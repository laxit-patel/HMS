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414B" w:rsidRPr="0099349B" w:rsidRDefault="0043414B" w:rsidP="0043414B">
      <w:pPr>
        <w:spacing w:before="0" w:after="0" w:line="240" w:lineRule="auto"/>
        <w:jc w:val="center"/>
        <w:rPr>
          <w:rFonts w:ascii="Times New Roman" w:eastAsia="Calibri" w:hAnsi="Times New Roman" w:cs="Times New Roman"/>
          <w:b/>
          <w:bCs/>
          <w:sz w:val="32"/>
          <w:szCs w:val="40"/>
          <w:lang w:eastAsia="en-US"/>
        </w:rPr>
      </w:pPr>
      <w:r w:rsidRPr="0099349B">
        <w:rPr>
          <w:rFonts w:ascii="Times New Roman" w:eastAsia="Calibri" w:hAnsi="Times New Roman" w:cs="Times New Roman"/>
          <w:b/>
          <w:bCs/>
          <w:sz w:val="32"/>
          <w:szCs w:val="40"/>
          <w:lang w:eastAsia="en-US"/>
        </w:rPr>
        <w:t>Project Report</w:t>
      </w:r>
    </w:p>
    <w:p w:rsidR="0043414B" w:rsidRDefault="0081323A" w:rsidP="0081323A">
      <w:pPr>
        <w:spacing w:before="0" w:after="0" w:line="240" w:lineRule="auto"/>
        <w:rPr>
          <w:rFonts w:ascii="Times New Roman" w:eastAsia="Calibri" w:hAnsi="Times New Roman" w:cs="Times New Roman"/>
          <w:b/>
          <w:bCs/>
          <w:sz w:val="32"/>
          <w:szCs w:val="40"/>
          <w:lang w:eastAsia="en-US"/>
        </w:rPr>
      </w:pPr>
      <w:r>
        <w:rPr>
          <w:rFonts w:ascii="Times New Roman" w:eastAsia="Calibri" w:hAnsi="Times New Roman" w:cs="Times New Roman"/>
          <w:b/>
          <w:bCs/>
          <w:sz w:val="32"/>
          <w:szCs w:val="40"/>
          <w:lang w:eastAsia="en-US"/>
        </w:rPr>
        <w:t xml:space="preserve">                                                        </w:t>
      </w:r>
      <w:r w:rsidR="0043414B" w:rsidRPr="0099349B">
        <w:rPr>
          <w:rFonts w:ascii="Times New Roman" w:eastAsia="Calibri" w:hAnsi="Times New Roman" w:cs="Times New Roman"/>
          <w:b/>
          <w:bCs/>
          <w:sz w:val="32"/>
          <w:szCs w:val="40"/>
          <w:lang w:eastAsia="en-US"/>
        </w:rPr>
        <w:t>On</w:t>
      </w:r>
    </w:p>
    <w:p w:rsidR="007701FA" w:rsidRPr="0099349B" w:rsidRDefault="007701FA" w:rsidP="0043414B">
      <w:pPr>
        <w:spacing w:before="0" w:after="0" w:line="240" w:lineRule="auto"/>
        <w:jc w:val="center"/>
        <w:rPr>
          <w:rFonts w:ascii="Times New Roman" w:eastAsia="Calibri" w:hAnsi="Times New Roman" w:cs="Times New Roman"/>
          <w:b/>
          <w:bCs/>
          <w:sz w:val="32"/>
          <w:szCs w:val="40"/>
          <w:lang w:eastAsia="en-US"/>
        </w:rPr>
      </w:pPr>
    </w:p>
    <w:p w:rsidR="0043414B" w:rsidRPr="007701FA" w:rsidRDefault="005942E0" w:rsidP="0043414B">
      <w:pPr>
        <w:spacing w:before="0" w:after="0" w:line="276" w:lineRule="auto"/>
        <w:jc w:val="center"/>
        <w:rPr>
          <w:rFonts w:ascii="Times New Roman" w:eastAsia="Calibri" w:hAnsi="Times New Roman" w:cs="Times New Roman"/>
          <w:b/>
          <w:bCs/>
          <w:sz w:val="40"/>
          <w:szCs w:val="40"/>
          <w:lang w:eastAsia="en-US"/>
        </w:rPr>
      </w:pPr>
      <w:r w:rsidRPr="007701FA">
        <w:rPr>
          <w:rFonts w:ascii="Times New Roman" w:eastAsia="Calibri" w:hAnsi="Times New Roman" w:cs="Times New Roman"/>
          <w:b/>
          <w:bCs/>
          <w:sz w:val="40"/>
          <w:szCs w:val="40"/>
          <w:lang w:eastAsia="en-US"/>
        </w:rPr>
        <w:t>“Hospital management system</w:t>
      </w:r>
      <w:r w:rsidR="0043414B" w:rsidRPr="007701FA">
        <w:rPr>
          <w:rFonts w:ascii="Times New Roman" w:eastAsia="Calibri" w:hAnsi="Times New Roman" w:cs="Times New Roman"/>
          <w:b/>
          <w:bCs/>
          <w:sz w:val="40"/>
          <w:szCs w:val="40"/>
          <w:lang w:eastAsia="en-US"/>
        </w:rPr>
        <w:t>”</w:t>
      </w:r>
    </w:p>
    <w:p w:rsidR="0043414B" w:rsidRPr="0099349B" w:rsidRDefault="0043414B" w:rsidP="0043414B">
      <w:pPr>
        <w:spacing w:before="0" w:after="0" w:line="276" w:lineRule="auto"/>
        <w:jc w:val="center"/>
        <w:rPr>
          <w:rFonts w:ascii="Times New Roman" w:eastAsia="Calibri" w:hAnsi="Times New Roman" w:cs="Times New Roman"/>
          <w:lang w:eastAsia="en-US"/>
        </w:rPr>
      </w:pPr>
      <w:r w:rsidRPr="0099349B">
        <w:rPr>
          <w:rFonts w:ascii="Times New Roman" w:eastAsia="Calibri" w:hAnsi="Times New Roman" w:cs="Times New Roman"/>
          <w:noProof/>
          <w:lang w:eastAsia="en-US" w:bidi="gu-IN"/>
        </w:rPr>
        <w:drawing>
          <wp:inline distT="0" distB="0" distL="0" distR="0">
            <wp:extent cx="1616366" cy="1656000"/>
            <wp:effectExtent l="0" t="0" r="3175" b="1905"/>
            <wp:docPr id="5" name="Picture 1"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3053" t="1300" r="3053" b="2502"/>
                    <a:stretch/>
                  </pic:blipFill>
                  <pic:spPr bwMode="auto">
                    <a:xfrm>
                      <a:off x="0" y="0"/>
                      <a:ext cx="1622517" cy="166230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43414B" w:rsidRPr="0099349B" w:rsidRDefault="0043414B" w:rsidP="0043414B">
      <w:pPr>
        <w:spacing w:before="0" w:after="0" w:line="276" w:lineRule="auto"/>
        <w:rPr>
          <w:rFonts w:ascii="Times New Roman" w:eastAsia="Calibri" w:hAnsi="Times New Roman" w:cs="Times New Roman"/>
          <w:sz w:val="20"/>
          <w:szCs w:val="32"/>
          <w:lang w:eastAsia="en-US"/>
        </w:rPr>
      </w:pPr>
    </w:p>
    <w:p w:rsidR="0043414B" w:rsidRPr="0099349B" w:rsidRDefault="0043414B" w:rsidP="0043414B">
      <w:pPr>
        <w:tabs>
          <w:tab w:val="center" w:pos="4680"/>
          <w:tab w:val="left" w:pos="7351"/>
        </w:tabs>
        <w:spacing w:before="0" w:after="0" w:line="276" w:lineRule="auto"/>
        <w:rPr>
          <w:rFonts w:ascii="Times New Roman" w:eastAsia="Calibri" w:hAnsi="Times New Roman" w:cs="Times New Roman"/>
          <w:sz w:val="32"/>
          <w:szCs w:val="32"/>
          <w:lang w:eastAsia="en-US"/>
        </w:rPr>
      </w:pPr>
      <w:r w:rsidRPr="0099349B">
        <w:rPr>
          <w:rFonts w:ascii="Times New Roman" w:eastAsia="Calibri" w:hAnsi="Times New Roman" w:cs="Times New Roman"/>
          <w:sz w:val="32"/>
          <w:szCs w:val="32"/>
          <w:lang w:eastAsia="en-US"/>
        </w:rPr>
        <w:tab/>
      </w:r>
    </w:p>
    <w:p w:rsidR="0043414B" w:rsidRPr="0099349B" w:rsidRDefault="0043414B" w:rsidP="0043414B">
      <w:pPr>
        <w:tabs>
          <w:tab w:val="center" w:pos="4680"/>
          <w:tab w:val="left" w:pos="7351"/>
        </w:tabs>
        <w:spacing w:before="0" w:after="0" w:line="276" w:lineRule="auto"/>
        <w:jc w:val="center"/>
        <w:rPr>
          <w:rFonts w:ascii="Times New Roman" w:eastAsia="Calibri" w:hAnsi="Times New Roman" w:cs="Times New Roman"/>
          <w:sz w:val="28"/>
          <w:szCs w:val="32"/>
          <w:lang w:eastAsia="en-US"/>
        </w:rPr>
      </w:pPr>
      <w:r w:rsidRPr="0099349B">
        <w:rPr>
          <w:rFonts w:ascii="Times New Roman" w:eastAsia="Calibri" w:hAnsi="Times New Roman" w:cs="Times New Roman"/>
          <w:sz w:val="28"/>
          <w:szCs w:val="32"/>
          <w:lang w:eastAsia="en-US"/>
        </w:rPr>
        <w:t>As partial fulfillment for the degree of</w:t>
      </w:r>
    </w:p>
    <w:p w:rsidR="0043414B" w:rsidRPr="0099349B" w:rsidRDefault="0043414B" w:rsidP="0043414B">
      <w:pPr>
        <w:tabs>
          <w:tab w:val="center" w:pos="4680"/>
          <w:tab w:val="left" w:pos="7351"/>
        </w:tabs>
        <w:spacing w:before="0" w:after="0" w:line="276" w:lineRule="auto"/>
        <w:jc w:val="center"/>
        <w:rPr>
          <w:rFonts w:ascii="Times New Roman" w:eastAsia="Calibri" w:hAnsi="Times New Roman" w:cs="Times New Roman"/>
          <w:sz w:val="28"/>
          <w:szCs w:val="32"/>
          <w:lang w:eastAsia="en-US"/>
        </w:rPr>
      </w:pPr>
    </w:p>
    <w:p w:rsidR="0043414B" w:rsidRPr="0099349B" w:rsidRDefault="0043414B" w:rsidP="0043414B">
      <w:pPr>
        <w:spacing w:before="0" w:after="0" w:line="276" w:lineRule="auto"/>
        <w:jc w:val="center"/>
        <w:rPr>
          <w:rFonts w:ascii="Times New Roman" w:eastAsia="Calibri" w:hAnsi="Times New Roman" w:cs="Times New Roman"/>
          <w:b/>
          <w:bCs/>
          <w:sz w:val="40"/>
          <w:szCs w:val="44"/>
          <w:lang w:eastAsia="en-US"/>
        </w:rPr>
      </w:pPr>
      <w:r w:rsidRPr="0099349B">
        <w:rPr>
          <w:rFonts w:ascii="Times New Roman" w:eastAsia="Calibri" w:hAnsi="Times New Roman" w:cs="Times New Roman"/>
          <w:b/>
          <w:bCs/>
          <w:sz w:val="40"/>
          <w:szCs w:val="44"/>
          <w:lang w:eastAsia="en-US"/>
        </w:rPr>
        <w:t>Bachelor of Computer Application</w:t>
      </w:r>
    </w:p>
    <w:p w:rsidR="0043414B" w:rsidRPr="0099349B" w:rsidRDefault="0043414B" w:rsidP="0043414B">
      <w:pPr>
        <w:spacing w:before="0" w:after="0" w:line="276" w:lineRule="auto"/>
        <w:jc w:val="center"/>
        <w:rPr>
          <w:rFonts w:ascii="Times New Roman" w:eastAsia="Calibri" w:hAnsi="Times New Roman" w:cs="Times New Roman"/>
          <w:b/>
          <w:bCs/>
          <w:sz w:val="28"/>
          <w:szCs w:val="44"/>
          <w:lang w:eastAsia="en-US"/>
        </w:rPr>
      </w:pPr>
    </w:p>
    <w:p w:rsidR="0043414B" w:rsidRPr="0099349B" w:rsidRDefault="0043414B" w:rsidP="0043414B">
      <w:pPr>
        <w:spacing w:before="0" w:after="0" w:line="276" w:lineRule="auto"/>
        <w:jc w:val="center"/>
        <w:rPr>
          <w:rFonts w:ascii="Times New Roman" w:eastAsia="Calibri" w:hAnsi="Times New Roman" w:cs="Times New Roman"/>
          <w:b/>
          <w:bCs/>
          <w:sz w:val="40"/>
          <w:szCs w:val="44"/>
          <w:lang w:eastAsia="en-US"/>
        </w:rPr>
      </w:pPr>
      <w:r w:rsidRPr="0099349B">
        <w:rPr>
          <w:rFonts w:ascii="Times New Roman" w:eastAsia="Calibri" w:hAnsi="Times New Roman" w:cs="Times New Roman"/>
          <w:b/>
          <w:bCs/>
          <w:sz w:val="40"/>
          <w:szCs w:val="44"/>
          <w:lang w:eastAsia="en-US"/>
        </w:rPr>
        <w:t>At</w:t>
      </w:r>
    </w:p>
    <w:p w:rsidR="0043414B" w:rsidRPr="0099349B" w:rsidRDefault="0043414B" w:rsidP="0043414B">
      <w:pPr>
        <w:spacing w:before="0" w:after="0" w:line="276" w:lineRule="auto"/>
        <w:jc w:val="center"/>
        <w:rPr>
          <w:rFonts w:ascii="Times New Roman" w:eastAsia="Calibri" w:hAnsi="Times New Roman" w:cs="Times New Roman"/>
          <w:b/>
          <w:bCs/>
          <w:sz w:val="28"/>
          <w:szCs w:val="44"/>
          <w:lang w:eastAsia="en-US"/>
        </w:rPr>
      </w:pPr>
    </w:p>
    <w:p w:rsidR="0043414B" w:rsidRPr="0099349B" w:rsidRDefault="0043414B" w:rsidP="0043414B">
      <w:pPr>
        <w:spacing w:before="0" w:after="0" w:line="276" w:lineRule="auto"/>
        <w:jc w:val="center"/>
        <w:rPr>
          <w:rFonts w:ascii="Times New Roman" w:eastAsia="Calibri" w:hAnsi="Times New Roman" w:cs="Times New Roman"/>
          <w:b/>
          <w:bCs/>
          <w:sz w:val="40"/>
          <w:szCs w:val="44"/>
          <w:lang w:eastAsia="en-US"/>
        </w:rPr>
      </w:pPr>
      <w:r w:rsidRPr="0099349B">
        <w:rPr>
          <w:rFonts w:ascii="Times New Roman" w:eastAsia="Calibri" w:hAnsi="Times New Roman" w:cs="Times New Roman"/>
          <w:b/>
          <w:bCs/>
          <w:sz w:val="40"/>
          <w:szCs w:val="44"/>
          <w:lang w:eastAsia="en-US"/>
        </w:rPr>
        <w:t>K.S.K.V.Kachchh University,</w:t>
      </w:r>
    </w:p>
    <w:p w:rsidR="0043414B" w:rsidRPr="0099349B" w:rsidRDefault="0043414B" w:rsidP="0043414B">
      <w:pPr>
        <w:spacing w:before="0" w:after="0" w:line="276" w:lineRule="auto"/>
        <w:jc w:val="center"/>
        <w:rPr>
          <w:rFonts w:ascii="Times New Roman" w:eastAsia="Calibri" w:hAnsi="Times New Roman" w:cs="Times New Roman"/>
          <w:sz w:val="40"/>
          <w:szCs w:val="42"/>
          <w:lang w:eastAsia="en-US"/>
        </w:rPr>
      </w:pPr>
      <w:r w:rsidRPr="0099349B">
        <w:rPr>
          <w:rFonts w:ascii="Times New Roman" w:eastAsia="Calibri" w:hAnsi="Times New Roman" w:cs="Times New Roman"/>
          <w:sz w:val="40"/>
          <w:szCs w:val="42"/>
          <w:lang w:eastAsia="en-US"/>
        </w:rPr>
        <w:t>Bhuj.</w:t>
      </w:r>
    </w:p>
    <w:p w:rsidR="0043414B" w:rsidRPr="0099349B" w:rsidRDefault="0043414B" w:rsidP="0043414B">
      <w:pPr>
        <w:spacing w:before="0" w:after="0" w:line="276" w:lineRule="auto"/>
        <w:jc w:val="center"/>
        <w:rPr>
          <w:rFonts w:ascii="Times New Roman" w:eastAsia="Calibri" w:hAnsi="Times New Roman" w:cs="Times New Roman"/>
          <w:sz w:val="40"/>
          <w:szCs w:val="42"/>
          <w:lang w:eastAsia="en-US"/>
        </w:rPr>
      </w:pPr>
    </w:p>
    <w:p w:rsidR="0043414B" w:rsidRPr="0099349B" w:rsidRDefault="0043414B" w:rsidP="0043414B">
      <w:pPr>
        <w:spacing w:before="0" w:after="0" w:line="276" w:lineRule="auto"/>
        <w:jc w:val="center"/>
        <w:rPr>
          <w:rFonts w:ascii="Times New Roman" w:eastAsia="Calibri" w:hAnsi="Times New Roman" w:cs="Times New Roman"/>
          <w:sz w:val="32"/>
          <w:szCs w:val="34"/>
          <w:lang w:eastAsia="en-US"/>
        </w:rPr>
      </w:pPr>
      <w:r w:rsidRPr="0099349B">
        <w:rPr>
          <w:rFonts w:ascii="Times New Roman" w:eastAsia="Calibri" w:hAnsi="Times New Roman" w:cs="Times New Roman"/>
          <w:sz w:val="32"/>
          <w:szCs w:val="34"/>
          <w:lang w:eastAsia="en-US"/>
        </w:rPr>
        <w:t>(March-</w:t>
      </w:r>
      <w:r w:rsidR="005942E0" w:rsidRPr="0099349B">
        <w:rPr>
          <w:rFonts w:ascii="Times New Roman" w:eastAsia="Calibri" w:hAnsi="Times New Roman" w:cs="Times New Roman"/>
          <w:sz w:val="32"/>
          <w:szCs w:val="34"/>
          <w:lang w:eastAsia="en-US"/>
        </w:rPr>
        <w:t>2018</w:t>
      </w:r>
      <w:r w:rsidRPr="0099349B">
        <w:rPr>
          <w:rFonts w:ascii="Times New Roman" w:eastAsia="Calibri" w:hAnsi="Times New Roman" w:cs="Times New Roman"/>
          <w:sz w:val="32"/>
          <w:szCs w:val="34"/>
          <w:lang w:eastAsia="en-US"/>
        </w:rPr>
        <w:t>)</w:t>
      </w:r>
    </w:p>
    <w:p w:rsidR="0043414B" w:rsidRPr="0099349B" w:rsidRDefault="0043414B" w:rsidP="0043414B">
      <w:pPr>
        <w:spacing w:before="0" w:after="0" w:line="276" w:lineRule="auto"/>
        <w:jc w:val="center"/>
        <w:rPr>
          <w:rFonts w:ascii="Times New Roman" w:eastAsia="Calibri" w:hAnsi="Times New Roman" w:cs="Times New Roman"/>
          <w:b/>
          <w:bCs/>
          <w:sz w:val="32"/>
          <w:szCs w:val="36"/>
          <w:lang w:eastAsia="en-US"/>
        </w:rPr>
      </w:pPr>
      <w:r w:rsidRPr="0099349B">
        <w:rPr>
          <w:rFonts w:ascii="Times New Roman" w:eastAsia="Calibri" w:hAnsi="Times New Roman" w:cs="Times New Roman"/>
          <w:b/>
          <w:bCs/>
          <w:sz w:val="32"/>
          <w:szCs w:val="36"/>
          <w:lang w:eastAsia="en-US"/>
        </w:rPr>
        <w:t>Submitted by:</w:t>
      </w:r>
      <w:bookmarkStart w:id="0" w:name="_GoBack"/>
      <w:bookmarkEnd w:id="0"/>
    </w:p>
    <w:p w:rsidR="0043414B" w:rsidRPr="0099349B" w:rsidRDefault="005942E0" w:rsidP="0043414B">
      <w:pPr>
        <w:spacing w:before="0" w:after="0" w:line="276" w:lineRule="auto"/>
        <w:jc w:val="center"/>
        <w:rPr>
          <w:rFonts w:ascii="Times New Roman" w:eastAsia="Calibri" w:hAnsi="Times New Roman" w:cs="Times New Roman"/>
          <w:bCs/>
          <w:sz w:val="28"/>
          <w:szCs w:val="36"/>
          <w:lang w:eastAsia="en-US"/>
        </w:rPr>
      </w:pPr>
      <w:r w:rsidRPr="0099349B">
        <w:rPr>
          <w:rFonts w:ascii="Times New Roman" w:eastAsia="Calibri" w:hAnsi="Times New Roman" w:cs="Times New Roman"/>
          <w:bCs/>
          <w:sz w:val="28"/>
          <w:szCs w:val="36"/>
          <w:lang w:eastAsia="en-US"/>
        </w:rPr>
        <w:t>Lankit Patel</w:t>
      </w:r>
      <w:r w:rsidR="0043414B" w:rsidRPr="0099349B">
        <w:rPr>
          <w:rFonts w:ascii="Times New Roman" w:eastAsia="Calibri" w:hAnsi="Times New Roman" w:cs="Times New Roman"/>
          <w:bCs/>
          <w:sz w:val="28"/>
          <w:szCs w:val="36"/>
          <w:lang w:eastAsia="en-US"/>
        </w:rPr>
        <w:t xml:space="preserve"> (</w:t>
      </w:r>
      <w:r w:rsidRPr="0099349B">
        <w:rPr>
          <w:rFonts w:ascii="Times New Roman" w:eastAsia="Calibri" w:hAnsi="Times New Roman" w:cs="Times New Roman"/>
          <w:bCs/>
          <w:sz w:val="28"/>
          <w:szCs w:val="36"/>
          <w:lang w:eastAsia="en-US"/>
        </w:rPr>
        <w:t>15BCA022</w:t>
      </w:r>
      <w:r w:rsidR="0043414B" w:rsidRPr="0099349B">
        <w:rPr>
          <w:rFonts w:ascii="Times New Roman" w:eastAsia="Calibri" w:hAnsi="Times New Roman" w:cs="Times New Roman"/>
          <w:bCs/>
          <w:sz w:val="28"/>
          <w:szCs w:val="36"/>
          <w:lang w:eastAsia="en-US"/>
        </w:rPr>
        <w:t>)</w:t>
      </w:r>
    </w:p>
    <w:p w:rsidR="0043414B" w:rsidRPr="0099349B" w:rsidRDefault="005942E0" w:rsidP="0043414B">
      <w:pPr>
        <w:spacing w:before="0" w:after="0" w:line="276" w:lineRule="auto"/>
        <w:jc w:val="center"/>
        <w:rPr>
          <w:rFonts w:ascii="Times New Roman" w:eastAsia="Calibri" w:hAnsi="Times New Roman" w:cs="Times New Roman"/>
          <w:bCs/>
          <w:sz w:val="28"/>
          <w:szCs w:val="36"/>
          <w:lang w:eastAsia="en-US"/>
        </w:rPr>
      </w:pPr>
      <w:r w:rsidRPr="0099349B">
        <w:rPr>
          <w:rFonts w:ascii="Times New Roman" w:eastAsia="Calibri" w:hAnsi="Times New Roman" w:cs="Times New Roman"/>
          <w:bCs/>
          <w:sz w:val="28"/>
          <w:szCs w:val="36"/>
          <w:lang w:eastAsia="en-US"/>
        </w:rPr>
        <w:t>Parth Roka</w:t>
      </w:r>
      <w:r w:rsidR="0043414B" w:rsidRPr="0099349B">
        <w:rPr>
          <w:rFonts w:ascii="Times New Roman" w:eastAsia="Calibri" w:hAnsi="Times New Roman" w:cs="Times New Roman"/>
          <w:bCs/>
          <w:sz w:val="28"/>
          <w:szCs w:val="36"/>
          <w:lang w:eastAsia="en-US"/>
        </w:rPr>
        <w:t xml:space="preserve"> (</w:t>
      </w:r>
      <w:r w:rsidRPr="0099349B">
        <w:rPr>
          <w:rFonts w:ascii="Times New Roman" w:eastAsia="Calibri" w:hAnsi="Times New Roman" w:cs="Times New Roman"/>
          <w:bCs/>
          <w:sz w:val="28"/>
          <w:szCs w:val="36"/>
          <w:lang w:eastAsia="en-US"/>
        </w:rPr>
        <w:t>15BCA076</w:t>
      </w:r>
      <w:r w:rsidR="0043414B" w:rsidRPr="0099349B">
        <w:rPr>
          <w:rFonts w:ascii="Times New Roman" w:eastAsia="Calibri" w:hAnsi="Times New Roman" w:cs="Times New Roman"/>
          <w:bCs/>
          <w:sz w:val="28"/>
          <w:szCs w:val="36"/>
          <w:lang w:eastAsia="en-US"/>
        </w:rPr>
        <w:t>)</w:t>
      </w:r>
    </w:p>
    <w:p w:rsidR="0043414B" w:rsidRDefault="005942E0" w:rsidP="007701FA">
      <w:pPr>
        <w:spacing w:before="0" w:after="0" w:line="276" w:lineRule="auto"/>
        <w:jc w:val="center"/>
        <w:rPr>
          <w:rFonts w:ascii="Times New Roman" w:eastAsia="Calibri" w:hAnsi="Times New Roman" w:cs="Times New Roman"/>
          <w:bCs/>
          <w:sz w:val="28"/>
          <w:szCs w:val="36"/>
          <w:lang w:eastAsia="en-US"/>
        </w:rPr>
      </w:pPr>
      <w:r w:rsidRPr="0099349B">
        <w:rPr>
          <w:rFonts w:ascii="Times New Roman" w:eastAsia="Calibri" w:hAnsi="Times New Roman" w:cs="Times New Roman"/>
          <w:bCs/>
          <w:sz w:val="28"/>
          <w:szCs w:val="36"/>
          <w:lang w:eastAsia="en-US"/>
        </w:rPr>
        <w:t xml:space="preserve">Hiten Sadani </w:t>
      </w:r>
      <w:r w:rsidR="007701FA">
        <w:rPr>
          <w:rFonts w:ascii="Times New Roman" w:eastAsia="Calibri" w:hAnsi="Times New Roman" w:cs="Times New Roman"/>
          <w:bCs/>
          <w:sz w:val="28"/>
          <w:szCs w:val="36"/>
          <w:lang w:eastAsia="en-US"/>
        </w:rPr>
        <w:t>(15BCA096)</w:t>
      </w:r>
    </w:p>
    <w:p w:rsidR="007701FA" w:rsidRPr="0099349B" w:rsidRDefault="007701FA" w:rsidP="007701FA">
      <w:pPr>
        <w:spacing w:before="0" w:after="0" w:line="276" w:lineRule="auto"/>
        <w:jc w:val="center"/>
        <w:rPr>
          <w:rFonts w:ascii="Times New Roman" w:eastAsia="Calibri" w:hAnsi="Times New Roman" w:cs="Times New Roman"/>
          <w:bCs/>
          <w:sz w:val="28"/>
          <w:szCs w:val="36"/>
          <w:lang w:eastAsia="en-US"/>
        </w:rPr>
      </w:pPr>
    </w:p>
    <w:p w:rsidR="0081323A" w:rsidRDefault="007701FA" w:rsidP="0043414B">
      <w:pPr>
        <w:spacing w:before="0" w:after="0" w:line="276" w:lineRule="auto"/>
        <w:rPr>
          <w:rFonts w:ascii="Times New Roman" w:eastAsia="Calibri" w:hAnsi="Times New Roman" w:cs="Times New Roman"/>
          <w:lang w:eastAsia="en-US"/>
        </w:rPr>
      </w:pPr>
      <w:r>
        <w:rPr>
          <w:rFonts w:ascii="Times New Roman" w:eastAsia="Calibri" w:hAnsi="Times New Roman" w:cs="Times New Roman"/>
          <w:lang w:eastAsia="en-US"/>
        </w:rPr>
        <w:t xml:space="preserve">    </w:t>
      </w:r>
      <w:r w:rsidR="005942E0" w:rsidRPr="0099349B">
        <w:rPr>
          <w:rFonts w:ascii="Times New Roman" w:eastAsia="Calibri" w:hAnsi="Times New Roman" w:cs="Times New Roman"/>
          <w:lang w:eastAsia="en-US"/>
        </w:rPr>
        <w:tab/>
      </w:r>
    </w:p>
    <w:p w:rsidR="0043414B" w:rsidRPr="0099349B" w:rsidRDefault="0081323A" w:rsidP="0043414B">
      <w:pPr>
        <w:spacing w:before="0" w:after="0" w:line="276" w:lineRule="auto"/>
        <w:rPr>
          <w:rFonts w:ascii="Times New Roman" w:eastAsia="Calibri" w:hAnsi="Times New Roman" w:cs="Times New Roman"/>
          <w:lang w:eastAsia="en-US"/>
        </w:rPr>
      </w:pPr>
      <w:r>
        <w:rPr>
          <w:rFonts w:ascii="Times New Roman" w:eastAsia="Calibri" w:hAnsi="Times New Roman" w:cs="Times New Roman"/>
          <w:lang w:eastAsia="en-US"/>
        </w:rPr>
        <w:t xml:space="preserve">            </w:t>
      </w:r>
      <w:r w:rsidR="005942E0" w:rsidRPr="0099349B">
        <w:rPr>
          <w:rFonts w:ascii="Times New Roman" w:eastAsia="Calibri" w:hAnsi="Times New Roman" w:cs="Times New Roman"/>
          <w:lang w:eastAsia="en-US"/>
        </w:rPr>
        <w:t xml:space="preserve">  Chintan Rawal</w:t>
      </w:r>
    </w:p>
    <w:p w:rsidR="0043414B" w:rsidRPr="0099349B" w:rsidRDefault="0043414B" w:rsidP="0043414B">
      <w:pPr>
        <w:spacing w:before="0" w:after="0" w:line="276" w:lineRule="auto"/>
        <w:rPr>
          <w:rFonts w:ascii="Times New Roman" w:eastAsia="Calibri" w:hAnsi="Times New Roman" w:cs="Times New Roman"/>
          <w:lang w:eastAsia="en-US"/>
        </w:rPr>
      </w:pPr>
      <w:r w:rsidRPr="0099349B">
        <w:rPr>
          <w:rFonts w:ascii="Times New Roman" w:eastAsia="Calibri" w:hAnsi="Times New Roman" w:cs="Times New Roman"/>
          <w:lang w:eastAsia="en-US"/>
        </w:rPr>
        <w:t xml:space="preserve"> </w:t>
      </w:r>
      <w:r w:rsidR="0081323A">
        <w:rPr>
          <w:rFonts w:ascii="Times New Roman" w:eastAsia="Calibri" w:hAnsi="Times New Roman" w:cs="Times New Roman"/>
          <w:lang w:eastAsia="en-US"/>
        </w:rPr>
        <w:t xml:space="preserve">      </w:t>
      </w:r>
      <w:r w:rsidR="0081323A">
        <w:rPr>
          <w:rFonts w:ascii="Times New Roman" w:eastAsia="Calibri" w:hAnsi="Times New Roman" w:cs="Times New Roman"/>
          <w:lang w:eastAsia="en-US"/>
        </w:rPr>
        <w:tab/>
      </w:r>
      <w:r w:rsidR="005942E0" w:rsidRPr="0099349B">
        <w:rPr>
          <w:rFonts w:ascii="Times New Roman" w:eastAsia="Calibri" w:hAnsi="Times New Roman" w:cs="Times New Roman"/>
          <w:lang w:eastAsia="en-US"/>
        </w:rPr>
        <w:t xml:space="preserve"> Purvi Akhani</w:t>
      </w:r>
      <w:r w:rsidRPr="0099349B">
        <w:rPr>
          <w:rFonts w:ascii="Times New Roman" w:eastAsia="Calibri" w:hAnsi="Times New Roman" w:cs="Times New Roman"/>
          <w:lang w:eastAsia="en-US"/>
        </w:rPr>
        <w:tab/>
      </w:r>
      <w:r w:rsidRPr="0099349B">
        <w:rPr>
          <w:rFonts w:ascii="Times New Roman" w:eastAsia="Calibri" w:hAnsi="Times New Roman" w:cs="Times New Roman"/>
          <w:lang w:eastAsia="en-US"/>
        </w:rPr>
        <w:tab/>
      </w:r>
      <w:r w:rsidR="005942E0" w:rsidRPr="0099349B">
        <w:rPr>
          <w:rFonts w:ascii="Times New Roman" w:eastAsia="Calibri" w:hAnsi="Times New Roman" w:cs="Times New Roman"/>
          <w:lang w:eastAsia="en-US"/>
        </w:rPr>
        <w:tab/>
        <w:t xml:space="preserve">      </w:t>
      </w:r>
      <w:r w:rsidRPr="0099349B">
        <w:rPr>
          <w:rFonts w:ascii="Times New Roman" w:eastAsia="Calibri" w:hAnsi="Times New Roman" w:cs="Times New Roman"/>
          <w:lang w:eastAsia="en-US"/>
        </w:rPr>
        <w:t>Mr. Archit A. Vohra</w:t>
      </w:r>
      <w:r w:rsidRPr="0099349B">
        <w:rPr>
          <w:rFonts w:ascii="Times New Roman" w:eastAsia="Calibri" w:hAnsi="Times New Roman" w:cs="Times New Roman"/>
          <w:lang w:eastAsia="en-US"/>
        </w:rPr>
        <w:tab/>
      </w:r>
      <w:r w:rsidR="005942E0" w:rsidRPr="0099349B">
        <w:rPr>
          <w:rFonts w:ascii="Times New Roman" w:eastAsia="Calibri" w:hAnsi="Times New Roman" w:cs="Times New Roman"/>
          <w:lang w:eastAsia="en-US"/>
        </w:rPr>
        <w:tab/>
        <w:t xml:space="preserve">          </w:t>
      </w:r>
      <w:r w:rsidRPr="0099349B">
        <w:rPr>
          <w:rFonts w:ascii="Times New Roman" w:eastAsia="Calibri" w:hAnsi="Times New Roman" w:cs="Times New Roman"/>
          <w:lang w:eastAsia="en-US"/>
        </w:rPr>
        <w:t xml:space="preserve"> Mr. Chintan P. Morabia</w:t>
      </w:r>
    </w:p>
    <w:p w:rsidR="0043414B" w:rsidRPr="0099349B" w:rsidRDefault="0081323A" w:rsidP="0043414B">
      <w:pPr>
        <w:spacing w:before="0" w:after="0" w:line="276" w:lineRule="auto"/>
        <w:ind w:firstLine="720"/>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t xml:space="preserve"> </w:t>
      </w:r>
      <w:r w:rsidR="0043414B" w:rsidRPr="0099349B">
        <w:rPr>
          <w:rFonts w:ascii="Times New Roman" w:eastAsia="Calibri" w:hAnsi="Times New Roman" w:cs="Times New Roman"/>
          <w:sz w:val="24"/>
          <w:szCs w:val="24"/>
          <w:lang w:eastAsia="en-US"/>
        </w:rPr>
        <w:t>Project Guide</w:t>
      </w:r>
      <w:r w:rsidR="005942E0" w:rsidRPr="0099349B">
        <w:rPr>
          <w:rFonts w:ascii="Times New Roman" w:eastAsia="Calibri" w:hAnsi="Times New Roman" w:cs="Times New Roman"/>
          <w:sz w:val="24"/>
          <w:szCs w:val="24"/>
          <w:lang w:eastAsia="en-US"/>
        </w:rPr>
        <w:tab/>
      </w:r>
      <w:r w:rsidR="005942E0" w:rsidRPr="0099349B">
        <w:rPr>
          <w:rFonts w:ascii="Times New Roman" w:eastAsia="Calibri" w:hAnsi="Times New Roman" w:cs="Times New Roman"/>
          <w:sz w:val="24"/>
          <w:szCs w:val="24"/>
          <w:lang w:eastAsia="en-US"/>
        </w:rPr>
        <w:tab/>
      </w:r>
      <w:r w:rsidR="005942E0" w:rsidRPr="0099349B">
        <w:rPr>
          <w:rFonts w:ascii="Times New Roman" w:eastAsia="Calibri" w:hAnsi="Times New Roman" w:cs="Times New Roman"/>
          <w:sz w:val="24"/>
          <w:szCs w:val="24"/>
          <w:lang w:eastAsia="en-US"/>
        </w:rPr>
        <w:tab/>
      </w:r>
      <w:r w:rsidR="005942E0" w:rsidRPr="0099349B">
        <w:rPr>
          <w:rFonts w:ascii="Times New Roman" w:eastAsia="Calibri" w:hAnsi="Times New Roman" w:cs="Times New Roman"/>
          <w:sz w:val="24"/>
          <w:szCs w:val="24"/>
          <w:lang w:eastAsia="en-US"/>
        </w:rPr>
        <w:tab/>
        <w:t xml:space="preserve"> </w:t>
      </w:r>
      <w:r w:rsidR="0043414B" w:rsidRPr="0099349B">
        <w:rPr>
          <w:rFonts w:ascii="Times New Roman" w:eastAsia="Calibri" w:hAnsi="Times New Roman" w:cs="Times New Roman"/>
          <w:sz w:val="24"/>
          <w:szCs w:val="24"/>
          <w:lang w:eastAsia="en-US"/>
        </w:rPr>
        <w:t>I/c. Principal</w:t>
      </w:r>
      <w:r w:rsidR="0043414B" w:rsidRPr="0099349B">
        <w:rPr>
          <w:rFonts w:ascii="Times New Roman" w:eastAsia="Calibri" w:hAnsi="Times New Roman" w:cs="Times New Roman"/>
          <w:sz w:val="24"/>
          <w:szCs w:val="24"/>
          <w:lang w:eastAsia="en-US"/>
        </w:rPr>
        <w:tab/>
      </w:r>
      <w:r w:rsidR="0043414B" w:rsidRPr="0099349B">
        <w:rPr>
          <w:rFonts w:ascii="Times New Roman" w:eastAsia="Calibri" w:hAnsi="Times New Roman" w:cs="Times New Roman"/>
          <w:sz w:val="24"/>
          <w:szCs w:val="24"/>
          <w:lang w:eastAsia="en-US"/>
        </w:rPr>
        <w:tab/>
      </w:r>
      <w:r w:rsidR="0043414B" w:rsidRPr="0099349B">
        <w:rPr>
          <w:rFonts w:ascii="Times New Roman" w:eastAsia="Calibri" w:hAnsi="Times New Roman" w:cs="Times New Roman"/>
          <w:sz w:val="24"/>
          <w:szCs w:val="24"/>
          <w:lang w:eastAsia="en-US"/>
        </w:rPr>
        <w:tab/>
        <w:t xml:space="preserve">      </w:t>
      </w:r>
      <w:r w:rsidR="005942E0" w:rsidRPr="0099349B">
        <w:rPr>
          <w:rFonts w:ascii="Times New Roman" w:eastAsia="Calibri" w:hAnsi="Times New Roman" w:cs="Times New Roman"/>
          <w:sz w:val="24"/>
          <w:szCs w:val="24"/>
          <w:lang w:eastAsia="en-US"/>
        </w:rPr>
        <w:t xml:space="preserve"> </w:t>
      </w:r>
      <w:r w:rsidR="0043414B" w:rsidRPr="0099349B">
        <w:rPr>
          <w:rFonts w:ascii="Times New Roman" w:eastAsia="Calibri" w:hAnsi="Times New Roman" w:cs="Times New Roman"/>
          <w:sz w:val="24"/>
          <w:szCs w:val="24"/>
          <w:lang w:eastAsia="en-US"/>
        </w:rPr>
        <w:t>Director</w:t>
      </w:r>
    </w:p>
    <w:p w:rsidR="00F67493" w:rsidRPr="0099349B" w:rsidRDefault="00F67493" w:rsidP="0043414B">
      <w:pPr>
        <w:spacing w:before="0" w:after="0" w:line="276" w:lineRule="auto"/>
        <w:ind w:firstLine="720"/>
        <w:rPr>
          <w:rFonts w:ascii="Times New Roman" w:eastAsia="Calibri" w:hAnsi="Times New Roman" w:cs="Times New Roman"/>
          <w:sz w:val="24"/>
          <w:szCs w:val="24"/>
          <w:lang w:eastAsia="en-US"/>
        </w:rPr>
      </w:pPr>
    </w:p>
    <w:p w:rsidR="003B593F" w:rsidRPr="0099349B" w:rsidRDefault="003B593F" w:rsidP="003B593F">
      <w:pPr>
        <w:spacing w:line="360" w:lineRule="auto"/>
        <w:jc w:val="center"/>
        <w:rPr>
          <w:rFonts w:ascii="Times New Roman" w:hAnsi="Times New Roman" w:cs="Times New Roman"/>
          <w:b/>
          <w:bCs/>
          <w:sz w:val="42"/>
          <w:szCs w:val="42"/>
        </w:rPr>
      </w:pPr>
      <w:r w:rsidRPr="0099349B">
        <w:rPr>
          <w:rFonts w:ascii="Times New Roman" w:hAnsi="Times New Roman" w:cs="Times New Roman"/>
          <w:b/>
          <w:bCs/>
          <w:sz w:val="42"/>
          <w:szCs w:val="42"/>
        </w:rPr>
        <w:lastRenderedPageBreak/>
        <w:t>SANSKAR INSTITUTE OF MANAGEMENT &amp; INFORMATION TECHNOLOGY</w:t>
      </w:r>
    </w:p>
    <w:p w:rsidR="003B593F" w:rsidRPr="0099349B" w:rsidRDefault="003B593F" w:rsidP="003B593F">
      <w:pPr>
        <w:spacing w:line="360" w:lineRule="auto"/>
        <w:jc w:val="center"/>
        <w:rPr>
          <w:rFonts w:ascii="Times New Roman" w:hAnsi="Times New Roman" w:cs="Times New Roman"/>
          <w:b/>
          <w:bCs/>
          <w:sz w:val="44"/>
          <w:szCs w:val="44"/>
        </w:rPr>
      </w:pPr>
      <w:r w:rsidRPr="0099349B">
        <w:rPr>
          <w:rFonts w:ascii="Times New Roman" w:hAnsi="Times New Roman" w:cs="Times New Roman"/>
          <w:noProof/>
          <w:lang w:eastAsia="en-US" w:bidi="gu-IN"/>
        </w:rPr>
        <w:drawing>
          <wp:inline distT="0" distB="0" distL="0" distR="0">
            <wp:extent cx="1616366" cy="1656000"/>
            <wp:effectExtent l="0" t="0" r="3175" b="1905"/>
            <wp:docPr id="6" name="Picture 1"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593F" w:rsidRPr="0099349B" w:rsidRDefault="003B593F" w:rsidP="003B593F">
      <w:pPr>
        <w:spacing w:line="360" w:lineRule="auto"/>
        <w:jc w:val="center"/>
        <w:rPr>
          <w:rFonts w:ascii="Times New Roman" w:hAnsi="Times New Roman" w:cs="Times New Roman"/>
          <w:b/>
          <w:bCs/>
          <w:sz w:val="44"/>
          <w:szCs w:val="44"/>
        </w:rPr>
      </w:pPr>
      <w:r w:rsidRPr="0099349B">
        <w:rPr>
          <w:rFonts w:ascii="Times New Roman" w:hAnsi="Times New Roman" w:cs="Times New Roman"/>
          <w:b/>
          <w:bCs/>
          <w:sz w:val="44"/>
          <w:szCs w:val="44"/>
        </w:rPr>
        <w:t>CERTIFICATE</w:t>
      </w:r>
    </w:p>
    <w:p w:rsidR="003B593F" w:rsidRPr="0099349B" w:rsidRDefault="003B593F" w:rsidP="003B593F">
      <w:pPr>
        <w:spacing w:after="0" w:line="360" w:lineRule="auto"/>
        <w:jc w:val="both"/>
        <w:rPr>
          <w:rFonts w:ascii="Times New Roman" w:hAnsi="Times New Roman" w:cs="Times New Roman"/>
          <w:sz w:val="28"/>
          <w:szCs w:val="28"/>
        </w:rPr>
      </w:pPr>
      <w:r w:rsidRPr="0099349B">
        <w:rPr>
          <w:rFonts w:ascii="Times New Roman" w:hAnsi="Times New Roman" w:cs="Times New Roman"/>
          <w:sz w:val="28"/>
          <w:szCs w:val="28"/>
        </w:rPr>
        <w:t xml:space="preserve">This is to certify that the project entitled “HOSPITAL MANAGEMENT SYSTEM” is a bonafide work carried out by </w:t>
      </w:r>
      <w:r w:rsidRPr="0099349B">
        <w:rPr>
          <w:rFonts w:ascii="Times New Roman" w:hAnsi="Times New Roman" w:cs="Times New Roman"/>
          <w:sz w:val="28"/>
          <w:szCs w:val="28"/>
          <w:u w:val="single"/>
        </w:rPr>
        <w:t>Lankit patel(15BCA022), Roka Parth(15BCA076), Hiten Sadani(15BCA096)</w:t>
      </w:r>
      <w:r w:rsidRPr="0099349B">
        <w:rPr>
          <w:rFonts w:ascii="Times New Roman" w:hAnsi="Times New Roman" w:cs="Times New Roman"/>
          <w:sz w:val="28"/>
          <w:szCs w:val="28"/>
        </w:rPr>
        <w:t xml:space="preserve"> for the degree of Bachelor of Computer Application at </w:t>
      </w:r>
      <w:r w:rsidRPr="0099349B">
        <w:rPr>
          <w:rFonts w:ascii="Times New Roman" w:hAnsi="Times New Roman" w:cs="Times New Roman"/>
          <w:b/>
          <w:bCs/>
          <w:sz w:val="28"/>
          <w:szCs w:val="28"/>
        </w:rPr>
        <w:t>Sanskar Institute of Management &amp; Information Technology, Bhuj, Gujarat</w:t>
      </w:r>
      <w:r w:rsidRPr="0099349B">
        <w:rPr>
          <w:rFonts w:ascii="Times New Roman" w:hAnsi="Times New Roman" w:cs="Times New Roman"/>
          <w:sz w:val="28"/>
          <w:szCs w:val="28"/>
        </w:rPr>
        <w:t xml:space="preserve">. </w:t>
      </w:r>
    </w:p>
    <w:p w:rsidR="003B593F" w:rsidRPr="0099349B" w:rsidRDefault="003B593F" w:rsidP="003B593F">
      <w:pPr>
        <w:spacing w:after="0" w:line="360" w:lineRule="auto"/>
        <w:ind w:firstLine="720"/>
        <w:jc w:val="both"/>
        <w:rPr>
          <w:rFonts w:ascii="Times New Roman" w:hAnsi="Times New Roman" w:cs="Times New Roman"/>
          <w:sz w:val="28"/>
          <w:szCs w:val="28"/>
        </w:rPr>
      </w:pPr>
    </w:p>
    <w:p w:rsidR="0076645C" w:rsidRPr="006A6E07" w:rsidRDefault="003B593F" w:rsidP="0076645C">
      <w:pPr>
        <w:spacing w:after="0" w:line="360" w:lineRule="auto"/>
        <w:jc w:val="both"/>
        <w:rPr>
          <w:rFonts w:cs="Arial Unicode MS"/>
          <w:cs/>
          <w:lang w:bidi="gu-IN"/>
        </w:rPr>
      </w:pPr>
      <w:r w:rsidRPr="0099349B">
        <w:rPr>
          <w:rFonts w:ascii="Times New Roman" w:hAnsi="Times New Roman" w:cs="Times New Roman"/>
          <w:sz w:val="28"/>
          <w:szCs w:val="28"/>
        </w:rPr>
        <w:t>To the best of our knowledge and belief, this work embodies the work of candidates themselves, has duly been completed, fulfills the requirement of the ordinance relating to the Bachelor degree of the university and is up to the standard in respect to content, presentation and language for</w:t>
      </w:r>
      <w:r w:rsidR="0076645C">
        <w:rPr>
          <w:rFonts w:ascii="Times New Roman" w:hAnsi="Times New Roman" w:cs="Times New Roman"/>
          <w:sz w:val="28"/>
          <w:szCs w:val="28"/>
        </w:rPr>
        <w:t xml:space="preserve"> being referred to the examiner </w:t>
      </w:r>
      <w:r w:rsidR="00873C40" w:rsidRPr="0099349B">
        <w:rPr>
          <w:rFonts w:ascii="Times New Roman" w:hAnsi="Times New Roman" w:cs="Times New Roman"/>
        </w:rPr>
        <w:t>Chintan Rawal</w:t>
      </w:r>
      <w:r w:rsidR="0076645C">
        <w:rPr>
          <w:rFonts w:ascii="Times New Roman" w:hAnsi="Times New Roman" w:cs="Times New Roman"/>
        </w:rPr>
        <w:t xml:space="preserve"> </w:t>
      </w:r>
      <w:r w:rsidR="00332E52" w:rsidRPr="0099349B">
        <w:rPr>
          <w:rFonts w:ascii="Times New Roman" w:hAnsi="Times New Roman" w:cs="Times New Roman"/>
          <w:sz w:val="28"/>
          <w:szCs w:val="28"/>
        </w:rPr>
        <w:t>Project Guide</w:t>
      </w:r>
      <w:r w:rsidR="0076645C" w:rsidRPr="0076645C">
        <w:rPr>
          <w:rFonts w:ascii="Times New Roman" w:hAnsi="Times New Roman"/>
          <w:sz w:val="32"/>
          <w:szCs w:val="32"/>
        </w:rPr>
        <w:t xml:space="preserve"> </w:t>
      </w:r>
    </w:p>
    <w:p w:rsidR="0076645C" w:rsidRDefault="0076645C" w:rsidP="0076645C">
      <w:pPr>
        <w:spacing w:after="0" w:line="240" w:lineRule="auto"/>
        <w:jc w:val="both"/>
        <w:rPr>
          <w:rFonts w:ascii="Times New Roman" w:hAnsi="Times New Roman" w:cs="Times New Roman"/>
        </w:rPr>
      </w:pPr>
    </w:p>
    <w:p w:rsidR="001E0086" w:rsidRDefault="001E0086" w:rsidP="0076645C">
      <w:pPr>
        <w:spacing w:after="0" w:line="240" w:lineRule="auto"/>
        <w:jc w:val="both"/>
        <w:rPr>
          <w:rFonts w:ascii="Times New Roman" w:hAnsi="Times New Roman" w:cs="Times New Roman"/>
        </w:rPr>
      </w:pPr>
    </w:p>
    <w:p w:rsidR="001E0086" w:rsidRPr="0076645C" w:rsidRDefault="001E0086" w:rsidP="0076645C">
      <w:pPr>
        <w:spacing w:after="0" w:line="240" w:lineRule="auto"/>
        <w:jc w:val="both"/>
        <w:rPr>
          <w:rFonts w:ascii="Times New Roman" w:hAnsi="Times New Roman" w:cs="Times New Roman"/>
        </w:rPr>
      </w:pPr>
    </w:p>
    <w:p w:rsidR="005608A1" w:rsidRPr="0099349B" w:rsidRDefault="00BF11D0" w:rsidP="00BF11D0">
      <w:pPr>
        <w:rPr>
          <w:rFonts w:ascii="Times New Roman" w:hAnsi="Times New Roman" w:cs="Times New Roman"/>
        </w:rPr>
      </w:pPr>
      <w:r>
        <w:rPr>
          <w:rFonts w:cs="Arial Unicode MS"/>
          <w:lang w:bidi="gu-IN"/>
        </w:rPr>
        <w:t xml:space="preserve">                       </w:t>
      </w:r>
    </w:p>
    <w:p w:rsidR="00F67493" w:rsidRPr="0099349B" w:rsidRDefault="00F67493" w:rsidP="00BF11D0">
      <w:pPr>
        <w:rPr>
          <w:rFonts w:ascii="Times New Roman" w:hAnsi="Times New Roman" w:cs="Times New Roman"/>
          <w:b/>
          <w:sz w:val="32"/>
          <w:szCs w:val="32"/>
        </w:rPr>
      </w:pPr>
    </w:p>
    <w:p w:rsidR="004B58E8" w:rsidRPr="0099349B" w:rsidRDefault="004B58E8" w:rsidP="004B58E8">
      <w:pPr>
        <w:jc w:val="center"/>
        <w:rPr>
          <w:rFonts w:ascii="Times New Roman" w:hAnsi="Times New Roman" w:cs="Times New Roman"/>
          <w:b/>
          <w:sz w:val="32"/>
          <w:szCs w:val="32"/>
          <w:lang w:val="en-IN"/>
        </w:rPr>
      </w:pPr>
      <w:r w:rsidRPr="0099349B">
        <w:rPr>
          <w:rFonts w:ascii="Times New Roman" w:hAnsi="Times New Roman" w:cs="Times New Roman"/>
          <w:b/>
          <w:sz w:val="32"/>
          <w:szCs w:val="32"/>
        </w:rPr>
        <w:t>Acknowledgement</w:t>
      </w:r>
    </w:p>
    <w:p w:rsidR="004B58E8" w:rsidRPr="0099349B" w:rsidRDefault="004B58E8" w:rsidP="004B58E8">
      <w:pPr>
        <w:pStyle w:val="TOC1"/>
        <w:rPr>
          <w:rFonts w:ascii="Times New Roman" w:hAnsi="Times New Roman" w:cs="Times New Roman"/>
          <w:b/>
          <w:bCs/>
          <w:sz w:val="24"/>
          <w:szCs w:val="24"/>
        </w:rPr>
      </w:pPr>
      <w:r w:rsidRPr="0099349B">
        <w:rPr>
          <w:rFonts w:ascii="Times New Roman" w:hAnsi="Times New Roman" w:cs="Times New Roman"/>
          <w:b/>
          <w:bCs/>
          <w:sz w:val="24"/>
          <w:szCs w:val="24"/>
        </w:rPr>
        <w:t xml:space="preserve">First of All, </w:t>
      </w:r>
      <w:r w:rsidRPr="0099349B">
        <w:rPr>
          <w:rFonts w:ascii="Times New Roman" w:hAnsi="Times New Roman" w:cs="Times New Roman"/>
          <w:bCs/>
          <w:sz w:val="24"/>
          <w:szCs w:val="24"/>
        </w:rPr>
        <w:t xml:space="preserve">We are </w:t>
      </w:r>
      <w:r w:rsidRPr="0099349B">
        <w:rPr>
          <w:rFonts w:ascii="Times New Roman" w:hAnsi="Times New Roman" w:cs="Times New Roman"/>
          <w:b/>
          <w:bCs/>
          <w:sz w:val="24"/>
          <w:szCs w:val="24"/>
        </w:rPr>
        <w:t>very thankful to the owner of the Rudani Hospital for allowing us to work for them. We would like to take this opportunity to express our heart full gratitude to them.</w:t>
      </w:r>
    </w:p>
    <w:p w:rsidR="004B58E8" w:rsidRPr="0099349B" w:rsidRDefault="004B58E8" w:rsidP="004B58E8">
      <w:pPr>
        <w:pStyle w:val="TOC1"/>
        <w:rPr>
          <w:rFonts w:ascii="Times New Roman" w:hAnsi="Times New Roman" w:cs="Times New Roman"/>
          <w:b/>
          <w:bCs/>
          <w:sz w:val="24"/>
          <w:szCs w:val="24"/>
        </w:rPr>
      </w:pPr>
    </w:p>
    <w:p w:rsidR="004B58E8" w:rsidRPr="0099349B" w:rsidRDefault="004B58E8" w:rsidP="004B58E8">
      <w:pPr>
        <w:pStyle w:val="TOC1"/>
        <w:rPr>
          <w:rFonts w:ascii="Times New Roman" w:hAnsi="Times New Roman" w:cs="Times New Roman"/>
          <w:b/>
          <w:bCs/>
          <w:sz w:val="24"/>
          <w:szCs w:val="24"/>
        </w:rPr>
      </w:pPr>
      <w:r w:rsidRPr="0099349B">
        <w:rPr>
          <w:rFonts w:ascii="Times New Roman" w:hAnsi="Times New Roman" w:cs="Times New Roman"/>
          <w:b/>
          <w:bCs/>
          <w:sz w:val="24"/>
          <w:szCs w:val="24"/>
        </w:rPr>
        <w:t>Thank all those people who helped us directly or indirectly to complete our project. Whenever we found our self in problem our all faculties encouraged us and boosted our moral to accomplish this project.</w:t>
      </w:r>
    </w:p>
    <w:p w:rsidR="004B58E8" w:rsidRPr="0099349B" w:rsidRDefault="004B58E8" w:rsidP="004B58E8">
      <w:pPr>
        <w:pStyle w:val="TOC1"/>
        <w:rPr>
          <w:rFonts w:ascii="Times New Roman" w:hAnsi="Times New Roman" w:cs="Times New Roman"/>
          <w:b/>
          <w:bCs/>
          <w:sz w:val="24"/>
          <w:szCs w:val="24"/>
        </w:rPr>
      </w:pPr>
    </w:p>
    <w:p w:rsidR="004B58E8" w:rsidRPr="0099349B" w:rsidRDefault="004B58E8" w:rsidP="004B58E8">
      <w:pPr>
        <w:pStyle w:val="TOC1"/>
        <w:rPr>
          <w:rFonts w:ascii="Times New Roman" w:hAnsi="Times New Roman" w:cs="Times New Roman"/>
          <w:b/>
          <w:bCs/>
          <w:sz w:val="24"/>
          <w:szCs w:val="24"/>
        </w:rPr>
      </w:pPr>
    </w:p>
    <w:p w:rsidR="004B58E8" w:rsidRPr="0099349B" w:rsidRDefault="004B58E8" w:rsidP="004B58E8">
      <w:pPr>
        <w:pStyle w:val="TOC1"/>
        <w:rPr>
          <w:rFonts w:ascii="Times New Roman" w:hAnsi="Times New Roman" w:cs="Times New Roman"/>
          <w:b/>
          <w:bCs/>
          <w:sz w:val="24"/>
          <w:szCs w:val="24"/>
        </w:rPr>
      </w:pPr>
    </w:p>
    <w:p w:rsidR="004B58E8" w:rsidRPr="0099349B" w:rsidRDefault="004B58E8" w:rsidP="004B58E8">
      <w:pPr>
        <w:pStyle w:val="TOC1"/>
        <w:rPr>
          <w:rFonts w:ascii="Times New Roman" w:hAnsi="Times New Roman" w:cs="Times New Roman"/>
          <w:sz w:val="24"/>
          <w:szCs w:val="24"/>
        </w:rPr>
      </w:pPr>
      <w:r w:rsidRPr="0099349B">
        <w:rPr>
          <w:rFonts w:ascii="Times New Roman" w:hAnsi="Times New Roman" w:cs="Times New Roman"/>
          <w:sz w:val="24"/>
          <w:szCs w:val="24"/>
        </w:rPr>
        <w:t xml:space="preserve">                                                                                                                                               </w:t>
      </w:r>
    </w:p>
    <w:p w:rsidR="004B58E8" w:rsidRPr="0099349B" w:rsidRDefault="004B58E8" w:rsidP="004B58E8">
      <w:pPr>
        <w:pStyle w:val="TOC1"/>
        <w:rPr>
          <w:rFonts w:ascii="Times New Roman" w:hAnsi="Times New Roman" w:cs="Times New Roman"/>
          <w:sz w:val="24"/>
          <w:szCs w:val="24"/>
        </w:rPr>
      </w:pPr>
      <w:r w:rsidRPr="0099349B">
        <w:rPr>
          <w:rFonts w:ascii="Times New Roman" w:hAnsi="Times New Roman" w:cs="Times New Roman"/>
          <w:sz w:val="24"/>
          <w:szCs w:val="24"/>
        </w:rPr>
        <w:t xml:space="preserve">                                                                                                                                     Hiten Sadani</w:t>
      </w:r>
    </w:p>
    <w:p w:rsidR="004B58E8" w:rsidRPr="0099349B" w:rsidRDefault="004B58E8" w:rsidP="004B58E8">
      <w:pPr>
        <w:pStyle w:val="TOC1"/>
        <w:rPr>
          <w:rFonts w:ascii="Times New Roman" w:hAnsi="Times New Roman" w:cs="Times New Roman"/>
          <w:sz w:val="24"/>
          <w:szCs w:val="24"/>
        </w:rPr>
      </w:pPr>
      <w:r w:rsidRPr="0099349B">
        <w:rPr>
          <w:rFonts w:ascii="Times New Roman" w:hAnsi="Times New Roman" w:cs="Times New Roman"/>
          <w:sz w:val="24"/>
          <w:szCs w:val="24"/>
        </w:rPr>
        <w:t xml:space="preserve">                                                                                                                                     Parth Roka </w:t>
      </w:r>
    </w:p>
    <w:p w:rsidR="004B58E8" w:rsidRPr="0099349B" w:rsidRDefault="004B58E8" w:rsidP="004B58E8">
      <w:pPr>
        <w:pStyle w:val="TOC1"/>
        <w:rPr>
          <w:rFonts w:ascii="Times New Roman" w:hAnsi="Times New Roman" w:cs="Times New Roman"/>
          <w:sz w:val="24"/>
          <w:szCs w:val="24"/>
        </w:rPr>
      </w:pPr>
      <w:r w:rsidRPr="0099349B">
        <w:rPr>
          <w:rFonts w:ascii="Times New Roman" w:hAnsi="Times New Roman" w:cs="Times New Roman"/>
          <w:sz w:val="24"/>
          <w:szCs w:val="24"/>
        </w:rPr>
        <w:t xml:space="preserve">                                                                                                                                     Lankit Patel</w:t>
      </w:r>
    </w:p>
    <w:p w:rsidR="005608A1" w:rsidRPr="0099349B" w:rsidRDefault="005608A1" w:rsidP="00332E52">
      <w:pPr>
        <w:rPr>
          <w:rFonts w:ascii="Times New Roman" w:hAnsi="Times New Roman" w:cs="Times New Roman"/>
        </w:rPr>
      </w:pPr>
    </w:p>
    <w:p w:rsidR="005608A1" w:rsidRPr="0099349B" w:rsidRDefault="005608A1" w:rsidP="00332E52">
      <w:pPr>
        <w:rPr>
          <w:rFonts w:ascii="Times New Roman" w:hAnsi="Times New Roman" w:cs="Times New Roman"/>
        </w:rPr>
      </w:pPr>
    </w:p>
    <w:p w:rsidR="005608A1" w:rsidRPr="0099349B" w:rsidRDefault="005608A1" w:rsidP="00332E52">
      <w:pPr>
        <w:rPr>
          <w:rFonts w:ascii="Times New Roman" w:hAnsi="Times New Roman" w:cs="Times New Roman"/>
        </w:rPr>
      </w:pPr>
    </w:p>
    <w:p w:rsidR="005608A1" w:rsidRPr="0099349B" w:rsidRDefault="005608A1" w:rsidP="00332E52">
      <w:pPr>
        <w:rPr>
          <w:rFonts w:ascii="Times New Roman" w:hAnsi="Times New Roman" w:cs="Times New Roman"/>
        </w:rPr>
      </w:pPr>
    </w:p>
    <w:p w:rsidR="005608A1" w:rsidRPr="0099349B" w:rsidRDefault="005608A1" w:rsidP="00332E52">
      <w:pPr>
        <w:rPr>
          <w:rFonts w:ascii="Times New Roman" w:hAnsi="Times New Roman" w:cs="Times New Roman"/>
        </w:rPr>
      </w:pPr>
    </w:p>
    <w:p w:rsidR="005608A1" w:rsidRDefault="005608A1" w:rsidP="00332E52">
      <w:pPr>
        <w:rPr>
          <w:rFonts w:ascii="Times New Roman" w:hAnsi="Times New Roman" w:cs="Times New Roman"/>
        </w:rPr>
      </w:pPr>
    </w:p>
    <w:p w:rsidR="00BC5B29" w:rsidRDefault="00BC5B29" w:rsidP="00332E52">
      <w:pPr>
        <w:rPr>
          <w:rFonts w:ascii="Times New Roman" w:hAnsi="Times New Roman" w:cs="Times New Roman"/>
        </w:rPr>
      </w:pPr>
    </w:p>
    <w:p w:rsidR="00BC5B29" w:rsidRDefault="00BC5B29" w:rsidP="00332E52">
      <w:pPr>
        <w:rPr>
          <w:rFonts w:ascii="Times New Roman" w:hAnsi="Times New Roman" w:cs="Times New Roman"/>
        </w:rPr>
      </w:pPr>
    </w:p>
    <w:p w:rsidR="00BC5B29" w:rsidRDefault="00BC5B29" w:rsidP="00332E52">
      <w:pPr>
        <w:rPr>
          <w:rFonts w:ascii="Times New Roman" w:hAnsi="Times New Roman" w:cs="Times New Roman"/>
        </w:rPr>
      </w:pPr>
    </w:p>
    <w:p w:rsidR="00BC5B29" w:rsidRDefault="00BC5B29" w:rsidP="00332E52">
      <w:pPr>
        <w:rPr>
          <w:rFonts w:ascii="Times New Roman" w:hAnsi="Times New Roman" w:cs="Times New Roman"/>
        </w:rPr>
      </w:pPr>
    </w:p>
    <w:p w:rsidR="00BC5B29" w:rsidRDefault="00BC5B29" w:rsidP="00332E52">
      <w:pPr>
        <w:rPr>
          <w:rFonts w:ascii="Times New Roman" w:hAnsi="Times New Roman" w:cs="Times New Roman"/>
        </w:rPr>
      </w:pPr>
    </w:p>
    <w:p w:rsidR="008C4D21" w:rsidRDefault="008C4D21">
      <w:pPr>
        <w:rPr>
          <w:rFonts w:ascii="Times New Roman" w:hAnsi="Times New Roman" w:cs="Times New Roman"/>
        </w:rPr>
      </w:pPr>
      <w:r>
        <w:rPr>
          <w:rFonts w:ascii="Times New Roman" w:hAnsi="Times New Roman" w:cs="Times New Roman"/>
        </w:rPr>
        <w:br w:type="page"/>
      </w:r>
    </w:p>
    <w:tbl>
      <w:tblPr>
        <w:tblW w:w="621" w:type="dxa"/>
        <w:jc w:val="center"/>
        <w:tblInd w:w="2163" w:type="dxa"/>
        <w:tblLook w:val="01E0"/>
      </w:tblPr>
      <w:tblGrid>
        <w:gridCol w:w="621"/>
      </w:tblGrid>
      <w:tr w:rsidR="008317FC" w:rsidRPr="00172757" w:rsidTr="008317FC">
        <w:trPr>
          <w:trHeight w:val="148"/>
          <w:jc w:val="center"/>
        </w:trPr>
        <w:tc>
          <w:tcPr>
            <w:tcW w:w="621" w:type="dxa"/>
          </w:tcPr>
          <w:p w:rsidR="008317FC" w:rsidRPr="00172757" w:rsidRDefault="008317FC" w:rsidP="00EF5FC1">
            <w:pPr>
              <w:spacing w:line="360" w:lineRule="auto"/>
              <w:jc w:val="both"/>
              <w:rPr>
                <w:rFonts w:ascii="Times New Roman" w:eastAsia="Calibri" w:hAnsi="Times New Roman" w:cs="Times New Roman"/>
                <w:b/>
              </w:rPr>
            </w:pPr>
          </w:p>
        </w:tc>
      </w:tr>
    </w:tbl>
    <w:p w:rsidR="00695E52" w:rsidRPr="0099349B" w:rsidRDefault="00695E52" w:rsidP="004973C8">
      <w:pPr>
        <w:pStyle w:val="Heading1"/>
        <w:rPr>
          <w:rFonts w:ascii="Times New Roman" w:hAnsi="Times New Roman" w:cs="Times New Roman"/>
          <w:sz w:val="28"/>
          <w:szCs w:val="28"/>
        </w:rPr>
      </w:pPr>
      <w:r>
        <w:rPr>
          <w:rFonts w:ascii="Times New Roman" w:hAnsi="Times New Roman" w:cs="Times New Roman"/>
          <w:sz w:val="28"/>
          <w:szCs w:val="28"/>
        </w:rPr>
        <w:t>Candidate declaration</w:t>
      </w:r>
    </w:p>
    <w:p w:rsidR="009356FE" w:rsidRPr="0099349B" w:rsidRDefault="009356FE" w:rsidP="00712425">
      <w:pPr>
        <w:ind w:firstLine="720"/>
        <w:jc w:val="both"/>
        <w:rPr>
          <w:rFonts w:ascii="Times New Roman" w:hAnsi="Times New Roman" w:cs="Times New Roman"/>
          <w:sz w:val="24"/>
          <w:szCs w:val="24"/>
        </w:rPr>
      </w:pPr>
    </w:p>
    <w:p w:rsidR="00712425" w:rsidRPr="0099349B" w:rsidRDefault="00712425" w:rsidP="00712425">
      <w:pPr>
        <w:ind w:firstLine="720"/>
        <w:jc w:val="both"/>
        <w:rPr>
          <w:rFonts w:ascii="Times New Roman" w:hAnsi="Times New Roman" w:cs="Times New Roman"/>
          <w:sz w:val="24"/>
          <w:szCs w:val="24"/>
        </w:rPr>
      </w:pPr>
      <w:r w:rsidRPr="0099349B">
        <w:rPr>
          <w:rFonts w:ascii="Times New Roman" w:hAnsi="Times New Roman" w:cs="Times New Roman"/>
          <w:sz w:val="24"/>
          <w:szCs w:val="24"/>
        </w:rPr>
        <w:t>I declare that the information contained in this report is about the project work done by us during the final year Bachelor of Computer Application and it is not submitted fully or in part to any other university for awarding the degree of Bachelor of Computer Application or any other.</w:t>
      </w:r>
    </w:p>
    <w:p w:rsidR="00712425" w:rsidRPr="0099349B" w:rsidRDefault="00712425" w:rsidP="00712425">
      <w:pPr>
        <w:ind w:firstLine="720"/>
        <w:jc w:val="both"/>
        <w:rPr>
          <w:rFonts w:ascii="Times New Roman" w:hAnsi="Times New Roman" w:cs="Times New Roman"/>
          <w:sz w:val="24"/>
          <w:szCs w:val="24"/>
        </w:rPr>
      </w:pPr>
    </w:p>
    <w:p w:rsidR="00712425" w:rsidRPr="0099349B" w:rsidRDefault="00712425" w:rsidP="00712425">
      <w:pPr>
        <w:jc w:val="both"/>
        <w:rPr>
          <w:rFonts w:ascii="Times New Roman" w:hAnsi="Times New Roman" w:cs="Times New Roman"/>
          <w:sz w:val="24"/>
          <w:szCs w:val="24"/>
        </w:rPr>
      </w:pPr>
    </w:p>
    <w:p w:rsidR="00712425" w:rsidRPr="0099349B" w:rsidRDefault="00712425" w:rsidP="00712425">
      <w:pPr>
        <w:jc w:val="both"/>
        <w:rPr>
          <w:rFonts w:ascii="Times New Roman" w:hAnsi="Times New Roman" w:cs="Times New Roman"/>
          <w:sz w:val="24"/>
          <w:szCs w:val="24"/>
        </w:rPr>
      </w:pPr>
      <w:r w:rsidRPr="0099349B">
        <w:rPr>
          <w:rFonts w:ascii="Times New Roman" w:hAnsi="Times New Roman" w:cs="Times New Roman"/>
          <w:sz w:val="24"/>
          <w:szCs w:val="24"/>
        </w:rPr>
        <w:t xml:space="preserve">Candidate: </w:t>
      </w:r>
      <w:r w:rsidRPr="0099349B">
        <w:rPr>
          <w:rFonts w:ascii="Times New Roman" w:hAnsi="Times New Roman" w:cs="Times New Roman"/>
          <w:sz w:val="24"/>
          <w:szCs w:val="24"/>
        </w:rPr>
        <w:tab/>
      </w:r>
      <w:r w:rsidRPr="0099349B">
        <w:rPr>
          <w:rFonts w:ascii="Times New Roman" w:hAnsi="Times New Roman" w:cs="Times New Roman"/>
          <w:b/>
          <w:sz w:val="24"/>
          <w:szCs w:val="24"/>
        </w:rPr>
        <w:t>Lankit Patel,  Parth Roka and Hiten Sadani</w:t>
      </w:r>
    </w:p>
    <w:p w:rsidR="00712425" w:rsidRPr="0099349B" w:rsidRDefault="00712425" w:rsidP="00712425">
      <w:pPr>
        <w:jc w:val="both"/>
        <w:rPr>
          <w:rFonts w:ascii="Times New Roman" w:hAnsi="Times New Roman" w:cs="Times New Roman"/>
          <w:sz w:val="24"/>
          <w:szCs w:val="24"/>
        </w:rPr>
      </w:pPr>
    </w:p>
    <w:p w:rsidR="00712425" w:rsidRPr="0099349B" w:rsidRDefault="00712425" w:rsidP="00712425">
      <w:pPr>
        <w:ind w:left="720" w:firstLine="720"/>
        <w:jc w:val="both"/>
        <w:rPr>
          <w:rFonts w:ascii="Times New Roman" w:hAnsi="Times New Roman" w:cs="Times New Roman"/>
          <w:sz w:val="24"/>
          <w:szCs w:val="24"/>
        </w:rPr>
      </w:pPr>
      <w:r w:rsidRPr="0099349B">
        <w:rPr>
          <w:rFonts w:ascii="Times New Roman" w:hAnsi="Times New Roman" w:cs="Times New Roman"/>
          <w:sz w:val="24"/>
          <w:szCs w:val="24"/>
        </w:rPr>
        <w:t>Guide Name:</w:t>
      </w:r>
      <w:r w:rsidRPr="0099349B">
        <w:rPr>
          <w:rFonts w:ascii="Times New Roman" w:hAnsi="Times New Roman" w:cs="Times New Roman"/>
          <w:sz w:val="24"/>
          <w:szCs w:val="24"/>
        </w:rPr>
        <w:tab/>
      </w:r>
      <w:r w:rsidRPr="0099349B">
        <w:rPr>
          <w:rFonts w:ascii="Times New Roman" w:hAnsi="Times New Roman" w:cs="Times New Roman"/>
          <w:b/>
          <w:sz w:val="24"/>
          <w:szCs w:val="24"/>
        </w:rPr>
        <w:t>Mr.Chintan Raval , Ms.Puravi Akhani</w:t>
      </w:r>
    </w:p>
    <w:p w:rsidR="00712425" w:rsidRPr="0099349B" w:rsidRDefault="00712425" w:rsidP="00712425">
      <w:pPr>
        <w:ind w:firstLine="720"/>
        <w:jc w:val="both"/>
        <w:rPr>
          <w:rFonts w:ascii="Times New Roman" w:hAnsi="Times New Roman" w:cs="Times New Roman"/>
          <w:sz w:val="24"/>
          <w:szCs w:val="24"/>
        </w:rPr>
      </w:pPr>
    </w:p>
    <w:p w:rsidR="00712425" w:rsidRPr="0099349B" w:rsidRDefault="00712425" w:rsidP="00712425">
      <w:pPr>
        <w:ind w:left="720" w:firstLine="720"/>
        <w:jc w:val="both"/>
        <w:rPr>
          <w:rFonts w:ascii="Times New Roman" w:hAnsi="Times New Roman" w:cs="Times New Roman"/>
          <w:sz w:val="24"/>
          <w:szCs w:val="24"/>
        </w:rPr>
      </w:pPr>
      <w:r w:rsidRPr="0099349B">
        <w:rPr>
          <w:rFonts w:ascii="Times New Roman" w:hAnsi="Times New Roman" w:cs="Times New Roman"/>
          <w:sz w:val="24"/>
          <w:szCs w:val="24"/>
        </w:rPr>
        <w:t>Submitted  to:  HOD, BCA Department.</w:t>
      </w:r>
    </w:p>
    <w:p w:rsidR="00712425" w:rsidRPr="0099349B" w:rsidRDefault="00712425" w:rsidP="00712425">
      <w:pPr>
        <w:ind w:firstLine="720"/>
        <w:jc w:val="both"/>
        <w:rPr>
          <w:rFonts w:ascii="Times New Roman" w:hAnsi="Times New Roman" w:cs="Times New Roman"/>
          <w:sz w:val="24"/>
          <w:szCs w:val="24"/>
        </w:rPr>
      </w:pPr>
    </w:p>
    <w:p w:rsidR="00712425" w:rsidRPr="0099349B" w:rsidRDefault="00712425" w:rsidP="00712425">
      <w:pPr>
        <w:ind w:left="720" w:firstLine="720"/>
        <w:jc w:val="both"/>
        <w:rPr>
          <w:rFonts w:ascii="Times New Roman" w:hAnsi="Times New Roman" w:cs="Times New Roman"/>
          <w:sz w:val="24"/>
          <w:szCs w:val="24"/>
        </w:rPr>
      </w:pPr>
      <w:r w:rsidRPr="0099349B">
        <w:rPr>
          <w:rFonts w:ascii="Times New Roman" w:hAnsi="Times New Roman" w:cs="Times New Roman"/>
          <w:sz w:val="24"/>
          <w:szCs w:val="24"/>
        </w:rPr>
        <w:t>Affiliated To: KSKV  Kutch University.</w:t>
      </w:r>
    </w:p>
    <w:p w:rsidR="00712425" w:rsidRPr="0099349B" w:rsidRDefault="00712425" w:rsidP="00712425">
      <w:pPr>
        <w:ind w:left="2160" w:firstLine="720"/>
        <w:jc w:val="both"/>
        <w:rPr>
          <w:rFonts w:ascii="Times New Roman" w:hAnsi="Times New Roman" w:cs="Times New Roman"/>
          <w:sz w:val="24"/>
          <w:szCs w:val="24"/>
        </w:rPr>
      </w:pPr>
      <w:r w:rsidRPr="0099349B">
        <w:rPr>
          <w:rFonts w:ascii="Times New Roman" w:hAnsi="Times New Roman" w:cs="Times New Roman"/>
          <w:sz w:val="24"/>
          <w:szCs w:val="24"/>
        </w:rPr>
        <w:t>Bhuj.</w:t>
      </w:r>
    </w:p>
    <w:p w:rsidR="00712425" w:rsidRPr="0099349B" w:rsidRDefault="00712425" w:rsidP="00712425">
      <w:pPr>
        <w:ind w:firstLine="720"/>
        <w:jc w:val="both"/>
        <w:rPr>
          <w:rFonts w:ascii="Times New Roman" w:hAnsi="Times New Roman" w:cs="Times New Roman"/>
          <w:sz w:val="24"/>
          <w:szCs w:val="24"/>
        </w:rPr>
      </w:pPr>
    </w:p>
    <w:p w:rsidR="008317FC" w:rsidRDefault="00712425" w:rsidP="00712425">
      <w:pPr>
        <w:ind w:left="720" w:firstLine="720"/>
        <w:jc w:val="both"/>
        <w:rPr>
          <w:rFonts w:ascii="Times New Roman" w:hAnsi="Times New Roman" w:cs="Times New Roman"/>
          <w:sz w:val="24"/>
          <w:szCs w:val="24"/>
        </w:rPr>
      </w:pPr>
      <w:r w:rsidRPr="0099349B">
        <w:rPr>
          <w:rFonts w:ascii="Times New Roman" w:hAnsi="Times New Roman" w:cs="Times New Roman"/>
          <w:sz w:val="24"/>
          <w:szCs w:val="24"/>
        </w:rPr>
        <w:t>Date of Submission: ___/___/_______.</w:t>
      </w:r>
    </w:p>
    <w:p w:rsidR="008317FC" w:rsidRDefault="008317FC">
      <w:pPr>
        <w:rPr>
          <w:rFonts w:ascii="Times New Roman" w:hAnsi="Times New Roman" w:cs="Times New Roman"/>
          <w:sz w:val="24"/>
          <w:szCs w:val="24"/>
        </w:rPr>
      </w:pPr>
      <w:r>
        <w:rPr>
          <w:rFonts w:ascii="Times New Roman" w:hAnsi="Times New Roman" w:cs="Times New Roman"/>
          <w:sz w:val="24"/>
          <w:szCs w:val="24"/>
        </w:rPr>
        <w:br w:type="page"/>
      </w:r>
    </w:p>
    <w:tbl>
      <w:tblPr>
        <w:tblW w:w="12649" w:type="dxa"/>
        <w:jc w:val="center"/>
        <w:tblInd w:w="720" w:type="dxa"/>
        <w:tblLook w:val="01E0"/>
      </w:tblPr>
      <w:tblGrid>
        <w:gridCol w:w="665"/>
        <w:gridCol w:w="593"/>
        <w:gridCol w:w="97"/>
        <w:gridCol w:w="593"/>
        <w:gridCol w:w="1089"/>
        <w:gridCol w:w="7137"/>
        <w:gridCol w:w="955"/>
        <w:gridCol w:w="150"/>
        <w:gridCol w:w="614"/>
        <w:gridCol w:w="756"/>
      </w:tblGrid>
      <w:tr w:rsidR="00C2682B" w:rsidRPr="00172757" w:rsidTr="00A10BDD">
        <w:trPr>
          <w:gridAfter w:val="2"/>
          <w:wAfter w:w="1370" w:type="dxa"/>
          <w:trHeight w:val="148"/>
          <w:jc w:val="center"/>
        </w:trPr>
        <w:tc>
          <w:tcPr>
            <w:tcW w:w="10174" w:type="dxa"/>
            <w:gridSpan w:val="6"/>
          </w:tcPr>
          <w:p w:rsidR="00C2682B" w:rsidRPr="00DF0F5F" w:rsidRDefault="00C2682B" w:rsidP="00EF5FC1">
            <w:pPr>
              <w:spacing w:line="360" w:lineRule="auto"/>
              <w:jc w:val="both"/>
              <w:rPr>
                <w:rFonts w:ascii="Times New Roman" w:eastAsia="Calibri" w:hAnsi="Times New Roman" w:cs="Times New Roman"/>
                <w:sz w:val="32"/>
                <w:szCs w:val="32"/>
                <w:u w:val="single"/>
              </w:rPr>
            </w:pPr>
            <w:r w:rsidRPr="00DF0F5F">
              <w:rPr>
                <w:rFonts w:ascii="Times New Roman" w:eastAsia="Calibri" w:hAnsi="Times New Roman" w:cs="Times New Roman"/>
                <w:b/>
                <w:sz w:val="32"/>
                <w:szCs w:val="32"/>
              </w:rPr>
              <w:lastRenderedPageBreak/>
              <w:t xml:space="preserve">                                                                   </w:t>
            </w:r>
            <w:r w:rsidRPr="00DF0F5F">
              <w:rPr>
                <w:rFonts w:ascii="Times New Roman" w:eastAsia="Calibri" w:hAnsi="Times New Roman" w:cs="Times New Roman"/>
                <w:sz w:val="32"/>
                <w:szCs w:val="32"/>
                <w:u w:val="single"/>
              </w:rPr>
              <w:t>INDEX</w:t>
            </w:r>
          </w:p>
          <w:p w:rsidR="00C2682B" w:rsidRPr="00DF0F5F" w:rsidRDefault="00C2682B" w:rsidP="00EF5FC1">
            <w:pPr>
              <w:spacing w:line="360" w:lineRule="auto"/>
              <w:jc w:val="both"/>
              <w:rPr>
                <w:rFonts w:ascii="Times New Roman" w:eastAsia="Calibri" w:hAnsi="Times New Roman" w:cs="Times New Roman"/>
                <w:sz w:val="32"/>
                <w:szCs w:val="32"/>
                <w:u w:val="thick"/>
              </w:rPr>
            </w:pPr>
            <w:r w:rsidRPr="00DF0F5F">
              <w:rPr>
                <w:rFonts w:ascii="Times New Roman" w:eastAsia="Calibri" w:hAnsi="Times New Roman" w:cs="Times New Roman"/>
                <w:sz w:val="32"/>
                <w:szCs w:val="32"/>
                <w:u w:val="single"/>
              </w:rPr>
              <w:t xml:space="preserve">J                               </w:t>
            </w:r>
          </w:p>
        </w:tc>
        <w:tc>
          <w:tcPr>
            <w:tcW w:w="1105" w:type="dxa"/>
            <w:gridSpan w:val="2"/>
          </w:tcPr>
          <w:p w:rsidR="00C2682B" w:rsidRPr="00DF0F5F" w:rsidRDefault="00C2682B" w:rsidP="00EF5FC1">
            <w:pPr>
              <w:spacing w:line="360" w:lineRule="auto"/>
              <w:jc w:val="both"/>
              <w:rPr>
                <w:rFonts w:ascii="Times New Roman" w:eastAsia="Calibri" w:hAnsi="Times New Roman" w:cs="Times New Roman"/>
                <w:b/>
                <w:sz w:val="32"/>
                <w:szCs w:val="32"/>
              </w:rPr>
            </w:pPr>
            <w:r w:rsidRPr="00DF0F5F">
              <w:rPr>
                <w:rFonts w:ascii="Times New Roman" w:eastAsia="Calibri" w:hAnsi="Times New Roman" w:cs="Times New Roman"/>
                <w:b/>
                <w:sz w:val="32"/>
                <w:szCs w:val="32"/>
              </w:rPr>
              <w:t>PAGE</w:t>
            </w:r>
          </w:p>
          <w:p w:rsidR="00C2682B" w:rsidRPr="00DF0F5F" w:rsidRDefault="00C2682B" w:rsidP="00EF5FC1">
            <w:pPr>
              <w:spacing w:line="360" w:lineRule="auto"/>
              <w:jc w:val="both"/>
              <w:rPr>
                <w:rFonts w:ascii="Times New Roman" w:eastAsia="Calibri" w:hAnsi="Times New Roman" w:cs="Times New Roman"/>
                <w:b/>
                <w:sz w:val="32"/>
                <w:szCs w:val="32"/>
              </w:rPr>
            </w:pPr>
            <w:r w:rsidRPr="00DF0F5F">
              <w:rPr>
                <w:rFonts w:ascii="Times New Roman" w:eastAsia="Calibri" w:hAnsi="Times New Roman" w:cs="Times New Roman"/>
                <w:b/>
                <w:sz w:val="32"/>
                <w:szCs w:val="32"/>
              </w:rPr>
              <w:t xml:space="preserve">  </w:t>
            </w:r>
          </w:p>
        </w:tc>
      </w:tr>
      <w:tr w:rsidR="00C2682B" w:rsidRPr="00172757" w:rsidTr="00A10BDD">
        <w:trPr>
          <w:gridBefore w:val="1"/>
          <w:wBefore w:w="665" w:type="dxa"/>
          <w:trHeight w:val="148"/>
          <w:jc w:val="center"/>
        </w:trPr>
        <w:tc>
          <w:tcPr>
            <w:tcW w:w="10464" w:type="dxa"/>
            <w:gridSpan w:val="6"/>
          </w:tcPr>
          <w:p w:rsidR="00C2682B" w:rsidRPr="00DF0F5F" w:rsidRDefault="00C2682B" w:rsidP="00EF5FC1">
            <w:pPr>
              <w:spacing w:line="360" w:lineRule="auto"/>
              <w:jc w:val="both"/>
              <w:rPr>
                <w:rFonts w:ascii="Times New Roman" w:eastAsia="Calibri" w:hAnsi="Times New Roman" w:cs="Times New Roman"/>
                <w:b/>
                <w:sz w:val="28"/>
                <w:szCs w:val="28"/>
              </w:rPr>
            </w:pPr>
          </w:p>
        </w:tc>
        <w:tc>
          <w:tcPr>
            <w:tcW w:w="1520" w:type="dxa"/>
            <w:gridSpan w:val="3"/>
          </w:tcPr>
          <w:p w:rsidR="00C2682B" w:rsidRPr="00DF0F5F" w:rsidRDefault="00C2682B" w:rsidP="00EF5FC1">
            <w:pPr>
              <w:spacing w:line="360" w:lineRule="auto"/>
              <w:jc w:val="both"/>
              <w:rPr>
                <w:rFonts w:ascii="Times New Roman" w:eastAsia="Calibri" w:hAnsi="Times New Roman" w:cs="Times New Roman"/>
                <w:b/>
                <w:sz w:val="28"/>
                <w:szCs w:val="28"/>
              </w:rPr>
            </w:pPr>
          </w:p>
        </w:tc>
      </w:tr>
      <w:tr w:rsidR="00C2682B" w:rsidRPr="00172757" w:rsidTr="00A10BDD">
        <w:trPr>
          <w:gridBefore w:val="3"/>
          <w:gridAfter w:val="1"/>
          <w:wBefore w:w="1355" w:type="dxa"/>
          <w:wAfter w:w="756" w:type="dxa"/>
          <w:trHeight w:val="148"/>
          <w:jc w:val="center"/>
        </w:trPr>
        <w:tc>
          <w:tcPr>
            <w:tcW w:w="593" w:type="dxa"/>
            <w:vAlign w:val="center"/>
          </w:tcPr>
          <w:p w:rsidR="00C2682B" w:rsidRPr="00DF0F5F" w:rsidRDefault="00C2682B" w:rsidP="00EF5FC1">
            <w:pPr>
              <w:spacing w:line="360" w:lineRule="auto"/>
              <w:jc w:val="both"/>
              <w:rPr>
                <w:rFonts w:ascii="Times New Roman" w:eastAsia="Calibri" w:hAnsi="Times New Roman" w:cs="Times New Roman"/>
                <w:b/>
                <w:sz w:val="28"/>
                <w:szCs w:val="28"/>
              </w:rPr>
            </w:pPr>
          </w:p>
        </w:tc>
        <w:tc>
          <w:tcPr>
            <w:tcW w:w="9945" w:type="dxa"/>
            <w:gridSpan w:val="5"/>
          </w:tcPr>
          <w:p w:rsidR="00DF0F5F" w:rsidRPr="00DF0F5F" w:rsidRDefault="002C7406" w:rsidP="00DF0F5F">
            <w:pPr>
              <w:pStyle w:val="ListParagraph"/>
              <w:numPr>
                <w:ilvl w:val="0"/>
                <w:numId w:val="35"/>
              </w:numPr>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  </w:t>
            </w:r>
            <w:r w:rsidR="00C2682B" w:rsidRPr="00DF0F5F">
              <w:rPr>
                <w:rFonts w:ascii="Times New Roman" w:eastAsia="Calibri" w:hAnsi="Times New Roman" w:cs="Times New Roman"/>
                <w:b/>
                <w:sz w:val="28"/>
                <w:szCs w:val="28"/>
              </w:rPr>
              <w:t>Introduction ……………………………………………………</w:t>
            </w:r>
            <w:r w:rsidR="00251814">
              <w:rPr>
                <w:rFonts w:ascii="Times New Roman" w:eastAsia="Calibri" w:hAnsi="Times New Roman" w:cs="Times New Roman"/>
                <w:b/>
                <w:sz w:val="28"/>
                <w:szCs w:val="28"/>
              </w:rPr>
              <w:t>..</w:t>
            </w:r>
            <w:r w:rsidR="00C2682B" w:rsidRPr="00DF0F5F">
              <w:rPr>
                <w:rFonts w:ascii="Times New Roman" w:eastAsia="Calibri" w:hAnsi="Times New Roman" w:cs="Times New Roman"/>
                <w:b/>
                <w:sz w:val="28"/>
                <w:szCs w:val="28"/>
              </w:rPr>
              <w:t>.</w:t>
            </w:r>
            <w:r w:rsidR="00B1428C">
              <w:rPr>
                <w:rFonts w:ascii="Times New Roman" w:eastAsia="Calibri" w:hAnsi="Times New Roman" w:cs="Times New Roman"/>
                <w:b/>
                <w:sz w:val="28"/>
                <w:szCs w:val="28"/>
              </w:rPr>
              <w:t xml:space="preserve">     </w:t>
            </w:r>
            <w:r w:rsidR="00251814">
              <w:rPr>
                <w:rFonts w:ascii="Times New Roman" w:eastAsia="Calibri" w:hAnsi="Times New Roman" w:cs="Times New Roman"/>
                <w:b/>
                <w:sz w:val="28"/>
                <w:szCs w:val="28"/>
              </w:rPr>
              <w:t xml:space="preserve">    </w:t>
            </w:r>
            <w:r w:rsidR="00B1428C">
              <w:rPr>
                <w:rFonts w:ascii="Times New Roman" w:eastAsia="Calibri" w:hAnsi="Times New Roman" w:cs="Times New Roman"/>
                <w:b/>
                <w:sz w:val="28"/>
                <w:szCs w:val="28"/>
              </w:rPr>
              <w:t>[6]</w:t>
            </w:r>
          </w:p>
          <w:p w:rsidR="00DF0F5F" w:rsidRPr="00DF0F5F" w:rsidRDefault="002C7406" w:rsidP="00DF0F5F">
            <w:pPr>
              <w:pStyle w:val="ListParagraph"/>
              <w:numPr>
                <w:ilvl w:val="0"/>
                <w:numId w:val="35"/>
              </w:numPr>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 </w:t>
            </w:r>
            <w:r w:rsidR="00C2682B" w:rsidRPr="00DF0F5F">
              <w:rPr>
                <w:rFonts w:ascii="Times New Roman" w:eastAsia="Calibri" w:hAnsi="Times New Roman" w:cs="Times New Roman"/>
                <w:b/>
                <w:sz w:val="28"/>
                <w:szCs w:val="28"/>
              </w:rPr>
              <w:t>Organization</w:t>
            </w:r>
            <w:r w:rsidR="002F331D" w:rsidRPr="00DF0F5F">
              <w:rPr>
                <w:rFonts w:ascii="Times New Roman" w:eastAsia="Calibri" w:hAnsi="Times New Roman" w:cs="Times New Roman"/>
                <w:b/>
                <w:sz w:val="28"/>
                <w:szCs w:val="28"/>
              </w:rPr>
              <w:t xml:space="preserve"> </w:t>
            </w:r>
            <w:r w:rsidR="00C2682B" w:rsidRPr="00DF0F5F">
              <w:rPr>
                <w:rFonts w:ascii="Times New Roman" w:eastAsia="Calibri" w:hAnsi="Times New Roman" w:cs="Times New Roman"/>
                <w:b/>
                <w:sz w:val="28"/>
                <w:szCs w:val="28"/>
              </w:rPr>
              <w:t xml:space="preserve"> </w:t>
            </w:r>
            <w:r w:rsidR="00616194" w:rsidRPr="00DF0F5F">
              <w:rPr>
                <w:rFonts w:ascii="Times New Roman" w:eastAsia="Calibri" w:hAnsi="Times New Roman" w:cs="Times New Roman"/>
                <w:b/>
                <w:sz w:val="28"/>
                <w:szCs w:val="28"/>
              </w:rPr>
              <w:t xml:space="preserve"> </w:t>
            </w:r>
            <w:r w:rsidR="00C2682B" w:rsidRPr="00DF0F5F">
              <w:rPr>
                <w:rFonts w:ascii="Times New Roman" w:eastAsia="Calibri" w:hAnsi="Times New Roman" w:cs="Times New Roman"/>
                <w:b/>
                <w:sz w:val="28"/>
                <w:szCs w:val="28"/>
              </w:rPr>
              <w:t>Profile……………………………………………</w:t>
            </w:r>
            <w:r w:rsidR="00251814">
              <w:rPr>
                <w:rFonts w:ascii="Times New Roman" w:eastAsia="Calibri" w:hAnsi="Times New Roman" w:cs="Times New Roman"/>
                <w:b/>
                <w:sz w:val="28"/>
                <w:szCs w:val="28"/>
              </w:rPr>
              <w:t>.</w:t>
            </w:r>
            <w:r w:rsidR="00B1428C">
              <w:rPr>
                <w:rFonts w:ascii="Times New Roman" w:eastAsia="Calibri" w:hAnsi="Times New Roman" w:cs="Times New Roman"/>
                <w:b/>
                <w:sz w:val="28"/>
                <w:szCs w:val="28"/>
              </w:rPr>
              <w:t xml:space="preserve">      </w:t>
            </w:r>
            <w:r w:rsidR="00251814">
              <w:rPr>
                <w:rFonts w:ascii="Times New Roman" w:eastAsia="Calibri" w:hAnsi="Times New Roman" w:cs="Times New Roman"/>
                <w:b/>
                <w:sz w:val="28"/>
                <w:szCs w:val="28"/>
              </w:rPr>
              <w:t xml:space="preserve">    </w:t>
            </w:r>
            <w:r w:rsidR="00B1428C">
              <w:rPr>
                <w:rFonts w:ascii="Times New Roman" w:eastAsia="Calibri" w:hAnsi="Times New Roman" w:cs="Times New Roman"/>
                <w:b/>
                <w:sz w:val="28"/>
                <w:szCs w:val="28"/>
              </w:rPr>
              <w:t>[7]</w:t>
            </w:r>
          </w:p>
          <w:p w:rsidR="00DF0F5F" w:rsidRPr="00DF0F5F" w:rsidRDefault="005758F1" w:rsidP="00DF0F5F">
            <w:pPr>
              <w:pStyle w:val="ListParagraph"/>
              <w:numPr>
                <w:ilvl w:val="0"/>
                <w:numId w:val="35"/>
              </w:numPr>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 Existing</w:t>
            </w:r>
            <w:r w:rsidR="002F331D" w:rsidRPr="00DF0F5F">
              <w:rPr>
                <w:rFonts w:ascii="Times New Roman" w:eastAsia="Calibri" w:hAnsi="Times New Roman" w:cs="Times New Roman"/>
                <w:b/>
                <w:sz w:val="28"/>
                <w:szCs w:val="28"/>
              </w:rPr>
              <w:t xml:space="preserve"> </w:t>
            </w:r>
            <w:r w:rsidR="00616194" w:rsidRPr="00DF0F5F">
              <w:rPr>
                <w:rFonts w:ascii="Times New Roman" w:eastAsia="Calibri" w:hAnsi="Times New Roman" w:cs="Times New Roman"/>
                <w:b/>
                <w:sz w:val="28"/>
                <w:szCs w:val="28"/>
              </w:rPr>
              <w:t xml:space="preserve"> </w:t>
            </w:r>
            <w:r w:rsidRPr="00DF0F5F">
              <w:rPr>
                <w:rFonts w:ascii="Times New Roman" w:eastAsia="Calibri" w:hAnsi="Times New Roman" w:cs="Times New Roman"/>
                <w:b/>
                <w:sz w:val="28"/>
                <w:szCs w:val="28"/>
              </w:rPr>
              <w:t xml:space="preserve"> System…………………………………………………</w:t>
            </w:r>
            <w:r w:rsidR="007F461A" w:rsidRPr="00DF0F5F">
              <w:rPr>
                <w:rFonts w:ascii="Times New Roman" w:eastAsia="Calibri" w:hAnsi="Times New Roman" w:cs="Times New Roman"/>
                <w:b/>
                <w:sz w:val="28"/>
                <w:szCs w:val="28"/>
              </w:rPr>
              <w:t>..</w:t>
            </w:r>
            <w:r w:rsidR="00B1428C">
              <w:rPr>
                <w:rFonts w:ascii="Times New Roman" w:eastAsia="Calibri" w:hAnsi="Times New Roman" w:cs="Times New Roman"/>
                <w:b/>
                <w:sz w:val="28"/>
                <w:szCs w:val="28"/>
              </w:rPr>
              <w:t xml:space="preserve">    </w:t>
            </w:r>
            <w:r w:rsidR="00251814">
              <w:rPr>
                <w:rFonts w:ascii="Times New Roman" w:eastAsia="Calibri" w:hAnsi="Times New Roman" w:cs="Times New Roman"/>
                <w:b/>
                <w:sz w:val="28"/>
                <w:szCs w:val="28"/>
              </w:rPr>
              <w:t xml:space="preserve">     </w:t>
            </w:r>
            <w:r w:rsidR="00B1428C">
              <w:rPr>
                <w:rFonts w:ascii="Times New Roman" w:eastAsia="Calibri" w:hAnsi="Times New Roman" w:cs="Times New Roman"/>
                <w:b/>
                <w:sz w:val="28"/>
                <w:szCs w:val="28"/>
              </w:rPr>
              <w:t>[8]</w:t>
            </w:r>
          </w:p>
          <w:p w:rsidR="00DF0F5F" w:rsidRPr="00DF0F5F" w:rsidRDefault="002F331D" w:rsidP="00DF0F5F">
            <w:pPr>
              <w:pStyle w:val="ListParagraph"/>
              <w:numPr>
                <w:ilvl w:val="0"/>
                <w:numId w:val="35"/>
              </w:numPr>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Number  </w:t>
            </w:r>
            <w:r w:rsidR="002C7406" w:rsidRPr="00DF0F5F">
              <w:rPr>
                <w:rFonts w:ascii="Times New Roman" w:eastAsia="Calibri" w:hAnsi="Times New Roman" w:cs="Times New Roman"/>
                <w:b/>
                <w:sz w:val="28"/>
                <w:szCs w:val="28"/>
              </w:rPr>
              <w:t xml:space="preserve"> </w:t>
            </w:r>
            <w:r w:rsidRPr="00DF0F5F">
              <w:rPr>
                <w:rFonts w:ascii="Times New Roman" w:eastAsia="Calibri" w:hAnsi="Times New Roman" w:cs="Times New Roman"/>
                <w:b/>
                <w:sz w:val="28"/>
                <w:szCs w:val="28"/>
              </w:rPr>
              <w:t>Of</w:t>
            </w:r>
            <w:r w:rsidR="006844E0" w:rsidRPr="00DF0F5F">
              <w:rPr>
                <w:rFonts w:ascii="Times New Roman" w:eastAsia="Calibri" w:hAnsi="Times New Roman" w:cs="Times New Roman"/>
                <w:b/>
                <w:sz w:val="28"/>
                <w:szCs w:val="28"/>
              </w:rPr>
              <w:t xml:space="preserve"> </w:t>
            </w:r>
            <w:r w:rsidRPr="00DF0F5F">
              <w:rPr>
                <w:rFonts w:ascii="Times New Roman" w:eastAsia="Calibri" w:hAnsi="Times New Roman" w:cs="Times New Roman"/>
                <w:b/>
                <w:sz w:val="28"/>
                <w:szCs w:val="28"/>
              </w:rPr>
              <w:t xml:space="preserve">  Modules </w:t>
            </w:r>
            <w:r w:rsidR="002C7406" w:rsidRPr="00DF0F5F">
              <w:rPr>
                <w:rFonts w:ascii="Times New Roman" w:eastAsia="Calibri" w:hAnsi="Times New Roman" w:cs="Times New Roman"/>
                <w:b/>
                <w:sz w:val="28"/>
                <w:szCs w:val="28"/>
              </w:rPr>
              <w:t>…………………………………………….</w:t>
            </w:r>
            <w:r w:rsidR="00B1428C">
              <w:rPr>
                <w:rFonts w:ascii="Times New Roman" w:eastAsia="Calibri" w:hAnsi="Times New Roman" w:cs="Times New Roman"/>
                <w:b/>
                <w:sz w:val="28"/>
                <w:szCs w:val="28"/>
              </w:rPr>
              <w:t xml:space="preserve">   </w:t>
            </w:r>
            <w:r w:rsidR="00251814">
              <w:rPr>
                <w:rFonts w:ascii="Times New Roman" w:eastAsia="Calibri" w:hAnsi="Times New Roman" w:cs="Times New Roman"/>
                <w:b/>
                <w:sz w:val="28"/>
                <w:szCs w:val="28"/>
              </w:rPr>
              <w:t xml:space="preserve">     </w:t>
            </w:r>
            <w:r w:rsidR="00B1428C">
              <w:rPr>
                <w:rFonts w:ascii="Times New Roman" w:eastAsia="Calibri" w:hAnsi="Times New Roman" w:cs="Times New Roman"/>
                <w:b/>
                <w:sz w:val="28"/>
                <w:szCs w:val="28"/>
              </w:rPr>
              <w:t>[9]</w:t>
            </w:r>
          </w:p>
          <w:p w:rsidR="00DF0F5F" w:rsidRPr="00DF0F5F" w:rsidRDefault="007F461A" w:rsidP="00DF0F5F">
            <w:pPr>
              <w:pStyle w:val="ListParagraph"/>
              <w:numPr>
                <w:ilvl w:val="0"/>
                <w:numId w:val="35"/>
              </w:numPr>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Technologies…………………………………………………………</w:t>
            </w:r>
            <w:r w:rsidR="00B1428C">
              <w:rPr>
                <w:rFonts w:ascii="Times New Roman" w:eastAsia="Calibri" w:hAnsi="Times New Roman" w:cs="Times New Roman"/>
                <w:b/>
                <w:sz w:val="28"/>
                <w:szCs w:val="28"/>
              </w:rPr>
              <w:t xml:space="preserve">  </w:t>
            </w:r>
            <w:r w:rsidR="00251814">
              <w:rPr>
                <w:rFonts w:ascii="Times New Roman" w:eastAsia="Calibri" w:hAnsi="Times New Roman" w:cs="Times New Roman"/>
                <w:b/>
                <w:sz w:val="28"/>
                <w:szCs w:val="28"/>
              </w:rPr>
              <w:t xml:space="preserve">    </w:t>
            </w:r>
            <w:r w:rsidR="00B1428C">
              <w:rPr>
                <w:rFonts w:ascii="Times New Roman" w:eastAsia="Calibri" w:hAnsi="Times New Roman" w:cs="Times New Roman"/>
                <w:b/>
                <w:sz w:val="28"/>
                <w:szCs w:val="28"/>
              </w:rPr>
              <w:t>[10]</w:t>
            </w:r>
          </w:p>
          <w:p w:rsidR="00DF0F5F" w:rsidRPr="00DF0F5F" w:rsidRDefault="00CB1A58" w:rsidP="00DF0F5F">
            <w:pPr>
              <w:pStyle w:val="ListParagraph"/>
              <w:numPr>
                <w:ilvl w:val="0"/>
                <w:numId w:val="35"/>
              </w:numPr>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Need  Of  The  New  System………………………………………..</w:t>
            </w:r>
            <w:r w:rsidR="00B1428C">
              <w:rPr>
                <w:rFonts w:ascii="Times New Roman" w:eastAsia="Calibri" w:hAnsi="Times New Roman" w:cs="Times New Roman"/>
                <w:b/>
                <w:sz w:val="28"/>
                <w:szCs w:val="28"/>
              </w:rPr>
              <w:t xml:space="preserve">    </w:t>
            </w:r>
            <w:r w:rsidR="00251814">
              <w:rPr>
                <w:rFonts w:ascii="Times New Roman" w:eastAsia="Calibri" w:hAnsi="Times New Roman" w:cs="Times New Roman"/>
                <w:b/>
                <w:sz w:val="28"/>
                <w:szCs w:val="28"/>
              </w:rPr>
              <w:t xml:space="preserve">   </w:t>
            </w:r>
            <w:r w:rsidR="00B1428C">
              <w:rPr>
                <w:rFonts w:ascii="Times New Roman" w:eastAsia="Calibri" w:hAnsi="Times New Roman" w:cs="Times New Roman"/>
                <w:b/>
                <w:sz w:val="28"/>
                <w:szCs w:val="28"/>
              </w:rPr>
              <w:t>[11]</w:t>
            </w:r>
          </w:p>
          <w:p w:rsidR="002E69D1" w:rsidRPr="00DF0F5F" w:rsidRDefault="002E69D1" w:rsidP="00EF5FC1">
            <w:pPr>
              <w:pStyle w:val="ListParagraph"/>
              <w:numPr>
                <w:ilvl w:val="0"/>
                <w:numId w:val="35"/>
              </w:numPr>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Proposed  System……………………………………………………</w:t>
            </w:r>
            <w:r w:rsidR="00B1428C">
              <w:rPr>
                <w:rFonts w:ascii="Times New Roman" w:eastAsia="Calibri" w:hAnsi="Times New Roman" w:cs="Times New Roman"/>
                <w:b/>
                <w:sz w:val="28"/>
                <w:szCs w:val="28"/>
              </w:rPr>
              <w:t xml:space="preserve">  </w:t>
            </w:r>
          </w:p>
          <w:p w:rsidR="002E69D1" w:rsidRPr="00DF0F5F" w:rsidRDefault="002E69D1" w:rsidP="002E69D1">
            <w:pPr>
              <w:pStyle w:val="ListParagraph"/>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                7.1  </w:t>
            </w:r>
            <w:r w:rsidR="0060744F" w:rsidRPr="00DF0F5F">
              <w:rPr>
                <w:rFonts w:ascii="Times New Roman" w:eastAsia="Calibri" w:hAnsi="Times New Roman" w:cs="Times New Roman"/>
                <w:b/>
                <w:sz w:val="28"/>
                <w:szCs w:val="28"/>
              </w:rPr>
              <w:t xml:space="preserve"> </w:t>
            </w:r>
            <w:r w:rsidRPr="00DF0F5F">
              <w:rPr>
                <w:rFonts w:ascii="Times New Roman" w:eastAsia="Calibri" w:hAnsi="Times New Roman" w:cs="Times New Roman"/>
                <w:b/>
                <w:sz w:val="28"/>
                <w:szCs w:val="28"/>
              </w:rPr>
              <w:t>RAD Model</w:t>
            </w:r>
            <w:r w:rsidR="0060744F" w:rsidRPr="00DF0F5F">
              <w:rPr>
                <w:rFonts w:ascii="Times New Roman" w:eastAsia="Calibri" w:hAnsi="Times New Roman" w:cs="Times New Roman"/>
                <w:b/>
                <w:sz w:val="28"/>
                <w:szCs w:val="28"/>
              </w:rPr>
              <w:t>……………………………………………</w:t>
            </w:r>
            <w:r w:rsidR="00B1428C">
              <w:rPr>
                <w:rFonts w:ascii="Times New Roman" w:eastAsia="Calibri" w:hAnsi="Times New Roman" w:cs="Times New Roman"/>
                <w:b/>
                <w:sz w:val="28"/>
                <w:szCs w:val="28"/>
              </w:rPr>
              <w:t xml:space="preserve">  </w:t>
            </w:r>
            <w:r w:rsidR="00251814">
              <w:rPr>
                <w:rFonts w:ascii="Times New Roman" w:eastAsia="Calibri" w:hAnsi="Times New Roman" w:cs="Times New Roman"/>
                <w:b/>
                <w:sz w:val="28"/>
                <w:szCs w:val="28"/>
              </w:rPr>
              <w:t xml:space="preserve">  </w:t>
            </w:r>
            <w:r w:rsidR="00B1428C">
              <w:rPr>
                <w:rFonts w:ascii="Times New Roman" w:eastAsia="Calibri" w:hAnsi="Times New Roman" w:cs="Times New Roman"/>
                <w:b/>
                <w:sz w:val="28"/>
                <w:szCs w:val="28"/>
              </w:rPr>
              <w:t>[12]</w:t>
            </w:r>
          </w:p>
          <w:p w:rsidR="002E69D1" w:rsidRPr="00DF0F5F" w:rsidRDefault="002E69D1" w:rsidP="002E69D1">
            <w:pPr>
              <w:pStyle w:val="ListParagraph"/>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                7.2 </w:t>
            </w:r>
            <w:r w:rsidR="0060744F" w:rsidRPr="00DF0F5F">
              <w:rPr>
                <w:rFonts w:ascii="Times New Roman" w:eastAsia="Calibri" w:hAnsi="Times New Roman" w:cs="Times New Roman"/>
                <w:b/>
                <w:sz w:val="28"/>
                <w:szCs w:val="28"/>
              </w:rPr>
              <w:t xml:space="preserve"> </w:t>
            </w:r>
            <w:r w:rsidRPr="00DF0F5F">
              <w:rPr>
                <w:rFonts w:ascii="Times New Roman" w:eastAsia="Calibri" w:hAnsi="Times New Roman" w:cs="Times New Roman"/>
                <w:b/>
                <w:sz w:val="28"/>
                <w:szCs w:val="28"/>
              </w:rPr>
              <w:t xml:space="preserve"> Use Case  Model</w:t>
            </w:r>
            <w:r w:rsidR="0060744F" w:rsidRPr="00DF0F5F">
              <w:rPr>
                <w:rFonts w:ascii="Times New Roman" w:eastAsia="Calibri" w:hAnsi="Times New Roman" w:cs="Times New Roman"/>
                <w:b/>
                <w:sz w:val="28"/>
                <w:szCs w:val="28"/>
              </w:rPr>
              <w:t>………………………………………</w:t>
            </w:r>
            <w:r w:rsidR="00B1428C">
              <w:rPr>
                <w:rFonts w:ascii="Times New Roman" w:eastAsia="Calibri" w:hAnsi="Times New Roman" w:cs="Times New Roman"/>
                <w:b/>
                <w:sz w:val="28"/>
                <w:szCs w:val="28"/>
              </w:rPr>
              <w:t xml:space="preserve">  </w:t>
            </w:r>
            <w:r w:rsidR="00251814">
              <w:rPr>
                <w:rFonts w:ascii="Times New Roman" w:eastAsia="Calibri" w:hAnsi="Times New Roman" w:cs="Times New Roman"/>
                <w:b/>
                <w:sz w:val="28"/>
                <w:szCs w:val="28"/>
              </w:rPr>
              <w:t xml:space="preserve">  </w:t>
            </w:r>
            <w:r w:rsidR="00B1428C">
              <w:rPr>
                <w:rFonts w:ascii="Times New Roman" w:eastAsia="Calibri" w:hAnsi="Times New Roman" w:cs="Times New Roman"/>
                <w:b/>
                <w:sz w:val="28"/>
                <w:szCs w:val="28"/>
              </w:rPr>
              <w:t>[13-17]</w:t>
            </w:r>
          </w:p>
          <w:p w:rsidR="00C2682B" w:rsidRPr="00DF0F5F" w:rsidRDefault="002E69D1" w:rsidP="002C7406">
            <w:pPr>
              <w:pStyle w:val="ListParagraph"/>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                7.3</w:t>
            </w:r>
            <w:r w:rsidR="00E2017E" w:rsidRPr="00DF0F5F">
              <w:rPr>
                <w:rFonts w:ascii="Times New Roman" w:eastAsia="Calibri" w:hAnsi="Times New Roman" w:cs="Times New Roman"/>
                <w:b/>
                <w:sz w:val="28"/>
                <w:szCs w:val="28"/>
              </w:rPr>
              <w:t xml:space="preserve">  </w:t>
            </w:r>
            <w:r w:rsidR="0060744F" w:rsidRPr="00DF0F5F">
              <w:rPr>
                <w:rFonts w:ascii="Times New Roman" w:eastAsia="Calibri" w:hAnsi="Times New Roman" w:cs="Times New Roman"/>
                <w:b/>
                <w:sz w:val="28"/>
                <w:szCs w:val="28"/>
              </w:rPr>
              <w:t xml:space="preserve"> </w:t>
            </w:r>
            <w:r w:rsidR="00E2017E" w:rsidRPr="00DF0F5F">
              <w:rPr>
                <w:rFonts w:ascii="Times New Roman" w:eastAsia="Calibri" w:hAnsi="Times New Roman" w:cs="Times New Roman"/>
                <w:b/>
                <w:sz w:val="28"/>
                <w:szCs w:val="28"/>
              </w:rPr>
              <w:t>Activity  Diagram</w:t>
            </w:r>
            <w:r w:rsidR="0060744F" w:rsidRPr="00DF0F5F">
              <w:rPr>
                <w:rFonts w:ascii="Times New Roman" w:eastAsia="Calibri" w:hAnsi="Times New Roman" w:cs="Times New Roman"/>
                <w:b/>
                <w:sz w:val="28"/>
                <w:szCs w:val="28"/>
              </w:rPr>
              <w:t>…………………………………….</w:t>
            </w:r>
            <w:r w:rsidR="00B1428C">
              <w:rPr>
                <w:rFonts w:ascii="Times New Roman" w:eastAsia="Calibri" w:hAnsi="Times New Roman" w:cs="Times New Roman"/>
                <w:b/>
                <w:sz w:val="28"/>
                <w:szCs w:val="28"/>
              </w:rPr>
              <w:t xml:space="preserve">  </w:t>
            </w:r>
            <w:r w:rsidR="00251814">
              <w:rPr>
                <w:rFonts w:ascii="Times New Roman" w:eastAsia="Calibri" w:hAnsi="Times New Roman" w:cs="Times New Roman"/>
                <w:b/>
                <w:sz w:val="28"/>
                <w:szCs w:val="28"/>
              </w:rPr>
              <w:t xml:space="preserve">  </w:t>
            </w:r>
            <w:r w:rsidR="00B1428C">
              <w:rPr>
                <w:rFonts w:ascii="Times New Roman" w:eastAsia="Calibri" w:hAnsi="Times New Roman" w:cs="Times New Roman"/>
                <w:b/>
                <w:sz w:val="28"/>
                <w:szCs w:val="28"/>
              </w:rPr>
              <w:t>[18-22]</w:t>
            </w:r>
          </w:p>
          <w:p w:rsidR="002E69D1" w:rsidRPr="00DF0F5F" w:rsidRDefault="002E69D1" w:rsidP="002C7406">
            <w:pPr>
              <w:pStyle w:val="ListParagraph"/>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                7.4</w:t>
            </w:r>
            <w:r w:rsidR="00E2017E" w:rsidRPr="00DF0F5F">
              <w:rPr>
                <w:rFonts w:ascii="Times New Roman" w:eastAsia="Calibri" w:hAnsi="Times New Roman" w:cs="Times New Roman"/>
                <w:b/>
                <w:sz w:val="28"/>
                <w:szCs w:val="28"/>
              </w:rPr>
              <w:t xml:space="preserve">  </w:t>
            </w:r>
            <w:r w:rsidR="0060744F" w:rsidRPr="00DF0F5F">
              <w:rPr>
                <w:rFonts w:ascii="Times New Roman" w:eastAsia="Calibri" w:hAnsi="Times New Roman" w:cs="Times New Roman"/>
                <w:b/>
                <w:sz w:val="28"/>
                <w:szCs w:val="28"/>
              </w:rPr>
              <w:t xml:space="preserve"> </w:t>
            </w:r>
            <w:r w:rsidR="00E2017E" w:rsidRPr="00DF0F5F">
              <w:rPr>
                <w:rFonts w:ascii="Times New Roman" w:eastAsia="Calibri" w:hAnsi="Times New Roman" w:cs="Times New Roman"/>
                <w:b/>
                <w:sz w:val="28"/>
                <w:szCs w:val="28"/>
              </w:rPr>
              <w:t>Data  Flow  Diagram</w:t>
            </w:r>
            <w:r w:rsidR="0060744F" w:rsidRPr="00DF0F5F">
              <w:rPr>
                <w:rFonts w:ascii="Times New Roman" w:eastAsia="Calibri" w:hAnsi="Times New Roman" w:cs="Times New Roman"/>
                <w:b/>
                <w:sz w:val="28"/>
                <w:szCs w:val="28"/>
              </w:rPr>
              <w:t>…………………………………</w:t>
            </w:r>
            <w:r w:rsidR="00B1428C">
              <w:rPr>
                <w:rFonts w:ascii="Times New Roman" w:eastAsia="Calibri" w:hAnsi="Times New Roman" w:cs="Times New Roman"/>
                <w:b/>
                <w:sz w:val="28"/>
                <w:szCs w:val="28"/>
              </w:rPr>
              <w:t xml:space="preserve"> </w:t>
            </w:r>
            <w:r w:rsidR="00251814">
              <w:rPr>
                <w:rFonts w:ascii="Times New Roman" w:eastAsia="Calibri" w:hAnsi="Times New Roman" w:cs="Times New Roman"/>
                <w:b/>
                <w:sz w:val="28"/>
                <w:szCs w:val="28"/>
              </w:rPr>
              <w:t xml:space="preserve">   </w:t>
            </w:r>
            <w:r w:rsidR="00B1428C">
              <w:rPr>
                <w:rFonts w:ascii="Times New Roman" w:eastAsia="Calibri" w:hAnsi="Times New Roman" w:cs="Times New Roman"/>
                <w:b/>
                <w:sz w:val="28"/>
                <w:szCs w:val="28"/>
              </w:rPr>
              <w:t>[23-27]</w:t>
            </w:r>
          </w:p>
          <w:p w:rsidR="002E69D1" w:rsidRPr="00DF0F5F" w:rsidRDefault="002E69D1" w:rsidP="002C7406">
            <w:pPr>
              <w:pStyle w:val="ListParagraph"/>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                7.5</w:t>
            </w:r>
            <w:r w:rsidR="00E2017E" w:rsidRPr="00DF0F5F">
              <w:rPr>
                <w:rFonts w:ascii="Times New Roman" w:eastAsia="Calibri" w:hAnsi="Times New Roman" w:cs="Times New Roman"/>
                <w:b/>
                <w:sz w:val="28"/>
                <w:szCs w:val="28"/>
              </w:rPr>
              <w:t xml:space="preserve">  </w:t>
            </w:r>
            <w:r w:rsidR="0060744F" w:rsidRPr="00DF0F5F">
              <w:rPr>
                <w:rFonts w:ascii="Times New Roman" w:eastAsia="Calibri" w:hAnsi="Times New Roman" w:cs="Times New Roman"/>
                <w:b/>
                <w:sz w:val="28"/>
                <w:szCs w:val="28"/>
              </w:rPr>
              <w:t xml:space="preserve"> </w:t>
            </w:r>
            <w:r w:rsidR="00F86FC0" w:rsidRPr="00DF0F5F">
              <w:rPr>
                <w:rFonts w:ascii="Times New Roman" w:eastAsia="Calibri" w:hAnsi="Times New Roman" w:cs="Times New Roman"/>
                <w:b/>
                <w:sz w:val="28"/>
                <w:szCs w:val="28"/>
              </w:rPr>
              <w:t xml:space="preserve">Entity  Relationship   </w:t>
            </w:r>
            <w:r w:rsidR="009B4710" w:rsidRPr="00DF0F5F">
              <w:rPr>
                <w:rFonts w:ascii="Times New Roman" w:eastAsia="Calibri" w:hAnsi="Times New Roman" w:cs="Times New Roman"/>
                <w:b/>
                <w:sz w:val="28"/>
                <w:szCs w:val="28"/>
              </w:rPr>
              <w:t>Diagram</w:t>
            </w:r>
            <w:r w:rsidR="0060744F" w:rsidRPr="00DF0F5F">
              <w:rPr>
                <w:rFonts w:ascii="Times New Roman" w:eastAsia="Calibri" w:hAnsi="Times New Roman" w:cs="Times New Roman"/>
                <w:b/>
                <w:sz w:val="28"/>
                <w:szCs w:val="28"/>
              </w:rPr>
              <w:t>………………………</w:t>
            </w:r>
            <w:r w:rsidR="00B1428C">
              <w:rPr>
                <w:rFonts w:ascii="Times New Roman" w:eastAsia="Calibri" w:hAnsi="Times New Roman" w:cs="Times New Roman"/>
                <w:b/>
                <w:sz w:val="28"/>
                <w:szCs w:val="28"/>
              </w:rPr>
              <w:t xml:space="preserve"> </w:t>
            </w:r>
            <w:r w:rsidR="00251814">
              <w:rPr>
                <w:rFonts w:ascii="Times New Roman" w:eastAsia="Calibri" w:hAnsi="Times New Roman" w:cs="Times New Roman"/>
                <w:b/>
                <w:sz w:val="28"/>
                <w:szCs w:val="28"/>
              </w:rPr>
              <w:t xml:space="preserve">   </w:t>
            </w:r>
            <w:r w:rsidR="00B1428C">
              <w:rPr>
                <w:rFonts w:ascii="Times New Roman" w:eastAsia="Calibri" w:hAnsi="Times New Roman" w:cs="Times New Roman"/>
                <w:b/>
                <w:sz w:val="28"/>
                <w:szCs w:val="28"/>
              </w:rPr>
              <w:t>[28]</w:t>
            </w:r>
          </w:p>
          <w:p w:rsidR="00DF0F5F" w:rsidRPr="00DF0F5F" w:rsidRDefault="0060744F" w:rsidP="0060744F">
            <w:pPr>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      8.</w:t>
            </w:r>
            <w:r w:rsidR="007940A9" w:rsidRPr="00DF0F5F">
              <w:rPr>
                <w:rFonts w:ascii="Times New Roman" w:eastAsia="Calibri" w:hAnsi="Times New Roman" w:cs="Times New Roman"/>
                <w:b/>
                <w:sz w:val="28"/>
                <w:szCs w:val="28"/>
              </w:rPr>
              <w:t xml:space="preserve"> </w:t>
            </w:r>
            <w:r w:rsidRPr="00DF0F5F">
              <w:rPr>
                <w:rFonts w:ascii="Times New Roman" w:eastAsia="Calibri" w:hAnsi="Times New Roman" w:cs="Times New Roman"/>
                <w:b/>
                <w:sz w:val="28"/>
                <w:szCs w:val="28"/>
              </w:rPr>
              <w:t xml:space="preserve">  Data</w:t>
            </w:r>
            <w:r w:rsidR="006A6F47" w:rsidRPr="00DF0F5F">
              <w:rPr>
                <w:rFonts w:ascii="Times New Roman" w:eastAsia="Calibri" w:hAnsi="Times New Roman" w:cs="Times New Roman"/>
                <w:b/>
                <w:sz w:val="28"/>
                <w:szCs w:val="28"/>
              </w:rPr>
              <w:t xml:space="preserve">  </w:t>
            </w:r>
            <w:r w:rsidRPr="00DF0F5F">
              <w:rPr>
                <w:rFonts w:ascii="Times New Roman" w:eastAsia="Calibri" w:hAnsi="Times New Roman" w:cs="Times New Roman"/>
                <w:b/>
                <w:sz w:val="28"/>
                <w:szCs w:val="28"/>
              </w:rPr>
              <w:t xml:space="preserve"> </w:t>
            </w:r>
            <w:r w:rsidR="00044D2C">
              <w:rPr>
                <w:rFonts w:ascii="Times New Roman" w:eastAsia="Calibri" w:hAnsi="Times New Roman" w:cs="Times New Roman"/>
                <w:b/>
                <w:sz w:val="28"/>
                <w:szCs w:val="28"/>
              </w:rPr>
              <w:t xml:space="preserve">Dictionary……………………………………………………     </w:t>
            </w:r>
            <w:r w:rsidR="00B1428C">
              <w:rPr>
                <w:rFonts w:ascii="Times New Roman" w:eastAsia="Calibri" w:hAnsi="Times New Roman" w:cs="Times New Roman"/>
                <w:b/>
                <w:sz w:val="28"/>
                <w:szCs w:val="28"/>
              </w:rPr>
              <w:t>[29-42]</w:t>
            </w:r>
          </w:p>
          <w:p w:rsidR="0060744F" w:rsidRPr="00DF0F5F" w:rsidRDefault="00DF0F5F" w:rsidP="0060744F">
            <w:pPr>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   </w:t>
            </w:r>
            <w:r w:rsidR="0060744F" w:rsidRPr="00DF0F5F">
              <w:rPr>
                <w:rFonts w:ascii="Times New Roman" w:eastAsia="Calibri" w:hAnsi="Times New Roman" w:cs="Times New Roman"/>
                <w:b/>
                <w:sz w:val="28"/>
                <w:szCs w:val="28"/>
              </w:rPr>
              <w:t xml:space="preserve">  9.</w:t>
            </w:r>
            <w:r w:rsidR="007940A9" w:rsidRPr="00DF0F5F">
              <w:rPr>
                <w:rFonts w:ascii="Times New Roman" w:eastAsia="Calibri" w:hAnsi="Times New Roman" w:cs="Times New Roman"/>
                <w:b/>
                <w:sz w:val="28"/>
                <w:szCs w:val="28"/>
              </w:rPr>
              <w:t xml:space="preserve"> </w:t>
            </w:r>
            <w:r w:rsidR="00293261" w:rsidRPr="00DF0F5F">
              <w:rPr>
                <w:rFonts w:ascii="Times New Roman" w:eastAsia="Calibri" w:hAnsi="Times New Roman" w:cs="Times New Roman"/>
                <w:b/>
                <w:sz w:val="28"/>
                <w:szCs w:val="28"/>
              </w:rPr>
              <w:t xml:space="preserve">  Screen </w:t>
            </w:r>
            <w:r w:rsidR="006A6F47" w:rsidRPr="00DF0F5F">
              <w:rPr>
                <w:rFonts w:ascii="Times New Roman" w:eastAsia="Calibri" w:hAnsi="Times New Roman" w:cs="Times New Roman"/>
                <w:b/>
                <w:sz w:val="28"/>
                <w:szCs w:val="28"/>
              </w:rPr>
              <w:t xml:space="preserve">  </w:t>
            </w:r>
            <w:r w:rsidR="00044D2C">
              <w:rPr>
                <w:rFonts w:ascii="Times New Roman" w:eastAsia="Calibri" w:hAnsi="Times New Roman" w:cs="Times New Roman"/>
                <w:b/>
                <w:sz w:val="28"/>
                <w:szCs w:val="28"/>
              </w:rPr>
              <w:t xml:space="preserve">Layout………………………………………………………     </w:t>
            </w:r>
            <w:r w:rsidR="00B1428C">
              <w:rPr>
                <w:rFonts w:ascii="Times New Roman" w:eastAsia="Calibri" w:hAnsi="Times New Roman" w:cs="Times New Roman"/>
                <w:b/>
                <w:sz w:val="28"/>
                <w:szCs w:val="28"/>
              </w:rPr>
              <w:t>[43-</w:t>
            </w:r>
            <w:r w:rsidR="002A5C0D">
              <w:rPr>
                <w:rFonts w:ascii="Times New Roman" w:eastAsia="Calibri" w:hAnsi="Times New Roman" w:cs="Times New Roman"/>
                <w:b/>
                <w:sz w:val="28"/>
                <w:szCs w:val="28"/>
              </w:rPr>
              <w:t>80]</w:t>
            </w:r>
          </w:p>
          <w:p w:rsidR="00206303" w:rsidRDefault="00206303" w:rsidP="0060744F">
            <w:pPr>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t xml:space="preserve">    10. </w:t>
            </w:r>
            <w:r w:rsidR="007940A9" w:rsidRPr="00DF0F5F">
              <w:rPr>
                <w:rFonts w:ascii="Times New Roman" w:eastAsia="Calibri" w:hAnsi="Times New Roman" w:cs="Times New Roman"/>
                <w:b/>
                <w:sz w:val="28"/>
                <w:szCs w:val="28"/>
              </w:rPr>
              <w:t xml:space="preserve"> </w:t>
            </w:r>
            <w:r w:rsidRPr="00DF0F5F">
              <w:rPr>
                <w:rFonts w:ascii="Times New Roman" w:eastAsia="Calibri" w:hAnsi="Times New Roman" w:cs="Times New Roman"/>
                <w:b/>
                <w:sz w:val="28"/>
                <w:szCs w:val="28"/>
              </w:rPr>
              <w:t xml:space="preserve"> Future </w:t>
            </w:r>
            <w:r w:rsidR="006A6F47" w:rsidRPr="00DF0F5F">
              <w:rPr>
                <w:rFonts w:ascii="Times New Roman" w:eastAsia="Calibri" w:hAnsi="Times New Roman" w:cs="Times New Roman"/>
                <w:b/>
                <w:sz w:val="28"/>
                <w:szCs w:val="28"/>
              </w:rPr>
              <w:t xml:space="preserve"> </w:t>
            </w:r>
            <w:r w:rsidRPr="00DF0F5F">
              <w:rPr>
                <w:rFonts w:ascii="Times New Roman" w:eastAsia="Calibri" w:hAnsi="Times New Roman" w:cs="Times New Roman"/>
                <w:b/>
                <w:sz w:val="28"/>
                <w:szCs w:val="28"/>
              </w:rPr>
              <w:t xml:space="preserve"> </w:t>
            </w:r>
            <w:r w:rsidR="00044D2C">
              <w:rPr>
                <w:rFonts w:ascii="Times New Roman" w:eastAsia="Calibri" w:hAnsi="Times New Roman" w:cs="Times New Roman"/>
                <w:b/>
                <w:sz w:val="28"/>
                <w:szCs w:val="28"/>
              </w:rPr>
              <w:t xml:space="preserve">Enhancement………………………………………………     </w:t>
            </w:r>
            <w:r w:rsidR="002A5C0D">
              <w:rPr>
                <w:rFonts w:ascii="Times New Roman" w:eastAsia="Calibri" w:hAnsi="Times New Roman" w:cs="Times New Roman"/>
                <w:b/>
                <w:sz w:val="28"/>
                <w:szCs w:val="28"/>
              </w:rPr>
              <w:t>[81]</w:t>
            </w:r>
          </w:p>
          <w:p w:rsidR="00800614" w:rsidRPr="00DF0F5F" w:rsidRDefault="00800614" w:rsidP="0060744F">
            <w:pPr>
              <w:spacing w:line="36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11.    Limi</w:t>
            </w:r>
            <w:r w:rsidR="00251814">
              <w:rPr>
                <w:rFonts w:ascii="Times New Roman" w:eastAsia="Calibri" w:hAnsi="Times New Roman" w:cs="Times New Roman"/>
                <w:b/>
                <w:sz w:val="28"/>
                <w:szCs w:val="28"/>
              </w:rPr>
              <w:t xml:space="preserve">tations…………………………………………………………       </w:t>
            </w:r>
            <w:r w:rsidR="002A5C0D">
              <w:rPr>
                <w:rFonts w:ascii="Times New Roman" w:eastAsia="Calibri" w:hAnsi="Times New Roman" w:cs="Times New Roman"/>
                <w:b/>
                <w:sz w:val="28"/>
                <w:szCs w:val="28"/>
              </w:rPr>
              <w:t>[82]</w:t>
            </w:r>
          </w:p>
          <w:p w:rsidR="00206303" w:rsidRPr="00DF0F5F" w:rsidRDefault="004034AA" w:rsidP="0060744F">
            <w:pPr>
              <w:spacing w:line="36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12</w:t>
            </w:r>
            <w:r w:rsidR="00206303" w:rsidRPr="00DF0F5F">
              <w:rPr>
                <w:rFonts w:ascii="Times New Roman" w:eastAsia="Calibri" w:hAnsi="Times New Roman" w:cs="Times New Roman"/>
                <w:b/>
                <w:sz w:val="28"/>
                <w:szCs w:val="28"/>
              </w:rPr>
              <w:t xml:space="preserve">. </w:t>
            </w:r>
            <w:r w:rsidR="007940A9" w:rsidRPr="00DF0F5F">
              <w:rPr>
                <w:rFonts w:ascii="Times New Roman" w:eastAsia="Calibri" w:hAnsi="Times New Roman" w:cs="Times New Roman"/>
                <w:b/>
                <w:sz w:val="28"/>
                <w:szCs w:val="28"/>
              </w:rPr>
              <w:t xml:space="preserve"> </w:t>
            </w:r>
            <w:r w:rsidR="00206303" w:rsidRPr="00DF0F5F">
              <w:rPr>
                <w:rFonts w:ascii="Times New Roman" w:eastAsia="Calibri" w:hAnsi="Times New Roman" w:cs="Times New Roman"/>
                <w:b/>
                <w:sz w:val="28"/>
                <w:szCs w:val="28"/>
              </w:rPr>
              <w:t xml:space="preserve"> </w:t>
            </w:r>
            <w:r w:rsidR="006A6F47" w:rsidRPr="00DF0F5F">
              <w:rPr>
                <w:rFonts w:ascii="Times New Roman" w:eastAsia="Calibri" w:hAnsi="Times New Roman" w:cs="Times New Roman"/>
                <w:b/>
                <w:sz w:val="28"/>
                <w:szCs w:val="28"/>
              </w:rPr>
              <w:t>C</w:t>
            </w:r>
            <w:r w:rsidR="00251814">
              <w:rPr>
                <w:rFonts w:ascii="Times New Roman" w:eastAsia="Calibri" w:hAnsi="Times New Roman" w:cs="Times New Roman"/>
                <w:b/>
                <w:sz w:val="28"/>
                <w:szCs w:val="28"/>
              </w:rPr>
              <w:t xml:space="preserve">onclusion……………………………………………………………    </w:t>
            </w:r>
            <w:r w:rsidR="002A5C0D">
              <w:rPr>
                <w:rFonts w:ascii="Times New Roman" w:eastAsia="Calibri" w:hAnsi="Times New Roman" w:cs="Times New Roman"/>
                <w:b/>
                <w:sz w:val="28"/>
                <w:szCs w:val="28"/>
              </w:rPr>
              <w:t>[83]</w:t>
            </w:r>
          </w:p>
          <w:p w:rsidR="00874AA8" w:rsidRPr="00DF0F5F" w:rsidRDefault="004034AA" w:rsidP="0060744F">
            <w:pPr>
              <w:spacing w:line="36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13</w:t>
            </w:r>
            <w:r w:rsidR="00874AA8" w:rsidRPr="00DF0F5F">
              <w:rPr>
                <w:rFonts w:ascii="Times New Roman" w:eastAsia="Calibri" w:hAnsi="Times New Roman" w:cs="Times New Roman"/>
                <w:b/>
                <w:sz w:val="28"/>
                <w:szCs w:val="28"/>
              </w:rPr>
              <w:t>.</w:t>
            </w:r>
            <w:r w:rsidR="007940A9" w:rsidRPr="00DF0F5F">
              <w:rPr>
                <w:rFonts w:ascii="Times New Roman" w:eastAsia="Calibri" w:hAnsi="Times New Roman" w:cs="Times New Roman"/>
                <w:b/>
                <w:sz w:val="28"/>
                <w:szCs w:val="28"/>
              </w:rPr>
              <w:t xml:space="preserve">  </w:t>
            </w:r>
            <w:r w:rsidR="00391163" w:rsidRPr="00DF0F5F">
              <w:rPr>
                <w:rFonts w:ascii="Times New Roman" w:eastAsia="Calibri" w:hAnsi="Times New Roman" w:cs="Times New Roman"/>
                <w:b/>
                <w:sz w:val="28"/>
                <w:szCs w:val="28"/>
              </w:rPr>
              <w:t xml:space="preserve"> Bibliography</w:t>
            </w:r>
            <w:r w:rsidR="00251814">
              <w:rPr>
                <w:rFonts w:ascii="Times New Roman" w:eastAsia="Calibri" w:hAnsi="Times New Roman" w:cs="Times New Roman"/>
                <w:b/>
                <w:sz w:val="28"/>
                <w:szCs w:val="28"/>
              </w:rPr>
              <w:t xml:space="preserve">…………………………………………………………     </w:t>
            </w:r>
            <w:r w:rsidR="002A5C0D">
              <w:rPr>
                <w:rFonts w:ascii="Times New Roman" w:eastAsia="Calibri" w:hAnsi="Times New Roman" w:cs="Times New Roman"/>
                <w:b/>
                <w:sz w:val="28"/>
                <w:szCs w:val="28"/>
              </w:rPr>
              <w:t>[84]</w:t>
            </w:r>
          </w:p>
          <w:p w:rsidR="00C2682B" w:rsidRPr="00DF0F5F" w:rsidRDefault="00C2682B" w:rsidP="00EF5FC1">
            <w:pPr>
              <w:spacing w:line="360" w:lineRule="auto"/>
              <w:jc w:val="both"/>
              <w:rPr>
                <w:rFonts w:ascii="Times New Roman" w:eastAsia="Calibri" w:hAnsi="Times New Roman" w:cs="Times New Roman"/>
                <w:b/>
                <w:sz w:val="28"/>
                <w:szCs w:val="28"/>
              </w:rPr>
            </w:pPr>
            <w:r w:rsidRPr="00DF0F5F">
              <w:rPr>
                <w:rFonts w:ascii="Times New Roman" w:eastAsia="Calibri" w:hAnsi="Times New Roman" w:cs="Times New Roman"/>
                <w:b/>
                <w:sz w:val="28"/>
                <w:szCs w:val="28"/>
              </w:rPr>
              <w:lastRenderedPageBreak/>
              <w:t xml:space="preserve"> </w:t>
            </w:r>
            <w:r w:rsidR="004973C8">
              <w:rPr>
                <w:rFonts w:ascii="Times New Roman" w:eastAsia="Calibri" w:hAnsi="Times New Roman" w:cs="Times New Roman"/>
                <w:b/>
                <w:sz w:val="28"/>
                <w:szCs w:val="28"/>
              </w:rPr>
              <w:t xml:space="preserve">                 </w:t>
            </w:r>
            <w:r w:rsidR="009F1300">
              <w:rPr>
                <w:rFonts w:ascii="Times New Roman" w:eastAsia="Calibri" w:hAnsi="Times New Roman" w:cs="Times New Roman"/>
                <w:b/>
                <w:sz w:val="28"/>
                <w:szCs w:val="28"/>
              </w:rPr>
              <w:t xml:space="preserve">           </w:t>
            </w:r>
            <w:r w:rsidRPr="00DF0F5F">
              <w:rPr>
                <w:rFonts w:ascii="Times New Roman" w:eastAsia="Calibri" w:hAnsi="Times New Roman" w:cs="Times New Roman"/>
                <w:b/>
                <w:sz w:val="28"/>
                <w:szCs w:val="28"/>
              </w:rPr>
              <w:t xml:space="preserve">           </w:t>
            </w:r>
          </w:p>
        </w:tc>
      </w:tr>
      <w:tr w:rsidR="00C2682B" w:rsidRPr="00DF0F5F" w:rsidTr="00A10BDD">
        <w:trPr>
          <w:gridBefore w:val="1"/>
          <w:gridAfter w:val="5"/>
          <w:wBefore w:w="665" w:type="dxa"/>
          <w:wAfter w:w="9612" w:type="dxa"/>
          <w:trHeight w:val="148"/>
          <w:jc w:val="center"/>
        </w:trPr>
        <w:tc>
          <w:tcPr>
            <w:tcW w:w="593" w:type="dxa"/>
          </w:tcPr>
          <w:p w:rsidR="00C2682B" w:rsidRPr="00DF0F5F" w:rsidRDefault="00C2682B" w:rsidP="00EF5FC1">
            <w:pPr>
              <w:spacing w:line="360" w:lineRule="auto"/>
              <w:jc w:val="both"/>
              <w:rPr>
                <w:rFonts w:ascii="Times New Roman" w:eastAsia="Calibri" w:hAnsi="Times New Roman" w:cs="Times New Roman"/>
                <w:sz w:val="28"/>
                <w:szCs w:val="28"/>
              </w:rPr>
            </w:pPr>
          </w:p>
        </w:tc>
        <w:tc>
          <w:tcPr>
            <w:tcW w:w="1779" w:type="dxa"/>
            <w:gridSpan w:val="3"/>
          </w:tcPr>
          <w:p w:rsidR="00C2682B" w:rsidRPr="00DF0F5F" w:rsidRDefault="00C2682B" w:rsidP="00EF5FC1">
            <w:pPr>
              <w:spacing w:line="360" w:lineRule="auto"/>
              <w:jc w:val="both"/>
              <w:rPr>
                <w:rFonts w:ascii="Times New Roman" w:eastAsia="Calibri" w:hAnsi="Times New Roman" w:cs="Times New Roman"/>
                <w:sz w:val="28"/>
                <w:szCs w:val="28"/>
              </w:rPr>
            </w:pPr>
          </w:p>
        </w:tc>
      </w:tr>
    </w:tbl>
    <w:p w:rsidR="00A10BDD" w:rsidRPr="0099349B" w:rsidRDefault="00A10BDD" w:rsidP="004973C8">
      <w:pPr>
        <w:pStyle w:val="Heading1"/>
        <w:rPr>
          <w:rFonts w:ascii="Times New Roman" w:hAnsi="Times New Roman" w:cs="Times New Roman"/>
          <w:sz w:val="32"/>
          <w:szCs w:val="32"/>
        </w:rPr>
      </w:pPr>
      <w:r>
        <w:rPr>
          <w:rFonts w:ascii="Times New Roman" w:hAnsi="Times New Roman" w:cs="Times New Roman"/>
          <w:sz w:val="32"/>
          <w:szCs w:val="32"/>
        </w:rPr>
        <w:t>introduction</w:t>
      </w:r>
    </w:p>
    <w:p w:rsidR="00021D55" w:rsidRPr="0099349B" w:rsidRDefault="00021D55" w:rsidP="00021D55">
      <w:pPr>
        <w:rPr>
          <w:rFonts w:ascii="Times New Roman" w:hAnsi="Times New Roman" w:cs="Times New Roman"/>
          <w:sz w:val="24"/>
          <w:szCs w:val="24"/>
          <w:lang w:val="en-IN"/>
        </w:rPr>
      </w:pPr>
    </w:p>
    <w:p w:rsidR="00021D55" w:rsidRDefault="00021D55" w:rsidP="00021D55">
      <w:pPr>
        <w:rPr>
          <w:rFonts w:ascii="Times New Roman" w:hAnsi="Times New Roman" w:cs="Times New Roman"/>
          <w:sz w:val="24"/>
          <w:szCs w:val="24"/>
          <w:lang w:val="en-IN"/>
        </w:rPr>
      </w:pPr>
    </w:p>
    <w:p w:rsidR="00021D55" w:rsidRPr="00021D55" w:rsidRDefault="00021D55" w:rsidP="00021D55">
      <w:pPr>
        <w:pStyle w:val="ListParagraph"/>
        <w:numPr>
          <w:ilvl w:val="1"/>
          <w:numId w:val="38"/>
        </w:numPr>
        <w:rPr>
          <w:rFonts w:ascii="Times New Roman" w:hAnsi="Times New Roman" w:cs="Times New Roman"/>
          <w:sz w:val="32"/>
          <w:szCs w:val="32"/>
        </w:rPr>
      </w:pPr>
      <w:r w:rsidRPr="00021D55">
        <w:rPr>
          <w:rFonts w:ascii="Times New Roman" w:hAnsi="Times New Roman" w:cs="Times New Roman"/>
          <w:sz w:val="32"/>
          <w:szCs w:val="32"/>
        </w:rPr>
        <w:t>PREFACE</w:t>
      </w:r>
    </w:p>
    <w:p w:rsidR="00021D55" w:rsidRDefault="00021D55" w:rsidP="00021D55">
      <w:pPr>
        <w:rPr>
          <w:rFonts w:ascii="Times New Roman" w:hAnsi="Times New Roman" w:cs="Times New Roman"/>
          <w:sz w:val="24"/>
          <w:szCs w:val="24"/>
          <w:lang w:val="en-IN"/>
        </w:rPr>
      </w:pPr>
    </w:p>
    <w:p w:rsidR="00021D55" w:rsidRPr="00021D55" w:rsidRDefault="00021D55" w:rsidP="00021D55">
      <w:pPr>
        <w:rPr>
          <w:rFonts w:ascii="Times New Roman" w:hAnsi="Times New Roman" w:cs="Times New Roman"/>
          <w:sz w:val="24"/>
          <w:szCs w:val="24"/>
          <w:lang w:val="en-IN"/>
        </w:rPr>
      </w:pPr>
    </w:p>
    <w:p w:rsidR="00021D55" w:rsidRDefault="00021D55" w:rsidP="00021D55">
      <w:pPr>
        <w:rPr>
          <w:rFonts w:ascii="Times New Roman" w:hAnsi="Times New Roman" w:cs="Times New Roman"/>
          <w:sz w:val="28"/>
          <w:szCs w:val="28"/>
          <w:lang w:val="en-IN"/>
        </w:rPr>
      </w:pPr>
      <w:r w:rsidRPr="0099349B">
        <w:rPr>
          <w:rFonts w:ascii="Times New Roman" w:hAnsi="Times New Roman" w:cs="Times New Roman"/>
          <w:sz w:val="28"/>
          <w:szCs w:val="28"/>
          <w:lang w:val="en-IN"/>
        </w:rPr>
        <w:t xml:space="preserve">HMS is a web based system that automates primitive functions of a hospital. Its available 24/7 because it is on internet which eliminates constraint of location and time. User interface is soothing and simple that enhances long time work ability. The system  manages both IPD(indoor patient department) &amp; OPD (outdoor patient department) It consist of various modules. </w:t>
      </w:r>
    </w:p>
    <w:p w:rsidR="007A4B6E" w:rsidRDefault="007A4B6E" w:rsidP="00021D55">
      <w:pPr>
        <w:rPr>
          <w:rFonts w:ascii="Times New Roman" w:hAnsi="Times New Roman" w:cs="Times New Roman"/>
          <w:sz w:val="28"/>
          <w:szCs w:val="28"/>
          <w:lang w:val="en-IN"/>
        </w:rPr>
      </w:pPr>
    </w:p>
    <w:p w:rsidR="007A4B6E" w:rsidRDefault="007A4B6E" w:rsidP="00021D55">
      <w:pPr>
        <w:rPr>
          <w:rFonts w:ascii="Times New Roman" w:hAnsi="Times New Roman" w:cs="Times New Roman"/>
          <w:sz w:val="28"/>
          <w:szCs w:val="28"/>
          <w:lang w:val="en-IN"/>
        </w:rPr>
      </w:pPr>
    </w:p>
    <w:p w:rsidR="007A4B6E" w:rsidRDefault="007A4B6E" w:rsidP="00021D55">
      <w:pPr>
        <w:rPr>
          <w:rFonts w:ascii="Times New Roman" w:hAnsi="Times New Roman" w:cs="Times New Roman"/>
          <w:sz w:val="28"/>
          <w:szCs w:val="28"/>
          <w:lang w:val="en-IN"/>
        </w:rPr>
      </w:pPr>
    </w:p>
    <w:p w:rsidR="007A4B6E" w:rsidRDefault="007A4B6E" w:rsidP="00021D55">
      <w:pPr>
        <w:rPr>
          <w:rFonts w:ascii="Times New Roman" w:hAnsi="Times New Roman" w:cs="Times New Roman"/>
          <w:sz w:val="28"/>
          <w:szCs w:val="28"/>
          <w:lang w:val="en-IN"/>
        </w:rPr>
      </w:pPr>
    </w:p>
    <w:p w:rsidR="007A4B6E" w:rsidRDefault="007A4B6E" w:rsidP="00021D55">
      <w:pPr>
        <w:rPr>
          <w:rFonts w:ascii="Times New Roman" w:hAnsi="Times New Roman" w:cs="Times New Roman"/>
          <w:sz w:val="28"/>
          <w:szCs w:val="28"/>
          <w:lang w:val="en-IN"/>
        </w:rPr>
      </w:pPr>
    </w:p>
    <w:p w:rsidR="007A4B6E" w:rsidRDefault="007A4B6E" w:rsidP="00021D55">
      <w:pPr>
        <w:rPr>
          <w:rFonts w:ascii="Times New Roman" w:hAnsi="Times New Roman" w:cs="Times New Roman"/>
          <w:sz w:val="28"/>
          <w:szCs w:val="28"/>
          <w:lang w:val="en-IN"/>
        </w:rPr>
      </w:pPr>
    </w:p>
    <w:p w:rsidR="007A4B6E" w:rsidRPr="0099349B" w:rsidRDefault="007A4B6E" w:rsidP="00021D55">
      <w:pPr>
        <w:rPr>
          <w:rFonts w:ascii="Times New Roman" w:hAnsi="Times New Roman" w:cs="Times New Roman"/>
          <w:sz w:val="28"/>
          <w:szCs w:val="28"/>
          <w:lang w:val="en-IN"/>
        </w:rPr>
      </w:pPr>
    </w:p>
    <w:p w:rsidR="00021D55" w:rsidRPr="0099349B" w:rsidRDefault="00021D55" w:rsidP="00021D55">
      <w:pPr>
        <w:rPr>
          <w:rFonts w:ascii="Times New Roman" w:hAnsi="Times New Roman" w:cs="Times New Roman"/>
          <w:sz w:val="24"/>
          <w:szCs w:val="24"/>
          <w:lang w:val="en-IN"/>
        </w:rPr>
      </w:pPr>
      <w:r w:rsidRPr="0099349B">
        <w:rPr>
          <w:rFonts w:ascii="Times New Roman" w:hAnsi="Times New Roman" w:cs="Times New Roman"/>
          <w:sz w:val="24"/>
          <w:szCs w:val="24"/>
          <w:lang w:val="en-IN"/>
        </w:rPr>
        <w:t xml:space="preserve">           </w:t>
      </w:r>
    </w:p>
    <w:p w:rsidR="00021D55" w:rsidRDefault="00021D55">
      <w:pPr>
        <w:rPr>
          <w:rFonts w:ascii="Times New Roman" w:hAnsi="Times New Roman" w:cs="Times New Roman"/>
        </w:rPr>
      </w:pPr>
    </w:p>
    <w:p w:rsidR="00021D55" w:rsidRDefault="00021D55">
      <w:pPr>
        <w:rPr>
          <w:rFonts w:ascii="Times New Roman" w:hAnsi="Times New Roman" w:cs="Times New Roman"/>
        </w:rPr>
      </w:pPr>
    </w:p>
    <w:p w:rsidR="00B10386" w:rsidRDefault="00B10386" w:rsidP="00D91BF8">
      <w:pPr>
        <w:rPr>
          <w:rFonts w:ascii="Times New Roman" w:hAnsi="Times New Roman" w:cs="Times New Roman"/>
        </w:rPr>
      </w:pPr>
    </w:p>
    <w:p w:rsidR="00BF38AA" w:rsidRDefault="00BF38AA" w:rsidP="00D91BF8">
      <w:pPr>
        <w:rPr>
          <w:rFonts w:ascii="Times New Roman" w:hAnsi="Times New Roman" w:cs="Times New Roman"/>
        </w:rPr>
      </w:pPr>
    </w:p>
    <w:p w:rsidR="00B10386" w:rsidRPr="0099349B" w:rsidRDefault="00B10386" w:rsidP="00D91BF8">
      <w:pPr>
        <w:rPr>
          <w:rFonts w:ascii="Times New Roman" w:hAnsi="Times New Roman" w:cs="Times New Roman"/>
        </w:rPr>
      </w:pPr>
    </w:p>
    <w:p w:rsidR="00B10386" w:rsidRPr="0099349B" w:rsidRDefault="00B10386" w:rsidP="00D91BF8">
      <w:pPr>
        <w:rPr>
          <w:rFonts w:ascii="Times New Roman" w:hAnsi="Times New Roman" w:cs="Times New Roman"/>
        </w:rPr>
      </w:pPr>
    </w:p>
    <w:p w:rsidR="003D5905" w:rsidRPr="0099349B" w:rsidRDefault="00BB3E04" w:rsidP="00BB3E04">
      <w:pPr>
        <w:pStyle w:val="Heading1"/>
        <w:rPr>
          <w:rFonts w:ascii="Times New Roman" w:hAnsi="Times New Roman" w:cs="Times New Roman"/>
          <w:sz w:val="32"/>
          <w:szCs w:val="32"/>
        </w:rPr>
      </w:pPr>
      <w:r>
        <w:rPr>
          <w:rFonts w:ascii="Times New Roman" w:hAnsi="Times New Roman" w:cs="Times New Roman"/>
          <w:sz w:val="32"/>
          <w:szCs w:val="32"/>
        </w:rPr>
        <w:t>2.</w:t>
      </w:r>
      <w:r w:rsidR="004639B6">
        <w:rPr>
          <w:rFonts w:ascii="Times New Roman" w:hAnsi="Times New Roman" w:cs="Times New Roman"/>
          <w:sz w:val="32"/>
          <w:szCs w:val="32"/>
        </w:rPr>
        <w:t>organization</w:t>
      </w:r>
      <w:r w:rsidR="003D5905" w:rsidRPr="0099349B">
        <w:rPr>
          <w:rFonts w:ascii="Times New Roman" w:hAnsi="Times New Roman" w:cs="Times New Roman"/>
          <w:sz w:val="32"/>
          <w:szCs w:val="32"/>
        </w:rPr>
        <w:t xml:space="preserve">  PROFILE</w:t>
      </w:r>
    </w:p>
    <w:p w:rsidR="003D5905" w:rsidRDefault="003D5905" w:rsidP="003D5905">
      <w:pPr>
        <w:rPr>
          <w:rFonts w:ascii="Times New Roman" w:hAnsi="Times New Roman" w:cs="Times New Roman"/>
        </w:rPr>
      </w:pPr>
    </w:p>
    <w:p w:rsidR="00916745" w:rsidRPr="00916745" w:rsidRDefault="00E75843" w:rsidP="003D5905">
      <w:pPr>
        <w:rPr>
          <w:rFonts w:ascii="Times New Roman" w:hAnsi="Times New Roman" w:cs="Times New Roman"/>
          <w:sz w:val="28"/>
          <w:szCs w:val="28"/>
        </w:rPr>
      </w:pPr>
      <w:r>
        <w:rPr>
          <w:rFonts w:ascii="Times New Roman" w:hAnsi="Times New Roman" w:cs="Times New Roman"/>
          <w:sz w:val="28"/>
          <w:szCs w:val="28"/>
        </w:rPr>
        <w:t xml:space="preserve">    </w:t>
      </w:r>
      <w:r w:rsidR="00916745">
        <w:rPr>
          <w:rFonts w:ascii="Times New Roman" w:hAnsi="Times New Roman" w:cs="Times New Roman"/>
          <w:sz w:val="28"/>
          <w:szCs w:val="28"/>
        </w:rPr>
        <w:t xml:space="preserve">2.1 </w:t>
      </w:r>
      <w:r w:rsidR="00916745" w:rsidRPr="00916745">
        <w:rPr>
          <w:rFonts w:ascii="Times New Roman" w:hAnsi="Times New Roman" w:cs="Times New Roman"/>
          <w:sz w:val="28"/>
          <w:szCs w:val="28"/>
        </w:rPr>
        <w:t>Company Profile</w:t>
      </w:r>
    </w:p>
    <w:p w:rsidR="0025670F" w:rsidRPr="0099349B" w:rsidRDefault="0025670F" w:rsidP="0025670F">
      <w:pPr>
        <w:spacing w:line="240" w:lineRule="auto"/>
        <w:jc w:val="center"/>
        <w:rPr>
          <w:rFonts w:ascii="Times New Roman" w:eastAsia="Times New Roman" w:hAnsi="Times New Roman" w:cs="Times New Roman"/>
          <w:bCs/>
          <w:color w:val="000000"/>
          <w:sz w:val="28"/>
          <w:szCs w:val="28"/>
        </w:rPr>
      </w:pPr>
      <w:r w:rsidRPr="0099349B">
        <w:rPr>
          <w:rFonts w:ascii="Times New Roman" w:eastAsia="Times New Roman" w:hAnsi="Times New Roman" w:cs="Times New Roman"/>
          <w:bCs/>
          <w:color w:val="000000"/>
          <w:sz w:val="28"/>
          <w:szCs w:val="28"/>
        </w:rPr>
        <w:t>Rudani hospital</w:t>
      </w:r>
    </w:p>
    <w:p w:rsidR="0025670F" w:rsidRPr="0099349B" w:rsidRDefault="0025670F" w:rsidP="0025670F">
      <w:pPr>
        <w:spacing w:line="240" w:lineRule="auto"/>
        <w:ind w:left="2160" w:firstLine="720"/>
        <w:rPr>
          <w:rFonts w:ascii="Times New Roman" w:eastAsia="Times New Roman" w:hAnsi="Times New Roman" w:cs="Times New Roman"/>
          <w:iCs/>
          <w:color w:val="000000"/>
          <w:sz w:val="28"/>
          <w:szCs w:val="28"/>
        </w:rPr>
      </w:pPr>
      <w:r w:rsidRPr="0099349B">
        <w:rPr>
          <w:rFonts w:ascii="Times New Roman" w:eastAsia="Times New Roman" w:hAnsi="Times New Roman" w:cs="Times New Roman"/>
          <w:iCs/>
          <w:color w:val="000000"/>
          <w:sz w:val="28"/>
          <w:szCs w:val="28"/>
        </w:rPr>
        <w:t>Gynecologist and orthopedic doctor</w:t>
      </w:r>
    </w:p>
    <w:p w:rsidR="0025670F" w:rsidRPr="0099349B" w:rsidRDefault="0025670F" w:rsidP="0025670F">
      <w:pPr>
        <w:pStyle w:val="ListParagraph"/>
        <w:spacing w:line="240" w:lineRule="auto"/>
        <w:ind w:left="2160" w:firstLine="720"/>
        <w:jc w:val="center"/>
        <w:rPr>
          <w:rFonts w:ascii="Times New Roman" w:eastAsia="Times New Roman" w:hAnsi="Times New Roman" w:cs="Times New Roman"/>
          <w:iCs/>
          <w:color w:val="000000"/>
          <w:sz w:val="28"/>
          <w:szCs w:val="28"/>
        </w:rPr>
      </w:pPr>
    </w:p>
    <w:p w:rsidR="0025670F" w:rsidRPr="0099349B" w:rsidRDefault="0025670F" w:rsidP="0025670F">
      <w:pPr>
        <w:spacing w:line="240" w:lineRule="auto"/>
        <w:jc w:val="center"/>
        <w:rPr>
          <w:rFonts w:ascii="Times New Roman" w:eastAsia="Times New Roman" w:hAnsi="Times New Roman" w:cs="Times New Roman"/>
          <w:b/>
          <w:bCs/>
          <w:color w:val="000000"/>
          <w:sz w:val="28"/>
          <w:szCs w:val="28"/>
        </w:rPr>
      </w:pPr>
      <w:r w:rsidRPr="0099349B">
        <w:rPr>
          <w:rFonts w:ascii="Times New Roman" w:eastAsia="Times New Roman" w:hAnsi="Times New Roman" w:cs="Times New Roman"/>
          <w:b/>
          <w:bCs/>
          <w:color w:val="000000"/>
          <w:sz w:val="28"/>
          <w:szCs w:val="28"/>
        </w:rPr>
        <w:t>Contact us</w:t>
      </w:r>
    </w:p>
    <w:p w:rsidR="0025670F" w:rsidRPr="0099349B" w:rsidRDefault="0025670F" w:rsidP="0025670F">
      <w:pPr>
        <w:spacing w:line="240" w:lineRule="auto"/>
        <w:ind w:left="360"/>
        <w:jc w:val="center"/>
        <w:rPr>
          <w:rStyle w:val="xbe"/>
          <w:rFonts w:ascii="Times New Roman" w:hAnsi="Times New Roman" w:cs="Times New Roman"/>
          <w:color w:val="222222"/>
          <w:sz w:val="28"/>
          <w:szCs w:val="28"/>
          <w:shd w:val="clear" w:color="auto" w:fill="FFFFFF"/>
        </w:rPr>
      </w:pPr>
      <w:r w:rsidRPr="0099349B">
        <w:rPr>
          <w:rStyle w:val="xbe"/>
          <w:rFonts w:ascii="Times New Roman" w:hAnsi="Times New Roman" w:cs="Times New Roman"/>
          <w:color w:val="222222"/>
          <w:sz w:val="28"/>
          <w:szCs w:val="28"/>
          <w:shd w:val="clear" w:color="auto" w:fill="FFFFFF"/>
        </w:rPr>
        <w:t>Rudani Hospital, 30/A, Lotus Colony, Bhuj – 370001</w:t>
      </w:r>
    </w:p>
    <w:p w:rsidR="0025670F" w:rsidRPr="0099349B" w:rsidRDefault="0025670F" w:rsidP="0025670F">
      <w:pPr>
        <w:spacing w:line="240" w:lineRule="auto"/>
        <w:jc w:val="center"/>
        <w:rPr>
          <w:rFonts w:ascii="Times New Roman" w:eastAsia="Times New Roman" w:hAnsi="Times New Roman" w:cs="Times New Roman"/>
          <w:color w:val="000000"/>
          <w:sz w:val="28"/>
          <w:szCs w:val="28"/>
        </w:rPr>
      </w:pPr>
      <w:r w:rsidRPr="0099349B">
        <w:rPr>
          <w:rStyle w:val="xbe"/>
          <w:rFonts w:ascii="Times New Roman" w:hAnsi="Times New Roman" w:cs="Times New Roman"/>
          <w:color w:val="222222"/>
          <w:sz w:val="28"/>
          <w:szCs w:val="28"/>
          <w:shd w:val="clear" w:color="auto" w:fill="FFFFFF"/>
        </w:rPr>
        <w:t>Opposite G K General Hospital</w:t>
      </w:r>
    </w:p>
    <w:p w:rsidR="0025670F" w:rsidRPr="0099349B" w:rsidRDefault="0025670F" w:rsidP="0025670F">
      <w:pPr>
        <w:pStyle w:val="ListParagraph"/>
        <w:spacing w:line="240" w:lineRule="auto"/>
        <w:ind w:left="2160" w:firstLine="720"/>
        <w:jc w:val="center"/>
        <w:rPr>
          <w:rFonts w:ascii="Times New Roman" w:eastAsia="Times New Roman" w:hAnsi="Times New Roman" w:cs="Times New Roman"/>
          <w:iCs/>
          <w:color w:val="000000"/>
          <w:sz w:val="28"/>
          <w:szCs w:val="18"/>
        </w:rPr>
      </w:pPr>
    </w:p>
    <w:p w:rsidR="003D5905" w:rsidRPr="0099349B" w:rsidRDefault="003D5905" w:rsidP="003D5905">
      <w:pPr>
        <w:rPr>
          <w:rFonts w:ascii="Times New Roman" w:hAnsi="Times New Roman" w:cs="Times New Roman"/>
          <w:sz w:val="28"/>
          <w:szCs w:val="28"/>
        </w:rPr>
      </w:pPr>
    </w:p>
    <w:p w:rsidR="00B10386" w:rsidRPr="0099349B" w:rsidRDefault="00B10386" w:rsidP="00D91BF8">
      <w:pPr>
        <w:rPr>
          <w:rFonts w:ascii="Times New Roman" w:hAnsi="Times New Roman" w:cs="Times New Roman"/>
        </w:rPr>
      </w:pPr>
    </w:p>
    <w:p w:rsidR="003D5905" w:rsidRPr="0099349B" w:rsidRDefault="003D5905" w:rsidP="00D91BF8">
      <w:pPr>
        <w:rPr>
          <w:rFonts w:ascii="Times New Roman" w:hAnsi="Times New Roman" w:cs="Times New Roman"/>
        </w:rPr>
      </w:pPr>
    </w:p>
    <w:p w:rsidR="003D5905" w:rsidRPr="0099349B" w:rsidRDefault="003D5905" w:rsidP="00D91BF8">
      <w:pPr>
        <w:rPr>
          <w:rFonts w:ascii="Times New Roman" w:hAnsi="Times New Roman" w:cs="Times New Roman"/>
        </w:rPr>
      </w:pPr>
    </w:p>
    <w:p w:rsidR="00B10386" w:rsidRPr="0099349B" w:rsidRDefault="00B10386" w:rsidP="00D91BF8">
      <w:pPr>
        <w:rPr>
          <w:rFonts w:ascii="Times New Roman" w:hAnsi="Times New Roman" w:cs="Times New Roman"/>
        </w:rPr>
      </w:pPr>
    </w:p>
    <w:p w:rsidR="00B10386" w:rsidRPr="0099349B" w:rsidRDefault="00B10386" w:rsidP="00D91BF8">
      <w:pPr>
        <w:rPr>
          <w:rFonts w:ascii="Times New Roman" w:hAnsi="Times New Roman" w:cs="Times New Roman"/>
        </w:rPr>
      </w:pPr>
    </w:p>
    <w:p w:rsidR="00B10386" w:rsidRPr="0099349B" w:rsidRDefault="00B10386" w:rsidP="00D91BF8">
      <w:pPr>
        <w:rPr>
          <w:rFonts w:ascii="Times New Roman" w:hAnsi="Times New Roman" w:cs="Times New Roman"/>
        </w:rPr>
      </w:pPr>
    </w:p>
    <w:p w:rsidR="005608A1" w:rsidRDefault="005608A1" w:rsidP="00332E52">
      <w:pPr>
        <w:rPr>
          <w:rFonts w:ascii="Times New Roman" w:hAnsi="Times New Roman" w:cs="Times New Roman"/>
        </w:rPr>
      </w:pPr>
    </w:p>
    <w:p w:rsidR="00695E52" w:rsidRPr="0099349B" w:rsidRDefault="00695E52" w:rsidP="00332E52">
      <w:pPr>
        <w:rPr>
          <w:rFonts w:ascii="Times New Roman" w:hAnsi="Times New Roman" w:cs="Times New Roman"/>
        </w:rPr>
      </w:pPr>
    </w:p>
    <w:p w:rsidR="00F5378B" w:rsidRDefault="00F5378B" w:rsidP="00F5378B">
      <w:pPr>
        <w:rPr>
          <w:rFonts w:ascii="Times New Roman" w:hAnsi="Times New Roman" w:cs="Times New Roman"/>
        </w:rPr>
      </w:pPr>
    </w:p>
    <w:p w:rsidR="000B1B40" w:rsidRDefault="000B1B40" w:rsidP="00F5378B">
      <w:pPr>
        <w:rPr>
          <w:rFonts w:ascii="Times New Roman" w:hAnsi="Times New Roman" w:cs="Times New Roman"/>
        </w:rPr>
      </w:pPr>
    </w:p>
    <w:p w:rsidR="000B1B40" w:rsidRDefault="000B1B40" w:rsidP="00F5378B">
      <w:pPr>
        <w:rPr>
          <w:rFonts w:ascii="Times New Roman" w:hAnsi="Times New Roman" w:cs="Times New Roman"/>
        </w:rPr>
      </w:pPr>
    </w:p>
    <w:p w:rsidR="0087180D" w:rsidRDefault="0087180D" w:rsidP="00F5378B">
      <w:pPr>
        <w:rPr>
          <w:rFonts w:ascii="Times New Roman" w:hAnsi="Times New Roman" w:cs="Times New Roman"/>
        </w:rPr>
      </w:pPr>
    </w:p>
    <w:p w:rsidR="0087180D" w:rsidRPr="0099349B" w:rsidRDefault="0087180D" w:rsidP="0087180D">
      <w:pPr>
        <w:rPr>
          <w:rFonts w:ascii="Times New Roman" w:hAnsi="Times New Roman" w:cs="Times New Roman"/>
        </w:rPr>
      </w:pPr>
    </w:p>
    <w:p w:rsidR="0087180D" w:rsidRPr="0099349B" w:rsidRDefault="0087180D" w:rsidP="00FE7E77">
      <w:pPr>
        <w:pStyle w:val="Heading1"/>
        <w:rPr>
          <w:rFonts w:ascii="Times New Roman" w:hAnsi="Times New Roman" w:cs="Times New Roman"/>
          <w:sz w:val="28"/>
          <w:szCs w:val="28"/>
        </w:rPr>
      </w:pPr>
      <w:r>
        <w:rPr>
          <w:rFonts w:ascii="Times New Roman" w:hAnsi="Times New Roman" w:cs="Times New Roman"/>
          <w:sz w:val="28"/>
          <w:szCs w:val="28"/>
        </w:rPr>
        <w:lastRenderedPageBreak/>
        <w:t>3.</w:t>
      </w:r>
      <w:r w:rsidR="000862A3">
        <w:rPr>
          <w:rFonts w:ascii="Times New Roman" w:hAnsi="Times New Roman" w:cs="Times New Roman"/>
          <w:sz w:val="28"/>
          <w:szCs w:val="28"/>
        </w:rPr>
        <w:t xml:space="preserve"> EXISTING  SYSTEM</w:t>
      </w:r>
    </w:p>
    <w:p w:rsidR="0087180D" w:rsidRDefault="0087180D" w:rsidP="0087180D">
      <w:pPr>
        <w:tabs>
          <w:tab w:val="left" w:pos="8490"/>
        </w:tabs>
        <w:jc w:val="both"/>
        <w:rPr>
          <w:rFonts w:ascii="Times New Roman" w:hAnsi="Times New Roman" w:cs="Times New Roman"/>
          <w:b/>
          <w:bCs/>
          <w:color w:val="000000"/>
          <w:sz w:val="24"/>
          <w:szCs w:val="24"/>
        </w:rPr>
      </w:pPr>
    </w:p>
    <w:p w:rsidR="0087180D" w:rsidRDefault="0087180D" w:rsidP="0087180D">
      <w:pPr>
        <w:tabs>
          <w:tab w:val="left" w:pos="8490"/>
        </w:tabs>
        <w:jc w:val="both"/>
        <w:rPr>
          <w:rFonts w:ascii="Times New Roman" w:hAnsi="Times New Roman" w:cs="Times New Roman"/>
          <w:b/>
          <w:bCs/>
          <w:color w:val="000000"/>
          <w:sz w:val="28"/>
          <w:szCs w:val="28"/>
        </w:rPr>
      </w:pPr>
      <w:r w:rsidRPr="00C175B2">
        <w:rPr>
          <w:rFonts w:ascii="Times New Roman" w:hAnsi="Times New Roman" w:cs="Times New Roman"/>
          <w:b/>
          <w:bCs/>
          <w:color w:val="000000"/>
          <w:sz w:val="28"/>
          <w:szCs w:val="28"/>
        </w:rPr>
        <w:t xml:space="preserve">3.1 </w:t>
      </w:r>
      <w:r>
        <w:rPr>
          <w:rFonts w:ascii="Times New Roman" w:hAnsi="Times New Roman" w:cs="Times New Roman"/>
          <w:b/>
          <w:bCs/>
          <w:color w:val="000000"/>
          <w:sz w:val="28"/>
          <w:szCs w:val="28"/>
        </w:rPr>
        <w:t xml:space="preserve"> </w:t>
      </w:r>
      <w:r w:rsidRPr="00C175B2">
        <w:rPr>
          <w:rFonts w:ascii="Times New Roman" w:hAnsi="Times New Roman" w:cs="Times New Roman"/>
          <w:b/>
          <w:bCs/>
          <w:color w:val="000000"/>
          <w:sz w:val="28"/>
          <w:szCs w:val="28"/>
        </w:rPr>
        <w:t xml:space="preserve"> Project  </w:t>
      </w:r>
      <w:r w:rsidR="0051627D">
        <w:rPr>
          <w:rFonts w:ascii="Times New Roman" w:hAnsi="Times New Roman" w:cs="Times New Roman"/>
          <w:b/>
          <w:bCs/>
          <w:color w:val="000000"/>
          <w:sz w:val="28"/>
          <w:szCs w:val="28"/>
        </w:rPr>
        <w:t xml:space="preserve"> </w:t>
      </w:r>
      <w:r w:rsidRPr="00C175B2">
        <w:rPr>
          <w:rFonts w:ascii="Times New Roman" w:hAnsi="Times New Roman" w:cs="Times New Roman"/>
          <w:b/>
          <w:bCs/>
          <w:color w:val="000000"/>
          <w:sz w:val="28"/>
          <w:szCs w:val="28"/>
        </w:rPr>
        <w:t>Profile</w:t>
      </w:r>
    </w:p>
    <w:p w:rsidR="0087180D" w:rsidRPr="00C175B2" w:rsidRDefault="0087180D" w:rsidP="0087180D">
      <w:pPr>
        <w:tabs>
          <w:tab w:val="left" w:pos="8490"/>
        </w:tabs>
        <w:jc w:val="both"/>
        <w:rPr>
          <w:rFonts w:ascii="Times New Roman" w:hAnsi="Times New Roman" w:cs="Times New Roman"/>
          <w:b/>
          <w:bCs/>
          <w:color w:val="000000"/>
          <w:sz w:val="28"/>
          <w:szCs w:val="28"/>
        </w:rPr>
      </w:pPr>
    </w:p>
    <w:p w:rsidR="0087180D" w:rsidRPr="0099349B" w:rsidRDefault="0087180D" w:rsidP="00AB61FD">
      <w:pPr>
        <w:tabs>
          <w:tab w:val="left" w:pos="8490"/>
        </w:tabs>
        <w:jc w:val="both"/>
        <w:rPr>
          <w:rFonts w:ascii="Times New Roman" w:hAnsi="Times New Roman" w:cs="Times New Roman"/>
          <w:sz w:val="24"/>
          <w:szCs w:val="24"/>
        </w:rPr>
      </w:pPr>
      <w:r w:rsidRPr="002D4DBD">
        <w:rPr>
          <w:rFonts w:ascii="Times New Roman" w:hAnsi="Times New Roman" w:cs="Times New Roman"/>
          <w:color w:val="000000"/>
          <w:sz w:val="24"/>
          <w:szCs w:val="24"/>
        </w:rPr>
        <w:t>Project Title</w:t>
      </w:r>
      <w:r w:rsidRPr="0099349B">
        <w:rPr>
          <w:rFonts w:ascii="Times New Roman" w:hAnsi="Times New Roman" w:cs="Times New Roman"/>
          <w:b/>
          <w:bCs/>
          <w:color w:val="000000"/>
          <w:sz w:val="24"/>
          <w:szCs w:val="24"/>
        </w:rPr>
        <w:t xml:space="preserve">              : </w:t>
      </w:r>
      <w:r w:rsidRPr="0099349B">
        <w:rPr>
          <w:rFonts w:ascii="Times New Roman" w:hAnsi="Times New Roman" w:cs="Times New Roman"/>
          <w:color w:val="000000"/>
          <w:sz w:val="24"/>
          <w:szCs w:val="24"/>
        </w:rPr>
        <w:t>Hospital Management System</w:t>
      </w:r>
    </w:p>
    <w:p w:rsidR="0087180D" w:rsidRPr="00AB61FD" w:rsidRDefault="0087180D" w:rsidP="00AB61FD">
      <w:pPr>
        <w:tabs>
          <w:tab w:val="left" w:pos="8490"/>
        </w:tabs>
        <w:jc w:val="both"/>
        <w:rPr>
          <w:rFonts w:ascii="Times New Roman" w:hAnsi="Times New Roman" w:cs="Times New Roman"/>
          <w:sz w:val="24"/>
          <w:szCs w:val="24"/>
        </w:rPr>
      </w:pPr>
      <w:r w:rsidRPr="002D4DBD">
        <w:rPr>
          <w:rFonts w:ascii="Times New Roman" w:hAnsi="Times New Roman" w:cs="Times New Roman"/>
          <w:color w:val="000000"/>
          <w:sz w:val="24"/>
          <w:szCs w:val="24"/>
        </w:rPr>
        <w:t>Organization</w:t>
      </w:r>
      <w:r w:rsidRPr="0099349B">
        <w:rPr>
          <w:rFonts w:ascii="Times New Roman" w:hAnsi="Times New Roman" w:cs="Times New Roman"/>
          <w:b/>
          <w:bCs/>
          <w:color w:val="000000"/>
          <w:sz w:val="24"/>
          <w:szCs w:val="24"/>
        </w:rPr>
        <w:t xml:space="preserve">             : </w:t>
      </w:r>
      <w:r w:rsidRPr="0099349B">
        <w:rPr>
          <w:rFonts w:ascii="Times New Roman" w:hAnsi="Times New Roman" w:cs="Times New Roman"/>
          <w:color w:val="000000"/>
          <w:sz w:val="24"/>
          <w:szCs w:val="24"/>
        </w:rPr>
        <w:t>Rudani Hospital</w:t>
      </w:r>
    </w:p>
    <w:p w:rsidR="0087180D" w:rsidRPr="0099349B" w:rsidRDefault="0087180D" w:rsidP="00AB61FD">
      <w:pPr>
        <w:tabs>
          <w:tab w:val="left" w:pos="8490"/>
        </w:tabs>
        <w:jc w:val="both"/>
        <w:rPr>
          <w:rFonts w:ascii="Times New Roman" w:hAnsi="Times New Roman" w:cs="Times New Roman"/>
          <w:sz w:val="24"/>
          <w:szCs w:val="24"/>
        </w:rPr>
      </w:pPr>
      <w:r w:rsidRPr="002D4DBD">
        <w:rPr>
          <w:rFonts w:ascii="Times New Roman" w:hAnsi="Times New Roman" w:cs="Times New Roman"/>
          <w:color w:val="000000"/>
          <w:sz w:val="24"/>
          <w:szCs w:val="24"/>
        </w:rPr>
        <w:t>Project Duration</w:t>
      </w:r>
      <w:r w:rsidRPr="0099349B">
        <w:rPr>
          <w:rFonts w:ascii="Times New Roman" w:hAnsi="Times New Roman" w:cs="Times New Roman"/>
          <w:b/>
          <w:bCs/>
          <w:color w:val="000000"/>
          <w:sz w:val="24"/>
          <w:szCs w:val="24"/>
        </w:rPr>
        <w:t xml:space="preserve">       : </w:t>
      </w:r>
      <w:r w:rsidRPr="0099349B">
        <w:rPr>
          <w:rFonts w:ascii="Times New Roman" w:hAnsi="Times New Roman" w:cs="Times New Roman"/>
          <w:color w:val="000000"/>
          <w:sz w:val="24"/>
          <w:szCs w:val="24"/>
        </w:rPr>
        <w:t xml:space="preserve"> 3 Months</w:t>
      </w:r>
    </w:p>
    <w:p w:rsidR="0087180D" w:rsidRPr="00AB61FD" w:rsidRDefault="0087180D" w:rsidP="0087180D">
      <w:pPr>
        <w:tabs>
          <w:tab w:val="left" w:pos="8490"/>
        </w:tabs>
        <w:jc w:val="both"/>
        <w:rPr>
          <w:rFonts w:ascii="Times New Roman" w:hAnsi="Times New Roman" w:cs="Times New Roman"/>
          <w:color w:val="000000"/>
          <w:sz w:val="24"/>
          <w:szCs w:val="24"/>
        </w:rPr>
      </w:pPr>
      <w:r w:rsidRPr="002D4DBD">
        <w:rPr>
          <w:rFonts w:ascii="Times New Roman" w:hAnsi="Times New Roman" w:cs="Times New Roman"/>
          <w:color w:val="000000"/>
          <w:sz w:val="24"/>
          <w:szCs w:val="24"/>
        </w:rPr>
        <w:t>Team Members        :  Lankit Patel , Parth Roka , Hiten Sadani</w:t>
      </w:r>
    </w:p>
    <w:p w:rsidR="0087180D" w:rsidRPr="0099349B" w:rsidRDefault="0087180D" w:rsidP="0087180D">
      <w:pPr>
        <w:tabs>
          <w:tab w:val="left" w:pos="8490"/>
        </w:tabs>
        <w:jc w:val="both"/>
        <w:rPr>
          <w:rFonts w:ascii="Times New Roman" w:hAnsi="Times New Roman" w:cs="Times New Roman"/>
          <w:b/>
          <w:bCs/>
          <w:color w:val="000000"/>
          <w:sz w:val="24"/>
          <w:szCs w:val="24"/>
        </w:rPr>
      </w:pPr>
      <w:r w:rsidRPr="002D4DBD">
        <w:rPr>
          <w:rFonts w:ascii="Times New Roman" w:hAnsi="Times New Roman" w:cs="Times New Roman"/>
          <w:color w:val="000000"/>
          <w:sz w:val="24"/>
          <w:szCs w:val="24"/>
        </w:rPr>
        <w:t>Front End</w:t>
      </w:r>
      <w:r w:rsidRPr="0099349B">
        <w:rPr>
          <w:rFonts w:ascii="Times New Roman" w:hAnsi="Times New Roman" w:cs="Times New Roman"/>
          <w:b/>
          <w:bCs/>
          <w:color w:val="000000"/>
          <w:sz w:val="24"/>
          <w:szCs w:val="24"/>
        </w:rPr>
        <w:t xml:space="preserve">                    : </w:t>
      </w:r>
      <w:r w:rsidRPr="0099349B">
        <w:rPr>
          <w:rFonts w:ascii="Times New Roman" w:hAnsi="Times New Roman" w:cs="Times New Roman"/>
          <w:color w:val="000000"/>
          <w:sz w:val="24"/>
          <w:szCs w:val="24"/>
        </w:rPr>
        <w:t>HTML/CSS/JQUERY/BOOTSTRAP/MATERIAL KIT</w:t>
      </w:r>
    </w:p>
    <w:p w:rsidR="0087180D" w:rsidRDefault="0087180D" w:rsidP="0087180D">
      <w:pPr>
        <w:tabs>
          <w:tab w:val="left" w:pos="8490"/>
        </w:tabs>
        <w:jc w:val="both"/>
        <w:rPr>
          <w:rFonts w:ascii="Times New Roman" w:hAnsi="Times New Roman" w:cs="Times New Roman"/>
          <w:bCs/>
          <w:color w:val="000000"/>
          <w:sz w:val="24"/>
          <w:szCs w:val="24"/>
        </w:rPr>
      </w:pPr>
      <w:r w:rsidRPr="002D4DBD">
        <w:rPr>
          <w:rFonts w:ascii="Times New Roman" w:hAnsi="Times New Roman" w:cs="Times New Roman"/>
          <w:color w:val="000000"/>
          <w:sz w:val="24"/>
          <w:szCs w:val="24"/>
        </w:rPr>
        <w:t>Back End</w:t>
      </w:r>
      <w:r w:rsidRPr="0099349B">
        <w:rPr>
          <w:rFonts w:ascii="Times New Roman" w:hAnsi="Times New Roman" w:cs="Times New Roman"/>
          <w:b/>
          <w:bCs/>
          <w:color w:val="000000"/>
          <w:sz w:val="24"/>
          <w:szCs w:val="24"/>
        </w:rPr>
        <w:t xml:space="preserve">                     : </w:t>
      </w:r>
      <w:r w:rsidRPr="0099349B">
        <w:rPr>
          <w:rFonts w:ascii="Times New Roman" w:hAnsi="Times New Roman" w:cs="Times New Roman"/>
          <w:bCs/>
          <w:color w:val="000000"/>
          <w:sz w:val="24"/>
          <w:szCs w:val="24"/>
        </w:rPr>
        <w:t xml:space="preserve"> CORE PHP/MYSQL/AJAX</w:t>
      </w:r>
    </w:p>
    <w:p w:rsidR="00FE7E77" w:rsidRDefault="00FE7E77" w:rsidP="0087180D">
      <w:pPr>
        <w:tabs>
          <w:tab w:val="left" w:pos="8490"/>
        </w:tabs>
        <w:jc w:val="both"/>
        <w:rPr>
          <w:rFonts w:ascii="Times New Roman" w:hAnsi="Times New Roman" w:cs="Times New Roman"/>
          <w:bCs/>
          <w:color w:val="000000"/>
          <w:sz w:val="24"/>
          <w:szCs w:val="24"/>
        </w:rPr>
      </w:pPr>
    </w:p>
    <w:p w:rsidR="00AB61FD" w:rsidRDefault="00AB61FD">
      <w:pPr>
        <w:rPr>
          <w:rFonts w:ascii="Times New Roman" w:hAnsi="Times New Roman" w:cs="Times New Roman"/>
          <w:b/>
          <w:color w:val="000000"/>
          <w:sz w:val="28"/>
          <w:szCs w:val="28"/>
        </w:rPr>
      </w:pPr>
    </w:p>
    <w:p w:rsidR="00AB61FD" w:rsidRDefault="00AB61FD">
      <w:pPr>
        <w:rPr>
          <w:rFonts w:ascii="Times New Roman" w:hAnsi="Times New Roman" w:cs="Times New Roman"/>
          <w:b/>
          <w:color w:val="000000"/>
          <w:sz w:val="28"/>
          <w:szCs w:val="28"/>
        </w:rPr>
      </w:pPr>
    </w:p>
    <w:p w:rsidR="00AB61FD" w:rsidRDefault="00AB61FD">
      <w:pPr>
        <w:rPr>
          <w:rFonts w:ascii="Times New Roman" w:hAnsi="Times New Roman" w:cs="Times New Roman"/>
          <w:b/>
          <w:color w:val="000000"/>
          <w:sz w:val="28"/>
          <w:szCs w:val="28"/>
        </w:rPr>
      </w:pPr>
    </w:p>
    <w:p w:rsidR="00963200" w:rsidRPr="00E0247F" w:rsidRDefault="00963200">
      <w:pPr>
        <w:rPr>
          <w:rFonts w:ascii="Times New Roman" w:hAnsi="Times New Roman" w:cs="Times New Roman"/>
          <w:b/>
          <w:color w:val="000000"/>
          <w:sz w:val="28"/>
          <w:szCs w:val="28"/>
        </w:rPr>
      </w:pPr>
      <w:r w:rsidRPr="00E0247F">
        <w:rPr>
          <w:rFonts w:ascii="Times New Roman" w:hAnsi="Times New Roman" w:cs="Times New Roman"/>
          <w:b/>
          <w:color w:val="000000"/>
          <w:sz w:val="28"/>
          <w:szCs w:val="28"/>
        </w:rPr>
        <w:t xml:space="preserve">3.2 </w:t>
      </w:r>
      <w:r w:rsidR="00E0247F" w:rsidRPr="00E0247F">
        <w:rPr>
          <w:rFonts w:ascii="Times New Roman" w:hAnsi="Times New Roman" w:cs="Times New Roman"/>
          <w:b/>
          <w:color w:val="000000"/>
          <w:sz w:val="28"/>
          <w:szCs w:val="28"/>
        </w:rPr>
        <w:t xml:space="preserve"> Existing System</w:t>
      </w:r>
    </w:p>
    <w:p w:rsidR="00963200" w:rsidRDefault="00963200">
      <w:pPr>
        <w:rPr>
          <w:rFonts w:ascii="Times New Roman" w:hAnsi="Times New Roman" w:cs="Times New Roman"/>
          <w:bCs/>
          <w:color w:val="000000"/>
          <w:sz w:val="24"/>
          <w:szCs w:val="24"/>
        </w:rPr>
      </w:pPr>
    </w:p>
    <w:p w:rsidR="00963200" w:rsidRPr="0099349B" w:rsidRDefault="00963200" w:rsidP="00963200">
      <w:pPr>
        <w:spacing w:line="240" w:lineRule="auto"/>
        <w:jc w:val="both"/>
        <w:rPr>
          <w:rFonts w:ascii="Times New Roman" w:eastAsia="Calibri" w:hAnsi="Times New Roman" w:cs="Times New Roman"/>
          <w:sz w:val="28"/>
          <w:szCs w:val="24"/>
        </w:rPr>
      </w:pPr>
      <w:r w:rsidRPr="0099349B">
        <w:rPr>
          <w:rFonts w:ascii="Times New Roman" w:eastAsia="Calibri" w:hAnsi="Times New Roman" w:cs="Times New Roman"/>
          <w:sz w:val="28"/>
          <w:szCs w:val="24"/>
        </w:rPr>
        <w:t>Existing System refers to the System that being followed till now. Presently all the hospital Funtionalities are done Manually. All the details of patient doctor, staff and room are in register. It does not use any kind of website for storing and managing the records.</w:t>
      </w:r>
    </w:p>
    <w:p w:rsidR="00A63B1F" w:rsidRDefault="00963200" w:rsidP="00F5378B">
      <w:pPr>
        <w:rPr>
          <w:rFonts w:ascii="Times New Roman" w:eastAsia="Calibri" w:hAnsi="Times New Roman" w:cs="Times New Roman"/>
          <w:sz w:val="28"/>
          <w:szCs w:val="24"/>
        </w:rPr>
      </w:pPr>
      <w:r w:rsidRPr="0099349B">
        <w:rPr>
          <w:rFonts w:ascii="Times New Roman" w:eastAsia="Calibri" w:hAnsi="Times New Roman" w:cs="Times New Roman"/>
          <w:sz w:val="28"/>
          <w:szCs w:val="24"/>
        </w:rPr>
        <w:t xml:space="preserve">If user wants to retrieve the data he/she has to manually check all the records. While admitting the patient, user checks for the free room manually. The hospital store all the Register in </w:t>
      </w:r>
      <w:r w:rsidR="00AB61FD" w:rsidRPr="0099349B">
        <w:rPr>
          <w:rFonts w:ascii="Times New Roman" w:eastAsia="Calibri" w:hAnsi="Times New Roman" w:cs="Times New Roman"/>
          <w:sz w:val="28"/>
          <w:szCs w:val="24"/>
        </w:rPr>
        <w:t>cabinet</w:t>
      </w:r>
      <w:r w:rsidR="00AB61FD">
        <w:rPr>
          <w:rFonts w:ascii="Times New Roman" w:eastAsia="Calibri" w:hAnsi="Times New Roman" w:cs="Times New Roman"/>
          <w:sz w:val="28"/>
          <w:szCs w:val="24"/>
        </w:rPr>
        <w:t>.</w:t>
      </w:r>
    </w:p>
    <w:p w:rsidR="00AB61FD" w:rsidRDefault="00AB61FD" w:rsidP="00F5378B">
      <w:pPr>
        <w:rPr>
          <w:rFonts w:ascii="Times New Roman" w:eastAsia="Calibri" w:hAnsi="Times New Roman" w:cs="Times New Roman"/>
          <w:sz w:val="28"/>
          <w:szCs w:val="24"/>
        </w:rPr>
      </w:pPr>
    </w:p>
    <w:p w:rsidR="00AB61FD" w:rsidRDefault="00AB61FD" w:rsidP="00F5378B">
      <w:pPr>
        <w:rPr>
          <w:rFonts w:ascii="Times New Roman" w:eastAsia="Calibri" w:hAnsi="Times New Roman" w:cs="Times New Roman"/>
          <w:sz w:val="28"/>
          <w:szCs w:val="24"/>
        </w:rPr>
      </w:pPr>
    </w:p>
    <w:p w:rsidR="00FF6D6C" w:rsidRPr="0099349B" w:rsidRDefault="00FF6D6C" w:rsidP="00FF6D6C">
      <w:pPr>
        <w:rPr>
          <w:rFonts w:ascii="Times New Roman" w:hAnsi="Times New Roman" w:cs="Times New Roman"/>
        </w:rPr>
      </w:pPr>
    </w:p>
    <w:p w:rsidR="00FF6D6C" w:rsidRPr="0099349B" w:rsidRDefault="00FF6D6C" w:rsidP="00FF6D6C">
      <w:pPr>
        <w:pStyle w:val="Heading1"/>
        <w:rPr>
          <w:rFonts w:ascii="Times New Roman" w:hAnsi="Times New Roman" w:cs="Times New Roman"/>
          <w:sz w:val="32"/>
          <w:szCs w:val="32"/>
        </w:rPr>
      </w:pPr>
      <w:r>
        <w:rPr>
          <w:rFonts w:ascii="Times New Roman" w:hAnsi="Times New Roman" w:cs="Times New Roman"/>
          <w:sz w:val="32"/>
          <w:szCs w:val="32"/>
        </w:rPr>
        <w:lastRenderedPageBreak/>
        <w:t>4.</w:t>
      </w:r>
      <w:r w:rsidRPr="0099349B">
        <w:rPr>
          <w:rFonts w:ascii="Times New Roman" w:hAnsi="Times New Roman" w:cs="Times New Roman"/>
          <w:sz w:val="32"/>
          <w:szCs w:val="32"/>
        </w:rPr>
        <w:t>NUMBER OF MODULES</w:t>
      </w:r>
    </w:p>
    <w:p w:rsidR="00FF6D6C" w:rsidRPr="0099349B" w:rsidRDefault="00FF6D6C" w:rsidP="00FF6D6C">
      <w:pPr>
        <w:spacing w:line="240" w:lineRule="auto"/>
        <w:jc w:val="both"/>
        <w:rPr>
          <w:rFonts w:ascii="Times New Roman" w:hAnsi="Times New Roman" w:cs="Times New Roman"/>
          <w:color w:val="2C2C2C" w:themeColor="text1"/>
          <w:sz w:val="28"/>
        </w:rPr>
      </w:pPr>
    </w:p>
    <w:p w:rsidR="00FF6D6C" w:rsidRPr="0099349B" w:rsidRDefault="00FF6D6C" w:rsidP="00FF6D6C">
      <w:pPr>
        <w:spacing w:line="240" w:lineRule="auto"/>
        <w:jc w:val="both"/>
        <w:rPr>
          <w:rFonts w:ascii="Times New Roman" w:hAnsi="Times New Roman" w:cs="Times New Roman"/>
          <w:color w:val="2C2C2C" w:themeColor="text1"/>
          <w:sz w:val="28"/>
          <w:szCs w:val="28"/>
        </w:rPr>
      </w:pPr>
      <w:r w:rsidRPr="0099349B">
        <w:rPr>
          <w:rFonts w:ascii="Times New Roman" w:hAnsi="Times New Roman" w:cs="Times New Roman"/>
          <w:color w:val="2C2C2C" w:themeColor="text1"/>
          <w:sz w:val="28"/>
          <w:szCs w:val="28"/>
        </w:rPr>
        <w:t>The system after careful analysis has been identified to be presented with the following modules:</w:t>
      </w:r>
    </w:p>
    <w:p w:rsidR="00FF6D6C" w:rsidRPr="0099349B" w:rsidRDefault="00FF6D6C" w:rsidP="00FF6D6C">
      <w:pPr>
        <w:numPr>
          <w:ilvl w:val="0"/>
          <w:numId w:val="20"/>
        </w:numPr>
        <w:spacing w:before="0" w:line="240" w:lineRule="auto"/>
        <w:jc w:val="both"/>
        <w:rPr>
          <w:rFonts w:ascii="Times New Roman" w:hAnsi="Times New Roman" w:cs="Times New Roman"/>
          <w:color w:val="2C2C2C" w:themeColor="text1"/>
          <w:sz w:val="28"/>
          <w:szCs w:val="28"/>
        </w:rPr>
      </w:pPr>
      <w:r w:rsidRPr="0099349B">
        <w:rPr>
          <w:rFonts w:ascii="Times New Roman" w:hAnsi="Times New Roman" w:cs="Times New Roman"/>
          <w:color w:val="2C2C2C" w:themeColor="text1"/>
          <w:sz w:val="28"/>
          <w:szCs w:val="28"/>
        </w:rPr>
        <w:t>Doctor.</w:t>
      </w:r>
    </w:p>
    <w:p w:rsidR="00FF6D6C" w:rsidRPr="0099349B" w:rsidRDefault="00FF6D6C" w:rsidP="00FF6D6C">
      <w:pPr>
        <w:numPr>
          <w:ilvl w:val="0"/>
          <w:numId w:val="20"/>
        </w:numPr>
        <w:spacing w:before="0" w:line="240" w:lineRule="auto"/>
        <w:jc w:val="both"/>
        <w:rPr>
          <w:rFonts w:ascii="Times New Roman" w:hAnsi="Times New Roman" w:cs="Times New Roman"/>
          <w:color w:val="2C2C2C" w:themeColor="text1"/>
          <w:sz w:val="28"/>
          <w:szCs w:val="28"/>
        </w:rPr>
      </w:pPr>
      <w:r w:rsidRPr="0099349B">
        <w:rPr>
          <w:rFonts w:ascii="Times New Roman" w:hAnsi="Times New Roman" w:cs="Times New Roman"/>
          <w:color w:val="2C2C2C" w:themeColor="text1"/>
          <w:sz w:val="28"/>
          <w:szCs w:val="28"/>
        </w:rPr>
        <w:t>Admin.</w:t>
      </w:r>
    </w:p>
    <w:p w:rsidR="00FF6D6C" w:rsidRPr="0099349B" w:rsidRDefault="00FF6D6C" w:rsidP="00FF6D6C">
      <w:pPr>
        <w:numPr>
          <w:ilvl w:val="0"/>
          <w:numId w:val="20"/>
        </w:numPr>
        <w:spacing w:before="0" w:line="240" w:lineRule="auto"/>
        <w:jc w:val="both"/>
        <w:rPr>
          <w:rFonts w:ascii="Times New Roman" w:hAnsi="Times New Roman" w:cs="Times New Roman"/>
          <w:color w:val="2C2C2C" w:themeColor="text1"/>
          <w:sz w:val="28"/>
          <w:szCs w:val="28"/>
        </w:rPr>
      </w:pPr>
      <w:r w:rsidRPr="0099349B">
        <w:rPr>
          <w:rFonts w:ascii="Times New Roman" w:hAnsi="Times New Roman" w:cs="Times New Roman"/>
          <w:color w:val="2C2C2C" w:themeColor="text1"/>
          <w:sz w:val="28"/>
          <w:szCs w:val="28"/>
        </w:rPr>
        <w:t>Patient</w:t>
      </w:r>
    </w:p>
    <w:p w:rsidR="00FF6D6C" w:rsidRPr="0099349B" w:rsidRDefault="00FF6D6C" w:rsidP="00FF6D6C">
      <w:pPr>
        <w:numPr>
          <w:ilvl w:val="0"/>
          <w:numId w:val="20"/>
        </w:numPr>
        <w:spacing w:before="0" w:line="240" w:lineRule="auto"/>
        <w:jc w:val="both"/>
        <w:rPr>
          <w:rFonts w:ascii="Times New Roman" w:hAnsi="Times New Roman" w:cs="Times New Roman"/>
          <w:color w:val="2C2C2C" w:themeColor="text1"/>
          <w:sz w:val="28"/>
          <w:szCs w:val="28"/>
        </w:rPr>
      </w:pPr>
      <w:r w:rsidRPr="0099349B">
        <w:rPr>
          <w:rFonts w:ascii="Times New Roman" w:hAnsi="Times New Roman" w:cs="Times New Roman"/>
          <w:color w:val="2C2C2C" w:themeColor="text1"/>
          <w:sz w:val="28"/>
          <w:szCs w:val="28"/>
        </w:rPr>
        <w:t>Receptionist</w:t>
      </w:r>
    </w:p>
    <w:p w:rsidR="00FF6D6C" w:rsidRPr="0099349B" w:rsidRDefault="00FF6D6C" w:rsidP="00FF6D6C">
      <w:pPr>
        <w:numPr>
          <w:ilvl w:val="0"/>
          <w:numId w:val="20"/>
        </w:numPr>
        <w:spacing w:before="0" w:line="240" w:lineRule="auto"/>
        <w:jc w:val="both"/>
        <w:rPr>
          <w:rFonts w:ascii="Times New Roman" w:hAnsi="Times New Roman" w:cs="Times New Roman"/>
          <w:color w:val="2C2C2C" w:themeColor="text1"/>
          <w:sz w:val="28"/>
          <w:szCs w:val="28"/>
        </w:rPr>
      </w:pPr>
      <w:r w:rsidRPr="0099349B">
        <w:rPr>
          <w:rFonts w:ascii="Times New Roman" w:hAnsi="Times New Roman" w:cs="Times New Roman"/>
          <w:color w:val="2C2C2C" w:themeColor="text1"/>
          <w:sz w:val="28"/>
          <w:szCs w:val="28"/>
        </w:rPr>
        <w:t>Staff</w:t>
      </w:r>
    </w:p>
    <w:p w:rsidR="00452BE8" w:rsidRDefault="00A63B1F">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rsidR="00452BE8" w:rsidRPr="0099349B" w:rsidRDefault="00452BE8" w:rsidP="00452BE8">
      <w:pPr>
        <w:pStyle w:val="Heading1"/>
        <w:ind w:left="360"/>
        <w:rPr>
          <w:rFonts w:ascii="Times New Roman" w:hAnsi="Times New Roman" w:cs="Times New Roman"/>
          <w:sz w:val="32"/>
          <w:szCs w:val="32"/>
        </w:rPr>
      </w:pPr>
      <w:r>
        <w:rPr>
          <w:rFonts w:ascii="Times New Roman" w:hAnsi="Times New Roman" w:cs="Times New Roman"/>
          <w:sz w:val="32"/>
          <w:szCs w:val="32"/>
        </w:rPr>
        <w:lastRenderedPageBreak/>
        <w:t>5.</w:t>
      </w:r>
      <w:r w:rsidRPr="0099349B">
        <w:rPr>
          <w:rFonts w:ascii="Times New Roman" w:hAnsi="Times New Roman" w:cs="Times New Roman"/>
          <w:sz w:val="32"/>
          <w:szCs w:val="32"/>
        </w:rPr>
        <w:t>TECHNOLOGIES</w:t>
      </w:r>
    </w:p>
    <w:p w:rsidR="00452BE8" w:rsidRPr="0099349B" w:rsidRDefault="00452BE8" w:rsidP="00452BE8">
      <w:pPr>
        <w:rPr>
          <w:rFonts w:ascii="Times New Roman" w:hAnsi="Times New Roman" w:cs="Times New Roman"/>
        </w:rPr>
      </w:pPr>
    </w:p>
    <w:p w:rsidR="00452BE8" w:rsidRPr="00F82AAE" w:rsidRDefault="00452BE8" w:rsidP="00452BE8">
      <w:pPr>
        <w:pStyle w:val="ListParagraph"/>
        <w:numPr>
          <w:ilvl w:val="0"/>
          <w:numId w:val="34"/>
        </w:numPr>
        <w:rPr>
          <w:rFonts w:ascii="Times New Roman" w:hAnsi="Times New Roman" w:cs="Times New Roman"/>
          <w:sz w:val="28"/>
          <w:szCs w:val="28"/>
        </w:rPr>
      </w:pPr>
      <w:r w:rsidRPr="00F82AAE">
        <w:rPr>
          <w:rFonts w:ascii="Times New Roman" w:hAnsi="Times New Roman" w:cs="Times New Roman"/>
          <w:sz w:val="28"/>
          <w:szCs w:val="28"/>
        </w:rPr>
        <w:t>Front end :</w:t>
      </w:r>
    </w:p>
    <w:p w:rsidR="00452BE8" w:rsidRPr="00F82AAE" w:rsidRDefault="00452BE8" w:rsidP="00452BE8">
      <w:pPr>
        <w:pStyle w:val="ListParagraph"/>
        <w:ind w:left="1080"/>
        <w:rPr>
          <w:rFonts w:ascii="Times New Roman" w:hAnsi="Times New Roman" w:cs="Times New Roman"/>
          <w:sz w:val="28"/>
          <w:szCs w:val="28"/>
        </w:rPr>
      </w:pPr>
    </w:p>
    <w:p w:rsidR="00452BE8" w:rsidRPr="00F82AAE" w:rsidRDefault="00452BE8" w:rsidP="00452BE8">
      <w:pPr>
        <w:pStyle w:val="ListParagraph"/>
        <w:numPr>
          <w:ilvl w:val="0"/>
          <w:numId w:val="32"/>
        </w:numPr>
        <w:rPr>
          <w:rFonts w:ascii="Times New Roman" w:hAnsi="Times New Roman" w:cs="Times New Roman"/>
          <w:sz w:val="28"/>
          <w:szCs w:val="28"/>
        </w:rPr>
      </w:pPr>
      <w:r w:rsidRPr="00F82AAE">
        <w:rPr>
          <w:rFonts w:ascii="Times New Roman" w:hAnsi="Times New Roman" w:cs="Times New Roman"/>
          <w:sz w:val="28"/>
          <w:szCs w:val="28"/>
        </w:rPr>
        <w:t>HTML</w:t>
      </w:r>
    </w:p>
    <w:p w:rsidR="00452BE8" w:rsidRPr="00F82AAE" w:rsidRDefault="00452BE8" w:rsidP="00452BE8">
      <w:pPr>
        <w:pStyle w:val="ListParagraph"/>
        <w:numPr>
          <w:ilvl w:val="0"/>
          <w:numId w:val="32"/>
        </w:numPr>
        <w:rPr>
          <w:rFonts w:ascii="Times New Roman" w:hAnsi="Times New Roman" w:cs="Times New Roman"/>
          <w:sz w:val="28"/>
          <w:szCs w:val="28"/>
        </w:rPr>
      </w:pPr>
      <w:r w:rsidRPr="00F82AAE">
        <w:rPr>
          <w:rFonts w:ascii="Times New Roman" w:hAnsi="Times New Roman" w:cs="Times New Roman"/>
          <w:sz w:val="28"/>
          <w:szCs w:val="28"/>
        </w:rPr>
        <w:t>Javascript</w:t>
      </w:r>
    </w:p>
    <w:p w:rsidR="00452BE8" w:rsidRPr="00F82AAE" w:rsidRDefault="00452BE8" w:rsidP="00452BE8">
      <w:pPr>
        <w:pStyle w:val="ListParagraph"/>
        <w:numPr>
          <w:ilvl w:val="0"/>
          <w:numId w:val="32"/>
        </w:numPr>
        <w:rPr>
          <w:rFonts w:ascii="Times New Roman" w:hAnsi="Times New Roman" w:cs="Times New Roman"/>
          <w:sz w:val="28"/>
          <w:szCs w:val="28"/>
        </w:rPr>
      </w:pPr>
      <w:r w:rsidRPr="00F82AAE">
        <w:rPr>
          <w:rFonts w:ascii="Times New Roman" w:hAnsi="Times New Roman" w:cs="Times New Roman"/>
          <w:sz w:val="28"/>
          <w:szCs w:val="28"/>
        </w:rPr>
        <w:t>Bootstrap</w:t>
      </w:r>
    </w:p>
    <w:p w:rsidR="00452BE8" w:rsidRPr="00F82AAE" w:rsidRDefault="00452BE8" w:rsidP="00452BE8">
      <w:pPr>
        <w:pStyle w:val="ListParagraph"/>
        <w:numPr>
          <w:ilvl w:val="0"/>
          <w:numId w:val="32"/>
        </w:numPr>
        <w:rPr>
          <w:rFonts w:ascii="Times New Roman" w:hAnsi="Times New Roman" w:cs="Times New Roman"/>
          <w:sz w:val="28"/>
          <w:szCs w:val="28"/>
        </w:rPr>
      </w:pPr>
      <w:r w:rsidRPr="00F82AAE">
        <w:rPr>
          <w:rFonts w:ascii="Times New Roman" w:hAnsi="Times New Roman" w:cs="Times New Roman"/>
          <w:sz w:val="28"/>
          <w:szCs w:val="28"/>
        </w:rPr>
        <w:t>Material Kit</w:t>
      </w:r>
    </w:p>
    <w:p w:rsidR="00452BE8" w:rsidRPr="00F82AAE" w:rsidRDefault="00452BE8" w:rsidP="00452BE8">
      <w:pPr>
        <w:ind w:left="720"/>
        <w:rPr>
          <w:rFonts w:ascii="Times New Roman" w:hAnsi="Times New Roman" w:cs="Times New Roman"/>
          <w:sz w:val="28"/>
          <w:szCs w:val="28"/>
        </w:rPr>
      </w:pPr>
    </w:p>
    <w:p w:rsidR="00452BE8" w:rsidRPr="00F82AAE" w:rsidRDefault="00452BE8" w:rsidP="00452BE8">
      <w:pPr>
        <w:ind w:left="720"/>
        <w:rPr>
          <w:rFonts w:ascii="Times New Roman" w:hAnsi="Times New Roman" w:cs="Times New Roman"/>
          <w:sz w:val="28"/>
          <w:szCs w:val="28"/>
        </w:rPr>
      </w:pPr>
    </w:p>
    <w:p w:rsidR="00452BE8" w:rsidRPr="00F82AAE" w:rsidRDefault="00452BE8" w:rsidP="00452BE8">
      <w:pPr>
        <w:pStyle w:val="ListParagraph"/>
        <w:numPr>
          <w:ilvl w:val="0"/>
          <w:numId w:val="32"/>
        </w:numPr>
        <w:rPr>
          <w:rFonts w:ascii="Times New Roman" w:hAnsi="Times New Roman" w:cs="Times New Roman"/>
          <w:sz w:val="28"/>
          <w:szCs w:val="28"/>
        </w:rPr>
      </w:pPr>
      <w:r w:rsidRPr="00F82AAE">
        <w:rPr>
          <w:rFonts w:ascii="Times New Roman" w:hAnsi="Times New Roman" w:cs="Times New Roman"/>
          <w:sz w:val="28"/>
          <w:szCs w:val="28"/>
        </w:rPr>
        <w:t>Back end  :</w:t>
      </w:r>
    </w:p>
    <w:p w:rsidR="00452BE8" w:rsidRPr="00F82AAE" w:rsidRDefault="00452BE8" w:rsidP="00452BE8">
      <w:pPr>
        <w:pStyle w:val="ListParagraph"/>
        <w:ind w:left="1080"/>
        <w:rPr>
          <w:rFonts w:ascii="Times New Roman" w:hAnsi="Times New Roman" w:cs="Times New Roman"/>
          <w:sz w:val="28"/>
          <w:szCs w:val="28"/>
        </w:rPr>
      </w:pPr>
      <w:r w:rsidRPr="00F82AAE">
        <w:rPr>
          <w:rFonts w:ascii="Times New Roman" w:hAnsi="Times New Roman" w:cs="Times New Roman"/>
          <w:sz w:val="28"/>
          <w:szCs w:val="28"/>
        </w:rPr>
        <w:t xml:space="preserve"> </w:t>
      </w:r>
    </w:p>
    <w:p w:rsidR="00452BE8" w:rsidRPr="00F82AAE" w:rsidRDefault="00452BE8" w:rsidP="00452BE8">
      <w:pPr>
        <w:pStyle w:val="ListParagraph"/>
        <w:numPr>
          <w:ilvl w:val="0"/>
          <w:numId w:val="33"/>
        </w:numPr>
        <w:rPr>
          <w:rFonts w:ascii="Times New Roman" w:hAnsi="Times New Roman" w:cs="Times New Roman"/>
          <w:sz w:val="28"/>
          <w:szCs w:val="28"/>
        </w:rPr>
      </w:pPr>
      <w:r w:rsidRPr="00F82AAE">
        <w:rPr>
          <w:rFonts w:ascii="Times New Roman" w:hAnsi="Times New Roman" w:cs="Times New Roman"/>
          <w:sz w:val="28"/>
          <w:szCs w:val="28"/>
        </w:rPr>
        <w:t>PHP</w:t>
      </w:r>
    </w:p>
    <w:p w:rsidR="00452BE8" w:rsidRPr="00F82AAE" w:rsidRDefault="00452BE8" w:rsidP="00452BE8">
      <w:pPr>
        <w:pStyle w:val="ListParagraph"/>
        <w:numPr>
          <w:ilvl w:val="0"/>
          <w:numId w:val="33"/>
        </w:numPr>
        <w:rPr>
          <w:rFonts w:ascii="Times New Roman" w:hAnsi="Times New Roman" w:cs="Times New Roman"/>
          <w:sz w:val="28"/>
          <w:szCs w:val="28"/>
        </w:rPr>
      </w:pPr>
      <w:r w:rsidRPr="00F82AAE">
        <w:rPr>
          <w:rFonts w:ascii="Times New Roman" w:hAnsi="Times New Roman" w:cs="Times New Roman"/>
          <w:sz w:val="28"/>
          <w:szCs w:val="28"/>
        </w:rPr>
        <w:t>Mysql</w:t>
      </w:r>
    </w:p>
    <w:p w:rsidR="00A63B1F" w:rsidRDefault="00A63B1F">
      <w:pPr>
        <w:rPr>
          <w:rFonts w:ascii="Times New Roman" w:eastAsia="Calibri" w:hAnsi="Times New Roman" w:cs="Times New Roman"/>
          <w:sz w:val="28"/>
          <w:szCs w:val="24"/>
        </w:rPr>
      </w:pPr>
    </w:p>
    <w:p w:rsidR="00E34FAF" w:rsidRDefault="00E34FAF">
      <w:pPr>
        <w:rPr>
          <w:rFonts w:ascii="Times New Roman" w:eastAsia="Calibri" w:hAnsi="Times New Roman" w:cs="Times New Roman"/>
          <w:sz w:val="28"/>
          <w:szCs w:val="24"/>
        </w:rPr>
      </w:pPr>
    </w:p>
    <w:p w:rsidR="00E34FAF" w:rsidRDefault="00E34FAF">
      <w:pPr>
        <w:rPr>
          <w:rFonts w:ascii="Times New Roman" w:eastAsia="Calibri" w:hAnsi="Times New Roman" w:cs="Times New Roman"/>
          <w:sz w:val="28"/>
          <w:szCs w:val="24"/>
        </w:rPr>
      </w:pPr>
    </w:p>
    <w:p w:rsidR="00E34FAF" w:rsidRDefault="00E34FAF">
      <w:pPr>
        <w:rPr>
          <w:rFonts w:ascii="Times New Roman" w:eastAsia="Calibri" w:hAnsi="Times New Roman" w:cs="Times New Roman"/>
          <w:sz w:val="28"/>
          <w:szCs w:val="24"/>
        </w:rPr>
      </w:pPr>
    </w:p>
    <w:p w:rsidR="00E34FAF" w:rsidRDefault="00E34FAF">
      <w:pPr>
        <w:rPr>
          <w:rFonts w:ascii="Times New Roman" w:eastAsia="Calibri" w:hAnsi="Times New Roman" w:cs="Times New Roman"/>
          <w:sz w:val="28"/>
          <w:szCs w:val="24"/>
        </w:rPr>
      </w:pPr>
    </w:p>
    <w:p w:rsidR="00E34FAF" w:rsidRDefault="00E34FAF">
      <w:pPr>
        <w:rPr>
          <w:rFonts w:ascii="Times New Roman" w:eastAsia="Calibri" w:hAnsi="Times New Roman" w:cs="Times New Roman"/>
          <w:sz w:val="28"/>
          <w:szCs w:val="24"/>
        </w:rPr>
      </w:pPr>
    </w:p>
    <w:p w:rsidR="00E34FAF" w:rsidRDefault="00E34FAF">
      <w:pPr>
        <w:rPr>
          <w:rFonts w:ascii="Times New Roman" w:eastAsia="Calibri" w:hAnsi="Times New Roman" w:cs="Times New Roman"/>
          <w:sz w:val="28"/>
          <w:szCs w:val="24"/>
        </w:rPr>
      </w:pPr>
    </w:p>
    <w:p w:rsidR="00E34FAF" w:rsidRDefault="00E34FAF">
      <w:pPr>
        <w:rPr>
          <w:rFonts w:ascii="Times New Roman" w:eastAsia="Calibri" w:hAnsi="Times New Roman" w:cs="Times New Roman"/>
          <w:sz w:val="28"/>
          <w:szCs w:val="24"/>
        </w:rPr>
      </w:pPr>
    </w:p>
    <w:p w:rsidR="00A63B1F" w:rsidRDefault="00A63B1F" w:rsidP="00F5378B">
      <w:pPr>
        <w:rPr>
          <w:rFonts w:ascii="Times New Roman" w:eastAsia="Calibri" w:hAnsi="Times New Roman" w:cs="Times New Roman"/>
          <w:sz w:val="28"/>
          <w:szCs w:val="24"/>
        </w:rPr>
      </w:pPr>
    </w:p>
    <w:p w:rsidR="00A63B1F" w:rsidRPr="0099349B" w:rsidRDefault="00A63B1F" w:rsidP="00A63B1F">
      <w:pPr>
        <w:rPr>
          <w:rFonts w:ascii="Times New Roman" w:hAnsi="Times New Roman" w:cs="Times New Roman"/>
        </w:rPr>
      </w:pPr>
    </w:p>
    <w:p w:rsidR="00A63B1F" w:rsidRDefault="00A63B1F" w:rsidP="00A63B1F">
      <w:pPr>
        <w:rPr>
          <w:rFonts w:ascii="Times New Roman" w:hAnsi="Times New Roman" w:cs="Times New Roman"/>
        </w:rPr>
      </w:pPr>
    </w:p>
    <w:p w:rsidR="00F82AAE" w:rsidRPr="0099349B" w:rsidRDefault="00F82AAE" w:rsidP="00A63B1F">
      <w:pPr>
        <w:rPr>
          <w:rFonts w:ascii="Times New Roman" w:hAnsi="Times New Roman" w:cs="Times New Roman"/>
        </w:rPr>
      </w:pPr>
    </w:p>
    <w:p w:rsidR="00A63B1F" w:rsidRPr="00F82AAE" w:rsidRDefault="00A63B1F" w:rsidP="00E34FAF">
      <w:pPr>
        <w:pStyle w:val="Heading1"/>
        <w:numPr>
          <w:ilvl w:val="0"/>
          <w:numId w:val="20"/>
        </w:numPr>
        <w:rPr>
          <w:rFonts w:ascii="Times New Roman" w:hAnsi="Times New Roman" w:cs="Times New Roman"/>
          <w:sz w:val="32"/>
          <w:szCs w:val="32"/>
        </w:rPr>
      </w:pPr>
      <w:r w:rsidRPr="00F82AAE">
        <w:rPr>
          <w:rFonts w:ascii="Times New Roman" w:hAnsi="Times New Roman" w:cs="Times New Roman"/>
          <w:sz w:val="32"/>
          <w:szCs w:val="32"/>
        </w:rPr>
        <w:lastRenderedPageBreak/>
        <w:t xml:space="preserve">Need  of  </w:t>
      </w:r>
      <w:r w:rsidR="00A05D45">
        <w:rPr>
          <w:rFonts w:ascii="Times New Roman" w:hAnsi="Times New Roman" w:cs="Times New Roman"/>
          <w:sz w:val="32"/>
          <w:szCs w:val="32"/>
        </w:rPr>
        <w:t xml:space="preserve">tHE </w:t>
      </w:r>
      <w:r w:rsidRPr="00F82AAE">
        <w:rPr>
          <w:rFonts w:ascii="Times New Roman" w:hAnsi="Times New Roman" w:cs="Times New Roman"/>
          <w:sz w:val="32"/>
          <w:szCs w:val="32"/>
        </w:rPr>
        <w:t>new system</w:t>
      </w:r>
    </w:p>
    <w:p w:rsidR="00A63B1F" w:rsidRPr="0099349B" w:rsidRDefault="00A63B1F" w:rsidP="00A63B1F">
      <w:pPr>
        <w:rPr>
          <w:rFonts w:ascii="Times New Roman" w:hAnsi="Times New Roman" w:cs="Times New Roman"/>
        </w:rPr>
      </w:pPr>
    </w:p>
    <w:p w:rsidR="00A63B1F" w:rsidRPr="0099349B" w:rsidRDefault="00A63B1F" w:rsidP="00A63B1F">
      <w:pPr>
        <w:spacing w:after="0" w:line="240" w:lineRule="auto"/>
        <w:jc w:val="both"/>
        <w:rPr>
          <w:rFonts w:ascii="Times New Roman" w:eastAsia="Calibri" w:hAnsi="Times New Roman" w:cs="Times New Roman"/>
          <w:sz w:val="28"/>
          <w:szCs w:val="24"/>
        </w:rPr>
      </w:pPr>
      <w:r w:rsidRPr="0099349B">
        <w:rPr>
          <w:rFonts w:ascii="Times New Roman" w:eastAsia="Calibri" w:hAnsi="Times New Roman" w:cs="Times New Roman"/>
          <w:sz w:val="28"/>
          <w:szCs w:val="24"/>
        </w:rPr>
        <w:t>Proposed system in design to automate the process of day to day activities of hospital like admit of new patient, discharge of patient and assign ward. and  Calculate bill etc..</w:t>
      </w:r>
    </w:p>
    <w:p w:rsidR="00A63B1F" w:rsidRPr="0099349B" w:rsidRDefault="00A63B1F" w:rsidP="00A63B1F">
      <w:pPr>
        <w:spacing w:after="0" w:line="240" w:lineRule="auto"/>
        <w:jc w:val="both"/>
        <w:rPr>
          <w:rFonts w:ascii="Times New Roman" w:eastAsia="Calibri" w:hAnsi="Times New Roman" w:cs="Times New Roman"/>
          <w:sz w:val="28"/>
          <w:szCs w:val="24"/>
        </w:rPr>
      </w:pPr>
    </w:p>
    <w:p w:rsidR="00A63B1F" w:rsidRPr="0099349B" w:rsidRDefault="00A63B1F" w:rsidP="00A63B1F">
      <w:pPr>
        <w:spacing w:after="0" w:line="240" w:lineRule="auto"/>
        <w:jc w:val="both"/>
        <w:rPr>
          <w:rFonts w:ascii="Times New Roman" w:eastAsia="Calibri" w:hAnsi="Times New Roman" w:cs="Times New Roman"/>
          <w:sz w:val="28"/>
          <w:szCs w:val="24"/>
        </w:rPr>
      </w:pPr>
      <w:r w:rsidRPr="0099349B">
        <w:rPr>
          <w:rFonts w:ascii="Times New Roman" w:eastAsia="Calibri" w:hAnsi="Times New Roman" w:cs="Times New Roman"/>
          <w:sz w:val="28"/>
          <w:szCs w:val="24"/>
        </w:rPr>
        <w:t xml:space="preserve">           To improve the performance of the hospital management system, the computerized system is to be undertaken. </w:t>
      </w:r>
    </w:p>
    <w:p w:rsidR="00524808" w:rsidRPr="006F005C" w:rsidRDefault="00524808" w:rsidP="00524808">
      <w:pPr>
        <w:rPr>
          <w:rFonts w:ascii="Times New Roman" w:eastAsia="Calibri" w:hAnsi="Times New Roman" w:cs="Times New Roman"/>
          <w:sz w:val="28"/>
          <w:szCs w:val="24"/>
        </w:rPr>
      </w:pPr>
    </w:p>
    <w:p w:rsidR="00524808" w:rsidRPr="0099349B" w:rsidRDefault="00524808" w:rsidP="00524808">
      <w:pPr>
        <w:rPr>
          <w:rFonts w:ascii="Times New Roman" w:hAnsi="Times New Roman" w:cs="Times New Roman"/>
        </w:rPr>
      </w:pPr>
    </w:p>
    <w:p w:rsidR="00524808" w:rsidRPr="0099349B" w:rsidRDefault="00524808" w:rsidP="00332E52">
      <w:pPr>
        <w:rPr>
          <w:rFonts w:ascii="Times New Roman" w:hAnsi="Times New Roman" w:cs="Times New Roman"/>
        </w:rPr>
      </w:pPr>
    </w:p>
    <w:p w:rsidR="0071343E" w:rsidRDefault="0071343E"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9013F2" w:rsidRDefault="009013F2" w:rsidP="00332E52">
      <w:pPr>
        <w:rPr>
          <w:rFonts w:ascii="Times New Roman" w:hAnsi="Times New Roman" w:cs="Times New Roman"/>
        </w:rPr>
      </w:pPr>
    </w:p>
    <w:p w:rsidR="0024621C" w:rsidRPr="0099349B" w:rsidRDefault="0024621C" w:rsidP="004E1AED">
      <w:pPr>
        <w:rPr>
          <w:rFonts w:ascii="Times New Roman" w:hAnsi="Times New Roman" w:cs="Times New Roman"/>
        </w:rPr>
      </w:pPr>
    </w:p>
    <w:p w:rsidR="0024621C" w:rsidRDefault="0024621C">
      <w:pPr>
        <w:rPr>
          <w:rFonts w:ascii="Times New Roman" w:hAnsi="Times New Roman" w:cs="Times New Roman"/>
        </w:rPr>
      </w:pPr>
      <w:r w:rsidRPr="0099349B">
        <w:rPr>
          <w:rFonts w:ascii="Times New Roman" w:hAnsi="Times New Roman" w:cs="Times New Roman"/>
        </w:rPr>
        <w:br w:type="page"/>
      </w:r>
    </w:p>
    <w:p w:rsidR="001F5D00" w:rsidRPr="0099349B" w:rsidRDefault="006F005C" w:rsidP="006F005C">
      <w:pPr>
        <w:pStyle w:val="Heading1"/>
        <w:numPr>
          <w:ilvl w:val="0"/>
          <w:numId w:val="20"/>
        </w:numPr>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Proposed system</w:t>
      </w:r>
    </w:p>
    <w:p w:rsidR="001F5D00" w:rsidRDefault="001F5D00">
      <w:pPr>
        <w:rPr>
          <w:rFonts w:ascii="Times New Roman" w:hAnsi="Times New Roman" w:cs="Times New Roman"/>
        </w:rPr>
      </w:pPr>
    </w:p>
    <w:p w:rsidR="006F005C" w:rsidRPr="00B87AA4" w:rsidRDefault="00B87AA4">
      <w:pPr>
        <w:rPr>
          <w:rFonts w:ascii="Times New Roman" w:hAnsi="Times New Roman" w:cs="Times New Roman"/>
          <w:sz w:val="28"/>
          <w:szCs w:val="28"/>
        </w:rPr>
      </w:pPr>
      <w:r w:rsidRPr="00B87AA4">
        <w:rPr>
          <w:rFonts w:ascii="Times New Roman" w:hAnsi="Times New Roman" w:cs="Times New Roman"/>
          <w:sz w:val="28"/>
          <w:szCs w:val="28"/>
        </w:rPr>
        <w:t xml:space="preserve">7.1  </w:t>
      </w:r>
      <w:r>
        <w:rPr>
          <w:rFonts w:ascii="Times New Roman" w:hAnsi="Times New Roman" w:cs="Times New Roman"/>
          <w:sz w:val="28"/>
          <w:szCs w:val="28"/>
        </w:rPr>
        <w:t xml:space="preserve"> </w:t>
      </w:r>
      <w:r w:rsidRPr="00B87AA4">
        <w:rPr>
          <w:rFonts w:ascii="Times New Roman" w:hAnsi="Times New Roman" w:cs="Times New Roman"/>
          <w:sz w:val="28"/>
          <w:szCs w:val="28"/>
        </w:rPr>
        <w:t>RAD  MODEL</w:t>
      </w:r>
    </w:p>
    <w:p w:rsidR="001F5D00" w:rsidRDefault="001F5D00">
      <w:pPr>
        <w:rPr>
          <w:rFonts w:ascii="Times New Roman" w:hAnsi="Times New Roman" w:cs="Times New Roman"/>
        </w:rPr>
      </w:pPr>
    </w:p>
    <w:p w:rsidR="001F5D00" w:rsidRDefault="001F5D00">
      <w:pPr>
        <w:rPr>
          <w:rFonts w:ascii="Times New Roman" w:hAnsi="Times New Roman" w:cs="Times New Roman"/>
        </w:rPr>
      </w:pPr>
    </w:p>
    <w:p w:rsidR="001F5D00" w:rsidRDefault="001F5D00">
      <w:pPr>
        <w:rPr>
          <w:rFonts w:ascii="Times New Roman" w:hAnsi="Times New Roman" w:cs="Times New Roman"/>
        </w:rPr>
      </w:pPr>
    </w:p>
    <w:p w:rsidR="001F5D00" w:rsidRPr="0099349B" w:rsidRDefault="001F5D00">
      <w:pPr>
        <w:rPr>
          <w:rFonts w:ascii="Times New Roman" w:hAnsi="Times New Roman" w:cs="Times New Roman"/>
        </w:rPr>
      </w:pPr>
      <w:r w:rsidRPr="001F5D00">
        <w:rPr>
          <w:rFonts w:ascii="Times New Roman" w:hAnsi="Times New Roman" w:cs="Times New Roman"/>
          <w:noProof/>
          <w:lang w:eastAsia="en-US" w:bidi="gu-IN"/>
        </w:rPr>
        <w:drawing>
          <wp:inline distT="0" distB="0" distL="0" distR="0">
            <wp:extent cx="5943600" cy="3296920"/>
            <wp:effectExtent l="0" t="0" r="0" b="0"/>
            <wp:docPr id="4"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43925" cy="4739401"/>
                      <a:chOff x="1" y="214296"/>
                      <a:chExt cx="8543925" cy="4739401"/>
                    </a:xfrm>
                  </a:grpSpPr>
                  <a:sp>
                    <a:nvSpPr>
                      <a:cNvPr id="41" name="Title 1"/>
                      <a:cNvSpPr txBox="1">
                        <a:spLocks/>
                      </a:cNvSpPr>
                    </a:nvSpPr>
                    <a:spPr>
                      <a:xfrm>
                        <a:off x="144075" y="559475"/>
                        <a:ext cx="2142000" cy="2630400"/>
                      </a:xfrm>
                      <a:prstGeom prst="rect">
                        <a:avLst/>
                      </a:prstGeom>
                      <a:noFill/>
                      <a:ln>
                        <a:noFill/>
                      </a:ln>
                    </a:spPr>
                    <a:txSp>
                      <a:txBody>
                        <a:bodyPr wrap="square" lIns="91425" tIns="91425" rIns="91425" bIns="91425" anchor="ctr" anchorCtr="0"/>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marL="0" marR="0" lvl="0" indent="0" algn="ctr" defTabSz="914400" rtl="0" eaLnBrk="1" fontAlgn="auto" latinLnBrk="0" hangingPunct="1">
                            <a:lnSpc>
                              <a:spcPct val="100000"/>
                            </a:lnSpc>
                            <a:spcBef>
                              <a:spcPts val="0"/>
                            </a:spcBef>
                            <a:spcAft>
                              <a:spcPts val="0"/>
                            </a:spcAft>
                            <a:buClr>
                              <a:srgbClr val="FFFFFF"/>
                            </a:buClr>
                            <a:buSzPts val="2000"/>
                            <a:buFont typeface="Roboto Slab Light"/>
                            <a:buNone/>
                            <a:tabLst/>
                            <a:defRPr/>
                          </a:pPr>
                          <a:r>
                            <a:rPr kumimoji="0" lang="en-US" sz="2000" b="0" i="0" u="none" strike="noStrike" kern="0" cap="none" spc="0" normalizeH="0" baseline="0" noProof="0" smtClean="0">
                              <a:ln>
                                <a:noFill/>
                              </a:ln>
                              <a:solidFill>
                                <a:srgbClr val="FFFFFF"/>
                              </a:solidFill>
                              <a:effectLst/>
                              <a:uLnTx/>
                              <a:uFillTx/>
                              <a:latin typeface="Roboto Slab Light"/>
                              <a:ea typeface="Roboto Slab Light"/>
                              <a:cs typeface="Roboto Slab Light"/>
                              <a:sym typeface="Roboto Slab Light"/>
                            </a:rPr>
                            <a:t>R.A.D Model</a:t>
                          </a:r>
                          <a:endParaRPr kumimoji="0" lang="en-US" sz="2000" b="0" i="0" u="none" strike="noStrike" kern="0" cap="none" spc="0" normalizeH="0" baseline="0" noProof="0" dirty="0">
                            <a:ln>
                              <a:noFill/>
                            </a:ln>
                            <a:solidFill>
                              <a:srgbClr val="FFFFFF"/>
                            </a:solidFill>
                            <a:effectLst/>
                            <a:uLnTx/>
                            <a:uFillTx/>
                            <a:latin typeface="Roboto Slab Light"/>
                            <a:ea typeface="Roboto Slab Light"/>
                            <a:cs typeface="Roboto Slab Light"/>
                            <a:sym typeface="Roboto Slab Light"/>
                          </a:endParaRPr>
                        </a:p>
                      </a:txBody>
                      <a:useSpRect/>
                    </a:txSp>
                  </a:sp>
                  <a:grpSp>
                    <a:nvGrpSpPr>
                      <a:cNvPr id="2" name="Group122"/>
                      <a:cNvGrpSpPr>
                        <a:grpSpLocks noGrp="1"/>
                      </a:cNvGrpSpPr>
                    </a:nvGrpSpPr>
                    <a:grpSpPr>
                      <a:xfrm>
                        <a:off x="1" y="1111483"/>
                        <a:ext cx="8543925" cy="3335093"/>
                        <a:chOff x="2519735" y="2207602"/>
                        <a:chExt cx="4104530" cy="2391461"/>
                      </a:xfrm>
                    </a:grpSpPr>
                    <a:sp>
                      <a:nvSpPr>
                        <a:cNvPr id="43" name="Use Case"/>
                        <a:cNvSpPr/>
                      </a:nvSpPr>
                      <a:spPr>
                        <a:xfrm>
                          <a:off x="4235682" y="2207602"/>
                          <a:ext cx="866400" cy="790400"/>
                        </a:xfrm>
                        <a:custGeom>
                          <a:avLst/>
                          <a:gdLst>
                            <a:gd name="connsiteX0" fmla="*/ 433200 w 866400"/>
                            <a:gd name="connsiteY0" fmla="*/ 0 h 790400"/>
                            <a:gd name="connsiteX1" fmla="*/ 433200 w 866400"/>
                            <a:gd name="connsiteY1" fmla="*/ 790400 h 790400"/>
                            <a:gd name="connsiteX2" fmla="*/ 0 w 866400"/>
                            <a:gd name="connsiteY2" fmla="*/ 395200 h 790400"/>
                            <a:gd name="connsiteX3" fmla="*/ 866400 w 866400"/>
                            <a:gd name="connsiteY3" fmla="*/ 395200 h 790400"/>
                            <a:gd name="connsiteX4" fmla="*/ 703950 w 866400"/>
                            <a:gd name="connsiteY4" fmla="*/ 98800 h 790400"/>
                            <a:gd name="connsiteX5" fmla="*/ 703950 w 866400"/>
                            <a:gd name="connsiteY5" fmla="*/ 691600 h 790400"/>
                            <a:gd name="connsiteX6" fmla="*/ 162450 w 866400"/>
                            <a:gd name="connsiteY6" fmla="*/ 98800 h 790400"/>
                            <a:gd name="connsiteX7" fmla="*/ 162450 w 866400"/>
                            <a:gd name="connsiteY7" fmla="*/ 691600 h 790400"/>
                            <a:gd name="connsiteX8" fmla="*/ 81225 w 866400"/>
                            <a:gd name="connsiteY8" fmla="*/ 173888 h 790400"/>
                            <a:gd name="connsiteX9" fmla="*/ 81225 w 866400"/>
                            <a:gd name="connsiteY9" fmla="*/ 616512 h 790400"/>
                            <a:gd name="connsiteX10" fmla="*/ 785179 w 866400"/>
                            <a:gd name="connsiteY10" fmla="*/ 173888 h 790400"/>
                            <a:gd name="connsiteX11" fmla="*/ 785179 w 866400"/>
                            <a:gd name="connsiteY11" fmla="*/ 616512 h 790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66400" h="790400">
                              <a:moveTo>
                                <a:pt x="0" y="395200"/>
                              </a:moveTo>
                              <a:cubicBezTo>
                                <a:pt x="-3" y="176938"/>
                                <a:pt x="193948" y="0"/>
                                <a:pt x="433200" y="0"/>
                              </a:cubicBezTo>
                              <a:cubicBezTo>
                                <a:pt x="672452" y="0"/>
                                <a:pt x="866403" y="176938"/>
                                <a:pt x="866400" y="395200"/>
                              </a:cubicBezTo>
                              <a:cubicBezTo>
                                <a:pt x="866397" y="613464"/>
                                <a:pt x="672448" y="790400"/>
                                <a:pt x="433200" y="790400"/>
                              </a:cubicBezTo>
                              <a:cubicBezTo>
                                <a:pt x="193952" y="790400"/>
                                <a:pt x="3" y="613464"/>
                                <a:pt x="0" y="395200"/>
                              </a:cubicBezTo>
                              <a:close/>
                            </a:path>
                          </a:pathLst>
                        </a:custGeom>
                        <a:solidFill>
                          <a:srgbClr val="3498DB"/>
                        </a:solidFill>
                        <a:ln w="7600" cap="flat">
                          <a:solidFill>
                            <a:srgbClr val="3498DB"/>
                          </a:solidFill>
                          <a:bevel/>
                        </a:ln>
                      </a:spPr>
                      <a:txSp>
                        <a:txBody>
                          <a:bodyPr wrap="square" lIns="36000" tIns="0" rIns="36000" b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ctr">
                              <a:lnSpc>
                                <a:spcPct val="100000"/>
                              </a:lnSpc>
                            </a:pPr>
                            <a:r>
                              <a:rPr lang="en-US" sz="2000" dirty="0" smtClean="0">
                                <a:solidFill>
                                  <a:srgbClr val="FFFFFF"/>
                                </a:solidFill>
                                <a:latin typeface="Arial"/>
                              </a:rPr>
                              <a:t>Requirement</a:t>
                            </a:r>
                          </a:p>
                          <a:p>
                            <a:pPr algn="ctr">
                              <a:lnSpc>
                                <a:spcPct val="100000"/>
                              </a:lnSpc>
                            </a:pPr>
                            <a:r>
                              <a:rPr lang="en-US" sz="2000" dirty="0" smtClean="0">
                                <a:solidFill>
                                  <a:srgbClr val="FFFFFF"/>
                                </a:solidFill>
                                <a:latin typeface="Arial"/>
                              </a:rPr>
                              <a:t>planning</a:t>
                            </a:r>
                            <a:endParaRPr sz="2000">
                              <a:solidFill>
                                <a:srgbClr val="FFFFFF"/>
                              </a:solidFill>
                              <a:latin typeface="Arial"/>
                            </a:endParaRPr>
                          </a:p>
                        </a:txBody>
                        <a:useSpRect/>
                      </a:txSp>
                    </a:sp>
                    <a:sp>
                      <a:nvSpPr>
                        <a:cNvPr id="44" name="Use Case"/>
                        <a:cNvSpPr/>
                      </a:nvSpPr>
                      <a:spPr>
                        <a:xfrm>
                          <a:off x="4597931" y="3314899"/>
                          <a:ext cx="1079200" cy="577600"/>
                        </a:xfrm>
                        <a:custGeom>
                          <a:avLst/>
                          <a:gdLst>
                            <a:gd name="connsiteX0" fmla="*/ 539600 w 1079200"/>
                            <a:gd name="connsiteY0" fmla="*/ 0 h 577600"/>
                            <a:gd name="connsiteX1" fmla="*/ 539600 w 1079200"/>
                            <a:gd name="connsiteY1" fmla="*/ 577600 h 577600"/>
                            <a:gd name="connsiteX2" fmla="*/ 0 w 1079200"/>
                            <a:gd name="connsiteY2" fmla="*/ 288800 h 577600"/>
                            <a:gd name="connsiteX3" fmla="*/ 1079200 w 1079200"/>
                            <a:gd name="connsiteY3" fmla="*/ 288800 h 577600"/>
                            <a:gd name="connsiteX4" fmla="*/ 876850 w 1079200"/>
                            <a:gd name="connsiteY4" fmla="*/ 72200 h 577600"/>
                            <a:gd name="connsiteX5" fmla="*/ 876850 w 1079200"/>
                            <a:gd name="connsiteY5" fmla="*/ 505400 h 577600"/>
                            <a:gd name="connsiteX6" fmla="*/ 202350 w 1079200"/>
                            <a:gd name="connsiteY6" fmla="*/ 72200 h 577600"/>
                            <a:gd name="connsiteX7" fmla="*/ 202350 w 1079200"/>
                            <a:gd name="connsiteY7" fmla="*/ 505400 h 577600"/>
                            <a:gd name="connsiteX8" fmla="*/ 101175 w 1079200"/>
                            <a:gd name="connsiteY8" fmla="*/ 127072 h 577600"/>
                            <a:gd name="connsiteX9" fmla="*/ 101175 w 1079200"/>
                            <a:gd name="connsiteY9" fmla="*/ 450528 h 577600"/>
                            <a:gd name="connsiteX10" fmla="*/ 978025 w 1079200"/>
                            <a:gd name="connsiteY10" fmla="*/ 127072 h 577600"/>
                            <a:gd name="connsiteX11" fmla="*/ 978025 w 1079200"/>
                            <a:gd name="connsiteY11" fmla="*/ 450528 h 577600"/>
                            <a:gd name="rtt" fmla="*/ 38000 h 577600"/>
                            <a:gd name="rtb" fmla="*/ 539600 h 577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1079200" h="577600">
                              <a:moveTo>
                                <a:pt x="0" y="288800"/>
                              </a:moveTo>
                              <a:cubicBezTo>
                                <a:pt x="-4" y="129301"/>
                                <a:pt x="241585" y="0"/>
                                <a:pt x="539600" y="0"/>
                              </a:cubicBezTo>
                              <a:cubicBezTo>
                                <a:pt x="837615" y="0"/>
                                <a:pt x="1079204" y="129301"/>
                                <a:pt x="1079200" y="288800"/>
                              </a:cubicBezTo>
                              <a:cubicBezTo>
                                <a:pt x="1079196" y="448300"/>
                                <a:pt x="837610" y="577600"/>
                                <a:pt x="539600" y="577600"/>
                              </a:cubicBezTo>
                              <a:cubicBezTo>
                                <a:pt x="241590" y="577600"/>
                                <a:pt x="4" y="448300"/>
                                <a:pt x="0" y="288800"/>
                              </a:cubicBezTo>
                              <a:close/>
                            </a:path>
                          </a:pathLst>
                        </a:custGeom>
                        <a:solidFill>
                          <a:srgbClr val="3498DB"/>
                        </a:solidFill>
                        <a:ln w="7600" cap="flat">
                          <a:solidFill>
                            <a:srgbClr val="3498DB"/>
                          </a:solidFill>
                          <a:bevel/>
                        </a:ln>
                      </a:spPr>
                      <a:txSp>
                        <a:txBody>
                          <a:bodyPr wrap="square" lIns="36000" tIns="0" rIns="36000" b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ctr">
                              <a:lnSpc>
                                <a:spcPct val="100000"/>
                              </a:lnSpc>
                            </a:pPr>
                            <a:r>
                              <a:rPr lang="en-US" sz="2000" dirty="0" smtClean="0">
                                <a:solidFill>
                                  <a:srgbClr val="FFFFFF"/>
                                </a:solidFill>
                                <a:latin typeface="Arial"/>
                              </a:rPr>
                              <a:t>Construction</a:t>
                            </a:r>
                            <a:endParaRPr sz="2000">
                              <a:solidFill>
                                <a:srgbClr val="FFFFFF"/>
                              </a:solidFill>
                              <a:latin typeface="Arial"/>
                            </a:endParaRPr>
                          </a:p>
                        </a:txBody>
                        <a:useSpRect/>
                      </a:txSp>
                    </a:sp>
                    <a:sp>
                      <a:nvSpPr>
                        <a:cNvPr id="45" name="Text 123"/>
                        <a:cNvSpPr txBox="1"/>
                      </a:nvSpPr>
                      <a:spPr>
                        <a:xfrm>
                          <a:off x="2519735" y="2258937"/>
                          <a:ext cx="4104530" cy="468025"/>
                        </a:xfrm>
                        <a:prstGeom prst="rect">
                          <a:avLst/>
                        </a:prstGeom>
                        <a:noFill/>
                      </a:spPr>
                      <a:txSp>
                        <a:txBody>
                          <a:bodyPr wrap="square" lIns="0" r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l">
                              <a:lnSpc>
                                <a:spcPct val="100000"/>
                              </a:lnSpc>
                            </a:pPr>
                            <a:endParaRPr sz="2432">
                              <a:solidFill>
                                <a:srgbClr val="1BBC9B"/>
                              </a:solidFill>
                              <a:latin typeface="Calibri"/>
                            </a:endParaRPr>
                          </a:p>
                        </a:txBody>
                        <a:useSpRect/>
                      </a:txSp>
                    </a:sp>
                    <a:sp>
                      <a:nvSpPr>
                        <a:cNvPr id="46" name="Text 124"/>
                        <a:cNvSpPr txBox="1"/>
                      </a:nvSpPr>
                      <a:spPr>
                        <a:xfrm>
                          <a:off x="2519735" y="3194987"/>
                          <a:ext cx="4104530" cy="468025"/>
                        </a:xfrm>
                        <a:prstGeom prst="rect">
                          <a:avLst/>
                        </a:prstGeom>
                        <a:noFill/>
                      </a:spPr>
                      <a:txSp>
                        <a:txBody>
                          <a:bodyPr wrap="square" lIns="0" r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ctr">
                              <a:lnSpc>
                                <a:spcPct val="100000"/>
                              </a:lnSpc>
                            </a:pPr>
                            <a:endParaRPr sz="2432">
                              <a:solidFill>
                                <a:srgbClr val="1BBC9B"/>
                              </a:solidFill>
                              <a:latin typeface="Calibri"/>
                            </a:endParaRPr>
                          </a:p>
                        </a:txBody>
                        <a:useSpRect/>
                      </a:txSp>
                    </a:sp>
                    <a:sp>
                      <a:nvSpPr>
                        <a:cNvPr id="47" name="Text 125"/>
                        <a:cNvSpPr txBox="1"/>
                      </a:nvSpPr>
                      <a:spPr>
                        <a:xfrm>
                          <a:off x="2519735" y="4131038"/>
                          <a:ext cx="4104530" cy="468025"/>
                        </a:xfrm>
                        <a:prstGeom prst="rect">
                          <a:avLst/>
                        </a:prstGeom>
                        <a:noFill/>
                      </a:spPr>
                      <a:txSp>
                        <a:txBody>
                          <a:bodyPr wrap="square" lIns="0" r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r">
                              <a:lnSpc>
                                <a:spcPct val="100000"/>
                              </a:lnSpc>
                            </a:pPr>
                            <a:endParaRPr sz="2432">
                              <a:solidFill>
                                <a:srgbClr val="1BBC9B"/>
                              </a:solidFill>
                              <a:latin typeface="Calibri"/>
                            </a:endParaRPr>
                          </a:p>
                        </a:txBody>
                        <a:useSpRect/>
                      </a:txSp>
                    </a:sp>
                    <a:sp>
                      <a:nvSpPr>
                        <a:cNvPr id="48" name="Text 126"/>
                        <a:cNvSpPr txBox="1"/>
                      </a:nvSpPr>
                      <a:spPr>
                        <a:xfrm>
                          <a:off x="2519735" y="2258937"/>
                          <a:ext cx="4104530" cy="468025"/>
                        </a:xfrm>
                        <a:prstGeom prst="rect">
                          <a:avLst/>
                        </a:prstGeom>
                        <a:noFill/>
                      </a:spPr>
                      <a:txSp>
                        <a:txBody>
                          <a:bodyPr wrap="square" lIns="0" r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l">
                              <a:lnSpc>
                                <a:spcPct val="100000"/>
                              </a:lnSpc>
                            </a:pPr>
                            <a:endParaRPr sz="2432">
                              <a:solidFill>
                                <a:srgbClr val="1BBC9B"/>
                              </a:solidFill>
                              <a:latin typeface="Calibri"/>
                            </a:endParaRPr>
                          </a:p>
                        </a:txBody>
                        <a:useSpRect/>
                      </a:txSp>
                    </a:sp>
                    <a:sp>
                      <a:nvSpPr>
                        <a:cNvPr id="49" name="Text 127"/>
                        <a:cNvSpPr txBox="1"/>
                      </a:nvSpPr>
                      <a:spPr>
                        <a:xfrm>
                          <a:off x="2519735" y="3194987"/>
                          <a:ext cx="4104530" cy="468025"/>
                        </a:xfrm>
                        <a:prstGeom prst="rect">
                          <a:avLst/>
                        </a:prstGeom>
                        <a:noFill/>
                      </a:spPr>
                      <a:txSp>
                        <a:txBody>
                          <a:bodyPr wrap="square" lIns="0" r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ctr">
                              <a:lnSpc>
                                <a:spcPct val="100000"/>
                              </a:lnSpc>
                            </a:pPr>
                            <a:endParaRPr sz="2432">
                              <a:solidFill>
                                <a:srgbClr val="1BBC9B"/>
                              </a:solidFill>
                              <a:latin typeface="Calibri"/>
                            </a:endParaRPr>
                          </a:p>
                        </a:txBody>
                        <a:useSpRect/>
                      </a:txSp>
                    </a:sp>
                    <a:sp>
                      <a:nvSpPr>
                        <a:cNvPr id="50" name="Text 128"/>
                        <a:cNvSpPr txBox="1"/>
                      </a:nvSpPr>
                      <a:spPr>
                        <a:xfrm>
                          <a:off x="2519735" y="4131038"/>
                          <a:ext cx="4104530" cy="468025"/>
                        </a:xfrm>
                        <a:prstGeom prst="rect">
                          <a:avLst/>
                        </a:prstGeom>
                        <a:noFill/>
                      </a:spPr>
                      <a:txSp>
                        <a:txBody>
                          <a:bodyPr wrap="square" lIns="0" r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r">
                              <a:lnSpc>
                                <a:spcPct val="100000"/>
                              </a:lnSpc>
                            </a:pPr>
                            <a:endParaRPr sz="2432">
                              <a:solidFill>
                                <a:srgbClr val="1BBC9B"/>
                              </a:solidFill>
                              <a:latin typeface="Calibri"/>
                            </a:endParaRPr>
                          </a:p>
                        </a:txBody>
                        <a:useSpRect/>
                      </a:txSp>
                    </a:sp>
                    <a:sp>
                      <a:nvSpPr>
                        <a:cNvPr id="51" name="Text 129"/>
                        <a:cNvSpPr txBox="1"/>
                      </a:nvSpPr>
                      <a:spPr>
                        <a:xfrm>
                          <a:off x="2519735" y="2258937"/>
                          <a:ext cx="4104530" cy="468025"/>
                        </a:xfrm>
                        <a:prstGeom prst="rect">
                          <a:avLst/>
                        </a:prstGeom>
                        <a:noFill/>
                      </a:spPr>
                      <a:txSp>
                        <a:txBody>
                          <a:bodyPr wrap="square" lIns="0" r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l">
                              <a:lnSpc>
                                <a:spcPct val="100000"/>
                              </a:lnSpc>
                            </a:pPr>
                            <a:endParaRPr sz="2432">
                              <a:solidFill>
                                <a:srgbClr val="1BBC9B"/>
                              </a:solidFill>
                              <a:latin typeface="Calibri"/>
                            </a:endParaRPr>
                          </a:p>
                        </a:txBody>
                        <a:useSpRect/>
                      </a:txSp>
                    </a:sp>
                    <a:sp>
                      <a:nvSpPr>
                        <a:cNvPr id="52" name="Text 130"/>
                        <a:cNvSpPr txBox="1"/>
                      </a:nvSpPr>
                      <a:spPr>
                        <a:xfrm>
                          <a:off x="2519735" y="3194987"/>
                          <a:ext cx="4104530" cy="468025"/>
                        </a:xfrm>
                        <a:prstGeom prst="rect">
                          <a:avLst/>
                        </a:prstGeom>
                        <a:noFill/>
                      </a:spPr>
                      <a:txSp>
                        <a:txBody>
                          <a:bodyPr wrap="square" lIns="0" r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ctr">
                              <a:lnSpc>
                                <a:spcPct val="100000"/>
                              </a:lnSpc>
                            </a:pPr>
                            <a:endParaRPr sz="2432">
                              <a:solidFill>
                                <a:srgbClr val="1BBC9B"/>
                              </a:solidFill>
                              <a:latin typeface="Calibri"/>
                            </a:endParaRPr>
                          </a:p>
                        </a:txBody>
                        <a:useSpRect/>
                      </a:txSp>
                    </a:sp>
                    <a:sp>
                      <a:nvSpPr>
                        <a:cNvPr id="53" name="Text 131"/>
                        <a:cNvSpPr txBox="1"/>
                      </a:nvSpPr>
                      <a:spPr>
                        <a:xfrm>
                          <a:off x="2519735" y="4131038"/>
                          <a:ext cx="4104530" cy="468025"/>
                        </a:xfrm>
                        <a:prstGeom prst="rect">
                          <a:avLst/>
                        </a:prstGeom>
                        <a:noFill/>
                      </a:spPr>
                      <a:txSp>
                        <a:txBody>
                          <a:bodyPr wrap="square" lIns="0" r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r">
                              <a:lnSpc>
                                <a:spcPct val="100000"/>
                              </a:lnSpc>
                            </a:pPr>
                            <a:endParaRPr sz="2432">
                              <a:solidFill>
                                <a:srgbClr val="1BBC9B"/>
                              </a:solidFill>
                              <a:latin typeface="Calibri"/>
                            </a:endParaRPr>
                          </a:p>
                        </a:txBody>
                        <a:useSpRect/>
                      </a:txSp>
                    </a:sp>
                  </a:grpSp>
                  <a:sp>
                    <a:nvSpPr>
                      <a:cNvPr id="54" name="Use Case"/>
                      <a:cNvSpPr/>
                    </a:nvSpPr>
                    <a:spPr>
                      <a:xfrm>
                        <a:off x="3530115" y="3851417"/>
                        <a:ext cx="1803485" cy="1102280"/>
                      </a:xfrm>
                      <a:custGeom>
                        <a:avLst/>
                        <a:gdLst>
                          <a:gd name="connsiteX0" fmla="*/ 433200 w 866400"/>
                          <a:gd name="connsiteY0" fmla="*/ 0 h 790400"/>
                          <a:gd name="connsiteX1" fmla="*/ 433200 w 866400"/>
                          <a:gd name="connsiteY1" fmla="*/ 790400 h 790400"/>
                          <a:gd name="connsiteX2" fmla="*/ 0 w 866400"/>
                          <a:gd name="connsiteY2" fmla="*/ 395200 h 790400"/>
                          <a:gd name="connsiteX3" fmla="*/ 866400 w 866400"/>
                          <a:gd name="connsiteY3" fmla="*/ 395200 h 790400"/>
                          <a:gd name="connsiteX4" fmla="*/ 703950 w 866400"/>
                          <a:gd name="connsiteY4" fmla="*/ 98800 h 790400"/>
                          <a:gd name="connsiteX5" fmla="*/ 703950 w 866400"/>
                          <a:gd name="connsiteY5" fmla="*/ 691600 h 790400"/>
                          <a:gd name="connsiteX6" fmla="*/ 162450 w 866400"/>
                          <a:gd name="connsiteY6" fmla="*/ 98800 h 790400"/>
                          <a:gd name="connsiteX7" fmla="*/ 162450 w 866400"/>
                          <a:gd name="connsiteY7" fmla="*/ 691600 h 790400"/>
                          <a:gd name="connsiteX8" fmla="*/ 81225 w 866400"/>
                          <a:gd name="connsiteY8" fmla="*/ 173888 h 790400"/>
                          <a:gd name="connsiteX9" fmla="*/ 81225 w 866400"/>
                          <a:gd name="connsiteY9" fmla="*/ 616512 h 790400"/>
                          <a:gd name="connsiteX10" fmla="*/ 785179 w 866400"/>
                          <a:gd name="connsiteY10" fmla="*/ 173888 h 790400"/>
                          <a:gd name="connsiteX11" fmla="*/ 785179 w 866400"/>
                          <a:gd name="connsiteY11" fmla="*/ 616512 h 790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66400" h="790400">
                            <a:moveTo>
                              <a:pt x="0" y="395200"/>
                            </a:moveTo>
                            <a:cubicBezTo>
                              <a:pt x="-3" y="176938"/>
                              <a:pt x="193948" y="0"/>
                              <a:pt x="433200" y="0"/>
                            </a:cubicBezTo>
                            <a:cubicBezTo>
                              <a:pt x="672452" y="0"/>
                              <a:pt x="866403" y="176938"/>
                              <a:pt x="866400" y="395200"/>
                            </a:cubicBezTo>
                            <a:cubicBezTo>
                              <a:pt x="866397" y="613464"/>
                              <a:pt x="672448" y="790400"/>
                              <a:pt x="433200" y="790400"/>
                            </a:cubicBezTo>
                            <a:cubicBezTo>
                              <a:pt x="193952" y="790400"/>
                              <a:pt x="3" y="613464"/>
                              <a:pt x="0" y="395200"/>
                            </a:cubicBezTo>
                            <a:close/>
                          </a:path>
                        </a:pathLst>
                      </a:custGeom>
                      <a:solidFill>
                        <a:srgbClr val="3498DB"/>
                      </a:solidFill>
                      <a:ln w="7600" cap="flat">
                        <a:solidFill>
                          <a:srgbClr val="3498DB"/>
                        </a:solidFill>
                        <a:bevel/>
                      </a:ln>
                    </a:spPr>
                    <a:txSp>
                      <a:txBody>
                        <a:bodyPr wrap="square" lIns="36000" tIns="0" rIns="36000" b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ctr">
                            <a:lnSpc>
                              <a:spcPct val="100000"/>
                            </a:lnSpc>
                          </a:pPr>
                          <a:r>
                            <a:rPr lang="en-US" sz="2000" dirty="0" smtClean="0">
                              <a:solidFill>
                                <a:srgbClr val="FFFFFF"/>
                              </a:solidFill>
                              <a:latin typeface="Arial"/>
                            </a:rPr>
                            <a:t>cutover</a:t>
                          </a:r>
                          <a:endParaRPr sz="2000">
                            <a:solidFill>
                              <a:srgbClr val="FFFFFF"/>
                            </a:solidFill>
                            <a:latin typeface="Arial"/>
                          </a:endParaRPr>
                        </a:p>
                      </a:txBody>
                      <a:useSpRect/>
                    </a:txSp>
                  </a:sp>
                  <a:sp>
                    <a:nvSpPr>
                      <a:cNvPr id="55" name="Use Case"/>
                      <a:cNvSpPr/>
                    </a:nvSpPr>
                    <a:spPr>
                      <a:xfrm>
                        <a:off x="2285550" y="2623043"/>
                        <a:ext cx="2246446" cy="805512"/>
                      </a:xfrm>
                      <a:custGeom>
                        <a:avLst/>
                        <a:gdLst>
                          <a:gd name="connsiteX0" fmla="*/ 539600 w 1079200"/>
                          <a:gd name="connsiteY0" fmla="*/ 0 h 577600"/>
                          <a:gd name="connsiteX1" fmla="*/ 539600 w 1079200"/>
                          <a:gd name="connsiteY1" fmla="*/ 577600 h 577600"/>
                          <a:gd name="connsiteX2" fmla="*/ 0 w 1079200"/>
                          <a:gd name="connsiteY2" fmla="*/ 288800 h 577600"/>
                          <a:gd name="connsiteX3" fmla="*/ 1079200 w 1079200"/>
                          <a:gd name="connsiteY3" fmla="*/ 288800 h 577600"/>
                          <a:gd name="connsiteX4" fmla="*/ 876850 w 1079200"/>
                          <a:gd name="connsiteY4" fmla="*/ 72200 h 577600"/>
                          <a:gd name="connsiteX5" fmla="*/ 876850 w 1079200"/>
                          <a:gd name="connsiteY5" fmla="*/ 505400 h 577600"/>
                          <a:gd name="connsiteX6" fmla="*/ 202350 w 1079200"/>
                          <a:gd name="connsiteY6" fmla="*/ 72200 h 577600"/>
                          <a:gd name="connsiteX7" fmla="*/ 202350 w 1079200"/>
                          <a:gd name="connsiteY7" fmla="*/ 505400 h 577600"/>
                          <a:gd name="connsiteX8" fmla="*/ 101175 w 1079200"/>
                          <a:gd name="connsiteY8" fmla="*/ 127072 h 577600"/>
                          <a:gd name="connsiteX9" fmla="*/ 101175 w 1079200"/>
                          <a:gd name="connsiteY9" fmla="*/ 450528 h 577600"/>
                          <a:gd name="connsiteX10" fmla="*/ 978025 w 1079200"/>
                          <a:gd name="connsiteY10" fmla="*/ 127072 h 577600"/>
                          <a:gd name="connsiteX11" fmla="*/ 978025 w 1079200"/>
                          <a:gd name="connsiteY11" fmla="*/ 450528 h 577600"/>
                          <a:gd name="rtt" fmla="*/ 38000 h 577600"/>
                          <a:gd name="rtb" fmla="*/ 539600 h 577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1079200" h="577600">
                            <a:moveTo>
                              <a:pt x="0" y="288800"/>
                            </a:moveTo>
                            <a:cubicBezTo>
                              <a:pt x="-4" y="129301"/>
                              <a:pt x="241585" y="0"/>
                              <a:pt x="539600" y="0"/>
                            </a:cubicBezTo>
                            <a:cubicBezTo>
                              <a:pt x="837615" y="0"/>
                              <a:pt x="1079204" y="129301"/>
                              <a:pt x="1079200" y="288800"/>
                            </a:cubicBezTo>
                            <a:cubicBezTo>
                              <a:pt x="1079196" y="448300"/>
                              <a:pt x="837610" y="577600"/>
                              <a:pt x="539600" y="577600"/>
                            </a:cubicBezTo>
                            <a:cubicBezTo>
                              <a:pt x="241590" y="577600"/>
                              <a:pt x="4" y="448300"/>
                              <a:pt x="0" y="288800"/>
                            </a:cubicBezTo>
                            <a:close/>
                          </a:path>
                        </a:pathLst>
                      </a:custGeom>
                      <a:solidFill>
                        <a:srgbClr val="3498DB"/>
                      </a:solidFill>
                      <a:ln w="7600" cap="flat">
                        <a:solidFill>
                          <a:srgbClr val="3498DB"/>
                        </a:solidFill>
                        <a:bevel/>
                      </a:ln>
                    </a:spPr>
                    <a:txSp>
                      <a:txBody>
                        <a:bodyPr wrap="square" lIns="36000" tIns="0" rIns="36000" bIns="0"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ctr">
                            <a:lnSpc>
                              <a:spcPct val="100000"/>
                            </a:lnSpc>
                          </a:pPr>
                          <a:r>
                            <a:rPr lang="en-US" sz="2000" dirty="0" smtClean="0">
                              <a:solidFill>
                                <a:srgbClr val="FFFFFF"/>
                              </a:solidFill>
                              <a:latin typeface="Arial"/>
                            </a:rPr>
                            <a:t>User</a:t>
                          </a:r>
                        </a:p>
                        <a:p>
                          <a:pPr algn="ctr">
                            <a:lnSpc>
                              <a:spcPct val="100000"/>
                            </a:lnSpc>
                          </a:pPr>
                          <a:r>
                            <a:rPr lang="en-US" sz="2000" dirty="0" smtClean="0">
                              <a:solidFill>
                                <a:srgbClr val="FFFFFF"/>
                              </a:solidFill>
                              <a:latin typeface="Arial"/>
                            </a:rPr>
                            <a:t>Design</a:t>
                          </a:r>
                          <a:endParaRPr lang="en-US" sz="2000" dirty="0">
                            <a:solidFill>
                              <a:srgbClr val="FFFFFF"/>
                            </a:solidFill>
                            <a:latin typeface="Arial"/>
                          </a:endParaRPr>
                        </a:p>
                      </a:txBody>
                      <a:useSpRect/>
                    </a:txSp>
                  </a:sp>
                  <a:sp>
                    <a:nvSpPr>
                      <a:cNvPr id="56" name="Down Arrow 55"/>
                      <a:cNvSpPr/>
                    </a:nvSpPr>
                    <a:spPr>
                      <a:xfrm>
                        <a:off x="4219303" y="2351314"/>
                        <a:ext cx="484632" cy="431075"/>
                      </a:xfrm>
                      <a:prstGeom prst="downArrow">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7" name="Down Arrow 56"/>
                      <a:cNvSpPr/>
                    </a:nvSpPr>
                    <a:spPr>
                      <a:xfrm>
                        <a:off x="4188823" y="3337559"/>
                        <a:ext cx="484632" cy="431075"/>
                      </a:xfrm>
                      <a:prstGeom prst="downArrow">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8" name="Curved Right Arrow 57"/>
                      <a:cNvSpPr/>
                    </a:nvSpPr>
                    <a:spPr>
                      <a:xfrm>
                        <a:off x="1567542" y="2557055"/>
                        <a:ext cx="731520" cy="912114"/>
                      </a:xfrm>
                      <a:prstGeom prst="curvedRightArrow">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endParaRPr lang="en-US">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9" name="Curved Left Arrow 58"/>
                      <a:cNvSpPr/>
                    </a:nvSpPr>
                    <a:spPr>
                      <a:xfrm>
                        <a:off x="6609806" y="2576648"/>
                        <a:ext cx="731520" cy="912114"/>
                      </a:xfrm>
                      <a:prstGeom prst="curvedLeftArrow">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endParaRPr lang="en-US">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0" name="Rectangle 59"/>
                      <a:cNvSpPr/>
                    </a:nvSpPr>
                    <a:spPr>
                      <a:xfrm>
                        <a:off x="2786050" y="214296"/>
                        <a:ext cx="3507692" cy="769441"/>
                      </a:xfrm>
                      <a:prstGeom prst="rect">
                        <a:avLst/>
                      </a:prstGeom>
                      <a:noFill/>
                    </a:spPr>
                    <a:txSp>
                      <a:txBody>
                        <a:bodyPr wrap="none" lIns="91440" tIns="45720" rIns="91440" bIns="4572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pPr algn="ctr"/>
                          <a:r>
                            <a:rPr lang="en-US" sz="4400" b="1" cap="none" spc="0" dirty="0" smtClean="0">
                              <a:ln w="10541" cmpd="sng">
                                <a:solidFill>
                                  <a:schemeClr val="accent1">
                                    <a:shade val="88000"/>
                                    <a:satMod val="110000"/>
                                  </a:schemeClr>
                                </a:solidFill>
                                <a:prstDash val="solid"/>
                              </a:ln>
                              <a:gradFill>
                                <a:gsLst>
                                  <a:gs pos="0">
                                    <a:schemeClr val="accent1">
                                      <a:tint val="40000"/>
                                      <a:satMod val="250000"/>
                                    </a:schemeClr>
                                  </a:gs>
                                  <a:gs pos="9000">
                                    <a:schemeClr val="accent1">
                                      <a:tint val="52000"/>
                                      <a:satMod val="300000"/>
                                    </a:schemeClr>
                                  </a:gs>
                                  <a:gs pos="50000">
                                    <a:schemeClr val="accent1">
                                      <a:shade val="20000"/>
                                      <a:satMod val="300000"/>
                                    </a:schemeClr>
                                  </a:gs>
                                  <a:gs pos="79000">
                                    <a:schemeClr val="accent1">
                                      <a:tint val="52000"/>
                                      <a:satMod val="300000"/>
                                    </a:schemeClr>
                                  </a:gs>
                                  <a:gs pos="100000">
                                    <a:schemeClr val="accent1">
                                      <a:tint val="40000"/>
                                      <a:satMod val="250000"/>
                                    </a:schemeClr>
                                  </a:gs>
                                </a:gsLst>
                                <a:lin ang="5400000"/>
                              </a:gradFill>
                              <a:effectLst/>
                            </a:rPr>
                            <a:t>R.A.D Model</a:t>
                          </a:r>
                          <a:endParaRPr lang="en-US" sz="4400" b="1" cap="none" spc="0" dirty="0">
                            <a:ln w="10541" cmpd="sng">
                              <a:solidFill>
                                <a:schemeClr val="accent1">
                                  <a:shade val="88000"/>
                                  <a:satMod val="110000"/>
                                </a:schemeClr>
                              </a:solidFill>
                              <a:prstDash val="solid"/>
                            </a:ln>
                            <a:gradFill>
                              <a:gsLst>
                                <a:gs pos="0">
                                  <a:schemeClr val="accent1">
                                    <a:tint val="40000"/>
                                    <a:satMod val="250000"/>
                                  </a:schemeClr>
                                </a:gs>
                                <a:gs pos="9000">
                                  <a:schemeClr val="accent1">
                                    <a:tint val="52000"/>
                                    <a:satMod val="300000"/>
                                  </a:schemeClr>
                                </a:gs>
                                <a:gs pos="50000">
                                  <a:schemeClr val="accent1">
                                    <a:shade val="20000"/>
                                    <a:satMod val="300000"/>
                                  </a:schemeClr>
                                </a:gs>
                                <a:gs pos="79000">
                                  <a:schemeClr val="accent1">
                                    <a:tint val="52000"/>
                                    <a:satMod val="300000"/>
                                  </a:schemeClr>
                                </a:gs>
                                <a:gs pos="100000">
                                  <a:schemeClr val="accent1">
                                    <a:tint val="40000"/>
                                    <a:satMod val="250000"/>
                                  </a:schemeClr>
                                </a:gs>
                              </a:gsLst>
                              <a:lin ang="5400000"/>
                            </a:gradFill>
                            <a:effectLst/>
                          </a:endParaRPr>
                        </a:p>
                      </a:txBody>
                      <a:useSpRect/>
                    </a:txSp>
                  </a:sp>
                </lc:lockedCanvas>
              </a:graphicData>
            </a:graphic>
          </wp:inline>
        </w:drawing>
      </w:r>
    </w:p>
    <w:p w:rsidR="00DA60FE" w:rsidRPr="0099349B" w:rsidRDefault="00DA60FE">
      <w:pPr>
        <w:rPr>
          <w:rFonts w:ascii="Times New Roman" w:hAnsi="Times New Roman" w:cs="Times New Roman"/>
        </w:rPr>
      </w:pPr>
    </w:p>
    <w:p w:rsidR="000F332E" w:rsidRDefault="00DA60FE" w:rsidP="001E0086">
      <w:pPr>
        <w:rPr>
          <w:rFonts w:ascii="Times New Roman" w:hAnsi="Times New Roman" w:cs="Times New Roman"/>
        </w:rPr>
      </w:pPr>
      <w:r w:rsidRPr="0099349B">
        <w:rPr>
          <w:rFonts w:ascii="Times New Roman" w:hAnsi="Times New Roman" w:cs="Times New Roman"/>
        </w:rPr>
        <w:tab/>
      </w:r>
      <w:r w:rsidRPr="0099349B">
        <w:rPr>
          <w:rFonts w:ascii="Times New Roman" w:hAnsi="Times New Roman" w:cs="Times New Roman"/>
        </w:rPr>
        <w:tab/>
      </w:r>
      <w:r w:rsidRPr="0099349B">
        <w:rPr>
          <w:rFonts w:ascii="Times New Roman" w:hAnsi="Times New Roman" w:cs="Times New Roman"/>
        </w:rPr>
        <w:tab/>
      </w:r>
      <w:r w:rsidRPr="0099349B">
        <w:rPr>
          <w:rFonts w:ascii="Times New Roman" w:hAnsi="Times New Roman" w:cs="Times New Roman"/>
        </w:rPr>
        <w:tab/>
      </w:r>
    </w:p>
    <w:p w:rsidR="00DD7E11" w:rsidRDefault="00DD7E11">
      <w:pPr>
        <w:rPr>
          <w:rFonts w:ascii="Times New Roman" w:hAnsi="Times New Roman" w:cs="Times New Roman"/>
        </w:rPr>
      </w:pPr>
    </w:p>
    <w:p w:rsidR="00DD7E11" w:rsidRDefault="00DD7E11">
      <w:pPr>
        <w:rPr>
          <w:rFonts w:ascii="Times New Roman" w:hAnsi="Times New Roman" w:cs="Times New Roman"/>
        </w:rPr>
      </w:pPr>
    </w:p>
    <w:p w:rsidR="001E0086" w:rsidRDefault="001E0086">
      <w:pPr>
        <w:rPr>
          <w:rFonts w:ascii="Times New Roman" w:hAnsi="Times New Roman" w:cs="Times New Roman"/>
        </w:rPr>
      </w:pPr>
    </w:p>
    <w:p w:rsidR="001E0086" w:rsidRDefault="001E0086">
      <w:pPr>
        <w:rPr>
          <w:rFonts w:ascii="Times New Roman" w:hAnsi="Times New Roman" w:cs="Times New Roman"/>
        </w:rPr>
      </w:pPr>
    </w:p>
    <w:p w:rsidR="00DD7E11" w:rsidRDefault="00DD7E11">
      <w:pPr>
        <w:rPr>
          <w:rFonts w:ascii="Times New Roman" w:hAnsi="Times New Roman" w:cs="Times New Roman"/>
        </w:rPr>
      </w:pPr>
    </w:p>
    <w:p w:rsidR="00DD7E11" w:rsidRDefault="00DD7E11">
      <w:pPr>
        <w:rPr>
          <w:rFonts w:ascii="Times New Roman" w:hAnsi="Times New Roman" w:cs="Times New Roman"/>
        </w:rPr>
      </w:pPr>
    </w:p>
    <w:p w:rsidR="00DD7E11" w:rsidRDefault="00DD7E11">
      <w:pPr>
        <w:rPr>
          <w:rFonts w:ascii="Times New Roman" w:hAnsi="Times New Roman" w:cs="Times New Roman"/>
        </w:rPr>
      </w:pPr>
    </w:p>
    <w:p w:rsidR="00CE6A6A" w:rsidRPr="0099349B" w:rsidRDefault="00CE6A6A" w:rsidP="00CE6A6A">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DD7E11" w:rsidRDefault="00DD7E11">
      <w:pPr>
        <w:rPr>
          <w:rFonts w:ascii="Times New Roman" w:hAnsi="Times New Roman" w:cs="Times New Roman"/>
        </w:rPr>
      </w:pPr>
    </w:p>
    <w:p w:rsidR="00CE6A6A" w:rsidRDefault="00CE6A6A" w:rsidP="00CE6A6A">
      <w:pPr>
        <w:rPr>
          <w:rFonts w:ascii="Times New Roman" w:hAnsi="Times New Roman" w:cs="Times New Roman"/>
          <w:sz w:val="28"/>
          <w:szCs w:val="28"/>
        </w:rPr>
      </w:pPr>
      <w:r>
        <w:rPr>
          <w:rFonts w:ascii="Times New Roman" w:hAnsi="Times New Roman" w:cs="Times New Roman"/>
          <w:sz w:val="28"/>
          <w:szCs w:val="28"/>
        </w:rPr>
        <w:t>7.2</w:t>
      </w:r>
      <w:r w:rsidRPr="00B87AA4">
        <w:rPr>
          <w:rFonts w:ascii="Times New Roman" w:hAnsi="Times New Roman" w:cs="Times New Roman"/>
          <w:sz w:val="28"/>
          <w:szCs w:val="28"/>
        </w:rPr>
        <w:t xml:space="preserve">  </w:t>
      </w:r>
      <w:r>
        <w:rPr>
          <w:rFonts w:ascii="Times New Roman" w:hAnsi="Times New Roman" w:cs="Times New Roman"/>
          <w:sz w:val="28"/>
          <w:szCs w:val="28"/>
        </w:rPr>
        <w:t xml:space="preserve"> USE CASE MODEL</w:t>
      </w:r>
    </w:p>
    <w:p w:rsidR="00CE6A6A" w:rsidRDefault="00CE6A6A">
      <w:pPr>
        <w:rPr>
          <w:rFonts w:ascii="Times New Roman" w:hAnsi="Times New Roman" w:cs="Times New Roman"/>
        </w:rPr>
      </w:pPr>
    </w:p>
    <w:p w:rsidR="00B34BF7" w:rsidRPr="00B34BF7" w:rsidRDefault="00911BF5" w:rsidP="00B34BF7">
      <w:pPr>
        <w:jc w:val="center"/>
        <w:rPr>
          <w:rFonts w:ascii="Times New Roman" w:hAnsi="Times New Roman" w:cs="Times New Roman"/>
          <w:b/>
          <w:bCs/>
          <w:sz w:val="28"/>
          <w:szCs w:val="28"/>
        </w:rPr>
      </w:pPr>
      <w:r>
        <w:rPr>
          <w:rFonts w:ascii="Times New Roman" w:hAnsi="Times New Roman" w:cs="Times New Roman"/>
          <w:b/>
          <w:bCs/>
          <w:sz w:val="28"/>
          <w:szCs w:val="28"/>
        </w:rPr>
        <w:t>A</w:t>
      </w:r>
      <w:r w:rsidR="00B34BF7" w:rsidRPr="00B34BF7">
        <w:rPr>
          <w:rFonts w:ascii="Times New Roman" w:hAnsi="Times New Roman" w:cs="Times New Roman"/>
          <w:b/>
          <w:bCs/>
          <w:sz w:val="28"/>
          <w:szCs w:val="28"/>
        </w:rPr>
        <w:t>dmin</w:t>
      </w:r>
    </w:p>
    <w:p w:rsidR="00CE6A6A" w:rsidRPr="0099349B" w:rsidRDefault="00CE6A6A">
      <w:pPr>
        <w:rPr>
          <w:rFonts w:ascii="Times New Roman" w:hAnsi="Times New Roman" w:cs="Times New Roman"/>
        </w:rPr>
      </w:pPr>
    </w:p>
    <w:p w:rsidR="000F332E" w:rsidRPr="0099349B" w:rsidRDefault="000F332E" w:rsidP="004E1AED">
      <w:pPr>
        <w:rPr>
          <w:rFonts w:ascii="Times New Roman" w:hAnsi="Times New Roman" w:cs="Times New Roman"/>
        </w:rPr>
      </w:pPr>
      <w:r w:rsidRPr="0099349B">
        <w:rPr>
          <w:rFonts w:ascii="Times New Roman" w:hAnsi="Times New Roman" w:cs="Times New Roman"/>
          <w:noProof/>
          <w:lang w:eastAsia="en-US" w:bidi="gu-IN"/>
        </w:rPr>
        <w:drawing>
          <wp:inline distT="0" distB="0" distL="0" distR="0">
            <wp:extent cx="5943600" cy="4780915"/>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30800" cy="5092950"/>
                      <a:chOff x="1406600" y="882525"/>
                      <a:chExt cx="6330800" cy="5092950"/>
                    </a:xfrm>
                  </a:grpSpPr>
                  <a:grpSp>
                    <a:nvGrpSpPr>
                      <a:cNvPr id="151" name="Group151"/>
                      <a:cNvGrpSpPr/>
                    </a:nvGrpSpPr>
                    <a:grpSpPr>
                      <a:xfrm>
                        <a:off x="1406600" y="882525"/>
                        <a:ext cx="6330800" cy="5092950"/>
                        <a:chOff x="1406600" y="882525"/>
                        <a:chExt cx="6330800" cy="5092950"/>
                      </a:xfrm>
                    </a:grpSpPr>
                    <a:sp>
                      <a:nvSpPr>
                        <a:cNvPr id="101" name="Use Case"/>
                        <a:cNvSpPr/>
                      </a:nvSpPr>
                      <a:spPr>
                        <a:xfrm>
                          <a:off x="3329400" y="2019675"/>
                          <a:ext cx="953800" cy="573800"/>
                        </a:xfrm>
                        <a:custGeom>
                          <a:avLst/>
                          <a:gdLst>
                            <a:gd name="connsiteX0" fmla="*/ 476900 w 953800"/>
                            <a:gd name="connsiteY0" fmla="*/ 0 h 573800"/>
                            <a:gd name="connsiteX1" fmla="*/ 476900 w 953800"/>
                            <a:gd name="connsiteY1" fmla="*/ 573800 h 573800"/>
                            <a:gd name="connsiteX2" fmla="*/ 0 w 953800"/>
                            <a:gd name="connsiteY2" fmla="*/ 286900 h 573800"/>
                            <a:gd name="connsiteX3" fmla="*/ 953800 w 953800"/>
                            <a:gd name="connsiteY3" fmla="*/ 286900 h 573800"/>
                            <a:gd name="connsiteX4" fmla="*/ 774964 w 953800"/>
                            <a:gd name="connsiteY4" fmla="*/ 71725 h 573800"/>
                            <a:gd name="connsiteX5" fmla="*/ 774964 w 953800"/>
                            <a:gd name="connsiteY5" fmla="*/ 502075 h 573800"/>
                            <a:gd name="connsiteX6" fmla="*/ 178838 w 953800"/>
                            <a:gd name="connsiteY6" fmla="*/ 71725 h 573800"/>
                            <a:gd name="connsiteX7" fmla="*/ 178838 w 953800"/>
                            <a:gd name="connsiteY7" fmla="*/ 502075 h 573800"/>
                            <a:gd name="connsiteX8" fmla="*/ 89419 w 953800"/>
                            <a:gd name="connsiteY8" fmla="*/ 126236 h 573800"/>
                            <a:gd name="connsiteX9" fmla="*/ 89419 w 953800"/>
                            <a:gd name="connsiteY9" fmla="*/ 447564 h 573800"/>
                            <a:gd name="connsiteX10" fmla="*/ 864378 w 953800"/>
                            <a:gd name="connsiteY10" fmla="*/ 126236 h 573800"/>
                            <a:gd name="connsiteX11" fmla="*/ 864378 w 953800"/>
                            <a:gd name="connsiteY11" fmla="*/ 447564 h 573800"/>
                            <a:gd name="rtb" fmla="*/ 568100 h 573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953800" h="573800">
                              <a:moveTo>
                                <a:pt x="0" y="286900"/>
                              </a:moveTo>
                              <a:cubicBezTo>
                                <a:pt x="-3" y="128450"/>
                                <a:pt x="213513" y="0"/>
                                <a:pt x="476900" y="0"/>
                              </a:cubicBezTo>
                              <a:cubicBezTo>
                                <a:pt x="740287" y="0"/>
                                <a:pt x="953803" y="128450"/>
                                <a:pt x="953800" y="286900"/>
                              </a:cubicBezTo>
                              <a:cubicBezTo>
                                <a:pt x="953797" y="445351"/>
                                <a:pt x="740282" y="573800"/>
                                <a:pt x="476900" y="573800"/>
                              </a:cubicBezTo>
                              <a:cubicBezTo>
                                <a:pt x="213518" y="573800"/>
                                <a:pt x="3" y="445351"/>
                                <a:pt x="0" y="2869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Add view Patient</a:t>
                            </a:r>
                          </a:p>
                        </a:txBody>
                        <a:useSpRect/>
                      </a:txSp>
                    </a:sp>
                    <a:sp>
                      <a:nvSpPr>
                        <a:cNvPr id="102" name="Use Case"/>
                        <a:cNvSpPr/>
                      </a:nvSpPr>
                      <a:spPr>
                        <a:xfrm>
                          <a:off x="3329400" y="2821475"/>
                          <a:ext cx="953800" cy="524400"/>
                        </a:xfrm>
                        <a:custGeom>
                          <a:avLst/>
                          <a:gdLst>
                            <a:gd name="connsiteX0" fmla="*/ 476900 w 953800"/>
                            <a:gd name="connsiteY0" fmla="*/ 0 h 524400"/>
                            <a:gd name="connsiteX1" fmla="*/ 476900 w 953800"/>
                            <a:gd name="connsiteY1" fmla="*/ 524400 h 524400"/>
                            <a:gd name="connsiteX2" fmla="*/ 0 w 953800"/>
                            <a:gd name="connsiteY2" fmla="*/ 262200 h 524400"/>
                            <a:gd name="connsiteX3" fmla="*/ 953800 w 953800"/>
                            <a:gd name="connsiteY3" fmla="*/ 262200 h 524400"/>
                            <a:gd name="connsiteX4" fmla="*/ 774964 w 953800"/>
                            <a:gd name="connsiteY4" fmla="*/ 65550 h 524400"/>
                            <a:gd name="connsiteX5" fmla="*/ 774964 w 953800"/>
                            <a:gd name="connsiteY5" fmla="*/ 458850 h 524400"/>
                            <a:gd name="connsiteX6" fmla="*/ 178838 w 953800"/>
                            <a:gd name="connsiteY6" fmla="*/ 65550 h 524400"/>
                            <a:gd name="connsiteX7" fmla="*/ 178838 w 953800"/>
                            <a:gd name="connsiteY7" fmla="*/ 458850 h 524400"/>
                            <a:gd name="connsiteX8" fmla="*/ 89419 w 953800"/>
                            <a:gd name="connsiteY8" fmla="*/ 115368 h 524400"/>
                            <a:gd name="connsiteX9" fmla="*/ 89419 w 953800"/>
                            <a:gd name="connsiteY9" fmla="*/ 409032 h 524400"/>
                            <a:gd name="connsiteX10" fmla="*/ 864378 w 953800"/>
                            <a:gd name="connsiteY10" fmla="*/ 115368 h 524400"/>
                            <a:gd name="connsiteX11" fmla="*/ 864378 w 953800"/>
                            <a:gd name="connsiteY11" fmla="*/ 409032 h 524400"/>
                            <a:gd name="rtt" fmla="*/ -19000 h 524400"/>
                            <a:gd name="rtb" fmla="*/ 543400 h 52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524400">
                              <a:moveTo>
                                <a:pt x="0" y="262200"/>
                              </a:moveTo>
                              <a:cubicBezTo>
                                <a:pt x="-3" y="117391"/>
                                <a:pt x="213513" y="0"/>
                                <a:pt x="476900" y="0"/>
                              </a:cubicBezTo>
                              <a:cubicBezTo>
                                <a:pt x="740287" y="0"/>
                                <a:pt x="953803" y="117391"/>
                                <a:pt x="953800" y="262200"/>
                              </a:cubicBezTo>
                              <a:cubicBezTo>
                                <a:pt x="953797" y="407010"/>
                                <a:pt x="740282" y="524400"/>
                                <a:pt x="476900" y="524400"/>
                              </a:cubicBezTo>
                              <a:cubicBezTo>
                                <a:pt x="213518" y="524400"/>
                                <a:pt x="3" y="407010"/>
                                <a:pt x="0" y="262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Add/view Staff</a:t>
                            </a:r>
                          </a:p>
                        </a:txBody>
                        <a:useSpRect/>
                      </a:txSp>
                    </a:sp>
                    <a:sp>
                      <a:nvSpPr>
                        <a:cNvPr id="103" name="Use Case"/>
                        <a:cNvSpPr/>
                      </a:nvSpPr>
                      <a:spPr>
                        <a:xfrm>
                          <a:off x="3329400" y="3555829"/>
                          <a:ext cx="965200" cy="550050"/>
                        </a:xfrm>
                        <a:custGeom>
                          <a:avLst/>
                          <a:gdLst>
                            <a:gd name="connsiteX0" fmla="*/ 482600 w 965200"/>
                            <a:gd name="connsiteY0" fmla="*/ 0 h 550050"/>
                            <a:gd name="connsiteX1" fmla="*/ 482600 w 965200"/>
                            <a:gd name="connsiteY1" fmla="*/ 550050 h 550050"/>
                            <a:gd name="connsiteX2" fmla="*/ 0 w 965200"/>
                            <a:gd name="connsiteY2" fmla="*/ 275025 h 550050"/>
                            <a:gd name="connsiteX3" fmla="*/ 965200 w 965200"/>
                            <a:gd name="connsiteY3" fmla="*/ 275025 h 550050"/>
                            <a:gd name="connsiteX4" fmla="*/ 784229 w 965200"/>
                            <a:gd name="connsiteY4" fmla="*/ 68756 h 550050"/>
                            <a:gd name="connsiteX5" fmla="*/ 784229 w 965200"/>
                            <a:gd name="connsiteY5" fmla="*/ 481294 h 550050"/>
                            <a:gd name="connsiteX6" fmla="*/ 180975 w 965200"/>
                            <a:gd name="connsiteY6" fmla="*/ 68756 h 550050"/>
                            <a:gd name="connsiteX7" fmla="*/ 180975 w 965200"/>
                            <a:gd name="connsiteY7" fmla="*/ 481294 h 550050"/>
                            <a:gd name="connsiteX8" fmla="*/ 90488 w 965200"/>
                            <a:gd name="connsiteY8" fmla="*/ 121011 h 550050"/>
                            <a:gd name="connsiteX9" fmla="*/ 90488 w 965200"/>
                            <a:gd name="connsiteY9" fmla="*/ 429039 h 550050"/>
                            <a:gd name="connsiteX10" fmla="*/ 874714 w 965200"/>
                            <a:gd name="connsiteY10" fmla="*/ 121011 h 550050"/>
                            <a:gd name="connsiteX11" fmla="*/ 874714 w 965200"/>
                            <a:gd name="connsiteY11" fmla="*/ 429039 h 550050"/>
                            <a:gd name="rtb" fmla="*/ 556225 h 55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965200" h="550050">
                              <a:moveTo>
                                <a:pt x="0" y="275025"/>
                              </a:moveTo>
                              <a:cubicBezTo>
                                <a:pt x="-3" y="123133"/>
                                <a:pt x="216065" y="0"/>
                                <a:pt x="482600" y="0"/>
                              </a:cubicBezTo>
                              <a:cubicBezTo>
                                <a:pt x="749135" y="0"/>
                                <a:pt x="965203" y="123133"/>
                                <a:pt x="965200" y="275025"/>
                              </a:cubicBezTo>
                              <a:cubicBezTo>
                                <a:pt x="965197" y="426918"/>
                                <a:pt x="749131" y="550050"/>
                                <a:pt x="482600" y="550050"/>
                              </a:cubicBezTo>
                              <a:cubicBezTo>
                                <a:pt x="216069" y="550050"/>
                                <a:pt x="3" y="426918"/>
                                <a:pt x="0" y="275025"/>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Add/view Doctor</a:t>
                            </a:r>
                          </a:p>
                        </a:txBody>
                        <a:useSpRect/>
                      </a:txSp>
                    </a:sp>
                    <a:sp>
                      <a:nvSpPr>
                        <a:cNvPr id="104" name="Transition"/>
                        <a:cNvSpPr/>
                      </a:nvSpPr>
                      <a:spPr>
                        <a:xfrm>
                          <a:off x="1961400" y="2426275"/>
                          <a:ext cx="1368000" cy="119700"/>
                        </a:xfrm>
                        <a:custGeom>
                          <a:avLst/>
                          <a:gdLst/>
                          <a:ahLst/>
                          <a:cxnLst/>
                          <a:rect l="0" t="0" r="0" b="0"/>
                          <a:pathLst>
                            <a:path w="1368000" h="119700" fill="none">
                              <a:moveTo>
                                <a:pt x="0" y="0"/>
                              </a:moveTo>
                              <a:lnTo>
                                <a:pt x="1368000" y="-1197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5" name="Transition"/>
                        <a:cNvSpPr/>
                      </a:nvSpPr>
                      <a:spPr>
                        <a:xfrm>
                          <a:off x="1961402" y="2426275"/>
                          <a:ext cx="1457422" cy="510568"/>
                        </a:xfrm>
                        <a:custGeom>
                          <a:avLst/>
                          <a:gdLst/>
                          <a:ahLst/>
                          <a:cxnLst/>
                          <a:rect l="0" t="0" r="0" b="0"/>
                          <a:pathLst>
                            <a:path w="1457422" h="510568" fill="none">
                              <a:moveTo>
                                <a:pt x="0" y="0"/>
                              </a:moveTo>
                              <a:lnTo>
                                <a:pt x="1457422" y="510568"/>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6" name="Transition"/>
                        <a:cNvSpPr/>
                      </a:nvSpPr>
                      <a:spPr>
                        <a:xfrm>
                          <a:off x="1961400" y="2426276"/>
                          <a:ext cx="1548979" cy="1198307"/>
                        </a:xfrm>
                        <a:custGeom>
                          <a:avLst/>
                          <a:gdLst/>
                          <a:ahLst/>
                          <a:cxnLst/>
                          <a:rect l="0" t="0" r="0" b="0"/>
                          <a:pathLst>
                            <a:path w="1548979" h="1198307" fill="none">
                              <a:moveTo>
                                <a:pt x="0" y="0"/>
                              </a:moveTo>
                              <a:lnTo>
                                <a:pt x="1548979" y="1198307"/>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7" name="Transition"/>
                        <a:cNvSpPr/>
                      </a:nvSpPr>
                      <a:spPr>
                        <a:xfrm>
                          <a:off x="1961400" y="2411075"/>
                          <a:ext cx="1548979" cy="1952250"/>
                        </a:xfrm>
                        <a:custGeom>
                          <a:avLst/>
                          <a:gdLst/>
                          <a:ahLst/>
                          <a:cxnLst/>
                          <a:rect l="0" t="0" r="0" b="0"/>
                          <a:pathLst>
                            <a:path w="1548979" h="1952250" fill="none">
                              <a:moveTo>
                                <a:pt x="0" y="0"/>
                              </a:moveTo>
                              <a:lnTo>
                                <a:pt x="1548979" y="1952250"/>
                              </a:lnTo>
                            </a:path>
                          </a:pathLst>
                        </a:custGeom>
                        <a:gradFill>
                          <a:gsLst>
                            <a:gs pos="0">
                              <a:srgbClr val="EDF0F7"/>
                            </a:gs>
                            <a:gs pos="100000">
                              <a:srgbClr val="A6BED0"/>
                            </a:gs>
                          </a:gsLst>
                          <a:lin ang="5400000" scaled="0"/>
                        </a:gradFill>
                        <a:ln w="7600" cap="flat">
                          <a:solidFill>
                            <a:srgbClr val="000000"/>
                          </a:solidFill>
                          <a:bevel/>
                          <a:tailEnd type="arrow" w="lg" len="lg"/>
                        </a:ln>
                      </a:spPr>
                    </a:sp>
                    <a:grpSp>
                      <a:nvGrpSpPr>
                        <a:cNvPr id="10" name="Actor"/>
                        <a:cNvGrpSpPr/>
                      </a:nvGrpSpPr>
                      <a:grpSpPr>
                        <a:xfrm>
                          <a:off x="1664676" y="2289108"/>
                          <a:ext cx="213124" cy="486546"/>
                          <a:chOff x="1664676" y="2289108"/>
                          <a:chExt cx="213124" cy="486546"/>
                        </a:xfrm>
                      </a:grpSpPr>
                      <a:sp>
                        <a:nvSpPr>
                          <a:cNvPr id="109" name="Freeform 108"/>
                          <a:cNvSpPr/>
                        </a:nvSpPr>
                        <a:spPr>
                          <a:xfrm>
                            <a:off x="1664676" y="2464579"/>
                            <a:ext cx="212800" cy="0"/>
                          </a:xfrm>
                          <a:custGeom>
                            <a:avLst/>
                            <a:gdLst/>
                            <a:ahLst/>
                            <a:cxnLst/>
                            <a:rect l="0" t="0" r="0" b="0"/>
                            <a:pathLst>
                              <a:path w="212800" fill="none">
                                <a:moveTo>
                                  <a:pt x="324" y="0"/>
                                </a:moveTo>
                                <a:lnTo>
                                  <a:pt x="213124" y="0"/>
                                </a:lnTo>
                                <a:lnTo>
                                  <a:pt x="324" y="0"/>
                                </a:lnTo>
                                <a:close/>
                              </a:path>
                            </a:pathLst>
                          </a:custGeom>
                          <a:solidFill>
                            <a:srgbClr val="3498DB"/>
                          </a:solidFill>
                          <a:ln w="7600" cap="flat">
                            <a:solidFill>
                              <a:srgbClr val="3498DB"/>
                            </a:solidFill>
                            <a:bevel/>
                          </a:ln>
                        </a:spPr>
                      </a:sp>
                      <a:sp>
                        <a:nvSpPr>
                          <a:cNvPr id="110" name="Freeform 109"/>
                          <a:cNvSpPr/>
                        </a:nvSpPr>
                        <a:spPr>
                          <a:xfrm>
                            <a:off x="1665000" y="2379364"/>
                            <a:ext cx="106400" cy="396288"/>
                          </a:xfrm>
                          <a:custGeom>
                            <a:avLst/>
                            <a:gdLst/>
                            <a:ahLst/>
                            <a:cxnLst/>
                            <a:rect l="0" t="0" r="0" b="0"/>
                            <a:pathLst>
                              <a:path w="106400" h="396288" fill="none">
                                <a:moveTo>
                                  <a:pt x="106400" y="0"/>
                                </a:moveTo>
                                <a:lnTo>
                                  <a:pt x="106400" y="227283"/>
                                </a:lnTo>
                                <a:lnTo>
                                  <a:pt x="106400" y="0"/>
                                </a:lnTo>
                                <a:close/>
                                <a:moveTo>
                                  <a:pt x="0" y="396288"/>
                                </a:moveTo>
                                <a:lnTo>
                                  <a:pt x="106400" y="229847"/>
                                </a:lnTo>
                                <a:lnTo>
                                  <a:pt x="0" y="396288"/>
                                </a:lnTo>
                                <a:close/>
                              </a:path>
                            </a:pathLst>
                          </a:custGeom>
                          <a:solidFill>
                            <a:srgbClr val="3498DB"/>
                          </a:solidFill>
                          <a:ln w="7600" cap="flat">
                            <a:solidFill>
                              <a:srgbClr val="3498DB"/>
                            </a:solidFill>
                            <a:bevel/>
                          </a:ln>
                        </a:spPr>
                      </a:sp>
                      <a:sp>
                        <a:nvSpPr>
                          <a:cNvPr id="111" name="Freeform 110"/>
                          <a:cNvSpPr/>
                        </a:nvSpPr>
                        <a:spPr>
                          <a:xfrm>
                            <a:off x="1771400" y="2606649"/>
                            <a:ext cx="106400" cy="169005"/>
                          </a:xfrm>
                          <a:custGeom>
                            <a:avLst/>
                            <a:gdLst/>
                            <a:ahLst/>
                            <a:cxnLst/>
                            <a:rect l="0" t="0" r="0" b="0"/>
                            <a:pathLst>
                              <a:path w="106400" h="169005" fill="none">
                                <a:moveTo>
                                  <a:pt x="0" y="0"/>
                                </a:moveTo>
                                <a:lnTo>
                                  <a:pt x="106400" y="169005"/>
                                </a:lnTo>
                                <a:lnTo>
                                  <a:pt x="0" y="0"/>
                                </a:lnTo>
                                <a:close/>
                              </a:path>
                            </a:pathLst>
                          </a:custGeom>
                          <a:solidFill>
                            <a:srgbClr val="3498DB"/>
                          </a:solidFill>
                          <a:ln w="7600" cap="flat">
                            <a:solidFill>
                              <a:srgbClr val="3498DB"/>
                            </a:solidFill>
                            <a:bevel/>
                          </a:ln>
                        </a:spPr>
                      </a:sp>
                      <a:sp>
                        <a:nvSpPr>
                          <a:cNvPr id="112" name="Ellipse"/>
                          <a:cNvSpPr/>
                        </a:nvSpPr>
                        <a:spPr>
                          <a:xfrm>
                            <a:off x="1719916" y="2289108"/>
                            <a:ext cx="102968" cy="108998"/>
                          </a:xfrm>
                          <a:custGeom>
                            <a:avLst/>
                            <a:gdLst/>
                            <a:ahLst/>
                            <a:cxnLst/>
                            <a:rect l="0" t="0" r="0" b="0"/>
                            <a:pathLst>
                              <a:path w="102968" h="108998">
                                <a:moveTo>
                                  <a:pt x="324" y="54499"/>
                                </a:moveTo>
                                <a:cubicBezTo>
                                  <a:pt x="324" y="24400"/>
                                  <a:pt x="23374" y="0"/>
                                  <a:pt x="51808" y="0"/>
                                </a:cubicBezTo>
                                <a:cubicBezTo>
                                  <a:pt x="80242" y="0"/>
                                  <a:pt x="103292" y="24400"/>
                                  <a:pt x="103292" y="54499"/>
                                </a:cubicBezTo>
                                <a:cubicBezTo>
                                  <a:pt x="103292" y="84597"/>
                                  <a:pt x="80242" y="108998"/>
                                  <a:pt x="51808" y="108998"/>
                                </a:cubicBezTo>
                                <a:cubicBezTo>
                                  <a:pt x="23374" y="108998"/>
                                  <a:pt x="324" y="84597"/>
                                  <a:pt x="324" y="54499"/>
                                </a:cubicBezTo>
                                <a:close/>
                              </a:path>
                            </a:pathLst>
                          </a:custGeom>
                          <a:solidFill>
                            <a:srgbClr val="3498DB"/>
                          </a:solidFill>
                          <a:ln w="7600" cap="flat">
                            <a:solidFill>
                              <a:srgbClr val="3498DB"/>
                            </a:solidFill>
                            <a:bevel/>
                          </a:ln>
                        </a:spPr>
                      </a:sp>
                    </a:grpSp>
                    <a:sp>
                      <a:nvSpPr>
                        <a:cNvPr id="113" name="System Boundary"/>
                        <a:cNvSpPr/>
                      </a:nvSpPr>
                      <a:spPr>
                        <a:xfrm>
                          <a:off x="2341400" y="890125"/>
                          <a:ext cx="3663200" cy="5077750"/>
                        </a:xfrm>
                        <a:custGeom>
                          <a:avLst/>
                          <a:gdLst>
                            <a:gd name="rtt" fmla="*/ -10473 h 5077750"/>
                            <a:gd name="rtb" fmla="*/ 369527 h 5077750"/>
                          </a:gdLst>
                          <a:ahLst/>
                          <a:cxnLst/>
                          <a:rect l="l" t="rtt" r="r" b="rtb"/>
                          <a:pathLst>
                            <a:path w="3663200" h="5077750">
                              <a:moveTo>
                                <a:pt x="0" y="0"/>
                              </a:moveTo>
                              <a:lnTo>
                                <a:pt x="3663200" y="0"/>
                              </a:lnTo>
                              <a:lnTo>
                                <a:pt x="3663200" y="5077750"/>
                              </a:lnTo>
                              <a:lnTo>
                                <a:pt x="0" y="5077750"/>
                              </a:lnTo>
                              <a:lnTo>
                                <a:pt x="0" y="0"/>
                              </a:lnTo>
                              <a:close/>
                            </a:path>
                          </a:pathLst>
                        </a:custGeom>
                        <a:noFill/>
                        <a:ln w="7600" cap="flat">
                          <a:solidFill>
                            <a:srgbClr val="000000"/>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Admin</a:t>
                            </a:r>
                          </a:p>
                        </a:txBody>
                        <a:useSpRect/>
                      </a:txSp>
                    </a:sp>
                    <a:grpSp>
                      <a:nvGrpSpPr>
                        <a:cNvPr id="12" name="Note"/>
                        <a:cNvGrpSpPr/>
                      </a:nvGrpSpPr>
                      <a:grpSpPr>
                        <a:xfrm>
                          <a:off x="1414200" y="2980125"/>
                          <a:ext cx="714400" cy="349600"/>
                          <a:chOff x="1414200" y="2980125"/>
                          <a:chExt cx="714400" cy="349600"/>
                        </a:xfrm>
                      </a:grpSpPr>
                      <a:sp>
                        <a:nvSpPr>
                          <a:cNvPr id="115" name="Freeform 114"/>
                          <a:cNvSpPr/>
                        </a:nvSpPr>
                        <a:spPr>
                          <a:xfrm>
                            <a:off x="1414200" y="2980125"/>
                            <a:ext cx="714400" cy="349600"/>
                          </a:xfrm>
                          <a:custGeom>
                            <a:avLst/>
                            <a:gdLst/>
                            <a:ahLst/>
                            <a:cxnLst/>
                            <a:rect l="0" t="0" r="0" b="0"/>
                            <a:pathLst>
                              <a:path w="714400" h="349600" fill="none">
                                <a:moveTo>
                                  <a:pt x="357200" y="174800"/>
                                </a:moveTo>
                                <a:moveTo>
                                  <a:pt x="357200" y="174800"/>
                                </a:moveTo>
                                <a:moveTo>
                                  <a:pt x="357200" y="174800"/>
                                </a:moveTo>
                                <a:moveTo>
                                  <a:pt x="357200" y="174800"/>
                                </a:moveTo>
                                <a:moveTo>
                                  <a:pt x="357200" y="174800"/>
                                </a:moveTo>
                                <a:moveTo>
                                  <a:pt x="357200" y="174800"/>
                                </a:moveTo>
                                <a:moveTo>
                                  <a:pt x="357200" y="174800"/>
                                </a:moveTo>
                                <a:moveTo>
                                  <a:pt x="357200" y="174800"/>
                                </a:moveTo>
                              </a:path>
                            </a:pathLst>
                          </a:custGeom>
                          <a:solidFill>
                            <a:srgbClr val="2DA2BF"/>
                          </a:solidFill>
                          <a:ln w="7600" cap="flat">
                            <a:solidFill>
                              <a:srgbClr val="2DA2BF"/>
                            </a:solidFill>
                            <a:bevel/>
                          </a:ln>
                        </a:spPr>
                      </a:sp>
                      <a:sp>
                        <a:nvSpPr>
                          <a:cNvPr id="116" name="Freeform 115"/>
                          <a:cNvSpPr/>
                        </a:nvSpPr>
                        <a:spPr>
                          <a:xfrm>
                            <a:off x="1414200" y="2980125"/>
                            <a:ext cx="714400" cy="349600"/>
                          </a:xfrm>
                          <a:custGeom>
                            <a:avLst/>
                            <a:gdLst/>
                            <a:ahLst/>
                            <a:cxnLst/>
                            <a:rect l="l" t="t" r="r" b="b"/>
                            <a:pathLst>
                              <a:path w="714400" h="349600" stroke="0">
                                <a:moveTo>
                                  <a:pt x="0" y="0"/>
                                </a:moveTo>
                                <a:lnTo>
                                  <a:pt x="0" y="349600"/>
                                </a:lnTo>
                                <a:lnTo>
                                  <a:pt x="714400" y="349600"/>
                                </a:lnTo>
                                <a:lnTo>
                                  <a:pt x="714400" y="101967"/>
                                </a:lnTo>
                                <a:lnTo>
                                  <a:pt x="614256" y="0"/>
                                </a:lnTo>
                                <a:lnTo>
                                  <a:pt x="0" y="0"/>
                                </a:lnTo>
                                <a:close/>
                              </a:path>
                              <a:path w="714400" h="349600" fill="none">
                                <a:moveTo>
                                  <a:pt x="0" y="0"/>
                                </a:moveTo>
                                <a:lnTo>
                                  <a:pt x="0" y="349600"/>
                                </a:lnTo>
                                <a:lnTo>
                                  <a:pt x="714400" y="349600"/>
                                </a:lnTo>
                                <a:lnTo>
                                  <a:pt x="714400" y="101967"/>
                                </a:lnTo>
                                <a:lnTo>
                                  <a:pt x="614256" y="0"/>
                                </a:lnTo>
                                <a:lnTo>
                                  <a:pt x="0" y="0"/>
                                </a:lnTo>
                                <a:close/>
                                <a:moveTo>
                                  <a:pt x="714400" y="101967"/>
                                </a:moveTo>
                                <a:lnTo>
                                  <a:pt x="614256" y="101967"/>
                                </a:lnTo>
                                <a:lnTo>
                                  <a:pt x="614256" y="0"/>
                                </a:lnTo>
                              </a:path>
                            </a:pathLst>
                          </a:custGeom>
                          <a:solidFill>
                            <a:srgbClr val="2DA2BF"/>
                          </a:solidFill>
                          <a:ln w="7600" cap="flat">
                            <a:solidFill>
                              <a:srgbClr val="2DA2BF"/>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Admin</a:t>
                              </a:r>
                            </a:p>
                          </a:txBody>
                          <a:useSpRect/>
                        </a:txSp>
                      </a:sp>
                    </a:grpSp>
                    <a:grpSp>
                      <a:nvGrpSpPr>
                        <a:cNvPr id="13" name="Note"/>
                        <a:cNvGrpSpPr/>
                      </a:nvGrpSpPr>
                      <a:grpSpPr>
                        <a:xfrm>
                          <a:off x="7015400" y="2175475"/>
                          <a:ext cx="714400" cy="349600"/>
                          <a:chOff x="7015400" y="2175475"/>
                          <a:chExt cx="714400" cy="349600"/>
                        </a:xfrm>
                      </a:grpSpPr>
                      <a:sp>
                        <a:nvSpPr>
                          <a:cNvPr id="130" name="Freeform 129"/>
                          <a:cNvSpPr/>
                        </a:nvSpPr>
                        <a:spPr>
                          <a:xfrm>
                            <a:off x="7015400" y="2175475"/>
                            <a:ext cx="714400" cy="349600"/>
                          </a:xfrm>
                          <a:custGeom>
                            <a:avLst/>
                            <a:gdLst/>
                            <a:ahLst/>
                            <a:cxnLst/>
                            <a:rect l="0" t="0" r="0" b="0"/>
                            <a:pathLst>
                              <a:path w="714400" h="349600" fill="none">
                                <a:moveTo>
                                  <a:pt x="357200" y="174800"/>
                                </a:moveTo>
                                <a:moveTo>
                                  <a:pt x="357200" y="174800"/>
                                </a:moveTo>
                                <a:moveTo>
                                  <a:pt x="357200" y="174800"/>
                                </a:moveTo>
                                <a:moveTo>
                                  <a:pt x="357200" y="174800"/>
                                </a:moveTo>
                                <a:moveTo>
                                  <a:pt x="357200" y="174800"/>
                                </a:moveTo>
                                <a:moveTo>
                                  <a:pt x="357200" y="174800"/>
                                </a:moveTo>
                                <a:moveTo>
                                  <a:pt x="357200" y="174800"/>
                                </a:moveTo>
                                <a:moveTo>
                                  <a:pt x="357200" y="174800"/>
                                </a:moveTo>
                              </a:path>
                            </a:pathLst>
                          </a:custGeom>
                          <a:solidFill>
                            <a:srgbClr val="2DA2BF"/>
                          </a:solidFill>
                          <a:ln w="7600" cap="flat">
                            <a:solidFill>
                              <a:srgbClr val="2DA2BF"/>
                            </a:solidFill>
                            <a:bevel/>
                          </a:ln>
                        </a:spPr>
                      </a:sp>
                      <a:sp>
                        <a:nvSpPr>
                          <a:cNvPr id="131" name="Freeform 130"/>
                          <a:cNvSpPr/>
                        </a:nvSpPr>
                        <a:spPr>
                          <a:xfrm>
                            <a:off x="7015400" y="2175475"/>
                            <a:ext cx="714400" cy="349600"/>
                          </a:xfrm>
                          <a:custGeom>
                            <a:avLst/>
                            <a:gdLst/>
                            <a:ahLst/>
                            <a:cxnLst/>
                            <a:rect l="l" t="t" r="r" b="b"/>
                            <a:pathLst>
                              <a:path w="714400" h="349600" stroke="0">
                                <a:moveTo>
                                  <a:pt x="0" y="0"/>
                                </a:moveTo>
                                <a:lnTo>
                                  <a:pt x="0" y="349600"/>
                                </a:lnTo>
                                <a:lnTo>
                                  <a:pt x="714400" y="349600"/>
                                </a:lnTo>
                                <a:lnTo>
                                  <a:pt x="714400" y="101967"/>
                                </a:lnTo>
                                <a:lnTo>
                                  <a:pt x="614256" y="0"/>
                                </a:lnTo>
                                <a:lnTo>
                                  <a:pt x="0" y="0"/>
                                </a:lnTo>
                                <a:close/>
                              </a:path>
                              <a:path w="714400" h="349600" fill="none">
                                <a:moveTo>
                                  <a:pt x="0" y="0"/>
                                </a:moveTo>
                                <a:lnTo>
                                  <a:pt x="0" y="349600"/>
                                </a:lnTo>
                                <a:lnTo>
                                  <a:pt x="714400" y="349600"/>
                                </a:lnTo>
                                <a:lnTo>
                                  <a:pt x="714400" y="101967"/>
                                </a:lnTo>
                                <a:lnTo>
                                  <a:pt x="614256" y="0"/>
                                </a:lnTo>
                                <a:lnTo>
                                  <a:pt x="0" y="0"/>
                                </a:lnTo>
                                <a:close/>
                                <a:moveTo>
                                  <a:pt x="714400" y="101967"/>
                                </a:moveTo>
                                <a:lnTo>
                                  <a:pt x="614256" y="101967"/>
                                </a:lnTo>
                                <a:lnTo>
                                  <a:pt x="614256" y="0"/>
                                </a:lnTo>
                              </a:path>
                            </a:pathLst>
                          </a:custGeom>
                          <a:solidFill>
                            <a:srgbClr val="2DA2BF"/>
                          </a:solidFill>
                          <a:ln w="7600" cap="flat">
                            <a:solidFill>
                              <a:srgbClr val="2DA2BF"/>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Admin</a:t>
                              </a:r>
                            </a:p>
                          </a:txBody>
                          <a:useSpRect/>
                        </a:txSp>
                      </a:sp>
                    </a:grpSp>
                    <a:grpSp>
                      <a:nvGrpSpPr>
                        <a:cNvPr id="14" name="Actor"/>
                        <a:cNvGrpSpPr/>
                      </a:nvGrpSpPr>
                      <a:grpSpPr>
                        <a:xfrm>
                          <a:off x="7015076" y="1551908"/>
                          <a:ext cx="213124" cy="486546"/>
                          <a:chOff x="7015076" y="1551908"/>
                          <a:chExt cx="213124" cy="486546"/>
                        </a:xfrm>
                      </a:grpSpPr>
                      <a:sp>
                        <a:nvSpPr>
                          <a:cNvPr id="133" name="Freeform 132"/>
                          <a:cNvSpPr/>
                        </a:nvSpPr>
                        <a:spPr>
                          <a:xfrm>
                            <a:off x="7015076" y="1727379"/>
                            <a:ext cx="212800" cy="0"/>
                          </a:xfrm>
                          <a:custGeom>
                            <a:avLst/>
                            <a:gdLst/>
                            <a:ahLst/>
                            <a:cxnLst/>
                            <a:rect l="0" t="0" r="0" b="0"/>
                            <a:pathLst>
                              <a:path w="212800" fill="none">
                                <a:moveTo>
                                  <a:pt x="324" y="0"/>
                                </a:moveTo>
                                <a:lnTo>
                                  <a:pt x="213124" y="0"/>
                                </a:lnTo>
                                <a:lnTo>
                                  <a:pt x="324" y="0"/>
                                </a:lnTo>
                                <a:close/>
                              </a:path>
                            </a:pathLst>
                          </a:custGeom>
                          <a:solidFill>
                            <a:srgbClr val="3498DB"/>
                          </a:solidFill>
                          <a:ln w="7600" cap="flat">
                            <a:solidFill>
                              <a:srgbClr val="3498DB"/>
                            </a:solidFill>
                            <a:bevel/>
                          </a:ln>
                        </a:spPr>
                      </a:sp>
                      <a:sp>
                        <a:nvSpPr>
                          <a:cNvPr id="134" name="Freeform 133"/>
                          <a:cNvSpPr/>
                        </a:nvSpPr>
                        <a:spPr>
                          <a:xfrm>
                            <a:off x="7015400" y="1642164"/>
                            <a:ext cx="106400" cy="396288"/>
                          </a:xfrm>
                          <a:custGeom>
                            <a:avLst/>
                            <a:gdLst/>
                            <a:ahLst/>
                            <a:cxnLst/>
                            <a:rect l="0" t="0" r="0" b="0"/>
                            <a:pathLst>
                              <a:path w="106400" h="396288" fill="none">
                                <a:moveTo>
                                  <a:pt x="106400" y="0"/>
                                </a:moveTo>
                                <a:lnTo>
                                  <a:pt x="106400" y="227283"/>
                                </a:lnTo>
                                <a:lnTo>
                                  <a:pt x="106400" y="0"/>
                                </a:lnTo>
                                <a:close/>
                                <a:moveTo>
                                  <a:pt x="0" y="396288"/>
                                </a:moveTo>
                                <a:lnTo>
                                  <a:pt x="106400" y="229847"/>
                                </a:lnTo>
                                <a:lnTo>
                                  <a:pt x="0" y="396288"/>
                                </a:lnTo>
                                <a:close/>
                              </a:path>
                            </a:pathLst>
                          </a:custGeom>
                          <a:solidFill>
                            <a:srgbClr val="3498DB"/>
                          </a:solidFill>
                          <a:ln w="7600" cap="flat">
                            <a:solidFill>
                              <a:srgbClr val="3498DB"/>
                            </a:solidFill>
                            <a:bevel/>
                          </a:ln>
                        </a:spPr>
                      </a:sp>
                      <a:sp>
                        <a:nvSpPr>
                          <a:cNvPr id="135" name="Freeform 134"/>
                          <a:cNvSpPr/>
                        </a:nvSpPr>
                        <a:spPr>
                          <a:xfrm>
                            <a:off x="7121800" y="1869449"/>
                            <a:ext cx="106400" cy="169005"/>
                          </a:xfrm>
                          <a:custGeom>
                            <a:avLst/>
                            <a:gdLst/>
                            <a:ahLst/>
                            <a:cxnLst/>
                            <a:rect l="0" t="0" r="0" b="0"/>
                            <a:pathLst>
                              <a:path w="106400" h="169005" fill="none">
                                <a:moveTo>
                                  <a:pt x="0" y="0"/>
                                </a:moveTo>
                                <a:lnTo>
                                  <a:pt x="106400" y="169005"/>
                                </a:lnTo>
                                <a:lnTo>
                                  <a:pt x="0" y="0"/>
                                </a:lnTo>
                                <a:close/>
                              </a:path>
                            </a:pathLst>
                          </a:custGeom>
                          <a:solidFill>
                            <a:srgbClr val="3498DB"/>
                          </a:solidFill>
                          <a:ln w="7600" cap="flat">
                            <a:solidFill>
                              <a:srgbClr val="3498DB"/>
                            </a:solidFill>
                            <a:bevel/>
                          </a:ln>
                        </a:spPr>
                      </a:sp>
                      <a:sp>
                        <a:nvSpPr>
                          <a:cNvPr id="136" name="Ellipse"/>
                          <a:cNvSpPr/>
                        </a:nvSpPr>
                        <a:spPr>
                          <a:xfrm>
                            <a:off x="7070316" y="1551908"/>
                            <a:ext cx="102968" cy="108998"/>
                          </a:xfrm>
                          <a:custGeom>
                            <a:avLst/>
                            <a:gdLst/>
                            <a:ahLst/>
                            <a:cxnLst/>
                            <a:rect l="0" t="0" r="0" b="0"/>
                            <a:pathLst>
                              <a:path w="102968" h="108998">
                                <a:moveTo>
                                  <a:pt x="324" y="54499"/>
                                </a:moveTo>
                                <a:cubicBezTo>
                                  <a:pt x="324" y="24400"/>
                                  <a:pt x="23374" y="0"/>
                                  <a:pt x="51808" y="0"/>
                                </a:cubicBezTo>
                                <a:cubicBezTo>
                                  <a:pt x="80242" y="0"/>
                                  <a:pt x="103292" y="24400"/>
                                  <a:pt x="103292" y="54499"/>
                                </a:cubicBezTo>
                                <a:cubicBezTo>
                                  <a:pt x="103292" y="84597"/>
                                  <a:pt x="80242" y="108998"/>
                                  <a:pt x="51808" y="108998"/>
                                </a:cubicBezTo>
                                <a:cubicBezTo>
                                  <a:pt x="23374" y="108998"/>
                                  <a:pt x="324" y="84597"/>
                                  <a:pt x="324" y="54499"/>
                                </a:cubicBezTo>
                                <a:close/>
                              </a:path>
                            </a:pathLst>
                          </a:custGeom>
                          <a:solidFill>
                            <a:srgbClr val="3498DB"/>
                          </a:solidFill>
                          <a:ln w="7600" cap="flat">
                            <a:solidFill>
                              <a:srgbClr val="3498DB"/>
                            </a:solidFill>
                            <a:bevel/>
                          </a:ln>
                        </a:spPr>
                      </a:sp>
                    </a:grpSp>
                    <a:sp>
                      <a:nvSpPr>
                        <a:cNvPr id="137" name="Transition"/>
                        <a:cNvSpPr/>
                      </a:nvSpPr>
                      <a:spPr>
                        <a:xfrm>
                          <a:off x="6871000" y="1909475"/>
                          <a:ext cx="984200" cy="440800"/>
                        </a:xfrm>
                        <a:custGeom>
                          <a:avLst/>
                          <a:gdLst/>
                          <a:ahLst/>
                          <a:cxnLst/>
                          <a:rect l="0" t="0" r="0" b="0"/>
                          <a:pathLst>
                            <a:path w="984200" h="440800" fill="none">
                              <a:moveTo>
                                <a:pt x="0" y="0"/>
                              </a:moveTo>
                              <a:lnTo>
                                <a:pt x="-984200" y="440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38" name="Use Case"/>
                        <a:cNvSpPr/>
                      </a:nvSpPr>
                      <a:spPr>
                        <a:xfrm>
                          <a:off x="4933000" y="2019675"/>
                          <a:ext cx="953800" cy="661200"/>
                        </a:xfrm>
                        <a:custGeom>
                          <a:avLst/>
                          <a:gdLst>
                            <a:gd name="connsiteX0" fmla="*/ 476900 w 953800"/>
                            <a:gd name="connsiteY0" fmla="*/ 0 h 661200"/>
                            <a:gd name="connsiteX1" fmla="*/ 476900 w 953800"/>
                            <a:gd name="connsiteY1" fmla="*/ 661200 h 661200"/>
                            <a:gd name="connsiteX2" fmla="*/ 0 w 953800"/>
                            <a:gd name="connsiteY2" fmla="*/ 330600 h 661200"/>
                            <a:gd name="connsiteX3" fmla="*/ 953800 w 953800"/>
                            <a:gd name="connsiteY3" fmla="*/ 330600 h 661200"/>
                            <a:gd name="connsiteX4" fmla="*/ 774964 w 953800"/>
                            <a:gd name="connsiteY4" fmla="*/ 82650 h 661200"/>
                            <a:gd name="connsiteX5" fmla="*/ 774964 w 953800"/>
                            <a:gd name="connsiteY5" fmla="*/ 578550 h 661200"/>
                            <a:gd name="connsiteX6" fmla="*/ 178838 w 953800"/>
                            <a:gd name="connsiteY6" fmla="*/ 82650 h 661200"/>
                            <a:gd name="connsiteX7" fmla="*/ 178838 w 953800"/>
                            <a:gd name="connsiteY7" fmla="*/ 578550 h 661200"/>
                            <a:gd name="connsiteX8" fmla="*/ 89419 w 953800"/>
                            <a:gd name="connsiteY8" fmla="*/ 145464 h 661200"/>
                            <a:gd name="connsiteX9" fmla="*/ 89419 w 953800"/>
                            <a:gd name="connsiteY9" fmla="*/ 515736 h 661200"/>
                            <a:gd name="connsiteX10" fmla="*/ 864378 w 953800"/>
                            <a:gd name="connsiteY10" fmla="*/ 145464 h 661200"/>
                            <a:gd name="connsiteX11" fmla="*/ 864378 w 953800"/>
                            <a:gd name="connsiteY11" fmla="*/ 515736 h 661200"/>
                            <a:gd name="rtt" fmla="*/ 136800 h 661200"/>
                            <a:gd name="rtb" fmla="*/ 524400 h 661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661200">
                              <a:moveTo>
                                <a:pt x="0" y="330600"/>
                              </a:moveTo>
                              <a:cubicBezTo>
                                <a:pt x="-3" y="148015"/>
                                <a:pt x="213513" y="0"/>
                                <a:pt x="476900" y="0"/>
                              </a:cubicBezTo>
                              <a:cubicBezTo>
                                <a:pt x="740287" y="0"/>
                                <a:pt x="953803" y="148015"/>
                                <a:pt x="953800" y="330600"/>
                              </a:cubicBezTo>
                              <a:cubicBezTo>
                                <a:pt x="953797" y="513186"/>
                                <a:pt x="740282" y="661200"/>
                                <a:pt x="476900" y="661200"/>
                              </a:cubicBezTo>
                              <a:cubicBezTo>
                                <a:pt x="213518" y="661200"/>
                                <a:pt x="3" y="513186"/>
                                <a:pt x="0" y="3306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Login</a:t>
                            </a:r>
                          </a:p>
                        </a:txBody>
                        <a:useSpRect/>
                      </a:txSp>
                    </a:sp>
                    <a:sp>
                      <a:nvSpPr>
                        <a:cNvPr id="139" name="Use Case"/>
                        <a:cNvSpPr/>
                      </a:nvSpPr>
                      <a:spPr>
                        <a:xfrm>
                          <a:off x="4933000" y="2827175"/>
                          <a:ext cx="953800" cy="661200"/>
                        </a:xfrm>
                        <a:custGeom>
                          <a:avLst/>
                          <a:gdLst>
                            <a:gd name="connsiteX0" fmla="*/ 476900 w 953800"/>
                            <a:gd name="connsiteY0" fmla="*/ 0 h 661200"/>
                            <a:gd name="connsiteX1" fmla="*/ 476900 w 953800"/>
                            <a:gd name="connsiteY1" fmla="*/ 661200 h 661200"/>
                            <a:gd name="connsiteX2" fmla="*/ 0 w 953800"/>
                            <a:gd name="connsiteY2" fmla="*/ 330600 h 661200"/>
                            <a:gd name="connsiteX3" fmla="*/ 953800 w 953800"/>
                            <a:gd name="connsiteY3" fmla="*/ 330600 h 661200"/>
                            <a:gd name="connsiteX4" fmla="*/ 774964 w 953800"/>
                            <a:gd name="connsiteY4" fmla="*/ 82650 h 661200"/>
                            <a:gd name="connsiteX5" fmla="*/ 774964 w 953800"/>
                            <a:gd name="connsiteY5" fmla="*/ 578550 h 661200"/>
                            <a:gd name="connsiteX6" fmla="*/ 178838 w 953800"/>
                            <a:gd name="connsiteY6" fmla="*/ 82650 h 661200"/>
                            <a:gd name="connsiteX7" fmla="*/ 178838 w 953800"/>
                            <a:gd name="connsiteY7" fmla="*/ 578550 h 661200"/>
                            <a:gd name="connsiteX8" fmla="*/ 89419 w 953800"/>
                            <a:gd name="connsiteY8" fmla="*/ 145464 h 661200"/>
                            <a:gd name="connsiteX9" fmla="*/ 89419 w 953800"/>
                            <a:gd name="connsiteY9" fmla="*/ 515736 h 661200"/>
                            <a:gd name="connsiteX10" fmla="*/ 864378 w 953800"/>
                            <a:gd name="connsiteY10" fmla="*/ 145464 h 661200"/>
                            <a:gd name="connsiteX11" fmla="*/ 864378 w 953800"/>
                            <a:gd name="connsiteY11" fmla="*/ 515736 h 661200"/>
                            <a:gd name="rtt" fmla="*/ 49400 h 661200"/>
                            <a:gd name="rtb" fmla="*/ 611800 h 661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661200">
                              <a:moveTo>
                                <a:pt x="0" y="330600"/>
                              </a:moveTo>
                              <a:cubicBezTo>
                                <a:pt x="-3" y="148015"/>
                                <a:pt x="213513" y="0"/>
                                <a:pt x="476900" y="0"/>
                              </a:cubicBezTo>
                              <a:cubicBezTo>
                                <a:pt x="740287" y="0"/>
                                <a:pt x="953803" y="148015"/>
                                <a:pt x="953800" y="330600"/>
                              </a:cubicBezTo>
                              <a:cubicBezTo>
                                <a:pt x="953797" y="513186"/>
                                <a:pt x="740282" y="661200"/>
                                <a:pt x="476900" y="661200"/>
                              </a:cubicBezTo>
                              <a:cubicBezTo>
                                <a:pt x="213518" y="661200"/>
                                <a:pt x="3" y="513186"/>
                                <a:pt x="0" y="3306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Add/view Wards</a:t>
                            </a:r>
                          </a:p>
                        </a:txBody>
                        <a:useSpRect/>
                      </a:txSp>
                    </a:sp>
                    <a:sp>
                      <a:nvSpPr>
                        <a:cNvPr id="140" name="Transition"/>
                        <a:cNvSpPr/>
                      </a:nvSpPr>
                      <a:spPr>
                        <a:xfrm>
                          <a:off x="6871000" y="1909475"/>
                          <a:ext cx="1073622" cy="1063164"/>
                        </a:xfrm>
                        <a:custGeom>
                          <a:avLst/>
                          <a:gdLst/>
                          <a:ahLst/>
                          <a:cxnLst/>
                          <a:rect l="0" t="0" r="0" b="0"/>
                          <a:pathLst>
                            <a:path w="1073622" h="1063164" fill="none">
                              <a:moveTo>
                                <a:pt x="0" y="0"/>
                              </a:moveTo>
                              <a:lnTo>
                                <a:pt x="-1073622" y="1063164"/>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1" name="Use Case"/>
                        <a:cNvSpPr/>
                      </a:nvSpPr>
                      <a:spPr>
                        <a:xfrm>
                          <a:off x="3329400" y="4280675"/>
                          <a:ext cx="965200" cy="661200"/>
                        </a:xfrm>
                        <a:custGeom>
                          <a:avLst/>
                          <a:gdLst>
                            <a:gd name="connsiteX0" fmla="*/ 482600 w 965200"/>
                            <a:gd name="connsiteY0" fmla="*/ 0 h 661200"/>
                            <a:gd name="connsiteX1" fmla="*/ 482600 w 965200"/>
                            <a:gd name="connsiteY1" fmla="*/ 661200 h 661200"/>
                            <a:gd name="connsiteX2" fmla="*/ 0 w 965200"/>
                            <a:gd name="connsiteY2" fmla="*/ 330600 h 661200"/>
                            <a:gd name="connsiteX3" fmla="*/ 965200 w 965200"/>
                            <a:gd name="connsiteY3" fmla="*/ 330600 h 661200"/>
                            <a:gd name="connsiteX4" fmla="*/ 784229 w 965200"/>
                            <a:gd name="connsiteY4" fmla="*/ 82650 h 661200"/>
                            <a:gd name="connsiteX5" fmla="*/ 784229 w 965200"/>
                            <a:gd name="connsiteY5" fmla="*/ 578550 h 661200"/>
                            <a:gd name="connsiteX6" fmla="*/ 180975 w 965200"/>
                            <a:gd name="connsiteY6" fmla="*/ 82650 h 661200"/>
                            <a:gd name="connsiteX7" fmla="*/ 180975 w 965200"/>
                            <a:gd name="connsiteY7" fmla="*/ 578550 h 661200"/>
                            <a:gd name="connsiteX8" fmla="*/ 90488 w 965200"/>
                            <a:gd name="connsiteY8" fmla="*/ 145464 h 661200"/>
                            <a:gd name="connsiteX9" fmla="*/ 90488 w 965200"/>
                            <a:gd name="connsiteY9" fmla="*/ 515736 h 661200"/>
                            <a:gd name="connsiteX10" fmla="*/ 874714 w 965200"/>
                            <a:gd name="connsiteY10" fmla="*/ 145464 h 661200"/>
                            <a:gd name="connsiteX11" fmla="*/ 874714 w 965200"/>
                            <a:gd name="connsiteY11" fmla="*/ 515736 h 661200"/>
                            <a:gd name="rtt" fmla="*/ 49400 h 661200"/>
                            <a:gd name="rtb" fmla="*/ 611800 h 661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65200" h="661200">
                              <a:moveTo>
                                <a:pt x="0" y="330600"/>
                              </a:moveTo>
                              <a:cubicBezTo>
                                <a:pt x="-3" y="148015"/>
                                <a:pt x="216065" y="0"/>
                                <a:pt x="482600" y="0"/>
                              </a:cubicBezTo>
                              <a:cubicBezTo>
                                <a:pt x="749135" y="0"/>
                                <a:pt x="965203" y="148015"/>
                                <a:pt x="965200" y="330600"/>
                              </a:cubicBezTo>
                              <a:cubicBezTo>
                                <a:pt x="965197" y="513186"/>
                                <a:pt x="749130" y="661200"/>
                                <a:pt x="482600" y="661200"/>
                              </a:cubicBezTo>
                              <a:cubicBezTo>
                                <a:pt x="216070" y="661200"/>
                                <a:pt x="3" y="513186"/>
                                <a:pt x="0" y="3306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Add/view Designation</a:t>
                            </a:r>
                          </a:p>
                        </a:txBody>
                        <a:useSpRect/>
                      </a:txSp>
                    </a:sp>
                    <a:sp>
                      <a:nvSpPr>
                        <a:cNvPr id="142" name="Use Case"/>
                        <a:cNvSpPr/>
                      </a:nvSpPr>
                      <a:spPr>
                        <a:xfrm>
                          <a:off x="3329400" y="5116675"/>
                          <a:ext cx="965200" cy="532000"/>
                        </a:xfrm>
                        <a:custGeom>
                          <a:avLst/>
                          <a:gdLst>
                            <a:gd name="connsiteX0" fmla="*/ 482600 w 965200"/>
                            <a:gd name="connsiteY0" fmla="*/ 0 h 532000"/>
                            <a:gd name="connsiteX1" fmla="*/ 482600 w 965200"/>
                            <a:gd name="connsiteY1" fmla="*/ 532000 h 532000"/>
                            <a:gd name="connsiteX2" fmla="*/ 0 w 965200"/>
                            <a:gd name="connsiteY2" fmla="*/ 266000 h 532000"/>
                            <a:gd name="connsiteX3" fmla="*/ 965200 w 965200"/>
                            <a:gd name="connsiteY3" fmla="*/ 266000 h 532000"/>
                            <a:gd name="connsiteX4" fmla="*/ 784229 w 965200"/>
                            <a:gd name="connsiteY4" fmla="*/ 66500 h 532000"/>
                            <a:gd name="connsiteX5" fmla="*/ 784229 w 965200"/>
                            <a:gd name="connsiteY5" fmla="*/ 465500 h 532000"/>
                            <a:gd name="connsiteX6" fmla="*/ 180975 w 965200"/>
                            <a:gd name="connsiteY6" fmla="*/ 66500 h 532000"/>
                            <a:gd name="connsiteX7" fmla="*/ 180975 w 965200"/>
                            <a:gd name="connsiteY7" fmla="*/ 465500 h 532000"/>
                            <a:gd name="connsiteX8" fmla="*/ 90488 w 965200"/>
                            <a:gd name="connsiteY8" fmla="*/ 117040 h 532000"/>
                            <a:gd name="connsiteX9" fmla="*/ 90488 w 965200"/>
                            <a:gd name="connsiteY9" fmla="*/ 414960 h 532000"/>
                            <a:gd name="connsiteX10" fmla="*/ 874714 w 965200"/>
                            <a:gd name="connsiteY10" fmla="*/ 117040 h 532000"/>
                            <a:gd name="connsiteX11" fmla="*/ 874714 w 965200"/>
                            <a:gd name="connsiteY11" fmla="*/ 414960 h 532000"/>
                            <a:gd name="rtt" fmla="*/ -15200 h 532000"/>
                            <a:gd name="rtb" fmla="*/ 547200 h 532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65200" h="532000">
                              <a:moveTo>
                                <a:pt x="0" y="266000"/>
                              </a:moveTo>
                              <a:cubicBezTo>
                                <a:pt x="-3" y="119093"/>
                                <a:pt x="216065" y="0"/>
                                <a:pt x="482600" y="0"/>
                              </a:cubicBezTo>
                              <a:cubicBezTo>
                                <a:pt x="749135" y="0"/>
                                <a:pt x="965203" y="119093"/>
                                <a:pt x="965200" y="266000"/>
                              </a:cubicBezTo>
                              <a:cubicBezTo>
                                <a:pt x="965197" y="412908"/>
                                <a:pt x="749130" y="532000"/>
                                <a:pt x="482600" y="532000"/>
                              </a:cubicBezTo>
                              <a:cubicBezTo>
                                <a:pt x="216070" y="532000"/>
                                <a:pt x="3" y="412908"/>
                                <a:pt x="0" y="2660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Add/view Receptionist</a:t>
                            </a:r>
                          </a:p>
                        </a:txBody>
                        <a:useSpRect/>
                      </a:txSp>
                    </a:sp>
                    <a:sp>
                      <a:nvSpPr>
                        <a:cNvPr id="143" name="Transition"/>
                        <a:cNvSpPr/>
                      </a:nvSpPr>
                      <a:spPr>
                        <a:xfrm>
                          <a:off x="1961399" y="2411075"/>
                          <a:ext cx="1458486" cy="2822640"/>
                        </a:xfrm>
                        <a:custGeom>
                          <a:avLst/>
                          <a:gdLst/>
                          <a:ahLst/>
                          <a:cxnLst/>
                          <a:rect l="0" t="0" r="0" b="0"/>
                          <a:pathLst>
                            <a:path w="1458486" h="2822640" fill="none">
                              <a:moveTo>
                                <a:pt x="0" y="0"/>
                              </a:moveTo>
                              <a:lnTo>
                                <a:pt x="1458486" y="282264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6" name="Use Case"/>
                        <a:cNvSpPr/>
                      </a:nvSpPr>
                      <a:spPr>
                        <a:xfrm>
                          <a:off x="4933000" y="3584325"/>
                          <a:ext cx="953800" cy="661200"/>
                        </a:xfrm>
                        <a:custGeom>
                          <a:avLst/>
                          <a:gdLst>
                            <a:gd name="connsiteX0" fmla="*/ 476900 w 953800"/>
                            <a:gd name="connsiteY0" fmla="*/ 0 h 661200"/>
                            <a:gd name="connsiteX1" fmla="*/ 476900 w 953800"/>
                            <a:gd name="connsiteY1" fmla="*/ 661200 h 661200"/>
                            <a:gd name="connsiteX2" fmla="*/ 0 w 953800"/>
                            <a:gd name="connsiteY2" fmla="*/ 330600 h 661200"/>
                            <a:gd name="connsiteX3" fmla="*/ 953800 w 953800"/>
                            <a:gd name="connsiteY3" fmla="*/ 330600 h 661200"/>
                            <a:gd name="connsiteX4" fmla="*/ 774964 w 953800"/>
                            <a:gd name="connsiteY4" fmla="*/ 82650 h 661200"/>
                            <a:gd name="connsiteX5" fmla="*/ 774964 w 953800"/>
                            <a:gd name="connsiteY5" fmla="*/ 578550 h 661200"/>
                            <a:gd name="connsiteX6" fmla="*/ 178838 w 953800"/>
                            <a:gd name="connsiteY6" fmla="*/ 82650 h 661200"/>
                            <a:gd name="connsiteX7" fmla="*/ 178838 w 953800"/>
                            <a:gd name="connsiteY7" fmla="*/ 578550 h 661200"/>
                            <a:gd name="connsiteX8" fmla="*/ 89419 w 953800"/>
                            <a:gd name="connsiteY8" fmla="*/ 145464 h 661200"/>
                            <a:gd name="connsiteX9" fmla="*/ 89419 w 953800"/>
                            <a:gd name="connsiteY9" fmla="*/ 515736 h 661200"/>
                            <a:gd name="connsiteX10" fmla="*/ 864378 w 953800"/>
                            <a:gd name="connsiteY10" fmla="*/ 145464 h 661200"/>
                            <a:gd name="connsiteX11" fmla="*/ 864378 w 953800"/>
                            <a:gd name="connsiteY11" fmla="*/ 515736 h 661200"/>
                            <a:gd name="rtt" fmla="*/ -38000 h 661200"/>
                            <a:gd name="rtb" fmla="*/ 699200 h 661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661200">
                              <a:moveTo>
                                <a:pt x="0" y="330600"/>
                              </a:moveTo>
                              <a:cubicBezTo>
                                <a:pt x="-3" y="148015"/>
                                <a:pt x="213513" y="0"/>
                                <a:pt x="476900" y="0"/>
                              </a:cubicBezTo>
                              <a:cubicBezTo>
                                <a:pt x="740287" y="0"/>
                                <a:pt x="953803" y="148015"/>
                                <a:pt x="953800" y="330600"/>
                              </a:cubicBezTo>
                              <a:cubicBezTo>
                                <a:pt x="953797" y="513186"/>
                                <a:pt x="740282" y="661200"/>
                                <a:pt x="476900" y="661200"/>
                              </a:cubicBezTo>
                              <a:cubicBezTo>
                                <a:pt x="213518" y="661200"/>
                                <a:pt x="3" y="513186"/>
                                <a:pt x="0" y="3306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Admit/Discharge Patient</a:t>
                            </a:r>
                          </a:p>
                        </a:txBody>
                        <a:useSpRect/>
                      </a:txSp>
                    </a:sp>
                    <a:sp>
                      <a:nvSpPr>
                        <a:cNvPr id="147" name="Use Case"/>
                        <a:cNvSpPr/>
                      </a:nvSpPr>
                      <a:spPr>
                        <a:xfrm>
                          <a:off x="4933000" y="4463075"/>
                          <a:ext cx="953800" cy="511100"/>
                        </a:xfrm>
                        <a:custGeom>
                          <a:avLst/>
                          <a:gdLst>
                            <a:gd name="connsiteX0" fmla="*/ 476900 w 953800"/>
                            <a:gd name="connsiteY0" fmla="*/ 0 h 511100"/>
                            <a:gd name="connsiteX1" fmla="*/ 476900 w 953800"/>
                            <a:gd name="connsiteY1" fmla="*/ 511100 h 511100"/>
                            <a:gd name="connsiteX2" fmla="*/ 0 w 953800"/>
                            <a:gd name="connsiteY2" fmla="*/ 255550 h 511100"/>
                            <a:gd name="connsiteX3" fmla="*/ 953800 w 953800"/>
                            <a:gd name="connsiteY3" fmla="*/ 255550 h 511100"/>
                            <a:gd name="connsiteX4" fmla="*/ 774964 w 953800"/>
                            <a:gd name="connsiteY4" fmla="*/ 63888 h 511100"/>
                            <a:gd name="connsiteX5" fmla="*/ 774964 w 953800"/>
                            <a:gd name="connsiteY5" fmla="*/ 447213 h 511100"/>
                            <a:gd name="connsiteX6" fmla="*/ 178838 w 953800"/>
                            <a:gd name="connsiteY6" fmla="*/ 63888 h 511100"/>
                            <a:gd name="connsiteX7" fmla="*/ 178838 w 953800"/>
                            <a:gd name="connsiteY7" fmla="*/ 447213 h 511100"/>
                            <a:gd name="connsiteX8" fmla="*/ 89419 w 953800"/>
                            <a:gd name="connsiteY8" fmla="*/ 112442 h 511100"/>
                            <a:gd name="connsiteX9" fmla="*/ 89419 w 953800"/>
                            <a:gd name="connsiteY9" fmla="*/ 398658 h 511100"/>
                            <a:gd name="connsiteX10" fmla="*/ 864378 w 953800"/>
                            <a:gd name="connsiteY10" fmla="*/ 112442 h 511100"/>
                            <a:gd name="connsiteX11" fmla="*/ 864378 w 953800"/>
                            <a:gd name="connsiteY11" fmla="*/ 398658 h 511100"/>
                            <a:gd name="rtt" fmla="*/ 61750 h 511100"/>
                            <a:gd name="rtb" fmla="*/ 449350 h 51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511100">
                              <a:moveTo>
                                <a:pt x="0" y="255550"/>
                              </a:moveTo>
                              <a:cubicBezTo>
                                <a:pt x="-3" y="114414"/>
                                <a:pt x="213513" y="0"/>
                                <a:pt x="476900" y="0"/>
                              </a:cubicBezTo>
                              <a:cubicBezTo>
                                <a:pt x="740287" y="0"/>
                                <a:pt x="953803" y="114414"/>
                                <a:pt x="953800" y="255550"/>
                              </a:cubicBezTo>
                              <a:cubicBezTo>
                                <a:pt x="953797" y="396687"/>
                                <a:pt x="740282" y="511100"/>
                                <a:pt x="476900" y="511100"/>
                              </a:cubicBezTo>
                              <a:cubicBezTo>
                                <a:pt x="213518" y="511100"/>
                                <a:pt x="3" y="396687"/>
                                <a:pt x="0" y="25555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Logout</a:t>
                            </a:r>
                          </a:p>
                        </a:txBody>
                        <a:useSpRect/>
                      </a:txSp>
                    </a:sp>
                    <a:sp>
                      <a:nvSpPr>
                        <a:cNvPr id="148" name="Transition"/>
                        <a:cNvSpPr/>
                      </a:nvSpPr>
                      <a:spPr>
                        <a:xfrm>
                          <a:off x="6871000" y="1909475"/>
                          <a:ext cx="1073622" cy="1820314"/>
                        </a:xfrm>
                        <a:custGeom>
                          <a:avLst/>
                          <a:gdLst/>
                          <a:ahLst/>
                          <a:cxnLst/>
                          <a:rect l="0" t="0" r="0" b="0"/>
                          <a:pathLst>
                            <a:path w="1073622" h="1820314" fill="none">
                              <a:moveTo>
                                <a:pt x="0" y="0"/>
                              </a:moveTo>
                              <a:lnTo>
                                <a:pt x="-1073622" y="1820314"/>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9" name="Transition"/>
                        <a:cNvSpPr/>
                      </a:nvSpPr>
                      <a:spPr>
                        <a:xfrm>
                          <a:off x="6870998" y="1909475"/>
                          <a:ext cx="1073622" cy="2666042"/>
                        </a:xfrm>
                        <a:custGeom>
                          <a:avLst/>
                          <a:gdLst/>
                          <a:ahLst/>
                          <a:cxnLst/>
                          <a:rect l="0" t="0" r="0" b="0"/>
                          <a:pathLst>
                            <a:path w="1073622" h="2666042" fill="none">
                              <a:moveTo>
                                <a:pt x="0" y="0"/>
                              </a:moveTo>
                              <a:lnTo>
                                <a:pt x="-1073622" y="2666042"/>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52" name="Text 152"/>
                        <a:cNvSpPr txBox="1"/>
                      </a:nvSpPr>
                      <a:spPr>
                        <a:xfrm>
                          <a:off x="1406600" y="882525"/>
                          <a:ext cx="6330800" cy="101859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53" name="Text 153"/>
                        <a:cNvSpPr txBox="1"/>
                      </a:nvSpPr>
                      <a:spPr>
                        <a:xfrm>
                          <a:off x="1406600" y="2919705"/>
                          <a:ext cx="6330800" cy="101859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54" name="Text 154"/>
                        <a:cNvSpPr txBox="1"/>
                      </a:nvSpPr>
                      <a:spPr>
                        <a:xfrm>
                          <a:off x="1406600" y="4956885"/>
                          <a:ext cx="6330800" cy="101859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55" name="Text 155"/>
                        <a:cNvSpPr txBox="1"/>
                      </a:nvSpPr>
                      <a:spPr>
                        <a:xfrm>
                          <a:off x="1406600" y="882525"/>
                          <a:ext cx="6330800" cy="101859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56" name="Text 156"/>
                        <a:cNvSpPr txBox="1"/>
                      </a:nvSpPr>
                      <a:spPr>
                        <a:xfrm>
                          <a:off x="1406600" y="2919705"/>
                          <a:ext cx="6330800" cy="101859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57" name="Text 157"/>
                        <a:cNvSpPr txBox="1"/>
                      </a:nvSpPr>
                      <a:spPr>
                        <a:xfrm>
                          <a:off x="1406600" y="4956885"/>
                          <a:ext cx="6330800" cy="101859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58" name="Text 158"/>
                        <a:cNvSpPr txBox="1"/>
                      </a:nvSpPr>
                      <a:spPr>
                        <a:xfrm>
                          <a:off x="1406600" y="882525"/>
                          <a:ext cx="6330800" cy="101859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59" name="Text 159"/>
                        <a:cNvSpPr txBox="1"/>
                      </a:nvSpPr>
                      <a:spPr>
                        <a:xfrm>
                          <a:off x="1406600" y="2919705"/>
                          <a:ext cx="6330800" cy="101859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60" name="Text 160"/>
                        <a:cNvSpPr txBox="1"/>
                      </a:nvSpPr>
                      <a:spPr>
                        <a:xfrm>
                          <a:off x="1406600" y="4956885"/>
                          <a:ext cx="6330800" cy="101859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0F332E" w:rsidRPr="0099349B" w:rsidRDefault="000F332E">
      <w:pPr>
        <w:rPr>
          <w:rFonts w:ascii="Times New Roman" w:hAnsi="Times New Roman" w:cs="Times New Roman"/>
        </w:rPr>
      </w:pPr>
      <w:r w:rsidRPr="0099349B">
        <w:rPr>
          <w:rFonts w:ascii="Times New Roman" w:hAnsi="Times New Roman" w:cs="Times New Roman"/>
        </w:rPr>
        <w:br w:type="page"/>
      </w:r>
    </w:p>
    <w:p w:rsidR="005F5AF1" w:rsidRPr="0099349B" w:rsidRDefault="005F5AF1" w:rsidP="005F5AF1">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5F5AF1" w:rsidRDefault="005F5AF1" w:rsidP="00556292">
      <w:pPr>
        <w:ind w:left="2880" w:firstLine="720"/>
        <w:rPr>
          <w:rFonts w:ascii="Times New Roman" w:hAnsi="Times New Roman" w:cs="Times New Roman"/>
          <w:sz w:val="28"/>
          <w:szCs w:val="28"/>
        </w:rPr>
      </w:pPr>
    </w:p>
    <w:p w:rsidR="005F5AF1" w:rsidRDefault="005F5AF1" w:rsidP="00556292">
      <w:pPr>
        <w:ind w:left="2880" w:firstLine="720"/>
        <w:rPr>
          <w:rFonts w:ascii="Times New Roman" w:hAnsi="Times New Roman" w:cs="Times New Roman"/>
          <w:sz w:val="28"/>
          <w:szCs w:val="28"/>
        </w:rPr>
      </w:pPr>
    </w:p>
    <w:p w:rsidR="00556292" w:rsidRPr="00B34BF7" w:rsidRDefault="005845FD" w:rsidP="00B34BF7">
      <w:pPr>
        <w:ind w:left="2880" w:firstLine="720"/>
        <w:jc w:val="center"/>
        <w:rPr>
          <w:rFonts w:ascii="Times New Roman" w:hAnsi="Times New Roman" w:cs="Times New Roman"/>
          <w:b/>
          <w:bCs/>
          <w:sz w:val="28"/>
          <w:szCs w:val="28"/>
        </w:rPr>
      </w:pPr>
      <w:r w:rsidRPr="00B34BF7">
        <w:rPr>
          <w:rFonts w:ascii="Times New Roman" w:hAnsi="Times New Roman" w:cs="Times New Roman"/>
          <w:b/>
          <w:bCs/>
          <w:sz w:val="28"/>
          <w:szCs w:val="28"/>
        </w:rPr>
        <w:t>Patient</w:t>
      </w:r>
    </w:p>
    <w:p w:rsidR="000F332E" w:rsidRPr="0099349B" w:rsidRDefault="000F332E">
      <w:pPr>
        <w:rPr>
          <w:rFonts w:ascii="Times New Roman" w:hAnsi="Times New Roman" w:cs="Times New Roman"/>
        </w:rPr>
      </w:pPr>
    </w:p>
    <w:p w:rsidR="000F332E" w:rsidRPr="0099349B" w:rsidRDefault="000F332E" w:rsidP="004E1AED">
      <w:pPr>
        <w:rPr>
          <w:rFonts w:ascii="Times New Roman" w:hAnsi="Times New Roman" w:cs="Times New Roman"/>
        </w:rPr>
      </w:pPr>
      <w:r w:rsidRPr="0099349B">
        <w:rPr>
          <w:rFonts w:ascii="Times New Roman" w:hAnsi="Times New Roman" w:cs="Times New Roman"/>
          <w:noProof/>
          <w:lang w:eastAsia="en-US" w:bidi="gu-IN"/>
        </w:rPr>
        <w:drawing>
          <wp:inline distT="0" distB="0" distL="0" distR="0">
            <wp:extent cx="5183200" cy="5008400"/>
            <wp:effectExtent l="19050" t="0" r="0" b="0"/>
            <wp:docPr id="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83200" cy="5008400"/>
                      <a:chOff x="1980400" y="924800"/>
                      <a:chExt cx="5183200" cy="5008400"/>
                    </a:xfrm>
                  </a:grpSpPr>
                  <a:grpSp>
                    <a:nvGrpSpPr>
                      <a:cNvPr id="125" name="Group125"/>
                      <a:cNvGrpSpPr/>
                    </a:nvGrpSpPr>
                    <a:grpSpPr>
                      <a:xfrm>
                        <a:off x="1980400" y="924800"/>
                        <a:ext cx="5183200" cy="5008400"/>
                        <a:chOff x="1980400" y="924800"/>
                        <a:chExt cx="5183200" cy="5008400"/>
                      </a:xfrm>
                    </a:grpSpPr>
                    <a:sp>
                      <a:nvSpPr>
                        <a:cNvPr id="101" name="Use Case"/>
                        <a:cNvSpPr/>
                      </a:nvSpPr>
                      <a:spPr>
                        <a:xfrm>
                          <a:off x="3971600" y="1605000"/>
                          <a:ext cx="953800" cy="661200"/>
                        </a:xfrm>
                        <a:custGeom>
                          <a:avLst/>
                          <a:gdLst>
                            <a:gd name="connsiteX0" fmla="*/ 476900 w 953800"/>
                            <a:gd name="connsiteY0" fmla="*/ 0 h 661200"/>
                            <a:gd name="connsiteX1" fmla="*/ 476900 w 953800"/>
                            <a:gd name="connsiteY1" fmla="*/ 661200 h 661200"/>
                            <a:gd name="connsiteX2" fmla="*/ 0 w 953800"/>
                            <a:gd name="connsiteY2" fmla="*/ 330600 h 661200"/>
                            <a:gd name="connsiteX3" fmla="*/ 953800 w 953800"/>
                            <a:gd name="connsiteY3" fmla="*/ 330600 h 661200"/>
                            <a:gd name="connsiteX4" fmla="*/ 774964 w 953800"/>
                            <a:gd name="connsiteY4" fmla="*/ 82650 h 661200"/>
                            <a:gd name="connsiteX5" fmla="*/ 774964 w 953800"/>
                            <a:gd name="connsiteY5" fmla="*/ 578550 h 661200"/>
                            <a:gd name="connsiteX6" fmla="*/ 178838 w 953800"/>
                            <a:gd name="connsiteY6" fmla="*/ 82650 h 661200"/>
                            <a:gd name="connsiteX7" fmla="*/ 178838 w 953800"/>
                            <a:gd name="connsiteY7" fmla="*/ 578550 h 661200"/>
                            <a:gd name="connsiteX8" fmla="*/ 89419 w 953800"/>
                            <a:gd name="connsiteY8" fmla="*/ 145464 h 661200"/>
                            <a:gd name="connsiteX9" fmla="*/ 89419 w 953800"/>
                            <a:gd name="connsiteY9" fmla="*/ 515736 h 661200"/>
                            <a:gd name="connsiteX10" fmla="*/ 864378 w 953800"/>
                            <a:gd name="connsiteY10" fmla="*/ 145464 h 661200"/>
                            <a:gd name="connsiteX11" fmla="*/ 864378 w 953800"/>
                            <a:gd name="connsiteY11" fmla="*/ 515736 h 661200"/>
                            <a:gd name="rtt" fmla="*/ 136800 h 661200"/>
                            <a:gd name="rtb" fmla="*/ 524400 h 661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661200">
                              <a:moveTo>
                                <a:pt x="0" y="330600"/>
                              </a:moveTo>
                              <a:cubicBezTo>
                                <a:pt x="-3" y="148015"/>
                                <a:pt x="213513" y="0"/>
                                <a:pt x="476900" y="0"/>
                              </a:cubicBezTo>
                              <a:cubicBezTo>
                                <a:pt x="740287" y="0"/>
                                <a:pt x="953803" y="148015"/>
                                <a:pt x="953800" y="330600"/>
                              </a:cubicBezTo>
                              <a:cubicBezTo>
                                <a:pt x="953797" y="513186"/>
                                <a:pt x="740282" y="661200"/>
                                <a:pt x="476900" y="661200"/>
                              </a:cubicBezTo>
                              <a:cubicBezTo>
                                <a:pt x="213518" y="661200"/>
                                <a:pt x="3" y="513186"/>
                                <a:pt x="0" y="3306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Register</a:t>
                            </a:r>
                          </a:p>
                        </a:txBody>
                        <a:useSpRect/>
                      </a:txSp>
                    </a:sp>
                    <a:sp>
                      <a:nvSpPr>
                        <a:cNvPr id="102" name="Use Case"/>
                        <a:cNvSpPr/>
                      </a:nvSpPr>
                      <a:spPr>
                        <a:xfrm>
                          <a:off x="3971600" y="2406800"/>
                          <a:ext cx="953800" cy="666900"/>
                        </a:xfrm>
                        <a:custGeom>
                          <a:avLst/>
                          <a:gdLst>
                            <a:gd name="connsiteX0" fmla="*/ 476900 w 953800"/>
                            <a:gd name="connsiteY0" fmla="*/ 0 h 666900"/>
                            <a:gd name="connsiteX1" fmla="*/ 476900 w 953800"/>
                            <a:gd name="connsiteY1" fmla="*/ 666900 h 666900"/>
                            <a:gd name="connsiteX2" fmla="*/ 0 w 953800"/>
                            <a:gd name="connsiteY2" fmla="*/ 333450 h 666900"/>
                            <a:gd name="connsiteX3" fmla="*/ 953800 w 953800"/>
                            <a:gd name="connsiteY3" fmla="*/ 333450 h 666900"/>
                            <a:gd name="connsiteX4" fmla="*/ 774964 w 953800"/>
                            <a:gd name="connsiteY4" fmla="*/ 83363 h 666900"/>
                            <a:gd name="connsiteX5" fmla="*/ 774964 w 953800"/>
                            <a:gd name="connsiteY5" fmla="*/ 583538 h 666900"/>
                            <a:gd name="connsiteX6" fmla="*/ 178838 w 953800"/>
                            <a:gd name="connsiteY6" fmla="*/ 83363 h 666900"/>
                            <a:gd name="connsiteX7" fmla="*/ 178838 w 953800"/>
                            <a:gd name="connsiteY7" fmla="*/ 583538 h 666900"/>
                            <a:gd name="connsiteX8" fmla="*/ 89419 w 953800"/>
                            <a:gd name="connsiteY8" fmla="*/ 146718 h 666900"/>
                            <a:gd name="connsiteX9" fmla="*/ 89419 w 953800"/>
                            <a:gd name="connsiteY9" fmla="*/ 520182 h 666900"/>
                            <a:gd name="connsiteX10" fmla="*/ 864378 w 953800"/>
                            <a:gd name="connsiteY10" fmla="*/ 146718 h 666900"/>
                            <a:gd name="connsiteX11" fmla="*/ 864378 w 953800"/>
                            <a:gd name="connsiteY11" fmla="*/ 520182 h 666900"/>
                            <a:gd name="rtt" fmla="*/ 139650 h 666900"/>
                            <a:gd name="rtb" fmla="*/ 527250 h 666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666900">
                              <a:moveTo>
                                <a:pt x="0" y="333450"/>
                              </a:moveTo>
                              <a:cubicBezTo>
                                <a:pt x="-3" y="149291"/>
                                <a:pt x="213513" y="0"/>
                                <a:pt x="476900" y="0"/>
                              </a:cubicBezTo>
                              <a:cubicBezTo>
                                <a:pt x="740287" y="0"/>
                                <a:pt x="953803" y="149291"/>
                                <a:pt x="953800" y="333450"/>
                              </a:cubicBezTo>
                              <a:cubicBezTo>
                                <a:pt x="953797" y="517610"/>
                                <a:pt x="740282" y="666900"/>
                                <a:pt x="476900" y="666900"/>
                              </a:cubicBezTo>
                              <a:cubicBezTo>
                                <a:pt x="213518" y="666900"/>
                                <a:pt x="3" y="517610"/>
                                <a:pt x="0" y="33345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View Profile</a:t>
                            </a:r>
                          </a:p>
                        </a:txBody>
                        <a:useSpRect/>
                      </a:txSp>
                    </a:sp>
                    <a:sp>
                      <a:nvSpPr>
                        <a:cNvPr id="103" name="Use Case"/>
                        <a:cNvSpPr/>
                      </a:nvSpPr>
                      <a:spPr>
                        <a:xfrm>
                          <a:off x="3971600" y="3141150"/>
                          <a:ext cx="965200" cy="689700"/>
                        </a:xfrm>
                        <a:custGeom>
                          <a:avLst/>
                          <a:gdLst>
                            <a:gd name="connsiteX0" fmla="*/ 482600 w 965200"/>
                            <a:gd name="connsiteY0" fmla="*/ 0 h 689700"/>
                            <a:gd name="connsiteX1" fmla="*/ 482600 w 965200"/>
                            <a:gd name="connsiteY1" fmla="*/ 689700 h 689700"/>
                            <a:gd name="connsiteX2" fmla="*/ 0 w 965200"/>
                            <a:gd name="connsiteY2" fmla="*/ 344850 h 689700"/>
                            <a:gd name="connsiteX3" fmla="*/ 965200 w 965200"/>
                            <a:gd name="connsiteY3" fmla="*/ 344850 h 689700"/>
                            <a:gd name="connsiteX4" fmla="*/ 784229 w 965200"/>
                            <a:gd name="connsiteY4" fmla="*/ 86213 h 689700"/>
                            <a:gd name="connsiteX5" fmla="*/ 784229 w 965200"/>
                            <a:gd name="connsiteY5" fmla="*/ 603488 h 689700"/>
                            <a:gd name="connsiteX6" fmla="*/ 180975 w 965200"/>
                            <a:gd name="connsiteY6" fmla="*/ 86213 h 689700"/>
                            <a:gd name="connsiteX7" fmla="*/ 180975 w 965200"/>
                            <a:gd name="connsiteY7" fmla="*/ 603488 h 689700"/>
                            <a:gd name="connsiteX8" fmla="*/ 90488 w 965200"/>
                            <a:gd name="connsiteY8" fmla="*/ 151734 h 689700"/>
                            <a:gd name="connsiteX9" fmla="*/ 90488 w 965200"/>
                            <a:gd name="connsiteY9" fmla="*/ 537966 h 689700"/>
                            <a:gd name="connsiteX10" fmla="*/ 874714 w 965200"/>
                            <a:gd name="connsiteY10" fmla="*/ 151734 h 689700"/>
                            <a:gd name="connsiteX11" fmla="*/ 874714 w 965200"/>
                            <a:gd name="connsiteY11" fmla="*/ 537966 h 689700"/>
                            <a:gd name="rtt" fmla="*/ 63650 h 689700"/>
                            <a:gd name="rtb" fmla="*/ 626050 h 689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65200" h="689700">
                              <a:moveTo>
                                <a:pt x="0" y="344850"/>
                              </a:moveTo>
                              <a:cubicBezTo>
                                <a:pt x="-3" y="154395"/>
                                <a:pt x="216065" y="0"/>
                                <a:pt x="482600" y="0"/>
                              </a:cubicBezTo>
                              <a:cubicBezTo>
                                <a:pt x="749135" y="0"/>
                                <a:pt x="965203" y="154395"/>
                                <a:pt x="965200" y="344850"/>
                              </a:cubicBezTo>
                              <a:cubicBezTo>
                                <a:pt x="965197" y="535306"/>
                                <a:pt x="749131" y="689700"/>
                                <a:pt x="482600" y="689700"/>
                              </a:cubicBezTo>
                              <a:cubicBezTo>
                                <a:pt x="216069" y="689700"/>
                                <a:pt x="3" y="535306"/>
                                <a:pt x="0" y="34485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Take Appointment</a:t>
                            </a:r>
                          </a:p>
                        </a:txBody>
                        <a:useSpRect/>
                      </a:txSp>
                    </a:sp>
                    <a:sp>
                      <a:nvSpPr>
                        <a:cNvPr id="106" name="Use Case"/>
                        <a:cNvSpPr/>
                      </a:nvSpPr>
                      <a:spPr>
                        <a:xfrm>
                          <a:off x="4021000" y="3898300"/>
                          <a:ext cx="915800" cy="737200"/>
                        </a:xfrm>
                        <a:custGeom>
                          <a:avLst/>
                          <a:gdLst>
                            <a:gd name="connsiteX0" fmla="*/ 457900 w 915800"/>
                            <a:gd name="connsiteY0" fmla="*/ 0 h 737200"/>
                            <a:gd name="connsiteX1" fmla="*/ 457900 w 915800"/>
                            <a:gd name="connsiteY1" fmla="*/ 737200 h 737200"/>
                            <a:gd name="connsiteX2" fmla="*/ 0 w 915800"/>
                            <a:gd name="connsiteY2" fmla="*/ 368600 h 737200"/>
                            <a:gd name="connsiteX3" fmla="*/ 915800 w 915800"/>
                            <a:gd name="connsiteY3" fmla="*/ 368600 h 737200"/>
                            <a:gd name="connsiteX4" fmla="*/ 744088 w 915800"/>
                            <a:gd name="connsiteY4" fmla="*/ 92150 h 737200"/>
                            <a:gd name="connsiteX5" fmla="*/ 744088 w 915800"/>
                            <a:gd name="connsiteY5" fmla="*/ 645050 h 737200"/>
                            <a:gd name="connsiteX6" fmla="*/ 171713 w 915800"/>
                            <a:gd name="connsiteY6" fmla="*/ 92150 h 737200"/>
                            <a:gd name="connsiteX7" fmla="*/ 171713 w 915800"/>
                            <a:gd name="connsiteY7" fmla="*/ 645050 h 737200"/>
                            <a:gd name="connsiteX8" fmla="*/ 85856 w 915800"/>
                            <a:gd name="connsiteY8" fmla="*/ 162184 h 737200"/>
                            <a:gd name="connsiteX9" fmla="*/ 85856 w 915800"/>
                            <a:gd name="connsiteY9" fmla="*/ 575016 h 737200"/>
                            <a:gd name="connsiteX10" fmla="*/ 829943 w 915800"/>
                            <a:gd name="connsiteY10" fmla="*/ 162184 h 737200"/>
                            <a:gd name="connsiteX11" fmla="*/ 829943 w 915800"/>
                            <a:gd name="connsiteY11" fmla="*/ 575016 h 737200"/>
                            <a:gd name="rtt" fmla="*/ 174800 h 737200"/>
                            <a:gd name="rtb" fmla="*/ 562400 h 73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15800" h="737200">
                              <a:moveTo>
                                <a:pt x="0" y="368600"/>
                              </a:moveTo>
                              <a:cubicBezTo>
                                <a:pt x="-3" y="165029"/>
                                <a:pt x="205007" y="0"/>
                                <a:pt x="457900" y="0"/>
                              </a:cubicBezTo>
                              <a:cubicBezTo>
                                <a:pt x="710793" y="0"/>
                                <a:pt x="915803" y="165029"/>
                                <a:pt x="915800" y="368600"/>
                              </a:cubicBezTo>
                              <a:cubicBezTo>
                                <a:pt x="915797" y="572173"/>
                                <a:pt x="710789" y="737200"/>
                                <a:pt x="457900" y="737200"/>
                              </a:cubicBezTo>
                              <a:cubicBezTo>
                                <a:pt x="205011" y="737200"/>
                                <a:pt x="3" y="572173"/>
                                <a:pt x="0" y="3686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Logout</a:t>
                            </a:r>
                          </a:p>
                        </a:txBody>
                        <a:useSpRect/>
                      </a:txSp>
                    </a:sp>
                    <a:grpSp>
                      <a:nvGrpSpPr>
                        <a:cNvPr id="7" name="Actor"/>
                        <a:cNvGrpSpPr/>
                      </a:nvGrpSpPr>
                      <a:grpSpPr>
                        <a:xfrm>
                          <a:off x="2147000" y="1828764"/>
                          <a:ext cx="395800" cy="577773"/>
                          <a:chOff x="2147000" y="1828764"/>
                          <a:chExt cx="395800" cy="577773"/>
                        </a:xfrm>
                      </a:grpSpPr>
                      <a:sp>
                        <a:nvSpPr>
                          <a:cNvPr id="108" name="Freeform 107"/>
                          <a:cNvSpPr/>
                        </a:nvSpPr>
                        <a:spPr>
                          <a:xfrm>
                            <a:off x="2147000" y="2037136"/>
                            <a:ext cx="395200" cy="0"/>
                          </a:xfrm>
                          <a:custGeom>
                            <a:avLst/>
                            <a:gdLst/>
                            <a:ahLst/>
                            <a:cxnLst/>
                            <a:rect l="0" t="0" r="0" b="0"/>
                            <a:pathLst>
                              <a:path w="395200" fill="none">
                                <a:moveTo>
                                  <a:pt x="602" y="0"/>
                                </a:moveTo>
                                <a:lnTo>
                                  <a:pt x="395800" y="0"/>
                                </a:lnTo>
                                <a:lnTo>
                                  <a:pt x="602" y="0"/>
                                </a:lnTo>
                                <a:close/>
                              </a:path>
                            </a:pathLst>
                          </a:custGeom>
                          <a:solidFill>
                            <a:srgbClr val="3498DB"/>
                          </a:solidFill>
                          <a:ln w="7600" cap="flat">
                            <a:solidFill>
                              <a:srgbClr val="3498DB"/>
                            </a:solidFill>
                            <a:bevel/>
                          </a:ln>
                        </a:spPr>
                      </a:sp>
                      <a:sp>
                        <a:nvSpPr>
                          <a:cNvPr id="109" name="Freeform 108"/>
                          <a:cNvSpPr/>
                        </a:nvSpPr>
                        <a:spPr>
                          <a:xfrm>
                            <a:off x="2147600" y="1935944"/>
                            <a:ext cx="197600" cy="470592"/>
                          </a:xfrm>
                          <a:custGeom>
                            <a:avLst/>
                            <a:gdLst/>
                            <a:ahLst/>
                            <a:cxnLst/>
                            <a:rect l="0" t="0" r="0" b="0"/>
                            <a:pathLst>
                              <a:path w="197600" h="470592" fill="none">
                                <a:moveTo>
                                  <a:pt x="197600" y="0"/>
                                </a:moveTo>
                                <a:lnTo>
                                  <a:pt x="197600" y="269898"/>
                                </a:lnTo>
                                <a:lnTo>
                                  <a:pt x="197600" y="0"/>
                                </a:lnTo>
                                <a:close/>
                                <a:moveTo>
                                  <a:pt x="0" y="470592"/>
                                </a:moveTo>
                                <a:lnTo>
                                  <a:pt x="197600" y="272943"/>
                                </a:lnTo>
                                <a:lnTo>
                                  <a:pt x="0" y="470592"/>
                                </a:lnTo>
                                <a:close/>
                              </a:path>
                            </a:pathLst>
                          </a:custGeom>
                          <a:solidFill>
                            <a:srgbClr val="3498DB"/>
                          </a:solidFill>
                          <a:ln w="7600" cap="flat">
                            <a:solidFill>
                              <a:srgbClr val="3498DB"/>
                            </a:solidFill>
                            <a:bevel/>
                          </a:ln>
                        </a:spPr>
                      </a:sp>
                      <a:sp>
                        <a:nvSpPr>
                          <a:cNvPr id="110" name="Freeform 109"/>
                          <a:cNvSpPr/>
                        </a:nvSpPr>
                        <a:spPr>
                          <a:xfrm>
                            <a:off x="2345200" y="2205844"/>
                            <a:ext cx="197600" cy="200693"/>
                          </a:xfrm>
                          <a:custGeom>
                            <a:avLst/>
                            <a:gdLst/>
                            <a:ahLst/>
                            <a:cxnLst/>
                            <a:rect l="0" t="0" r="0" b="0"/>
                            <a:pathLst>
                              <a:path w="197600" h="200693" fill="none">
                                <a:moveTo>
                                  <a:pt x="0" y="0"/>
                                </a:moveTo>
                                <a:lnTo>
                                  <a:pt x="197600" y="200693"/>
                                </a:lnTo>
                                <a:lnTo>
                                  <a:pt x="0" y="0"/>
                                </a:lnTo>
                                <a:close/>
                              </a:path>
                            </a:pathLst>
                          </a:custGeom>
                          <a:solidFill>
                            <a:srgbClr val="3498DB"/>
                          </a:solidFill>
                          <a:ln w="7600" cap="flat">
                            <a:solidFill>
                              <a:srgbClr val="3498DB"/>
                            </a:solidFill>
                            <a:bevel/>
                          </a:ln>
                        </a:spPr>
                      </a:sp>
                      <a:sp>
                        <a:nvSpPr>
                          <a:cNvPr id="111" name="Ellipse"/>
                          <a:cNvSpPr/>
                        </a:nvSpPr>
                        <a:spPr>
                          <a:xfrm>
                            <a:off x="2249587" y="1828764"/>
                            <a:ext cx="191227" cy="129434"/>
                          </a:xfrm>
                          <a:custGeom>
                            <a:avLst/>
                            <a:gdLst/>
                            <a:ahLst/>
                            <a:cxnLst/>
                            <a:rect l="0" t="0" r="0" b="0"/>
                            <a:pathLst>
                              <a:path w="191227" h="129434">
                                <a:moveTo>
                                  <a:pt x="602" y="64717"/>
                                </a:moveTo>
                                <a:cubicBezTo>
                                  <a:pt x="602" y="28975"/>
                                  <a:pt x="43410" y="0"/>
                                  <a:pt x="96215" y="0"/>
                                </a:cubicBezTo>
                                <a:cubicBezTo>
                                  <a:pt x="149022" y="0"/>
                                  <a:pt x="191829" y="28975"/>
                                  <a:pt x="191829" y="64717"/>
                                </a:cubicBezTo>
                                <a:cubicBezTo>
                                  <a:pt x="191829" y="100460"/>
                                  <a:pt x="149022" y="129434"/>
                                  <a:pt x="96215" y="129434"/>
                                </a:cubicBezTo>
                                <a:cubicBezTo>
                                  <a:pt x="43410" y="129434"/>
                                  <a:pt x="602" y="100460"/>
                                  <a:pt x="602" y="64717"/>
                                </a:cubicBezTo>
                                <a:close/>
                              </a:path>
                            </a:pathLst>
                          </a:custGeom>
                          <a:solidFill>
                            <a:srgbClr val="3498DB"/>
                          </a:solidFill>
                          <a:ln w="7600" cap="flat">
                            <a:solidFill>
                              <a:srgbClr val="3498DB"/>
                            </a:solidFill>
                            <a:bevel/>
                          </a:ln>
                        </a:spPr>
                      </a:sp>
                    </a:grpSp>
                    <a:sp>
                      <a:nvSpPr>
                        <a:cNvPr id="112" name="System Boundary"/>
                        <a:cNvSpPr/>
                      </a:nvSpPr>
                      <a:spPr>
                        <a:xfrm>
                          <a:off x="3462400" y="932400"/>
                          <a:ext cx="3693600" cy="4993200"/>
                        </a:xfrm>
                        <a:custGeom>
                          <a:avLst/>
                          <a:gdLst>
                            <a:gd name="rtt" fmla="*/ -10473 h 4993200"/>
                            <a:gd name="rtb" fmla="*/ 369527 h 4993200"/>
                          </a:gdLst>
                          <a:ahLst/>
                          <a:cxnLst/>
                          <a:rect l="l" t="rtt" r="r" b="rtb"/>
                          <a:pathLst>
                            <a:path w="3693600" h="4993200">
                              <a:moveTo>
                                <a:pt x="0" y="0"/>
                              </a:moveTo>
                              <a:lnTo>
                                <a:pt x="3693600" y="0"/>
                              </a:lnTo>
                              <a:lnTo>
                                <a:pt x="3693600" y="4993200"/>
                              </a:lnTo>
                              <a:lnTo>
                                <a:pt x="0" y="4993200"/>
                              </a:lnTo>
                              <a:lnTo>
                                <a:pt x="0" y="0"/>
                              </a:lnTo>
                              <a:close/>
                            </a:path>
                          </a:pathLst>
                        </a:custGeom>
                        <a:noFill/>
                        <a:ln w="7600" cap="flat">
                          <a:solidFill>
                            <a:srgbClr val="000000"/>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Patient</a:t>
                            </a:r>
                          </a:p>
                        </a:txBody>
                        <a:useSpRect/>
                      </a:txSp>
                    </a:sp>
                    <a:grpSp>
                      <a:nvGrpSpPr>
                        <a:cNvPr id="9" name="Note"/>
                        <a:cNvGrpSpPr/>
                      </a:nvGrpSpPr>
                      <a:grpSpPr>
                        <a:xfrm>
                          <a:off x="1988000" y="2565450"/>
                          <a:ext cx="714400" cy="349600"/>
                          <a:chOff x="1988000" y="2565450"/>
                          <a:chExt cx="714400" cy="349600"/>
                        </a:xfrm>
                      </a:grpSpPr>
                      <a:sp>
                        <a:nvSpPr>
                          <a:cNvPr id="114" name="Freeform 113"/>
                          <a:cNvSpPr/>
                        </a:nvSpPr>
                        <a:spPr>
                          <a:xfrm>
                            <a:off x="1988000" y="2565450"/>
                            <a:ext cx="714400" cy="349600"/>
                          </a:xfrm>
                          <a:custGeom>
                            <a:avLst/>
                            <a:gdLst/>
                            <a:ahLst/>
                            <a:cxnLst/>
                            <a:rect l="0" t="0" r="0" b="0"/>
                            <a:pathLst>
                              <a:path w="714400" h="349600" fill="none">
                                <a:moveTo>
                                  <a:pt x="357200" y="174800"/>
                                </a:moveTo>
                                <a:moveTo>
                                  <a:pt x="357200" y="174800"/>
                                </a:moveTo>
                                <a:moveTo>
                                  <a:pt x="357200" y="174800"/>
                                </a:moveTo>
                                <a:moveTo>
                                  <a:pt x="357200" y="174800"/>
                                </a:moveTo>
                                <a:moveTo>
                                  <a:pt x="357200" y="174800"/>
                                </a:moveTo>
                                <a:moveTo>
                                  <a:pt x="357200" y="174800"/>
                                </a:moveTo>
                                <a:moveTo>
                                  <a:pt x="357200" y="174800"/>
                                </a:moveTo>
                                <a:moveTo>
                                  <a:pt x="387600" y="122550"/>
                                </a:moveTo>
                                <a:lnTo>
                                  <a:pt x="357200" y="174800"/>
                                </a:lnTo>
                              </a:path>
                            </a:pathLst>
                          </a:custGeom>
                          <a:solidFill>
                            <a:srgbClr val="2DA2BF"/>
                          </a:solidFill>
                          <a:ln w="7600" cap="flat">
                            <a:solidFill>
                              <a:srgbClr val="2DA2BF"/>
                            </a:solidFill>
                            <a:bevel/>
                          </a:ln>
                        </a:spPr>
                      </a:sp>
                      <a:sp>
                        <a:nvSpPr>
                          <a:cNvPr id="115" name="Freeform 114"/>
                          <a:cNvSpPr/>
                        </a:nvSpPr>
                        <a:spPr>
                          <a:xfrm>
                            <a:off x="1988000" y="2565450"/>
                            <a:ext cx="714400" cy="349600"/>
                          </a:xfrm>
                          <a:custGeom>
                            <a:avLst/>
                            <a:gdLst/>
                            <a:ahLst/>
                            <a:cxnLst/>
                            <a:rect l="l" t="t" r="r" b="b"/>
                            <a:pathLst>
                              <a:path w="714400" h="349600" stroke="0">
                                <a:moveTo>
                                  <a:pt x="0" y="0"/>
                                </a:moveTo>
                                <a:lnTo>
                                  <a:pt x="0" y="349600"/>
                                </a:lnTo>
                                <a:lnTo>
                                  <a:pt x="714400" y="349600"/>
                                </a:lnTo>
                                <a:lnTo>
                                  <a:pt x="714400" y="101967"/>
                                </a:lnTo>
                                <a:lnTo>
                                  <a:pt x="614256" y="0"/>
                                </a:lnTo>
                                <a:lnTo>
                                  <a:pt x="0" y="0"/>
                                </a:lnTo>
                                <a:close/>
                              </a:path>
                              <a:path w="714400" h="349600" fill="none">
                                <a:moveTo>
                                  <a:pt x="0" y="0"/>
                                </a:moveTo>
                                <a:lnTo>
                                  <a:pt x="0" y="349600"/>
                                </a:lnTo>
                                <a:lnTo>
                                  <a:pt x="714400" y="349600"/>
                                </a:lnTo>
                                <a:lnTo>
                                  <a:pt x="714400" y="101967"/>
                                </a:lnTo>
                                <a:lnTo>
                                  <a:pt x="614256" y="0"/>
                                </a:lnTo>
                                <a:lnTo>
                                  <a:pt x="0" y="0"/>
                                </a:lnTo>
                                <a:close/>
                                <a:moveTo>
                                  <a:pt x="714400" y="101967"/>
                                </a:moveTo>
                                <a:lnTo>
                                  <a:pt x="614256" y="101967"/>
                                </a:lnTo>
                                <a:lnTo>
                                  <a:pt x="614256" y="0"/>
                                </a:lnTo>
                              </a:path>
                            </a:pathLst>
                          </a:custGeom>
                          <a:solidFill>
                            <a:srgbClr val="2DA2BF"/>
                          </a:solidFill>
                          <a:ln w="7600" cap="flat">
                            <a:solidFill>
                              <a:srgbClr val="2DA2BF"/>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Patient</a:t>
                              </a:r>
                            </a:p>
                          </a:txBody>
                          <a:useSpRect/>
                        </a:txSp>
                      </a:sp>
                    </a:grpSp>
                    <a:sp>
                      <a:nvSpPr>
                        <a:cNvPr id="120" name="Transition"/>
                        <a:cNvSpPr/>
                      </a:nvSpPr>
                      <a:spPr>
                        <a:xfrm>
                          <a:off x="2603600" y="2011600"/>
                          <a:ext cx="1368000" cy="76000"/>
                        </a:xfrm>
                        <a:custGeom>
                          <a:avLst/>
                          <a:gdLst/>
                          <a:ahLst/>
                          <a:cxnLst/>
                          <a:rect l="0" t="0" r="0" b="0"/>
                          <a:pathLst>
                            <a:path w="1368000" h="76000" fill="none">
                              <a:moveTo>
                                <a:pt x="0" y="0"/>
                              </a:moveTo>
                              <a:lnTo>
                                <a:pt x="1368000" y="-760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1" name="Transition"/>
                        <a:cNvSpPr/>
                      </a:nvSpPr>
                      <a:spPr>
                        <a:xfrm>
                          <a:off x="2603602" y="2011604"/>
                          <a:ext cx="1457422" cy="541918"/>
                        </a:xfrm>
                        <a:custGeom>
                          <a:avLst/>
                          <a:gdLst/>
                          <a:ahLst/>
                          <a:cxnLst/>
                          <a:rect l="0" t="0" r="0" b="0"/>
                          <a:pathLst>
                            <a:path w="1457422" h="541918" fill="none">
                              <a:moveTo>
                                <a:pt x="0" y="0"/>
                              </a:moveTo>
                              <a:lnTo>
                                <a:pt x="1457422" y="541918"/>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2" name="Transition"/>
                        <a:cNvSpPr/>
                      </a:nvSpPr>
                      <a:spPr>
                        <a:xfrm>
                          <a:off x="2603600" y="2011597"/>
                          <a:ext cx="1548979" cy="1215764"/>
                        </a:xfrm>
                        <a:custGeom>
                          <a:avLst/>
                          <a:gdLst/>
                          <a:ahLst/>
                          <a:cxnLst/>
                          <a:rect l="0" t="0" r="0" b="0"/>
                          <a:pathLst>
                            <a:path w="1548979" h="1215764" fill="none">
                              <a:moveTo>
                                <a:pt x="0" y="0"/>
                              </a:moveTo>
                              <a:lnTo>
                                <a:pt x="1548979" y="1215764"/>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3" name="Transition"/>
                        <a:cNvSpPr/>
                      </a:nvSpPr>
                      <a:spPr>
                        <a:xfrm>
                          <a:off x="2603600" y="2011600"/>
                          <a:ext cx="1589114" cy="1978850"/>
                        </a:xfrm>
                        <a:custGeom>
                          <a:avLst/>
                          <a:gdLst/>
                          <a:ahLst/>
                          <a:cxnLst/>
                          <a:rect l="0" t="0" r="0" b="0"/>
                          <a:pathLst>
                            <a:path w="1589114" h="1978850" fill="none">
                              <a:moveTo>
                                <a:pt x="0" y="0"/>
                              </a:moveTo>
                              <a:lnTo>
                                <a:pt x="1589114" y="197885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6" name="Text 126"/>
                        <a:cNvSpPr txBox="1"/>
                      </a:nvSpPr>
                      <a:spPr>
                        <a:xfrm>
                          <a:off x="1980400" y="924800"/>
                          <a:ext cx="5183200" cy="10016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27" name="Text 127"/>
                        <a:cNvSpPr txBox="1"/>
                      </a:nvSpPr>
                      <a:spPr>
                        <a:xfrm>
                          <a:off x="1980400" y="2928160"/>
                          <a:ext cx="5183200" cy="10016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28" name="Text 128"/>
                        <a:cNvSpPr txBox="1"/>
                      </a:nvSpPr>
                      <a:spPr>
                        <a:xfrm>
                          <a:off x="1980400" y="4931520"/>
                          <a:ext cx="5183200" cy="10016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29" name="Text 129"/>
                        <a:cNvSpPr txBox="1"/>
                      </a:nvSpPr>
                      <a:spPr>
                        <a:xfrm>
                          <a:off x="1980400" y="924800"/>
                          <a:ext cx="5183200" cy="10016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30" name="Text 130"/>
                        <a:cNvSpPr txBox="1"/>
                      </a:nvSpPr>
                      <a:spPr>
                        <a:xfrm>
                          <a:off x="1980400" y="2928160"/>
                          <a:ext cx="5183200" cy="10016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31" name="Text 131"/>
                        <a:cNvSpPr txBox="1"/>
                      </a:nvSpPr>
                      <a:spPr>
                        <a:xfrm>
                          <a:off x="1980400" y="4931520"/>
                          <a:ext cx="5183200" cy="10016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32" name="Text 132"/>
                        <a:cNvSpPr txBox="1"/>
                      </a:nvSpPr>
                      <a:spPr>
                        <a:xfrm>
                          <a:off x="1980400" y="924800"/>
                          <a:ext cx="5183200" cy="10016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33" name="Text 133"/>
                        <a:cNvSpPr txBox="1"/>
                      </a:nvSpPr>
                      <a:spPr>
                        <a:xfrm>
                          <a:off x="1980400" y="2928160"/>
                          <a:ext cx="5183200" cy="10016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34" name="Text 134"/>
                        <a:cNvSpPr txBox="1"/>
                      </a:nvSpPr>
                      <a:spPr>
                        <a:xfrm>
                          <a:off x="1980400" y="4931520"/>
                          <a:ext cx="5183200" cy="10016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0F332E" w:rsidRPr="0099349B" w:rsidRDefault="000F332E">
      <w:pPr>
        <w:rPr>
          <w:rFonts w:ascii="Times New Roman" w:hAnsi="Times New Roman" w:cs="Times New Roman"/>
        </w:rPr>
      </w:pPr>
      <w:r w:rsidRPr="0099349B">
        <w:rPr>
          <w:rFonts w:ascii="Times New Roman" w:hAnsi="Times New Roman" w:cs="Times New Roman"/>
        </w:rPr>
        <w:br w:type="page"/>
      </w:r>
    </w:p>
    <w:p w:rsidR="005A41C7" w:rsidRPr="0099349B" w:rsidRDefault="005A41C7" w:rsidP="005A41C7">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5A41C7" w:rsidRDefault="005A41C7">
      <w:pPr>
        <w:rPr>
          <w:rFonts w:ascii="Times New Roman" w:hAnsi="Times New Roman" w:cs="Times New Roman"/>
        </w:rPr>
      </w:pPr>
    </w:p>
    <w:p w:rsidR="005A41C7" w:rsidRDefault="005A41C7">
      <w:pPr>
        <w:rPr>
          <w:rFonts w:ascii="Times New Roman" w:hAnsi="Times New Roman" w:cs="Times New Roman"/>
        </w:rPr>
      </w:pPr>
    </w:p>
    <w:p w:rsidR="00556292" w:rsidRPr="00B34BF7" w:rsidRDefault="00556292">
      <w:pPr>
        <w:rPr>
          <w:rFonts w:ascii="Times New Roman" w:hAnsi="Times New Roman" w:cs="Times New Roman"/>
          <w:b/>
          <w:bCs/>
          <w:sz w:val="28"/>
          <w:szCs w:val="28"/>
        </w:rPr>
      </w:pPr>
      <w:r w:rsidRPr="0099349B">
        <w:rPr>
          <w:rFonts w:ascii="Times New Roman" w:hAnsi="Times New Roman" w:cs="Times New Roman"/>
        </w:rPr>
        <w:tab/>
      </w:r>
      <w:r w:rsidRPr="0099349B">
        <w:rPr>
          <w:rFonts w:ascii="Times New Roman" w:hAnsi="Times New Roman" w:cs="Times New Roman"/>
        </w:rPr>
        <w:tab/>
      </w:r>
      <w:r w:rsidRPr="0099349B">
        <w:rPr>
          <w:rFonts w:ascii="Times New Roman" w:hAnsi="Times New Roman" w:cs="Times New Roman"/>
        </w:rPr>
        <w:tab/>
      </w:r>
      <w:r w:rsidRPr="0099349B">
        <w:rPr>
          <w:rFonts w:ascii="Times New Roman" w:hAnsi="Times New Roman" w:cs="Times New Roman"/>
        </w:rPr>
        <w:tab/>
      </w:r>
      <w:r w:rsidRPr="0099349B">
        <w:rPr>
          <w:rFonts w:ascii="Times New Roman" w:hAnsi="Times New Roman" w:cs="Times New Roman"/>
        </w:rPr>
        <w:tab/>
      </w:r>
      <w:r w:rsidRPr="0099349B">
        <w:rPr>
          <w:rFonts w:ascii="Times New Roman" w:hAnsi="Times New Roman" w:cs="Times New Roman"/>
        </w:rPr>
        <w:tab/>
      </w:r>
      <w:r w:rsidRPr="00B34BF7">
        <w:rPr>
          <w:rFonts w:ascii="Times New Roman" w:hAnsi="Times New Roman" w:cs="Times New Roman"/>
          <w:b/>
          <w:bCs/>
          <w:sz w:val="28"/>
          <w:szCs w:val="28"/>
        </w:rPr>
        <w:t>Receptionist</w:t>
      </w:r>
    </w:p>
    <w:p w:rsidR="00DA60FE" w:rsidRPr="0099349B" w:rsidRDefault="000F332E" w:rsidP="004E1AED">
      <w:pPr>
        <w:rPr>
          <w:rFonts w:ascii="Times New Roman" w:hAnsi="Times New Roman" w:cs="Times New Roman"/>
        </w:rPr>
      </w:pPr>
      <w:r w:rsidRPr="0099349B">
        <w:rPr>
          <w:rFonts w:ascii="Times New Roman" w:hAnsi="Times New Roman" w:cs="Times New Roman"/>
          <w:noProof/>
          <w:lang w:eastAsia="en-US" w:bidi="gu-IN"/>
        </w:rPr>
        <w:drawing>
          <wp:inline distT="0" distB="0" distL="0" distR="0">
            <wp:extent cx="4926700" cy="5240200"/>
            <wp:effectExtent l="19050" t="0" r="7250" b="0"/>
            <wp:docPr id="2"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26700" cy="5240200"/>
                      <a:chOff x="2108650" y="808900"/>
                      <a:chExt cx="4926700" cy="5240200"/>
                    </a:xfrm>
                  </a:grpSpPr>
                  <a:grpSp>
                    <a:nvGrpSpPr>
                      <a:cNvPr id="128" name="Group128"/>
                      <a:cNvGrpSpPr/>
                    </a:nvGrpSpPr>
                    <a:grpSpPr>
                      <a:xfrm>
                        <a:off x="2108650" y="808900"/>
                        <a:ext cx="4926700" cy="5240200"/>
                        <a:chOff x="2108650" y="808900"/>
                        <a:chExt cx="4926700" cy="5240200"/>
                      </a:xfrm>
                    </a:grpSpPr>
                    <a:sp>
                      <a:nvSpPr>
                        <a:cNvPr id="101" name="System Boundary"/>
                        <a:cNvSpPr/>
                      </a:nvSpPr>
                      <a:spPr>
                        <a:xfrm>
                          <a:off x="3584950" y="816500"/>
                          <a:ext cx="3442800" cy="5225000"/>
                        </a:xfrm>
                        <a:custGeom>
                          <a:avLst/>
                          <a:gdLst>
                            <a:gd name="rtt" fmla="*/ -10473 h 5225000"/>
                            <a:gd name="rtb" fmla="*/ 369527 h 5225000"/>
                          </a:gdLst>
                          <a:ahLst/>
                          <a:cxnLst/>
                          <a:rect l="l" t="rtt" r="r" b="rtb"/>
                          <a:pathLst>
                            <a:path w="3442800" h="5225000">
                              <a:moveTo>
                                <a:pt x="0" y="0"/>
                              </a:moveTo>
                              <a:lnTo>
                                <a:pt x="3442800" y="0"/>
                              </a:lnTo>
                              <a:lnTo>
                                <a:pt x="3442800" y="5225000"/>
                              </a:lnTo>
                              <a:lnTo>
                                <a:pt x="0" y="5225000"/>
                              </a:lnTo>
                              <a:lnTo>
                                <a:pt x="0" y="0"/>
                              </a:lnTo>
                              <a:close/>
                            </a:path>
                          </a:pathLst>
                        </a:custGeom>
                        <a:noFill/>
                        <a:ln w="7600" cap="flat">
                          <a:solidFill>
                            <a:srgbClr val="000000"/>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Receptionist</a:t>
                            </a:r>
                          </a:p>
                        </a:txBody>
                        <a:useSpRect/>
                      </a:txSp>
                    </a:sp>
                    <a:grpSp>
                      <a:nvGrpSpPr>
                        <a:cNvPr id="4" name="Actor"/>
                        <a:cNvGrpSpPr/>
                      </a:nvGrpSpPr>
                      <a:grpSpPr>
                        <a:xfrm>
                          <a:off x="2505150" y="1693864"/>
                          <a:ext cx="395800" cy="577773"/>
                          <a:chOff x="2505150" y="1693864"/>
                          <a:chExt cx="395800" cy="577773"/>
                        </a:xfrm>
                      </a:grpSpPr>
                      <a:sp>
                        <a:nvSpPr>
                          <a:cNvPr id="103" name="Freeform 102"/>
                          <a:cNvSpPr/>
                        </a:nvSpPr>
                        <a:spPr>
                          <a:xfrm>
                            <a:off x="2505150" y="1902236"/>
                            <a:ext cx="395200" cy="0"/>
                          </a:xfrm>
                          <a:custGeom>
                            <a:avLst/>
                            <a:gdLst/>
                            <a:ahLst/>
                            <a:cxnLst/>
                            <a:rect l="0" t="0" r="0" b="0"/>
                            <a:pathLst>
                              <a:path w="395200" fill="none">
                                <a:moveTo>
                                  <a:pt x="602" y="0"/>
                                </a:moveTo>
                                <a:lnTo>
                                  <a:pt x="395800" y="0"/>
                                </a:lnTo>
                                <a:lnTo>
                                  <a:pt x="602" y="0"/>
                                </a:lnTo>
                                <a:close/>
                              </a:path>
                            </a:pathLst>
                          </a:custGeom>
                          <a:solidFill>
                            <a:srgbClr val="3498DB"/>
                          </a:solidFill>
                          <a:ln w="7600" cap="flat">
                            <a:solidFill>
                              <a:srgbClr val="3498DB"/>
                            </a:solidFill>
                            <a:bevel/>
                          </a:ln>
                        </a:spPr>
                      </a:sp>
                      <a:sp>
                        <a:nvSpPr>
                          <a:cNvPr id="104" name="Freeform 103"/>
                          <a:cNvSpPr/>
                        </a:nvSpPr>
                        <a:spPr>
                          <a:xfrm>
                            <a:off x="2505750" y="1801044"/>
                            <a:ext cx="197600" cy="470592"/>
                          </a:xfrm>
                          <a:custGeom>
                            <a:avLst/>
                            <a:gdLst/>
                            <a:ahLst/>
                            <a:cxnLst/>
                            <a:rect l="0" t="0" r="0" b="0"/>
                            <a:pathLst>
                              <a:path w="197600" h="470592" fill="none">
                                <a:moveTo>
                                  <a:pt x="197600" y="0"/>
                                </a:moveTo>
                                <a:lnTo>
                                  <a:pt x="197600" y="269898"/>
                                </a:lnTo>
                                <a:lnTo>
                                  <a:pt x="197600" y="0"/>
                                </a:lnTo>
                                <a:close/>
                                <a:moveTo>
                                  <a:pt x="0" y="470592"/>
                                </a:moveTo>
                                <a:lnTo>
                                  <a:pt x="197600" y="272943"/>
                                </a:lnTo>
                                <a:lnTo>
                                  <a:pt x="0" y="470592"/>
                                </a:lnTo>
                                <a:close/>
                              </a:path>
                            </a:pathLst>
                          </a:custGeom>
                          <a:solidFill>
                            <a:srgbClr val="3498DB"/>
                          </a:solidFill>
                          <a:ln w="7600" cap="flat">
                            <a:solidFill>
                              <a:srgbClr val="3498DB"/>
                            </a:solidFill>
                            <a:bevel/>
                          </a:ln>
                        </a:spPr>
                      </a:sp>
                      <a:sp>
                        <a:nvSpPr>
                          <a:cNvPr id="105" name="Freeform 104"/>
                          <a:cNvSpPr/>
                        </a:nvSpPr>
                        <a:spPr>
                          <a:xfrm>
                            <a:off x="2703350" y="2070944"/>
                            <a:ext cx="197600" cy="200693"/>
                          </a:xfrm>
                          <a:custGeom>
                            <a:avLst/>
                            <a:gdLst/>
                            <a:ahLst/>
                            <a:cxnLst/>
                            <a:rect l="0" t="0" r="0" b="0"/>
                            <a:pathLst>
                              <a:path w="197600" h="200693" fill="none">
                                <a:moveTo>
                                  <a:pt x="0" y="0"/>
                                </a:moveTo>
                                <a:lnTo>
                                  <a:pt x="197600" y="200693"/>
                                </a:lnTo>
                                <a:lnTo>
                                  <a:pt x="0" y="0"/>
                                </a:lnTo>
                                <a:close/>
                              </a:path>
                            </a:pathLst>
                          </a:custGeom>
                          <a:solidFill>
                            <a:srgbClr val="3498DB"/>
                          </a:solidFill>
                          <a:ln w="7600" cap="flat">
                            <a:solidFill>
                              <a:srgbClr val="3498DB"/>
                            </a:solidFill>
                            <a:bevel/>
                          </a:ln>
                        </a:spPr>
                      </a:sp>
                      <a:sp>
                        <a:nvSpPr>
                          <a:cNvPr id="106" name="Ellipse"/>
                          <a:cNvSpPr/>
                        </a:nvSpPr>
                        <a:spPr>
                          <a:xfrm>
                            <a:off x="2607737" y="1693864"/>
                            <a:ext cx="191227" cy="129434"/>
                          </a:xfrm>
                          <a:custGeom>
                            <a:avLst/>
                            <a:gdLst/>
                            <a:ahLst/>
                            <a:cxnLst/>
                            <a:rect l="0" t="0" r="0" b="0"/>
                            <a:pathLst>
                              <a:path w="191227" h="129434">
                                <a:moveTo>
                                  <a:pt x="602" y="64717"/>
                                </a:moveTo>
                                <a:cubicBezTo>
                                  <a:pt x="602" y="28975"/>
                                  <a:pt x="43410" y="0"/>
                                  <a:pt x="96215" y="0"/>
                                </a:cubicBezTo>
                                <a:cubicBezTo>
                                  <a:pt x="149022" y="0"/>
                                  <a:pt x="191829" y="28975"/>
                                  <a:pt x="191829" y="64717"/>
                                </a:cubicBezTo>
                                <a:cubicBezTo>
                                  <a:pt x="191829" y="100460"/>
                                  <a:pt x="149022" y="129434"/>
                                  <a:pt x="96215" y="129434"/>
                                </a:cubicBezTo>
                                <a:cubicBezTo>
                                  <a:pt x="43410" y="129434"/>
                                  <a:pt x="602" y="100460"/>
                                  <a:pt x="602" y="64717"/>
                                </a:cubicBezTo>
                                <a:close/>
                              </a:path>
                            </a:pathLst>
                          </a:custGeom>
                          <a:solidFill>
                            <a:srgbClr val="3498DB"/>
                          </a:solidFill>
                          <a:ln w="7600" cap="flat">
                            <a:solidFill>
                              <a:srgbClr val="3498DB"/>
                            </a:solidFill>
                            <a:bevel/>
                          </a:ln>
                        </a:spPr>
                      </a:sp>
                    </a:grpSp>
                    <a:grpSp>
                      <a:nvGrpSpPr>
                        <a:cNvPr id="5" name="Note"/>
                        <a:cNvGrpSpPr/>
                      </a:nvGrpSpPr>
                      <a:grpSpPr>
                        <a:xfrm>
                          <a:off x="2116250" y="2423900"/>
                          <a:ext cx="931000" cy="349600"/>
                          <a:chOff x="2116250" y="2423900"/>
                          <a:chExt cx="931000" cy="349600"/>
                        </a:xfrm>
                      </a:grpSpPr>
                      <a:sp>
                        <a:nvSpPr>
                          <a:cNvPr id="108" name="Freeform 107"/>
                          <a:cNvSpPr/>
                        </a:nvSpPr>
                        <a:spPr>
                          <a:xfrm>
                            <a:off x="2116250" y="2423900"/>
                            <a:ext cx="931000" cy="349600"/>
                          </a:xfrm>
                          <a:custGeom>
                            <a:avLst/>
                            <a:gdLst/>
                            <a:ahLst/>
                            <a:cxnLst/>
                            <a:rect l="0" t="0" r="0" b="0"/>
                            <a:pathLst>
                              <a:path w="931000" h="349600" fill="none">
                                <a:moveTo>
                                  <a:pt x="465500" y="174800"/>
                                </a:moveTo>
                                <a:moveTo>
                                  <a:pt x="465500" y="174800"/>
                                </a:moveTo>
                                <a:moveTo>
                                  <a:pt x="465500" y="174800"/>
                                </a:moveTo>
                                <a:moveTo>
                                  <a:pt x="465500" y="174800"/>
                                </a:moveTo>
                                <a:moveTo>
                                  <a:pt x="465500" y="174800"/>
                                </a:moveTo>
                                <a:moveTo>
                                  <a:pt x="465500" y="174800"/>
                                </a:moveTo>
                                <a:moveTo>
                                  <a:pt x="465500" y="174800"/>
                                </a:moveTo>
                                <a:moveTo>
                                  <a:pt x="465500" y="174800"/>
                                </a:moveTo>
                              </a:path>
                            </a:pathLst>
                          </a:custGeom>
                          <a:solidFill>
                            <a:srgbClr val="2DA2BF"/>
                          </a:solidFill>
                          <a:ln w="7600" cap="flat">
                            <a:solidFill>
                              <a:srgbClr val="2DA2BF"/>
                            </a:solidFill>
                            <a:bevel/>
                          </a:ln>
                        </a:spPr>
                      </a:sp>
                      <a:sp>
                        <a:nvSpPr>
                          <a:cNvPr id="109" name="Freeform 108"/>
                          <a:cNvSpPr/>
                        </a:nvSpPr>
                        <a:spPr>
                          <a:xfrm>
                            <a:off x="2116250" y="2423900"/>
                            <a:ext cx="931000" cy="349600"/>
                          </a:xfrm>
                          <a:custGeom>
                            <a:avLst/>
                            <a:gdLst/>
                            <a:ahLst/>
                            <a:cxnLst/>
                            <a:rect l="l" t="t" r="r" b="b"/>
                            <a:pathLst>
                              <a:path w="931000" h="349600" stroke="0">
                                <a:moveTo>
                                  <a:pt x="0" y="0"/>
                                </a:moveTo>
                                <a:lnTo>
                                  <a:pt x="0" y="349600"/>
                                </a:lnTo>
                                <a:lnTo>
                                  <a:pt x="931000" y="349600"/>
                                </a:lnTo>
                                <a:lnTo>
                                  <a:pt x="931000" y="101967"/>
                                </a:lnTo>
                                <a:lnTo>
                                  <a:pt x="800493" y="0"/>
                                </a:lnTo>
                                <a:lnTo>
                                  <a:pt x="0" y="0"/>
                                </a:lnTo>
                                <a:close/>
                              </a:path>
                              <a:path w="931000" h="349600" fill="none">
                                <a:moveTo>
                                  <a:pt x="0" y="0"/>
                                </a:moveTo>
                                <a:lnTo>
                                  <a:pt x="0" y="349600"/>
                                </a:lnTo>
                                <a:lnTo>
                                  <a:pt x="931000" y="349600"/>
                                </a:lnTo>
                                <a:lnTo>
                                  <a:pt x="931000" y="101967"/>
                                </a:lnTo>
                                <a:lnTo>
                                  <a:pt x="800493" y="0"/>
                                </a:lnTo>
                                <a:lnTo>
                                  <a:pt x="0" y="0"/>
                                </a:lnTo>
                                <a:close/>
                                <a:moveTo>
                                  <a:pt x="931000" y="101967"/>
                                </a:moveTo>
                                <a:lnTo>
                                  <a:pt x="800493" y="101967"/>
                                </a:lnTo>
                                <a:lnTo>
                                  <a:pt x="800493" y="0"/>
                                </a:lnTo>
                              </a:path>
                            </a:pathLst>
                          </a:custGeom>
                          <a:solidFill>
                            <a:srgbClr val="2DA2BF"/>
                          </a:solidFill>
                          <a:ln w="7600" cap="flat">
                            <a:solidFill>
                              <a:srgbClr val="2DA2BF"/>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Receptionist</a:t>
                              </a:r>
                            </a:p>
                          </a:txBody>
                          <a:useSpRect/>
                        </a:txSp>
                      </a:sp>
                    </a:grpSp>
                    <a:sp>
                      <a:nvSpPr>
                        <a:cNvPr id="110" name="Use Case"/>
                        <a:cNvSpPr/>
                      </a:nvSpPr>
                      <a:spPr>
                        <a:xfrm>
                          <a:off x="4192950" y="1443500"/>
                          <a:ext cx="1109600" cy="442700"/>
                        </a:xfrm>
                        <a:custGeom>
                          <a:avLst/>
                          <a:gdLst>
                            <a:gd name="connsiteX0" fmla="*/ 554800 w 1109600"/>
                            <a:gd name="connsiteY0" fmla="*/ 0 h 442700"/>
                            <a:gd name="connsiteX1" fmla="*/ 554800 w 1109600"/>
                            <a:gd name="connsiteY1" fmla="*/ 442700 h 442700"/>
                            <a:gd name="connsiteX2" fmla="*/ 0 w 1109600"/>
                            <a:gd name="connsiteY2" fmla="*/ 221350 h 442700"/>
                            <a:gd name="connsiteX3" fmla="*/ 1109600 w 1109600"/>
                            <a:gd name="connsiteY3" fmla="*/ 221350 h 442700"/>
                            <a:gd name="connsiteX4" fmla="*/ 901550 w 1109600"/>
                            <a:gd name="connsiteY4" fmla="*/ 55338 h 442700"/>
                            <a:gd name="connsiteX5" fmla="*/ 901550 w 1109600"/>
                            <a:gd name="connsiteY5" fmla="*/ 387363 h 442700"/>
                            <a:gd name="connsiteX6" fmla="*/ 208050 w 1109600"/>
                            <a:gd name="connsiteY6" fmla="*/ 55338 h 442700"/>
                            <a:gd name="connsiteX7" fmla="*/ 208050 w 1109600"/>
                            <a:gd name="connsiteY7" fmla="*/ 387363 h 442700"/>
                            <a:gd name="connsiteX8" fmla="*/ 104025 w 1109600"/>
                            <a:gd name="connsiteY8" fmla="*/ 97394 h 442700"/>
                            <a:gd name="connsiteX9" fmla="*/ 104025 w 1109600"/>
                            <a:gd name="connsiteY9" fmla="*/ 345306 h 442700"/>
                            <a:gd name="connsiteX10" fmla="*/ 1005579 w 1109600"/>
                            <a:gd name="connsiteY10" fmla="*/ 97394 h 442700"/>
                            <a:gd name="connsiteX11" fmla="*/ 1005579 w 1109600"/>
                            <a:gd name="connsiteY11" fmla="*/ 345306 h 442700"/>
                            <a:gd name="rtt" fmla="*/ 27550 h 442700"/>
                            <a:gd name="rtb" fmla="*/ 415150 h 442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1109600" h="442700">
                              <a:moveTo>
                                <a:pt x="0" y="221350"/>
                              </a:moveTo>
                              <a:cubicBezTo>
                                <a:pt x="-3" y="99102"/>
                                <a:pt x="248390" y="0"/>
                                <a:pt x="554800" y="0"/>
                              </a:cubicBezTo>
                              <a:cubicBezTo>
                                <a:pt x="861210" y="0"/>
                                <a:pt x="1109603" y="99102"/>
                                <a:pt x="1109600" y="221350"/>
                              </a:cubicBezTo>
                              <a:cubicBezTo>
                                <a:pt x="1109597" y="343599"/>
                                <a:pt x="861205" y="442700"/>
                                <a:pt x="554800" y="442700"/>
                              </a:cubicBezTo>
                              <a:cubicBezTo>
                                <a:pt x="248395" y="442700"/>
                                <a:pt x="3" y="343599"/>
                                <a:pt x="0" y="22135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Login</a:t>
                            </a:r>
                          </a:p>
                        </a:txBody>
                        <a:useSpRect/>
                      </a:txSp>
                    </a:sp>
                    <a:sp>
                      <a:nvSpPr>
                        <a:cNvPr id="111" name="Use Case"/>
                        <a:cNvSpPr/>
                      </a:nvSpPr>
                      <a:spPr>
                        <a:xfrm>
                          <a:off x="4192950" y="1983100"/>
                          <a:ext cx="953800" cy="501600"/>
                        </a:xfrm>
                        <a:custGeom>
                          <a:avLst/>
                          <a:gdLst>
                            <a:gd name="connsiteX0" fmla="*/ 476900 w 953800"/>
                            <a:gd name="connsiteY0" fmla="*/ 0 h 501600"/>
                            <a:gd name="connsiteX1" fmla="*/ 476900 w 953800"/>
                            <a:gd name="connsiteY1" fmla="*/ 501600 h 501600"/>
                            <a:gd name="connsiteX2" fmla="*/ 0 w 953800"/>
                            <a:gd name="connsiteY2" fmla="*/ 250800 h 501600"/>
                            <a:gd name="connsiteX3" fmla="*/ 953800 w 953800"/>
                            <a:gd name="connsiteY3" fmla="*/ 250800 h 501600"/>
                            <a:gd name="connsiteX4" fmla="*/ 774964 w 953800"/>
                            <a:gd name="connsiteY4" fmla="*/ 62700 h 501600"/>
                            <a:gd name="connsiteX5" fmla="*/ 774964 w 953800"/>
                            <a:gd name="connsiteY5" fmla="*/ 438900 h 501600"/>
                            <a:gd name="connsiteX6" fmla="*/ 178838 w 953800"/>
                            <a:gd name="connsiteY6" fmla="*/ 62700 h 501600"/>
                            <a:gd name="connsiteX7" fmla="*/ 178838 w 953800"/>
                            <a:gd name="connsiteY7" fmla="*/ 438900 h 501600"/>
                            <a:gd name="connsiteX8" fmla="*/ 89419 w 953800"/>
                            <a:gd name="connsiteY8" fmla="*/ 110352 h 501600"/>
                            <a:gd name="connsiteX9" fmla="*/ 89419 w 953800"/>
                            <a:gd name="connsiteY9" fmla="*/ 391248 h 501600"/>
                            <a:gd name="connsiteX10" fmla="*/ 864378 w 953800"/>
                            <a:gd name="connsiteY10" fmla="*/ 110352 h 501600"/>
                            <a:gd name="connsiteX11" fmla="*/ 864378 w 953800"/>
                            <a:gd name="connsiteY11" fmla="*/ 391248 h 501600"/>
                            <a:gd name="rtt" fmla="*/ -30400 h 501600"/>
                            <a:gd name="rtb" fmla="*/ 532000 h 50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501600">
                              <a:moveTo>
                                <a:pt x="0" y="250800"/>
                              </a:moveTo>
                              <a:cubicBezTo>
                                <a:pt x="-3" y="112287"/>
                                <a:pt x="213513" y="0"/>
                                <a:pt x="476900" y="0"/>
                              </a:cubicBezTo>
                              <a:cubicBezTo>
                                <a:pt x="740287" y="0"/>
                                <a:pt x="953803" y="112287"/>
                                <a:pt x="953800" y="250800"/>
                              </a:cubicBezTo>
                              <a:cubicBezTo>
                                <a:pt x="953797" y="389314"/>
                                <a:pt x="740282" y="501600"/>
                                <a:pt x="476900" y="501600"/>
                              </a:cubicBezTo>
                              <a:cubicBezTo>
                                <a:pt x="213518" y="501600"/>
                                <a:pt x="3" y="389314"/>
                                <a:pt x="0" y="2508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add/view Patient</a:t>
                            </a:r>
                          </a:p>
                        </a:txBody>
                        <a:useSpRect/>
                      </a:txSp>
                    </a:sp>
                    <a:sp>
                      <a:nvSpPr>
                        <a:cNvPr id="112" name="Transition"/>
                        <a:cNvSpPr/>
                      </a:nvSpPr>
                      <a:spPr>
                        <a:xfrm>
                          <a:off x="3007350" y="1945104"/>
                          <a:ext cx="1185600" cy="280250"/>
                        </a:xfrm>
                        <a:custGeom>
                          <a:avLst/>
                          <a:gdLst/>
                          <a:ahLst/>
                          <a:cxnLst/>
                          <a:rect l="0" t="0" r="0" b="0"/>
                          <a:pathLst>
                            <a:path w="1185600" h="280250" fill="none">
                              <a:moveTo>
                                <a:pt x="0" y="0"/>
                              </a:moveTo>
                              <a:lnTo>
                                <a:pt x="1185600" y="-28025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13" name="Transition"/>
                        <a:cNvSpPr/>
                      </a:nvSpPr>
                      <a:spPr>
                        <a:xfrm>
                          <a:off x="3007352" y="1945100"/>
                          <a:ext cx="1275022" cy="148352"/>
                        </a:xfrm>
                        <a:custGeom>
                          <a:avLst/>
                          <a:gdLst/>
                          <a:ahLst/>
                          <a:cxnLst/>
                          <a:rect l="0" t="0" r="0" b="0"/>
                          <a:pathLst>
                            <a:path w="1275022" h="148352" fill="none">
                              <a:moveTo>
                                <a:pt x="0" y="0"/>
                              </a:moveTo>
                              <a:lnTo>
                                <a:pt x="1275022" y="148352"/>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15" name="Use Case"/>
                        <a:cNvSpPr/>
                      </a:nvSpPr>
                      <a:spPr>
                        <a:xfrm>
                          <a:off x="4192950" y="2581600"/>
                          <a:ext cx="953800" cy="433200"/>
                        </a:xfrm>
                        <a:custGeom>
                          <a:avLst/>
                          <a:gdLst>
                            <a:gd name="connsiteX0" fmla="*/ 476900 w 953800"/>
                            <a:gd name="connsiteY0" fmla="*/ 0 h 433200"/>
                            <a:gd name="connsiteX1" fmla="*/ 476900 w 953800"/>
                            <a:gd name="connsiteY1" fmla="*/ 433200 h 433200"/>
                            <a:gd name="connsiteX2" fmla="*/ 0 w 953800"/>
                            <a:gd name="connsiteY2" fmla="*/ 216600 h 433200"/>
                            <a:gd name="connsiteX3" fmla="*/ 953800 w 953800"/>
                            <a:gd name="connsiteY3" fmla="*/ 216600 h 433200"/>
                            <a:gd name="connsiteX4" fmla="*/ 774964 w 953800"/>
                            <a:gd name="connsiteY4" fmla="*/ 54150 h 433200"/>
                            <a:gd name="connsiteX5" fmla="*/ 774964 w 953800"/>
                            <a:gd name="connsiteY5" fmla="*/ 379050 h 433200"/>
                            <a:gd name="connsiteX6" fmla="*/ 178838 w 953800"/>
                            <a:gd name="connsiteY6" fmla="*/ 54150 h 433200"/>
                            <a:gd name="connsiteX7" fmla="*/ 178838 w 953800"/>
                            <a:gd name="connsiteY7" fmla="*/ 379050 h 433200"/>
                            <a:gd name="connsiteX8" fmla="*/ 89419 w 953800"/>
                            <a:gd name="connsiteY8" fmla="*/ 95304 h 433200"/>
                            <a:gd name="connsiteX9" fmla="*/ 89419 w 953800"/>
                            <a:gd name="connsiteY9" fmla="*/ 337896 h 433200"/>
                            <a:gd name="connsiteX10" fmla="*/ 864378 w 953800"/>
                            <a:gd name="connsiteY10" fmla="*/ 95304 h 433200"/>
                            <a:gd name="connsiteX11" fmla="*/ 864378 w 953800"/>
                            <a:gd name="connsiteY11" fmla="*/ 337896 h 433200"/>
                            <a:gd name="rtt" fmla="*/ -64600 h 433200"/>
                            <a:gd name="rtb" fmla="*/ 497800 h 433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433200">
                              <a:moveTo>
                                <a:pt x="0" y="216600"/>
                              </a:moveTo>
                              <a:cubicBezTo>
                                <a:pt x="-3" y="96975"/>
                                <a:pt x="213513" y="0"/>
                                <a:pt x="476900" y="0"/>
                              </a:cubicBezTo>
                              <a:cubicBezTo>
                                <a:pt x="740287" y="0"/>
                                <a:pt x="953803" y="96975"/>
                                <a:pt x="953800" y="216600"/>
                              </a:cubicBezTo>
                              <a:cubicBezTo>
                                <a:pt x="953797" y="336225"/>
                                <a:pt x="740283" y="433200"/>
                                <a:pt x="476900" y="433200"/>
                              </a:cubicBezTo>
                              <a:cubicBezTo>
                                <a:pt x="213517" y="433200"/>
                                <a:pt x="3" y="336225"/>
                                <a:pt x="0" y="2166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Admit Patient</a:t>
                            </a:r>
                          </a:p>
                        </a:txBody>
                        <a:useSpRect/>
                      </a:txSp>
                    </a:sp>
                    <a:sp>
                      <a:nvSpPr>
                        <a:cNvPr id="116" name="Use Case"/>
                        <a:cNvSpPr/>
                      </a:nvSpPr>
                      <a:spPr>
                        <a:xfrm>
                          <a:off x="4204350" y="3187819"/>
                          <a:ext cx="965200" cy="482363"/>
                        </a:xfrm>
                        <a:custGeom>
                          <a:avLst/>
                          <a:gdLst>
                            <a:gd name="connsiteX0" fmla="*/ 482600 w 965200"/>
                            <a:gd name="connsiteY0" fmla="*/ 0 h 482363"/>
                            <a:gd name="connsiteX1" fmla="*/ 482600 w 965200"/>
                            <a:gd name="connsiteY1" fmla="*/ 482363 h 482363"/>
                            <a:gd name="connsiteX2" fmla="*/ 0 w 965200"/>
                            <a:gd name="connsiteY2" fmla="*/ 241181 h 482363"/>
                            <a:gd name="connsiteX3" fmla="*/ 965200 w 965200"/>
                            <a:gd name="connsiteY3" fmla="*/ 241181 h 482363"/>
                            <a:gd name="connsiteX4" fmla="*/ 784229 w 965200"/>
                            <a:gd name="connsiteY4" fmla="*/ 60295 h 482363"/>
                            <a:gd name="connsiteX5" fmla="*/ 784229 w 965200"/>
                            <a:gd name="connsiteY5" fmla="*/ 422068 h 482363"/>
                            <a:gd name="connsiteX6" fmla="*/ 180975 w 965200"/>
                            <a:gd name="connsiteY6" fmla="*/ 60295 h 482363"/>
                            <a:gd name="connsiteX7" fmla="*/ 180975 w 965200"/>
                            <a:gd name="connsiteY7" fmla="*/ 422068 h 482363"/>
                            <a:gd name="connsiteX8" fmla="*/ 90488 w 965200"/>
                            <a:gd name="connsiteY8" fmla="*/ 106120 h 482363"/>
                            <a:gd name="connsiteX9" fmla="*/ 90488 w 965200"/>
                            <a:gd name="connsiteY9" fmla="*/ 376243 h 482363"/>
                            <a:gd name="connsiteX10" fmla="*/ 874714 w 965200"/>
                            <a:gd name="connsiteY10" fmla="*/ 106120 h 482363"/>
                            <a:gd name="connsiteX11" fmla="*/ 874714 w 965200"/>
                            <a:gd name="connsiteY11" fmla="*/ 376243 h 482363"/>
                            <a:gd name="rtt" fmla="*/ -40019 h 482363"/>
                            <a:gd name="rtb" fmla="*/ 522381 h 482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65200" h="482363">
                              <a:moveTo>
                                <a:pt x="0" y="241181"/>
                              </a:moveTo>
                              <a:cubicBezTo>
                                <a:pt x="-3" y="107981"/>
                                <a:pt x="216065" y="0"/>
                                <a:pt x="482600" y="0"/>
                              </a:cubicBezTo>
                              <a:cubicBezTo>
                                <a:pt x="749135" y="0"/>
                                <a:pt x="965203" y="107981"/>
                                <a:pt x="965200" y="241181"/>
                              </a:cubicBezTo>
                              <a:cubicBezTo>
                                <a:pt x="965197" y="374383"/>
                                <a:pt x="749130" y="482363"/>
                                <a:pt x="482600" y="482363"/>
                              </a:cubicBezTo>
                              <a:cubicBezTo>
                                <a:pt x="216070" y="482363"/>
                                <a:pt x="3" y="374383"/>
                                <a:pt x="0" y="241181"/>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Schedule Appointment</a:t>
                            </a:r>
                          </a:p>
                        </a:txBody>
                        <a:useSpRect/>
                      </a:txSp>
                    </a:sp>
                    <a:sp>
                      <a:nvSpPr>
                        <a:cNvPr id="117" name="Use Case"/>
                        <a:cNvSpPr/>
                      </a:nvSpPr>
                      <a:spPr>
                        <a:xfrm>
                          <a:off x="5978950" y="2548350"/>
                          <a:ext cx="942400" cy="499700"/>
                        </a:xfrm>
                        <a:custGeom>
                          <a:avLst/>
                          <a:gdLst>
                            <a:gd name="connsiteX0" fmla="*/ 471200 w 942400"/>
                            <a:gd name="connsiteY0" fmla="*/ 0 h 499700"/>
                            <a:gd name="connsiteX1" fmla="*/ 471200 w 942400"/>
                            <a:gd name="connsiteY1" fmla="*/ 499700 h 499700"/>
                            <a:gd name="connsiteX2" fmla="*/ 0 w 942400"/>
                            <a:gd name="connsiteY2" fmla="*/ 249850 h 499700"/>
                            <a:gd name="connsiteX3" fmla="*/ 942400 w 942400"/>
                            <a:gd name="connsiteY3" fmla="*/ 249850 h 499700"/>
                            <a:gd name="connsiteX4" fmla="*/ 765700 w 942400"/>
                            <a:gd name="connsiteY4" fmla="*/ 62463 h 499700"/>
                            <a:gd name="connsiteX5" fmla="*/ 765700 w 942400"/>
                            <a:gd name="connsiteY5" fmla="*/ 437238 h 499700"/>
                            <a:gd name="connsiteX6" fmla="*/ 176700 w 942400"/>
                            <a:gd name="connsiteY6" fmla="*/ 62463 h 499700"/>
                            <a:gd name="connsiteX7" fmla="*/ 176700 w 942400"/>
                            <a:gd name="connsiteY7" fmla="*/ 437238 h 499700"/>
                            <a:gd name="connsiteX8" fmla="*/ 88350 w 942400"/>
                            <a:gd name="connsiteY8" fmla="*/ 109934 h 499700"/>
                            <a:gd name="connsiteX9" fmla="*/ 88350 w 942400"/>
                            <a:gd name="connsiteY9" fmla="*/ 389766 h 499700"/>
                            <a:gd name="connsiteX10" fmla="*/ 854050 w 942400"/>
                            <a:gd name="connsiteY10" fmla="*/ 109934 h 499700"/>
                            <a:gd name="connsiteX11" fmla="*/ 854050 w 942400"/>
                            <a:gd name="connsiteY11" fmla="*/ 389766 h 499700"/>
                            <a:gd name="rtt" fmla="*/ -31350 h 499700"/>
                            <a:gd name="rtb" fmla="*/ 531050 h 499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42400" h="499700">
                              <a:moveTo>
                                <a:pt x="0" y="249850"/>
                              </a:moveTo>
                              <a:cubicBezTo>
                                <a:pt x="-3" y="111862"/>
                                <a:pt x="210961" y="0"/>
                                <a:pt x="471200" y="0"/>
                              </a:cubicBezTo>
                              <a:cubicBezTo>
                                <a:pt x="731439" y="0"/>
                                <a:pt x="942403" y="111862"/>
                                <a:pt x="942400" y="249850"/>
                              </a:cubicBezTo>
                              <a:cubicBezTo>
                                <a:pt x="942397" y="387839"/>
                                <a:pt x="731434" y="499700"/>
                                <a:pt x="471200" y="499700"/>
                              </a:cubicBezTo>
                              <a:cubicBezTo>
                                <a:pt x="210966" y="499700"/>
                                <a:pt x="3" y="387839"/>
                                <a:pt x="0" y="24985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Bed Allocation</a:t>
                            </a:r>
                          </a:p>
                        </a:txBody>
                        <a:useSpRect/>
                      </a:txSp>
                    </a:sp>
                    <a:sp>
                      <a:nvSpPr>
                        <a:cNvPr id="118" name="Include"/>
                        <a:cNvSpPr/>
                      </a:nvSpPr>
                      <a:spPr>
                        <a:xfrm>
                          <a:off x="5146750" y="2798200"/>
                          <a:ext cx="832200" cy="0"/>
                        </a:xfrm>
                        <a:custGeom>
                          <a:avLst/>
                          <a:gdLst>
                            <a:gd name="rtl" fmla="*/ -24700 w 832200"/>
                            <a:gd name="rtt" fmla="*/ -203973 h 0"/>
                            <a:gd name="rtr" fmla="*/ 856900 w 832200"/>
                            <a:gd name="rtb" fmla="*/ 31627 h 0"/>
                          </a:gdLst>
                          <a:ahLst/>
                          <a:cxnLst/>
                          <a:rect l="rtl" t="rtt" r="rtr" b="rtb"/>
                          <a:pathLst>
                            <a:path w="832200" fill="none">
                              <a:moveTo>
                                <a:pt x="0" y="0"/>
                              </a:moveTo>
                              <a:lnTo>
                                <a:pt x="832200" y="0"/>
                              </a:lnTo>
                            </a:path>
                          </a:pathLst>
                        </a:custGeom>
                        <a:solidFill>
                          <a:srgbClr val="000000"/>
                        </a:solidFill>
                        <a:ln w="7600" cap="flat">
                          <a:solidFill>
                            <a:srgbClr val="000000"/>
                          </a:solidFill>
                          <a:custDash>
                            <a:ds d="600000" sp="400000"/>
                          </a:custDash>
                          <a:bevel/>
                          <a:tailEnd type="arrow" w="lg" len="lg"/>
                        </a:ln>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1F6391"/>
                                </a:solidFill>
                                <a:latin typeface="Arial"/>
                              </a:rPr>
                              <a:t>&lt;&lt;Include&gt;&gt;</a:t>
                            </a:r>
                          </a:p>
                        </a:txBody>
                        <a:useSpRect/>
                      </a:txSp>
                    </a:sp>
                    <a:sp>
                      <a:nvSpPr>
                        <a:cNvPr id="119" name="Use Case"/>
                        <a:cNvSpPr/>
                      </a:nvSpPr>
                      <a:spPr>
                        <a:xfrm>
                          <a:off x="4137850" y="3949127"/>
                          <a:ext cx="1098200" cy="435575"/>
                        </a:xfrm>
                        <a:custGeom>
                          <a:avLst/>
                          <a:gdLst>
                            <a:gd name="connsiteX0" fmla="*/ 549100 w 1098200"/>
                            <a:gd name="connsiteY0" fmla="*/ 0 h 435575"/>
                            <a:gd name="connsiteX1" fmla="*/ 549100 w 1098200"/>
                            <a:gd name="connsiteY1" fmla="*/ 435575 h 435575"/>
                            <a:gd name="connsiteX2" fmla="*/ 0 w 1098200"/>
                            <a:gd name="connsiteY2" fmla="*/ 217788 h 435575"/>
                            <a:gd name="connsiteX3" fmla="*/ 1098200 w 1098200"/>
                            <a:gd name="connsiteY3" fmla="*/ 217788 h 435575"/>
                            <a:gd name="connsiteX4" fmla="*/ 892286 w 1098200"/>
                            <a:gd name="connsiteY4" fmla="*/ 54447 h 435575"/>
                            <a:gd name="connsiteX5" fmla="*/ 892286 w 1098200"/>
                            <a:gd name="connsiteY5" fmla="*/ 381128 h 435575"/>
                            <a:gd name="connsiteX6" fmla="*/ 205913 w 1098200"/>
                            <a:gd name="connsiteY6" fmla="*/ 54447 h 435575"/>
                            <a:gd name="connsiteX7" fmla="*/ 205913 w 1098200"/>
                            <a:gd name="connsiteY7" fmla="*/ 381128 h 435575"/>
                            <a:gd name="connsiteX8" fmla="*/ 102956 w 1098200"/>
                            <a:gd name="connsiteY8" fmla="*/ 95827 h 435575"/>
                            <a:gd name="connsiteX9" fmla="*/ 102956 w 1098200"/>
                            <a:gd name="connsiteY9" fmla="*/ 339748 h 435575"/>
                            <a:gd name="connsiteX10" fmla="*/ 995243 w 1098200"/>
                            <a:gd name="connsiteY10" fmla="*/ 95827 h 435575"/>
                            <a:gd name="connsiteX11" fmla="*/ 995243 w 1098200"/>
                            <a:gd name="connsiteY11" fmla="*/ 339748 h 435575"/>
                            <a:gd name="rtt" fmla="*/ -63412 h 435575"/>
                            <a:gd name="rtb" fmla="*/ 498988 h 435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1098200" h="435575">
                              <a:moveTo>
                                <a:pt x="0" y="217788"/>
                              </a:moveTo>
                              <a:cubicBezTo>
                                <a:pt x="-4" y="97507"/>
                                <a:pt x="245837" y="0"/>
                                <a:pt x="549100" y="0"/>
                              </a:cubicBezTo>
                              <a:cubicBezTo>
                                <a:pt x="852363" y="0"/>
                                <a:pt x="1098204" y="97507"/>
                                <a:pt x="1098200" y="217788"/>
                              </a:cubicBezTo>
                              <a:cubicBezTo>
                                <a:pt x="1098196" y="338069"/>
                                <a:pt x="852357" y="435575"/>
                                <a:pt x="549100" y="435575"/>
                              </a:cubicBezTo>
                              <a:cubicBezTo>
                                <a:pt x="245843" y="435575"/>
                                <a:pt x="4" y="338069"/>
                                <a:pt x="0" y="217788"/>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Approve Appointment</a:t>
                            </a:r>
                          </a:p>
                        </a:txBody>
                        <a:useSpRect/>
                      </a:txSp>
                    </a:sp>
                    <a:sp>
                      <a:nvSpPr>
                        <a:cNvPr id="120" name="Transition"/>
                        <a:cNvSpPr/>
                      </a:nvSpPr>
                      <a:spPr>
                        <a:xfrm>
                          <a:off x="3019698" y="1966000"/>
                          <a:ext cx="1262672" cy="710904"/>
                        </a:xfrm>
                        <a:custGeom>
                          <a:avLst/>
                          <a:gdLst/>
                          <a:ahLst/>
                          <a:cxnLst/>
                          <a:rect l="0" t="0" r="0" b="0"/>
                          <a:pathLst>
                            <a:path w="1262672" h="710904" fill="none">
                              <a:moveTo>
                                <a:pt x="0" y="0"/>
                              </a:moveTo>
                              <a:lnTo>
                                <a:pt x="1262672" y="710904"/>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1" name="Transition"/>
                        <a:cNvSpPr/>
                      </a:nvSpPr>
                      <a:spPr>
                        <a:xfrm>
                          <a:off x="3019702" y="1966003"/>
                          <a:ext cx="1365629" cy="1282112"/>
                        </a:xfrm>
                        <a:custGeom>
                          <a:avLst/>
                          <a:gdLst/>
                          <a:ahLst/>
                          <a:cxnLst/>
                          <a:rect l="0" t="0" r="0" b="0"/>
                          <a:pathLst>
                            <a:path w="1365629" h="1282112" fill="none">
                              <a:moveTo>
                                <a:pt x="0" y="0"/>
                              </a:moveTo>
                              <a:lnTo>
                                <a:pt x="1365629" y="1282112"/>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2" name="Transition"/>
                        <a:cNvSpPr/>
                      </a:nvSpPr>
                      <a:spPr>
                        <a:xfrm>
                          <a:off x="3019697" y="1966000"/>
                          <a:ext cx="1324064" cy="2037575"/>
                        </a:xfrm>
                        <a:custGeom>
                          <a:avLst/>
                          <a:gdLst/>
                          <a:ahLst/>
                          <a:cxnLst/>
                          <a:rect l="0" t="0" r="0" b="0"/>
                          <a:pathLst>
                            <a:path w="1324064" h="2037575" fill="none">
                              <a:moveTo>
                                <a:pt x="0" y="0"/>
                              </a:moveTo>
                              <a:lnTo>
                                <a:pt x="1324064" y="2037575"/>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3" name="Transition"/>
                        <a:cNvSpPr/>
                      </a:nvSpPr>
                      <a:spPr>
                        <a:xfrm>
                          <a:off x="3019704" y="1966000"/>
                          <a:ext cx="1118150" cy="2783500"/>
                        </a:xfrm>
                        <a:custGeom>
                          <a:avLst/>
                          <a:gdLst/>
                          <a:ahLst/>
                          <a:cxnLst/>
                          <a:rect l="0" t="0" r="0" b="0"/>
                          <a:pathLst>
                            <a:path w="1118150" h="2783500" fill="none">
                              <a:moveTo>
                                <a:pt x="0" y="0"/>
                              </a:moveTo>
                              <a:lnTo>
                                <a:pt x="1118150" y="27835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4" name="Use Case"/>
                        <a:cNvSpPr/>
                      </a:nvSpPr>
                      <a:spPr>
                        <a:xfrm>
                          <a:off x="4137850" y="4498700"/>
                          <a:ext cx="1098200" cy="501600"/>
                        </a:xfrm>
                        <a:custGeom>
                          <a:avLst/>
                          <a:gdLst>
                            <a:gd name="connsiteX0" fmla="*/ 549100 w 1098200"/>
                            <a:gd name="connsiteY0" fmla="*/ 0 h 501600"/>
                            <a:gd name="connsiteX1" fmla="*/ 549100 w 1098200"/>
                            <a:gd name="connsiteY1" fmla="*/ 501600 h 501600"/>
                            <a:gd name="connsiteX2" fmla="*/ 0 w 1098200"/>
                            <a:gd name="connsiteY2" fmla="*/ 250800 h 501600"/>
                            <a:gd name="connsiteX3" fmla="*/ 1098200 w 1098200"/>
                            <a:gd name="connsiteY3" fmla="*/ 250800 h 501600"/>
                            <a:gd name="connsiteX4" fmla="*/ 892286 w 1098200"/>
                            <a:gd name="connsiteY4" fmla="*/ 62700 h 501600"/>
                            <a:gd name="connsiteX5" fmla="*/ 892286 w 1098200"/>
                            <a:gd name="connsiteY5" fmla="*/ 438900 h 501600"/>
                            <a:gd name="connsiteX6" fmla="*/ 205913 w 1098200"/>
                            <a:gd name="connsiteY6" fmla="*/ 62700 h 501600"/>
                            <a:gd name="connsiteX7" fmla="*/ 205913 w 1098200"/>
                            <a:gd name="connsiteY7" fmla="*/ 438900 h 501600"/>
                            <a:gd name="connsiteX8" fmla="*/ 102956 w 1098200"/>
                            <a:gd name="connsiteY8" fmla="*/ 110352 h 501600"/>
                            <a:gd name="connsiteX9" fmla="*/ 102956 w 1098200"/>
                            <a:gd name="connsiteY9" fmla="*/ 391248 h 501600"/>
                            <a:gd name="connsiteX10" fmla="*/ 995243 w 1098200"/>
                            <a:gd name="connsiteY10" fmla="*/ 110352 h 501600"/>
                            <a:gd name="connsiteX11" fmla="*/ 995243 w 1098200"/>
                            <a:gd name="connsiteY11" fmla="*/ 391248 h 501600"/>
                            <a:gd name="rtt" fmla="*/ -30400 h 501600"/>
                            <a:gd name="rtb" fmla="*/ 532000 h 50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1098200" h="501600">
                              <a:moveTo>
                                <a:pt x="0" y="250800"/>
                              </a:moveTo>
                              <a:cubicBezTo>
                                <a:pt x="-4" y="112287"/>
                                <a:pt x="245838" y="0"/>
                                <a:pt x="549100" y="0"/>
                              </a:cubicBezTo>
                              <a:cubicBezTo>
                                <a:pt x="852362" y="0"/>
                                <a:pt x="1098204" y="112287"/>
                                <a:pt x="1098200" y="250800"/>
                              </a:cubicBezTo>
                              <a:cubicBezTo>
                                <a:pt x="1098196" y="389314"/>
                                <a:pt x="852357" y="501600"/>
                                <a:pt x="549100" y="501600"/>
                              </a:cubicBezTo>
                              <a:cubicBezTo>
                                <a:pt x="245843" y="501600"/>
                                <a:pt x="4" y="389314"/>
                                <a:pt x="0" y="2508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Discharge Patient</a:t>
                            </a:r>
                          </a:p>
                        </a:txBody>
                        <a:useSpRect/>
                      </a:txSp>
                    </a:sp>
                    <a:sp>
                      <a:nvSpPr>
                        <a:cNvPr id="125" name="Transition"/>
                        <a:cNvSpPr/>
                      </a:nvSpPr>
                      <a:spPr>
                        <a:xfrm>
                          <a:off x="3019701" y="1966000"/>
                          <a:ext cx="1137507" cy="3258652"/>
                        </a:xfrm>
                        <a:custGeom>
                          <a:avLst/>
                          <a:gdLst/>
                          <a:ahLst/>
                          <a:cxnLst/>
                          <a:rect l="0" t="0" r="0" b="0"/>
                          <a:pathLst>
                            <a:path w="1137507" h="3258652" fill="none">
                              <a:moveTo>
                                <a:pt x="0" y="0"/>
                              </a:moveTo>
                              <a:lnTo>
                                <a:pt x="1137507" y="3258652"/>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6" name="Use Case"/>
                        <a:cNvSpPr/>
                      </a:nvSpPr>
                      <a:spPr>
                        <a:xfrm>
                          <a:off x="4054250" y="5114300"/>
                          <a:ext cx="1098200" cy="501600"/>
                        </a:xfrm>
                        <a:custGeom>
                          <a:avLst/>
                          <a:gdLst>
                            <a:gd name="connsiteX0" fmla="*/ 549100 w 1098200"/>
                            <a:gd name="connsiteY0" fmla="*/ 0 h 501600"/>
                            <a:gd name="connsiteX1" fmla="*/ 549100 w 1098200"/>
                            <a:gd name="connsiteY1" fmla="*/ 501600 h 501600"/>
                            <a:gd name="connsiteX2" fmla="*/ 0 w 1098200"/>
                            <a:gd name="connsiteY2" fmla="*/ 250800 h 501600"/>
                            <a:gd name="connsiteX3" fmla="*/ 1098200 w 1098200"/>
                            <a:gd name="connsiteY3" fmla="*/ 250800 h 501600"/>
                            <a:gd name="connsiteX4" fmla="*/ 892286 w 1098200"/>
                            <a:gd name="connsiteY4" fmla="*/ 62700 h 501600"/>
                            <a:gd name="connsiteX5" fmla="*/ 892286 w 1098200"/>
                            <a:gd name="connsiteY5" fmla="*/ 438900 h 501600"/>
                            <a:gd name="connsiteX6" fmla="*/ 205913 w 1098200"/>
                            <a:gd name="connsiteY6" fmla="*/ 62700 h 501600"/>
                            <a:gd name="connsiteX7" fmla="*/ 205913 w 1098200"/>
                            <a:gd name="connsiteY7" fmla="*/ 438900 h 501600"/>
                            <a:gd name="connsiteX8" fmla="*/ 102956 w 1098200"/>
                            <a:gd name="connsiteY8" fmla="*/ 110352 h 501600"/>
                            <a:gd name="connsiteX9" fmla="*/ 102956 w 1098200"/>
                            <a:gd name="connsiteY9" fmla="*/ 391248 h 501600"/>
                            <a:gd name="connsiteX10" fmla="*/ 995243 w 1098200"/>
                            <a:gd name="connsiteY10" fmla="*/ 110352 h 501600"/>
                            <a:gd name="connsiteX11" fmla="*/ 995243 w 1098200"/>
                            <a:gd name="connsiteY11" fmla="*/ 391248 h 501600"/>
                            <a:gd name="rtt" fmla="*/ 57000 h 501600"/>
                            <a:gd name="rtb" fmla="*/ 444600 h 50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1098200" h="501600">
                              <a:moveTo>
                                <a:pt x="0" y="250800"/>
                              </a:moveTo>
                              <a:cubicBezTo>
                                <a:pt x="-4" y="112287"/>
                                <a:pt x="245838" y="0"/>
                                <a:pt x="549100" y="0"/>
                              </a:cubicBezTo>
                              <a:cubicBezTo>
                                <a:pt x="852362" y="0"/>
                                <a:pt x="1098204" y="112287"/>
                                <a:pt x="1098200" y="250800"/>
                              </a:cubicBezTo>
                              <a:cubicBezTo>
                                <a:pt x="1098196" y="389314"/>
                                <a:pt x="852357" y="501600"/>
                                <a:pt x="549100" y="501600"/>
                              </a:cubicBezTo>
                              <a:cubicBezTo>
                                <a:pt x="245843" y="501600"/>
                                <a:pt x="4" y="389314"/>
                                <a:pt x="0" y="2508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Logout</a:t>
                            </a:r>
                          </a:p>
                        </a:txBody>
                        <a:useSpRect/>
                      </a:txSp>
                    </a:sp>
                    <a:sp>
                      <a:nvSpPr>
                        <a:cNvPr id="129" name="Text 129"/>
                        <a:cNvSpPr txBox="1"/>
                      </a:nvSpPr>
                      <a:spPr>
                        <a:xfrm>
                          <a:off x="2108650" y="808900"/>
                          <a:ext cx="4926700" cy="1048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30" name="Text 130"/>
                        <a:cNvSpPr txBox="1"/>
                      </a:nvSpPr>
                      <a:spPr>
                        <a:xfrm>
                          <a:off x="2108650" y="2904980"/>
                          <a:ext cx="4926700" cy="1048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31" name="Text 131"/>
                        <a:cNvSpPr txBox="1"/>
                      </a:nvSpPr>
                      <a:spPr>
                        <a:xfrm>
                          <a:off x="2108650" y="5001060"/>
                          <a:ext cx="4926700" cy="1048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32" name="Text 132"/>
                        <a:cNvSpPr txBox="1"/>
                      </a:nvSpPr>
                      <a:spPr>
                        <a:xfrm>
                          <a:off x="2108650" y="808900"/>
                          <a:ext cx="4926700" cy="1048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33" name="Text 133"/>
                        <a:cNvSpPr txBox="1"/>
                      </a:nvSpPr>
                      <a:spPr>
                        <a:xfrm>
                          <a:off x="2108650" y="2904980"/>
                          <a:ext cx="4926700" cy="1048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34" name="Text 134"/>
                        <a:cNvSpPr txBox="1"/>
                      </a:nvSpPr>
                      <a:spPr>
                        <a:xfrm>
                          <a:off x="2108650" y="5001060"/>
                          <a:ext cx="4926700" cy="1048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35" name="Text 135"/>
                        <a:cNvSpPr txBox="1"/>
                      </a:nvSpPr>
                      <a:spPr>
                        <a:xfrm>
                          <a:off x="2108650" y="808900"/>
                          <a:ext cx="4926700" cy="1048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36" name="Text 136"/>
                        <a:cNvSpPr txBox="1"/>
                      </a:nvSpPr>
                      <a:spPr>
                        <a:xfrm>
                          <a:off x="2108650" y="2904980"/>
                          <a:ext cx="4926700" cy="1048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37" name="Text 137"/>
                        <a:cNvSpPr txBox="1"/>
                      </a:nvSpPr>
                      <a:spPr>
                        <a:xfrm>
                          <a:off x="2108650" y="5001060"/>
                          <a:ext cx="4926700" cy="1048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DA60FE" w:rsidRPr="0099349B" w:rsidRDefault="00DA60FE">
      <w:pPr>
        <w:rPr>
          <w:rFonts w:ascii="Times New Roman" w:hAnsi="Times New Roman" w:cs="Times New Roman"/>
        </w:rPr>
      </w:pPr>
      <w:r w:rsidRPr="0099349B">
        <w:rPr>
          <w:rFonts w:ascii="Times New Roman" w:hAnsi="Times New Roman" w:cs="Times New Roman"/>
        </w:rPr>
        <w:br w:type="page"/>
      </w:r>
    </w:p>
    <w:p w:rsidR="009229F4" w:rsidRPr="0099349B" w:rsidRDefault="009229F4" w:rsidP="009229F4">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5657AA" w:rsidRDefault="00556292">
      <w:pPr>
        <w:rPr>
          <w:rFonts w:ascii="Times New Roman" w:hAnsi="Times New Roman" w:cs="Times New Roman"/>
        </w:rPr>
      </w:pPr>
      <w:r w:rsidRPr="0099349B">
        <w:rPr>
          <w:rFonts w:ascii="Times New Roman" w:hAnsi="Times New Roman" w:cs="Times New Roman"/>
        </w:rPr>
        <w:tab/>
      </w:r>
    </w:p>
    <w:p w:rsidR="009229F4" w:rsidRDefault="009229F4">
      <w:pPr>
        <w:rPr>
          <w:rFonts w:ascii="Times New Roman" w:hAnsi="Times New Roman" w:cs="Times New Roman"/>
        </w:rPr>
      </w:pPr>
    </w:p>
    <w:p w:rsidR="00556292" w:rsidRPr="00B34BF7" w:rsidRDefault="00556292" w:rsidP="00B34BF7">
      <w:pPr>
        <w:jc w:val="center"/>
        <w:rPr>
          <w:rFonts w:ascii="Times New Roman" w:hAnsi="Times New Roman" w:cs="Times New Roman"/>
          <w:b/>
          <w:bCs/>
          <w:sz w:val="28"/>
          <w:szCs w:val="28"/>
        </w:rPr>
      </w:pPr>
      <w:r w:rsidRPr="00B34BF7">
        <w:rPr>
          <w:rFonts w:ascii="Times New Roman" w:hAnsi="Times New Roman" w:cs="Times New Roman"/>
          <w:b/>
          <w:bCs/>
          <w:sz w:val="28"/>
          <w:szCs w:val="28"/>
        </w:rPr>
        <w:t>Staff</w:t>
      </w:r>
    </w:p>
    <w:p w:rsidR="00DA60FE" w:rsidRPr="0099349B" w:rsidRDefault="00DA60FE" w:rsidP="004E1AED">
      <w:pPr>
        <w:rPr>
          <w:rFonts w:ascii="Times New Roman" w:hAnsi="Times New Roman" w:cs="Times New Roman"/>
        </w:rPr>
      </w:pPr>
      <w:r w:rsidRPr="0099349B">
        <w:rPr>
          <w:rFonts w:ascii="Times New Roman" w:hAnsi="Times New Roman" w:cs="Times New Roman"/>
          <w:noProof/>
          <w:lang w:eastAsia="en-US" w:bidi="gu-IN"/>
        </w:rPr>
        <w:drawing>
          <wp:inline distT="0" distB="0" distL="0" distR="0">
            <wp:extent cx="5221200" cy="4385200"/>
            <wp:effectExtent l="19050" t="0" r="0" b="0"/>
            <wp:docPr id="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221200" cy="4385200"/>
                      <a:chOff x="1961400" y="1236400"/>
                      <a:chExt cx="5221200" cy="4385200"/>
                    </a:xfrm>
                  </a:grpSpPr>
                  <a:grpSp>
                    <a:nvGrpSpPr>
                      <a:cNvPr id="119" name="Group119"/>
                      <a:cNvGrpSpPr/>
                    </a:nvGrpSpPr>
                    <a:grpSpPr>
                      <a:xfrm>
                        <a:off x="1961400" y="1236400"/>
                        <a:ext cx="5221200" cy="4385200"/>
                        <a:chOff x="1961400" y="1236400"/>
                        <a:chExt cx="5221200" cy="4385200"/>
                      </a:xfrm>
                    </a:grpSpPr>
                    <a:sp>
                      <a:nvSpPr>
                        <a:cNvPr id="101" name="Use Case"/>
                        <a:cNvSpPr/>
                      </a:nvSpPr>
                      <a:spPr>
                        <a:xfrm>
                          <a:off x="3914600" y="2026800"/>
                          <a:ext cx="953800" cy="475000"/>
                        </a:xfrm>
                        <a:custGeom>
                          <a:avLst/>
                          <a:gdLst>
                            <a:gd name="connsiteX0" fmla="*/ 476900 w 953800"/>
                            <a:gd name="connsiteY0" fmla="*/ 0 h 475000"/>
                            <a:gd name="connsiteX1" fmla="*/ 476900 w 953800"/>
                            <a:gd name="connsiteY1" fmla="*/ 475000 h 475000"/>
                            <a:gd name="connsiteX2" fmla="*/ 0 w 953800"/>
                            <a:gd name="connsiteY2" fmla="*/ 237500 h 475000"/>
                            <a:gd name="connsiteX3" fmla="*/ 953800 w 953800"/>
                            <a:gd name="connsiteY3" fmla="*/ 237500 h 475000"/>
                            <a:gd name="connsiteX4" fmla="*/ 774964 w 953800"/>
                            <a:gd name="connsiteY4" fmla="*/ 59375 h 475000"/>
                            <a:gd name="connsiteX5" fmla="*/ 774964 w 953800"/>
                            <a:gd name="connsiteY5" fmla="*/ 415625 h 475000"/>
                            <a:gd name="connsiteX6" fmla="*/ 178838 w 953800"/>
                            <a:gd name="connsiteY6" fmla="*/ 59375 h 475000"/>
                            <a:gd name="connsiteX7" fmla="*/ 178838 w 953800"/>
                            <a:gd name="connsiteY7" fmla="*/ 415625 h 475000"/>
                            <a:gd name="connsiteX8" fmla="*/ 89419 w 953800"/>
                            <a:gd name="connsiteY8" fmla="*/ 104500 h 475000"/>
                            <a:gd name="connsiteX9" fmla="*/ 89419 w 953800"/>
                            <a:gd name="connsiteY9" fmla="*/ 370500 h 475000"/>
                            <a:gd name="connsiteX10" fmla="*/ 864378 w 953800"/>
                            <a:gd name="connsiteY10" fmla="*/ 104500 h 475000"/>
                            <a:gd name="connsiteX11" fmla="*/ 864378 w 953800"/>
                            <a:gd name="connsiteY11" fmla="*/ 370500 h 475000"/>
                            <a:gd name="rtt" fmla="*/ 43700 h 475000"/>
                            <a:gd name="rtb" fmla="*/ 431300 h 475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475000">
                              <a:moveTo>
                                <a:pt x="0" y="237500"/>
                              </a:moveTo>
                              <a:cubicBezTo>
                                <a:pt x="-3" y="106333"/>
                                <a:pt x="213513" y="0"/>
                                <a:pt x="476900" y="0"/>
                              </a:cubicBezTo>
                              <a:cubicBezTo>
                                <a:pt x="740287" y="0"/>
                                <a:pt x="953803" y="106333"/>
                                <a:pt x="953800" y="237500"/>
                              </a:cubicBezTo>
                              <a:cubicBezTo>
                                <a:pt x="953797" y="368668"/>
                                <a:pt x="740282" y="475000"/>
                                <a:pt x="476900" y="475000"/>
                              </a:cubicBezTo>
                              <a:cubicBezTo>
                                <a:pt x="213518" y="475000"/>
                                <a:pt x="3" y="368668"/>
                                <a:pt x="0" y="2375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Login</a:t>
                            </a:r>
                          </a:p>
                        </a:txBody>
                        <a:useSpRect/>
                      </a:txSp>
                    </a:sp>
                    <a:sp>
                      <a:nvSpPr>
                        <a:cNvPr id="102" name="Use Case"/>
                        <a:cNvSpPr/>
                      </a:nvSpPr>
                      <a:spPr>
                        <a:xfrm>
                          <a:off x="3914600" y="2642400"/>
                          <a:ext cx="953800" cy="570000"/>
                        </a:xfrm>
                        <a:custGeom>
                          <a:avLst/>
                          <a:gdLst>
                            <a:gd name="connsiteX0" fmla="*/ 476900 w 953800"/>
                            <a:gd name="connsiteY0" fmla="*/ 0 h 570000"/>
                            <a:gd name="connsiteX1" fmla="*/ 476900 w 953800"/>
                            <a:gd name="connsiteY1" fmla="*/ 570000 h 570000"/>
                            <a:gd name="connsiteX2" fmla="*/ 0 w 953800"/>
                            <a:gd name="connsiteY2" fmla="*/ 285000 h 570000"/>
                            <a:gd name="connsiteX3" fmla="*/ 953800 w 953800"/>
                            <a:gd name="connsiteY3" fmla="*/ 285000 h 570000"/>
                            <a:gd name="connsiteX4" fmla="*/ 774964 w 953800"/>
                            <a:gd name="connsiteY4" fmla="*/ 71250 h 570000"/>
                            <a:gd name="connsiteX5" fmla="*/ 774964 w 953800"/>
                            <a:gd name="connsiteY5" fmla="*/ 498750 h 570000"/>
                            <a:gd name="connsiteX6" fmla="*/ 178838 w 953800"/>
                            <a:gd name="connsiteY6" fmla="*/ 71250 h 570000"/>
                            <a:gd name="connsiteX7" fmla="*/ 178838 w 953800"/>
                            <a:gd name="connsiteY7" fmla="*/ 498750 h 570000"/>
                            <a:gd name="connsiteX8" fmla="*/ 89419 w 953800"/>
                            <a:gd name="connsiteY8" fmla="*/ 125400 h 570000"/>
                            <a:gd name="connsiteX9" fmla="*/ 89419 w 953800"/>
                            <a:gd name="connsiteY9" fmla="*/ 444600 h 570000"/>
                            <a:gd name="connsiteX10" fmla="*/ 864378 w 953800"/>
                            <a:gd name="connsiteY10" fmla="*/ 125400 h 570000"/>
                            <a:gd name="connsiteX11" fmla="*/ 864378 w 953800"/>
                            <a:gd name="connsiteY11" fmla="*/ 444600 h 570000"/>
                            <a:gd name="rtb" fmla="*/ 566200 h 57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953800" h="570000">
                              <a:moveTo>
                                <a:pt x="0" y="285000"/>
                              </a:moveTo>
                              <a:cubicBezTo>
                                <a:pt x="-4" y="127599"/>
                                <a:pt x="213513" y="0"/>
                                <a:pt x="476900" y="0"/>
                              </a:cubicBezTo>
                              <a:cubicBezTo>
                                <a:pt x="740287" y="0"/>
                                <a:pt x="953804" y="127599"/>
                                <a:pt x="953800" y="285000"/>
                              </a:cubicBezTo>
                              <a:cubicBezTo>
                                <a:pt x="953796" y="442402"/>
                                <a:pt x="740282" y="570000"/>
                                <a:pt x="476900" y="570000"/>
                              </a:cubicBezTo>
                              <a:cubicBezTo>
                                <a:pt x="213518" y="570000"/>
                                <a:pt x="4" y="442402"/>
                                <a:pt x="0" y="2850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View Current Allocation</a:t>
                            </a:r>
                          </a:p>
                        </a:txBody>
                        <a:useSpRect/>
                      </a:txSp>
                    </a:sp>
                    <a:sp>
                      <a:nvSpPr>
                        <a:cNvPr id="103" name="Use Case"/>
                        <a:cNvSpPr/>
                      </a:nvSpPr>
                      <a:spPr>
                        <a:xfrm>
                          <a:off x="3914600" y="3376754"/>
                          <a:ext cx="965200" cy="550050"/>
                        </a:xfrm>
                        <a:custGeom>
                          <a:avLst/>
                          <a:gdLst>
                            <a:gd name="connsiteX0" fmla="*/ 482600 w 965200"/>
                            <a:gd name="connsiteY0" fmla="*/ 0 h 550050"/>
                            <a:gd name="connsiteX1" fmla="*/ 482600 w 965200"/>
                            <a:gd name="connsiteY1" fmla="*/ 550050 h 550050"/>
                            <a:gd name="connsiteX2" fmla="*/ 0 w 965200"/>
                            <a:gd name="connsiteY2" fmla="*/ 275025 h 550050"/>
                            <a:gd name="connsiteX3" fmla="*/ 965200 w 965200"/>
                            <a:gd name="connsiteY3" fmla="*/ 275025 h 550050"/>
                            <a:gd name="connsiteX4" fmla="*/ 784229 w 965200"/>
                            <a:gd name="connsiteY4" fmla="*/ 68756 h 550050"/>
                            <a:gd name="connsiteX5" fmla="*/ 784229 w 965200"/>
                            <a:gd name="connsiteY5" fmla="*/ 481294 h 550050"/>
                            <a:gd name="connsiteX6" fmla="*/ 180975 w 965200"/>
                            <a:gd name="connsiteY6" fmla="*/ 68756 h 550050"/>
                            <a:gd name="connsiteX7" fmla="*/ 180975 w 965200"/>
                            <a:gd name="connsiteY7" fmla="*/ 481294 h 550050"/>
                            <a:gd name="connsiteX8" fmla="*/ 90488 w 965200"/>
                            <a:gd name="connsiteY8" fmla="*/ 121011 h 550050"/>
                            <a:gd name="connsiteX9" fmla="*/ 90488 w 965200"/>
                            <a:gd name="connsiteY9" fmla="*/ 429039 h 550050"/>
                            <a:gd name="connsiteX10" fmla="*/ 874714 w 965200"/>
                            <a:gd name="connsiteY10" fmla="*/ 121011 h 550050"/>
                            <a:gd name="connsiteX11" fmla="*/ 874714 w 965200"/>
                            <a:gd name="connsiteY11" fmla="*/ 429039 h 550050"/>
                            <a:gd name="rtt" fmla="*/ 81225 h 550050"/>
                            <a:gd name="rtb" fmla="*/ 468825 h 55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65200" h="550050">
                              <a:moveTo>
                                <a:pt x="0" y="275025"/>
                              </a:moveTo>
                              <a:cubicBezTo>
                                <a:pt x="-3" y="123133"/>
                                <a:pt x="216065" y="0"/>
                                <a:pt x="482600" y="0"/>
                              </a:cubicBezTo>
                              <a:cubicBezTo>
                                <a:pt x="749135" y="0"/>
                                <a:pt x="965203" y="123133"/>
                                <a:pt x="965200" y="275025"/>
                              </a:cubicBezTo>
                              <a:cubicBezTo>
                                <a:pt x="965197" y="426918"/>
                                <a:pt x="749131" y="550050"/>
                                <a:pt x="482600" y="550050"/>
                              </a:cubicBezTo>
                              <a:cubicBezTo>
                                <a:pt x="216069" y="550050"/>
                                <a:pt x="3" y="426918"/>
                                <a:pt x="0" y="275025"/>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View Profile</a:t>
                            </a:r>
                          </a:p>
                        </a:txBody>
                        <a:useSpRect/>
                      </a:txSp>
                    </a:sp>
                    <a:sp>
                      <a:nvSpPr>
                        <a:cNvPr id="104" name="Use Case"/>
                        <a:cNvSpPr/>
                      </a:nvSpPr>
                      <a:spPr>
                        <a:xfrm>
                          <a:off x="3964000" y="4133900"/>
                          <a:ext cx="915800" cy="476900"/>
                        </a:xfrm>
                        <a:custGeom>
                          <a:avLst/>
                          <a:gdLst>
                            <a:gd name="connsiteX0" fmla="*/ 457900 w 915800"/>
                            <a:gd name="connsiteY0" fmla="*/ 0 h 476900"/>
                            <a:gd name="connsiteX1" fmla="*/ 457900 w 915800"/>
                            <a:gd name="connsiteY1" fmla="*/ 476900 h 476900"/>
                            <a:gd name="connsiteX2" fmla="*/ 0 w 915800"/>
                            <a:gd name="connsiteY2" fmla="*/ 238450 h 476900"/>
                            <a:gd name="connsiteX3" fmla="*/ 915800 w 915800"/>
                            <a:gd name="connsiteY3" fmla="*/ 238450 h 476900"/>
                            <a:gd name="connsiteX4" fmla="*/ 744088 w 915800"/>
                            <a:gd name="connsiteY4" fmla="*/ 59613 h 476900"/>
                            <a:gd name="connsiteX5" fmla="*/ 744088 w 915800"/>
                            <a:gd name="connsiteY5" fmla="*/ 417288 h 476900"/>
                            <a:gd name="connsiteX6" fmla="*/ 171713 w 915800"/>
                            <a:gd name="connsiteY6" fmla="*/ 59613 h 476900"/>
                            <a:gd name="connsiteX7" fmla="*/ 171713 w 915800"/>
                            <a:gd name="connsiteY7" fmla="*/ 417288 h 476900"/>
                            <a:gd name="connsiteX8" fmla="*/ 85856 w 915800"/>
                            <a:gd name="connsiteY8" fmla="*/ 104918 h 476900"/>
                            <a:gd name="connsiteX9" fmla="*/ 85856 w 915800"/>
                            <a:gd name="connsiteY9" fmla="*/ 371982 h 476900"/>
                            <a:gd name="connsiteX10" fmla="*/ 829943 w 915800"/>
                            <a:gd name="connsiteY10" fmla="*/ 104918 h 476900"/>
                            <a:gd name="connsiteX11" fmla="*/ 829943 w 915800"/>
                            <a:gd name="connsiteY11" fmla="*/ 371982 h 476900"/>
                            <a:gd name="rtt" fmla="*/ 44650 h 476900"/>
                            <a:gd name="rtb" fmla="*/ 432250 h 476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15800" h="476900">
                              <a:moveTo>
                                <a:pt x="0" y="238450"/>
                              </a:moveTo>
                              <a:cubicBezTo>
                                <a:pt x="-3" y="106758"/>
                                <a:pt x="205007" y="0"/>
                                <a:pt x="457900" y="0"/>
                              </a:cubicBezTo>
                              <a:cubicBezTo>
                                <a:pt x="710793" y="0"/>
                                <a:pt x="915803" y="106758"/>
                                <a:pt x="915800" y="238450"/>
                              </a:cubicBezTo>
                              <a:cubicBezTo>
                                <a:pt x="915797" y="370143"/>
                                <a:pt x="710789" y="476900"/>
                                <a:pt x="457900" y="476900"/>
                              </a:cubicBezTo>
                              <a:cubicBezTo>
                                <a:pt x="205011" y="476900"/>
                                <a:pt x="3" y="370143"/>
                                <a:pt x="0" y="23845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Logout</a:t>
                            </a:r>
                          </a:p>
                        </a:txBody>
                        <a:useSpRect/>
                      </a:txSp>
                    </a:sp>
                    <a:sp>
                      <a:nvSpPr>
                        <a:cNvPr id="105" name="Transition"/>
                        <a:cNvSpPr/>
                      </a:nvSpPr>
                      <a:spPr>
                        <a:xfrm>
                          <a:off x="2546600" y="2247200"/>
                          <a:ext cx="1368000" cy="17100"/>
                        </a:xfrm>
                        <a:custGeom>
                          <a:avLst/>
                          <a:gdLst/>
                          <a:ahLst/>
                          <a:cxnLst/>
                          <a:rect l="0" t="0" r="0" b="0"/>
                          <a:pathLst>
                            <a:path w="1368000" h="17100" fill="none">
                              <a:moveTo>
                                <a:pt x="0" y="0"/>
                              </a:moveTo>
                              <a:lnTo>
                                <a:pt x="1368000" y="171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6" name="Transition"/>
                        <a:cNvSpPr/>
                      </a:nvSpPr>
                      <a:spPr>
                        <a:xfrm>
                          <a:off x="2546602" y="2247200"/>
                          <a:ext cx="1457422" cy="520600"/>
                        </a:xfrm>
                        <a:custGeom>
                          <a:avLst/>
                          <a:gdLst/>
                          <a:ahLst/>
                          <a:cxnLst/>
                          <a:rect l="0" t="0" r="0" b="0"/>
                          <a:pathLst>
                            <a:path w="1457422" h="520600" fill="none">
                              <a:moveTo>
                                <a:pt x="0" y="0"/>
                              </a:moveTo>
                              <a:lnTo>
                                <a:pt x="1457422" y="5206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7" name="Transition"/>
                        <a:cNvSpPr/>
                      </a:nvSpPr>
                      <a:spPr>
                        <a:xfrm>
                          <a:off x="2546600" y="2247201"/>
                          <a:ext cx="1548979" cy="1198307"/>
                        </a:xfrm>
                        <a:custGeom>
                          <a:avLst/>
                          <a:gdLst/>
                          <a:ahLst/>
                          <a:cxnLst/>
                          <a:rect l="0" t="0" r="0" b="0"/>
                          <a:pathLst>
                            <a:path w="1548979" h="1198307" fill="none">
                              <a:moveTo>
                                <a:pt x="0" y="0"/>
                              </a:moveTo>
                              <a:lnTo>
                                <a:pt x="1548979" y="1198307"/>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8" name="Transition"/>
                        <a:cNvSpPr/>
                      </a:nvSpPr>
                      <a:spPr>
                        <a:xfrm>
                          <a:off x="2546600" y="2247200"/>
                          <a:ext cx="1589114" cy="1946314"/>
                        </a:xfrm>
                        <a:custGeom>
                          <a:avLst/>
                          <a:gdLst/>
                          <a:ahLst/>
                          <a:cxnLst/>
                          <a:rect l="0" t="0" r="0" b="0"/>
                          <a:pathLst>
                            <a:path w="1589114" h="1946314" fill="none">
                              <a:moveTo>
                                <a:pt x="0" y="0"/>
                              </a:moveTo>
                              <a:lnTo>
                                <a:pt x="1589114" y="1946314"/>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9" name="System Boundary"/>
                        <a:cNvSpPr/>
                      </a:nvSpPr>
                      <a:spPr>
                        <a:xfrm>
                          <a:off x="3481400" y="1244000"/>
                          <a:ext cx="3693600" cy="4370000"/>
                        </a:xfrm>
                        <a:custGeom>
                          <a:avLst/>
                          <a:gdLst>
                            <a:gd name="rtt" fmla="*/ -10473 h 4370000"/>
                            <a:gd name="rtb" fmla="*/ 369527 h 4370000"/>
                          </a:gdLst>
                          <a:ahLst/>
                          <a:cxnLst/>
                          <a:rect l="l" t="rtt" r="r" b="rtb"/>
                          <a:pathLst>
                            <a:path w="3693600" h="4370000">
                              <a:moveTo>
                                <a:pt x="0" y="0"/>
                              </a:moveTo>
                              <a:lnTo>
                                <a:pt x="3693600" y="0"/>
                              </a:lnTo>
                              <a:lnTo>
                                <a:pt x="3693600" y="4370000"/>
                              </a:lnTo>
                              <a:lnTo>
                                <a:pt x="0" y="4370000"/>
                              </a:lnTo>
                              <a:lnTo>
                                <a:pt x="0" y="0"/>
                              </a:lnTo>
                              <a:close/>
                            </a:path>
                          </a:pathLst>
                        </a:custGeom>
                        <a:noFill/>
                        <a:ln w="7600" cap="flat">
                          <a:solidFill>
                            <a:srgbClr val="000000"/>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Staff</a:t>
                            </a:r>
                          </a:p>
                        </a:txBody>
                        <a:useSpRect/>
                      </a:txSp>
                    </a:sp>
                    <a:grpSp>
                      <a:nvGrpSpPr>
                        <a:cNvPr id="12" name="Actor"/>
                        <a:cNvGrpSpPr/>
                      </a:nvGrpSpPr>
                      <a:grpSpPr>
                        <a:xfrm>
                          <a:off x="2074800" y="2018764"/>
                          <a:ext cx="395800" cy="577773"/>
                          <a:chOff x="2074800" y="2018764"/>
                          <a:chExt cx="395800" cy="577773"/>
                        </a:xfrm>
                      </a:grpSpPr>
                      <a:sp>
                        <a:nvSpPr>
                          <a:cNvPr id="111" name="Freeform 110"/>
                          <a:cNvSpPr/>
                        </a:nvSpPr>
                        <a:spPr>
                          <a:xfrm>
                            <a:off x="2074800" y="2227136"/>
                            <a:ext cx="395200" cy="0"/>
                          </a:xfrm>
                          <a:custGeom>
                            <a:avLst/>
                            <a:gdLst/>
                            <a:ahLst/>
                            <a:cxnLst/>
                            <a:rect l="0" t="0" r="0" b="0"/>
                            <a:pathLst>
                              <a:path w="395200" fill="none">
                                <a:moveTo>
                                  <a:pt x="602" y="0"/>
                                </a:moveTo>
                                <a:lnTo>
                                  <a:pt x="395800" y="0"/>
                                </a:lnTo>
                                <a:lnTo>
                                  <a:pt x="602" y="0"/>
                                </a:lnTo>
                                <a:close/>
                              </a:path>
                            </a:pathLst>
                          </a:custGeom>
                          <a:solidFill>
                            <a:srgbClr val="3498DB"/>
                          </a:solidFill>
                          <a:ln w="7600" cap="flat">
                            <a:solidFill>
                              <a:srgbClr val="3498DB"/>
                            </a:solidFill>
                            <a:bevel/>
                          </a:ln>
                        </a:spPr>
                      </a:sp>
                      <a:sp>
                        <a:nvSpPr>
                          <a:cNvPr id="112" name="Freeform 111"/>
                          <a:cNvSpPr/>
                        </a:nvSpPr>
                        <a:spPr>
                          <a:xfrm>
                            <a:off x="2075400" y="2125944"/>
                            <a:ext cx="197600" cy="470592"/>
                          </a:xfrm>
                          <a:custGeom>
                            <a:avLst/>
                            <a:gdLst/>
                            <a:ahLst/>
                            <a:cxnLst/>
                            <a:rect l="0" t="0" r="0" b="0"/>
                            <a:pathLst>
                              <a:path w="197600" h="470592" fill="none">
                                <a:moveTo>
                                  <a:pt x="197600" y="0"/>
                                </a:moveTo>
                                <a:lnTo>
                                  <a:pt x="197600" y="269898"/>
                                </a:lnTo>
                                <a:lnTo>
                                  <a:pt x="197600" y="0"/>
                                </a:lnTo>
                                <a:close/>
                                <a:moveTo>
                                  <a:pt x="0" y="470592"/>
                                </a:moveTo>
                                <a:lnTo>
                                  <a:pt x="197600" y="272943"/>
                                </a:lnTo>
                                <a:lnTo>
                                  <a:pt x="0" y="470592"/>
                                </a:lnTo>
                                <a:close/>
                              </a:path>
                            </a:pathLst>
                          </a:custGeom>
                          <a:solidFill>
                            <a:srgbClr val="3498DB"/>
                          </a:solidFill>
                          <a:ln w="7600" cap="flat">
                            <a:solidFill>
                              <a:srgbClr val="3498DB"/>
                            </a:solidFill>
                            <a:bevel/>
                          </a:ln>
                        </a:spPr>
                      </a:sp>
                      <a:sp>
                        <a:nvSpPr>
                          <a:cNvPr id="113" name="Freeform 112"/>
                          <a:cNvSpPr/>
                        </a:nvSpPr>
                        <a:spPr>
                          <a:xfrm>
                            <a:off x="2273000" y="2395844"/>
                            <a:ext cx="197600" cy="200693"/>
                          </a:xfrm>
                          <a:custGeom>
                            <a:avLst/>
                            <a:gdLst/>
                            <a:ahLst/>
                            <a:cxnLst/>
                            <a:rect l="0" t="0" r="0" b="0"/>
                            <a:pathLst>
                              <a:path w="197600" h="200693" fill="none">
                                <a:moveTo>
                                  <a:pt x="0" y="0"/>
                                </a:moveTo>
                                <a:lnTo>
                                  <a:pt x="197600" y="200693"/>
                                </a:lnTo>
                                <a:lnTo>
                                  <a:pt x="0" y="0"/>
                                </a:lnTo>
                                <a:close/>
                              </a:path>
                            </a:pathLst>
                          </a:custGeom>
                          <a:solidFill>
                            <a:srgbClr val="3498DB"/>
                          </a:solidFill>
                          <a:ln w="7600" cap="flat">
                            <a:solidFill>
                              <a:srgbClr val="3498DB"/>
                            </a:solidFill>
                            <a:bevel/>
                          </a:ln>
                        </a:spPr>
                      </a:sp>
                      <a:sp>
                        <a:nvSpPr>
                          <a:cNvPr id="114" name="Ellipse"/>
                          <a:cNvSpPr/>
                        </a:nvSpPr>
                        <a:spPr>
                          <a:xfrm>
                            <a:off x="2177387" y="2018764"/>
                            <a:ext cx="191227" cy="129434"/>
                          </a:xfrm>
                          <a:custGeom>
                            <a:avLst/>
                            <a:gdLst/>
                            <a:ahLst/>
                            <a:cxnLst/>
                            <a:rect l="0" t="0" r="0" b="0"/>
                            <a:pathLst>
                              <a:path w="191227" h="129434">
                                <a:moveTo>
                                  <a:pt x="602" y="64717"/>
                                </a:moveTo>
                                <a:cubicBezTo>
                                  <a:pt x="602" y="28975"/>
                                  <a:pt x="43410" y="0"/>
                                  <a:pt x="96215" y="0"/>
                                </a:cubicBezTo>
                                <a:cubicBezTo>
                                  <a:pt x="149022" y="0"/>
                                  <a:pt x="191829" y="28975"/>
                                  <a:pt x="191829" y="64717"/>
                                </a:cubicBezTo>
                                <a:cubicBezTo>
                                  <a:pt x="191829" y="100460"/>
                                  <a:pt x="149022" y="129434"/>
                                  <a:pt x="96215" y="129434"/>
                                </a:cubicBezTo>
                                <a:cubicBezTo>
                                  <a:pt x="43410" y="129434"/>
                                  <a:pt x="602" y="100460"/>
                                  <a:pt x="602" y="64717"/>
                                </a:cubicBezTo>
                                <a:close/>
                              </a:path>
                            </a:pathLst>
                          </a:custGeom>
                          <a:solidFill>
                            <a:srgbClr val="3498DB"/>
                          </a:solidFill>
                          <a:ln w="7600" cap="flat">
                            <a:solidFill>
                              <a:srgbClr val="3498DB"/>
                            </a:solidFill>
                            <a:bevel/>
                          </a:ln>
                        </a:spPr>
                      </a:sp>
                    </a:grpSp>
                    <a:grpSp>
                      <a:nvGrpSpPr>
                        <a:cNvPr id="13" name="Note"/>
                        <a:cNvGrpSpPr/>
                      </a:nvGrpSpPr>
                      <a:grpSpPr>
                        <a:xfrm>
                          <a:off x="1969000" y="2642400"/>
                          <a:ext cx="714400" cy="349600"/>
                          <a:chOff x="1969000" y="2642400"/>
                          <a:chExt cx="714400" cy="349600"/>
                        </a:xfrm>
                      </a:grpSpPr>
                      <a:sp>
                        <a:nvSpPr>
                          <a:cNvPr id="116" name="Freeform 115"/>
                          <a:cNvSpPr/>
                        </a:nvSpPr>
                        <a:spPr>
                          <a:xfrm>
                            <a:off x="1969000" y="2642400"/>
                            <a:ext cx="714400" cy="349600"/>
                          </a:xfrm>
                          <a:custGeom>
                            <a:avLst/>
                            <a:gdLst/>
                            <a:ahLst/>
                            <a:cxnLst/>
                            <a:rect l="0" t="0" r="0" b="0"/>
                            <a:pathLst>
                              <a:path w="714400" h="349600" fill="none">
                                <a:moveTo>
                                  <a:pt x="357200" y="174800"/>
                                </a:moveTo>
                                <a:moveTo>
                                  <a:pt x="357200" y="174800"/>
                                </a:moveTo>
                                <a:moveTo>
                                  <a:pt x="357200" y="174800"/>
                                </a:moveTo>
                                <a:moveTo>
                                  <a:pt x="357200" y="174800"/>
                                </a:moveTo>
                                <a:moveTo>
                                  <a:pt x="357200" y="174800"/>
                                </a:moveTo>
                                <a:moveTo>
                                  <a:pt x="357200" y="174800"/>
                                </a:moveTo>
                                <a:moveTo>
                                  <a:pt x="357200" y="174800"/>
                                </a:moveTo>
                                <a:moveTo>
                                  <a:pt x="387600" y="122550"/>
                                </a:moveTo>
                                <a:lnTo>
                                  <a:pt x="357200" y="174800"/>
                                </a:lnTo>
                              </a:path>
                            </a:pathLst>
                          </a:custGeom>
                          <a:solidFill>
                            <a:srgbClr val="2DA2BF"/>
                          </a:solidFill>
                          <a:ln w="7600" cap="flat">
                            <a:solidFill>
                              <a:srgbClr val="2DA2BF"/>
                            </a:solidFill>
                            <a:bevel/>
                          </a:ln>
                        </a:spPr>
                      </a:sp>
                      <a:sp>
                        <a:nvSpPr>
                          <a:cNvPr id="117" name="Freeform 116"/>
                          <a:cNvSpPr/>
                        </a:nvSpPr>
                        <a:spPr>
                          <a:xfrm>
                            <a:off x="1969000" y="2642400"/>
                            <a:ext cx="714400" cy="349600"/>
                          </a:xfrm>
                          <a:custGeom>
                            <a:avLst/>
                            <a:gdLst/>
                            <a:ahLst/>
                            <a:cxnLst/>
                            <a:rect l="l" t="t" r="r" b="b"/>
                            <a:pathLst>
                              <a:path w="714400" h="349600" stroke="0">
                                <a:moveTo>
                                  <a:pt x="0" y="0"/>
                                </a:moveTo>
                                <a:lnTo>
                                  <a:pt x="0" y="349600"/>
                                </a:lnTo>
                                <a:lnTo>
                                  <a:pt x="714400" y="349600"/>
                                </a:lnTo>
                                <a:lnTo>
                                  <a:pt x="714400" y="101967"/>
                                </a:lnTo>
                                <a:lnTo>
                                  <a:pt x="614256" y="0"/>
                                </a:lnTo>
                                <a:lnTo>
                                  <a:pt x="0" y="0"/>
                                </a:lnTo>
                                <a:close/>
                              </a:path>
                              <a:path w="714400" h="349600" fill="none">
                                <a:moveTo>
                                  <a:pt x="0" y="0"/>
                                </a:moveTo>
                                <a:lnTo>
                                  <a:pt x="0" y="349600"/>
                                </a:lnTo>
                                <a:lnTo>
                                  <a:pt x="714400" y="349600"/>
                                </a:lnTo>
                                <a:lnTo>
                                  <a:pt x="714400" y="101967"/>
                                </a:lnTo>
                                <a:lnTo>
                                  <a:pt x="614256" y="0"/>
                                </a:lnTo>
                                <a:lnTo>
                                  <a:pt x="0" y="0"/>
                                </a:lnTo>
                                <a:close/>
                                <a:moveTo>
                                  <a:pt x="714400" y="101967"/>
                                </a:moveTo>
                                <a:lnTo>
                                  <a:pt x="614256" y="101967"/>
                                </a:lnTo>
                                <a:lnTo>
                                  <a:pt x="614256" y="0"/>
                                </a:lnTo>
                              </a:path>
                            </a:pathLst>
                          </a:custGeom>
                          <a:solidFill>
                            <a:srgbClr val="2DA2BF"/>
                          </a:solidFill>
                          <a:ln w="7600" cap="flat">
                            <a:solidFill>
                              <a:srgbClr val="2DA2BF"/>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Staff</a:t>
                              </a:r>
                            </a:p>
                          </a:txBody>
                          <a:useSpRect/>
                        </a:txSp>
                      </a:sp>
                    </a:grpSp>
                    <a:sp>
                      <a:nvSpPr>
                        <a:cNvPr id="120" name="Text 120"/>
                        <a:cNvSpPr txBox="1"/>
                      </a:nvSpPr>
                      <a:spPr>
                        <a:xfrm>
                          <a:off x="1961400" y="1236400"/>
                          <a:ext cx="5221200" cy="877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21" name="Text 121"/>
                        <a:cNvSpPr txBox="1"/>
                      </a:nvSpPr>
                      <a:spPr>
                        <a:xfrm>
                          <a:off x="1961400" y="2990480"/>
                          <a:ext cx="5221200" cy="877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22" name="Text 122"/>
                        <a:cNvSpPr txBox="1"/>
                      </a:nvSpPr>
                      <a:spPr>
                        <a:xfrm>
                          <a:off x="1961400" y="4744560"/>
                          <a:ext cx="5221200" cy="877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23" name="Text 123"/>
                        <a:cNvSpPr txBox="1"/>
                      </a:nvSpPr>
                      <a:spPr>
                        <a:xfrm>
                          <a:off x="1961400" y="1236400"/>
                          <a:ext cx="5221200" cy="877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24" name="Text 124"/>
                        <a:cNvSpPr txBox="1"/>
                      </a:nvSpPr>
                      <a:spPr>
                        <a:xfrm>
                          <a:off x="1961400" y="2990480"/>
                          <a:ext cx="5221200" cy="877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25" name="Text 125"/>
                        <a:cNvSpPr txBox="1"/>
                      </a:nvSpPr>
                      <a:spPr>
                        <a:xfrm>
                          <a:off x="1961400" y="4744560"/>
                          <a:ext cx="5221200" cy="877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26" name="Text 126"/>
                        <a:cNvSpPr txBox="1"/>
                      </a:nvSpPr>
                      <a:spPr>
                        <a:xfrm>
                          <a:off x="1961400" y="1236400"/>
                          <a:ext cx="5221200" cy="877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27" name="Text 127"/>
                        <a:cNvSpPr txBox="1"/>
                      </a:nvSpPr>
                      <a:spPr>
                        <a:xfrm>
                          <a:off x="1961400" y="2990480"/>
                          <a:ext cx="5221200" cy="877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28" name="Text 128"/>
                        <a:cNvSpPr txBox="1"/>
                      </a:nvSpPr>
                      <a:spPr>
                        <a:xfrm>
                          <a:off x="1961400" y="4744560"/>
                          <a:ext cx="5221200" cy="877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F630FB" w:rsidRPr="0099349B" w:rsidRDefault="00F630FB" w:rsidP="00DA60FE">
      <w:pPr>
        <w:rPr>
          <w:rFonts w:ascii="Times New Roman" w:hAnsi="Times New Roman" w:cs="Times New Roman"/>
        </w:rPr>
      </w:pPr>
    </w:p>
    <w:p w:rsidR="00F630FB" w:rsidRPr="0099349B" w:rsidRDefault="00F630FB" w:rsidP="00DA60FE">
      <w:pPr>
        <w:rPr>
          <w:rFonts w:ascii="Times New Roman" w:hAnsi="Times New Roman" w:cs="Times New Roman"/>
        </w:rPr>
      </w:pPr>
    </w:p>
    <w:p w:rsidR="00F630FB" w:rsidRPr="0099349B" w:rsidRDefault="00F630FB" w:rsidP="00DA60FE">
      <w:pPr>
        <w:rPr>
          <w:rFonts w:ascii="Times New Roman" w:hAnsi="Times New Roman" w:cs="Times New Roman"/>
        </w:rPr>
      </w:pPr>
    </w:p>
    <w:p w:rsidR="00F630FB" w:rsidRPr="0099349B" w:rsidRDefault="00F630FB" w:rsidP="00DA60FE">
      <w:pPr>
        <w:rPr>
          <w:rFonts w:ascii="Times New Roman" w:hAnsi="Times New Roman" w:cs="Times New Roman"/>
        </w:rPr>
      </w:pPr>
    </w:p>
    <w:p w:rsidR="00F630FB" w:rsidRPr="0099349B" w:rsidRDefault="00F630FB" w:rsidP="00DA60FE">
      <w:pPr>
        <w:rPr>
          <w:rFonts w:ascii="Times New Roman" w:hAnsi="Times New Roman" w:cs="Times New Roman"/>
        </w:rPr>
      </w:pPr>
    </w:p>
    <w:p w:rsidR="00F630FB" w:rsidRPr="0099349B" w:rsidRDefault="00F630FB" w:rsidP="00DA60FE">
      <w:pPr>
        <w:rPr>
          <w:rFonts w:ascii="Times New Roman" w:hAnsi="Times New Roman" w:cs="Times New Roman"/>
        </w:rPr>
      </w:pPr>
    </w:p>
    <w:p w:rsidR="005845FD" w:rsidRPr="0099349B" w:rsidRDefault="005845FD" w:rsidP="00DA60FE">
      <w:pPr>
        <w:rPr>
          <w:rFonts w:ascii="Times New Roman" w:hAnsi="Times New Roman" w:cs="Times New Roman"/>
        </w:rPr>
      </w:pPr>
    </w:p>
    <w:p w:rsidR="005845FD" w:rsidRPr="0099349B" w:rsidRDefault="005845FD">
      <w:pPr>
        <w:rPr>
          <w:rFonts w:ascii="Times New Roman" w:hAnsi="Times New Roman" w:cs="Times New Roman"/>
        </w:rPr>
      </w:pPr>
      <w:r w:rsidRPr="0099349B">
        <w:rPr>
          <w:rFonts w:ascii="Times New Roman" w:hAnsi="Times New Roman" w:cs="Times New Roman"/>
        </w:rPr>
        <w:br w:type="page"/>
      </w:r>
    </w:p>
    <w:p w:rsidR="00135457" w:rsidRPr="0099349B" w:rsidRDefault="00135457" w:rsidP="00135457">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135457" w:rsidRDefault="00135457" w:rsidP="005845FD">
      <w:pPr>
        <w:ind w:left="4320"/>
        <w:rPr>
          <w:rFonts w:ascii="Times New Roman" w:hAnsi="Times New Roman" w:cs="Times New Roman"/>
          <w:sz w:val="28"/>
          <w:szCs w:val="28"/>
        </w:rPr>
      </w:pPr>
    </w:p>
    <w:p w:rsidR="00135457" w:rsidRDefault="00135457" w:rsidP="005845FD">
      <w:pPr>
        <w:ind w:left="4320"/>
        <w:rPr>
          <w:rFonts w:ascii="Times New Roman" w:hAnsi="Times New Roman" w:cs="Times New Roman"/>
          <w:sz w:val="28"/>
          <w:szCs w:val="28"/>
        </w:rPr>
      </w:pPr>
    </w:p>
    <w:p w:rsidR="00F630FB" w:rsidRPr="00B34BF7" w:rsidRDefault="005845FD" w:rsidP="005845FD">
      <w:pPr>
        <w:ind w:left="4320"/>
        <w:rPr>
          <w:rFonts w:ascii="Times New Roman" w:hAnsi="Times New Roman" w:cs="Times New Roman"/>
          <w:b/>
          <w:bCs/>
          <w:sz w:val="28"/>
          <w:szCs w:val="28"/>
        </w:rPr>
      </w:pPr>
      <w:r w:rsidRPr="00B34BF7">
        <w:rPr>
          <w:rFonts w:ascii="Times New Roman" w:hAnsi="Times New Roman" w:cs="Times New Roman"/>
          <w:b/>
          <w:bCs/>
          <w:sz w:val="28"/>
          <w:szCs w:val="28"/>
        </w:rPr>
        <w:t>Doctor</w:t>
      </w:r>
    </w:p>
    <w:p w:rsidR="005845FD" w:rsidRPr="0099349B" w:rsidRDefault="005845FD" w:rsidP="00DA60FE">
      <w:pPr>
        <w:rPr>
          <w:rFonts w:ascii="Times New Roman" w:hAnsi="Times New Roman" w:cs="Times New Roman"/>
        </w:rPr>
      </w:pPr>
      <w:r w:rsidRPr="0099349B">
        <w:rPr>
          <w:rFonts w:ascii="Times New Roman" w:hAnsi="Times New Roman" w:cs="Times New Roman"/>
          <w:noProof/>
          <w:lang w:eastAsia="en-US" w:bidi="gu-IN"/>
        </w:rPr>
        <w:drawing>
          <wp:inline distT="0" distB="0" distL="0" distR="0">
            <wp:extent cx="5940316" cy="5234152"/>
            <wp:effectExtent l="19050" t="0" r="3284" b="0"/>
            <wp:docPr id="8"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90800" cy="3746800"/>
                      <a:chOff x="1976600" y="1555600"/>
                      <a:chExt cx="5190800" cy="3746800"/>
                    </a:xfrm>
                  </a:grpSpPr>
                  <a:grpSp>
                    <a:nvGrpSpPr>
                      <a:cNvPr id="126" name="Group126"/>
                      <a:cNvGrpSpPr/>
                    </a:nvGrpSpPr>
                    <a:grpSpPr>
                      <a:xfrm>
                        <a:off x="1976600" y="1555600"/>
                        <a:ext cx="5190800" cy="3746800"/>
                        <a:chOff x="1976600" y="1555600"/>
                        <a:chExt cx="5190800" cy="3746800"/>
                      </a:xfrm>
                    </a:grpSpPr>
                    <a:sp>
                      <a:nvSpPr>
                        <a:cNvPr id="101" name="Use Case"/>
                        <a:cNvSpPr/>
                      </a:nvSpPr>
                      <a:spPr>
                        <a:xfrm>
                          <a:off x="4043800" y="2049600"/>
                          <a:ext cx="953800" cy="475000"/>
                        </a:xfrm>
                        <a:custGeom>
                          <a:avLst/>
                          <a:gdLst>
                            <a:gd name="connsiteX0" fmla="*/ 476900 w 953800"/>
                            <a:gd name="connsiteY0" fmla="*/ 0 h 475000"/>
                            <a:gd name="connsiteX1" fmla="*/ 476900 w 953800"/>
                            <a:gd name="connsiteY1" fmla="*/ 475000 h 475000"/>
                            <a:gd name="connsiteX2" fmla="*/ 0 w 953800"/>
                            <a:gd name="connsiteY2" fmla="*/ 237500 h 475000"/>
                            <a:gd name="connsiteX3" fmla="*/ 953800 w 953800"/>
                            <a:gd name="connsiteY3" fmla="*/ 237500 h 475000"/>
                            <a:gd name="connsiteX4" fmla="*/ 774964 w 953800"/>
                            <a:gd name="connsiteY4" fmla="*/ 59375 h 475000"/>
                            <a:gd name="connsiteX5" fmla="*/ 774964 w 953800"/>
                            <a:gd name="connsiteY5" fmla="*/ 415625 h 475000"/>
                            <a:gd name="connsiteX6" fmla="*/ 178838 w 953800"/>
                            <a:gd name="connsiteY6" fmla="*/ 59375 h 475000"/>
                            <a:gd name="connsiteX7" fmla="*/ 178838 w 953800"/>
                            <a:gd name="connsiteY7" fmla="*/ 415625 h 475000"/>
                            <a:gd name="connsiteX8" fmla="*/ 89419 w 953800"/>
                            <a:gd name="connsiteY8" fmla="*/ 104500 h 475000"/>
                            <a:gd name="connsiteX9" fmla="*/ 89419 w 953800"/>
                            <a:gd name="connsiteY9" fmla="*/ 370500 h 475000"/>
                            <a:gd name="connsiteX10" fmla="*/ 864378 w 953800"/>
                            <a:gd name="connsiteY10" fmla="*/ 104500 h 475000"/>
                            <a:gd name="connsiteX11" fmla="*/ 864378 w 953800"/>
                            <a:gd name="connsiteY11" fmla="*/ 370500 h 475000"/>
                            <a:gd name="rtt" fmla="*/ 43700 h 475000"/>
                            <a:gd name="rtb" fmla="*/ 431300 h 475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475000">
                              <a:moveTo>
                                <a:pt x="0" y="237500"/>
                              </a:moveTo>
                              <a:cubicBezTo>
                                <a:pt x="-3" y="106333"/>
                                <a:pt x="213513" y="0"/>
                                <a:pt x="476900" y="0"/>
                              </a:cubicBezTo>
                              <a:cubicBezTo>
                                <a:pt x="740287" y="0"/>
                                <a:pt x="953803" y="106333"/>
                                <a:pt x="953800" y="237500"/>
                              </a:cubicBezTo>
                              <a:cubicBezTo>
                                <a:pt x="953797" y="368668"/>
                                <a:pt x="740282" y="475000"/>
                                <a:pt x="476900" y="475000"/>
                              </a:cubicBezTo>
                              <a:cubicBezTo>
                                <a:pt x="213518" y="475000"/>
                                <a:pt x="3" y="368668"/>
                                <a:pt x="0" y="2375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Login</a:t>
                            </a:r>
                          </a:p>
                        </a:txBody>
                        <a:useSpRect/>
                      </a:txSp>
                    </a:sp>
                    <a:sp>
                      <a:nvSpPr>
                        <a:cNvPr id="102" name="Use Case"/>
                        <a:cNvSpPr/>
                      </a:nvSpPr>
                      <a:spPr>
                        <a:xfrm>
                          <a:off x="4043800" y="2695600"/>
                          <a:ext cx="953800" cy="636500"/>
                        </a:xfrm>
                        <a:custGeom>
                          <a:avLst/>
                          <a:gdLst>
                            <a:gd name="connsiteX0" fmla="*/ 476900 w 953800"/>
                            <a:gd name="connsiteY0" fmla="*/ 0 h 636500"/>
                            <a:gd name="connsiteX1" fmla="*/ 476900 w 953800"/>
                            <a:gd name="connsiteY1" fmla="*/ 636500 h 636500"/>
                            <a:gd name="connsiteX2" fmla="*/ 0 w 953800"/>
                            <a:gd name="connsiteY2" fmla="*/ 318250 h 636500"/>
                            <a:gd name="connsiteX3" fmla="*/ 953800 w 953800"/>
                            <a:gd name="connsiteY3" fmla="*/ 318250 h 636500"/>
                            <a:gd name="connsiteX4" fmla="*/ 774964 w 953800"/>
                            <a:gd name="connsiteY4" fmla="*/ 79563 h 636500"/>
                            <a:gd name="connsiteX5" fmla="*/ 774964 w 953800"/>
                            <a:gd name="connsiteY5" fmla="*/ 556938 h 636500"/>
                            <a:gd name="connsiteX6" fmla="*/ 178838 w 953800"/>
                            <a:gd name="connsiteY6" fmla="*/ 79563 h 636500"/>
                            <a:gd name="connsiteX7" fmla="*/ 178838 w 953800"/>
                            <a:gd name="connsiteY7" fmla="*/ 556938 h 636500"/>
                            <a:gd name="connsiteX8" fmla="*/ 89419 w 953800"/>
                            <a:gd name="connsiteY8" fmla="*/ 140030 h 636500"/>
                            <a:gd name="connsiteX9" fmla="*/ 89419 w 953800"/>
                            <a:gd name="connsiteY9" fmla="*/ 496470 h 636500"/>
                            <a:gd name="connsiteX10" fmla="*/ 864378 w 953800"/>
                            <a:gd name="connsiteY10" fmla="*/ 140030 h 636500"/>
                            <a:gd name="connsiteX11" fmla="*/ 864378 w 953800"/>
                            <a:gd name="connsiteY11" fmla="*/ 496470 h 636500"/>
                            <a:gd name="rtt" fmla="*/ -50350 h 636500"/>
                            <a:gd name="rtb" fmla="*/ 686850 h 636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53800" h="636500">
                              <a:moveTo>
                                <a:pt x="0" y="318250"/>
                              </a:moveTo>
                              <a:cubicBezTo>
                                <a:pt x="-3" y="142486"/>
                                <a:pt x="213513" y="0"/>
                                <a:pt x="476900" y="0"/>
                              </a:cubicBezTo>
                              <a:cubicBezTo>
                                <a:pt x="740287" y="0"/>
                                <a:pt x="953803" y="142486"/>
                                <a:pt x="953800" y="318250"/>
                              </a:cubicBezTo>
                              <a:cubicBezTo>
                                <a:pt x="953797" y="494015"/>
                                <a:pt x="740282" y="636500"/>
                                <a:pt x="476900" y="636500"/>
                              </a:cubicBezTo>
                              <a:cubicBezTo>
                                <a:pt x="213518" y="636500"/>
                                <a:pt x="3" y="494015"/>
                                <a:pt x="0" y="31825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View Appointment List</a:t>
                            </a:r>
                          </a:p>
                        </a:txBody>
                        <a:useSpRect/>
                      </a:txSp>
                    </a:sp>
                    <a:sp>
                      <a:nvSpPr>
                        <a:cNvPr id="103" name="Use Case"/>
                        <a:cNvSpPr/>
                      </a:nvSpPr>
                      <a:spPr>
                        <a:xfrm>
                          <a:off x="4043800" y="3554404"/>
                          <a:ext cx="965200" cy="534850"/>
                        </a:xfrm>
                        <a:custGeom>
                          <a:avLst/>
                          <a:gdLst>
                            <a:gd name="connsiteX0" fmla="*/ 482600 w 965200"/>
                            <a:gd name="connsiteY0" fmla="*/ 0 h 534850"/>
                            <a:gd name="connsiteX1" fmla="*/ 482600 w 965200"/>
                            <a:gd name="connsiteY1" fmla="*/ 534850 h 534850"/>
                            <a:gd name="connsiteX2" fmla="*/ 0 w 965200"/>
                            <a:gd name="connsiteY2" fmla="*/ 267425 h 534850"/>
                            <a:gd name="connsiteX3" fmla="*/ 965200 w 965200"/>
                            <a:gd name="connsiteY3" fmla="*/ 267425 h 534850"/>
                            <a:gd name="connsiteX4" fmla="*/ 784229 w 965200"/>
                            <a:gd name="connsiteY4" fmla="*/ 66856 h 534850"/>
                            <a:gd name="connsiteX5" fmla="*/ 784229 w 965200"/>
                            <a:gd name="connsiteY5" fmla="*/ 467994 h 534850"/>
                            <a:gd name="connsiteX6" fmla="*/ 180975 w 965200"/>
                            <a:gd name="connsiteY6" fmla="*/ 66856 h 534850"/>
                            <a:gd name="connsiteX7" fmla="*/ 180975 w 965200"/>
                            <a:gd name="connsiteY7" fmla="*/ 467994 h 534850"/>
                            <a:gd name="connsiteX8" fmla="*/ 90488 w 965200"/>
                            <a:gd name="connsiteY8" fmla="*/ 117667 h 534850"/>
                            <a:gd name="connsiteX9" fmla="*/ 90488 w 965200"/>
                            <a:gd name="connsiteY9" fmla="*/ 417183 h 534850"/>
                            <a:gd name="connsiteX10" fmla="*/ 874714 w 965200"/>
                            <a:gd name="connsiteY10" fmla="*/ 117667 h 534850"/>
                            <a:gd name="connsiteX11" fmla="*/ 874714 w 965200"/>
                            <a:gd name="connsiteY11" fmla="*/ 417183 h 534850"/>
                            <a:gd name="rtt" fmla="*/ 73625 h 534850"/>
                            <a:gd name="rtb" fmla="*/ 461225 h 534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965200" h="534850">
                              <a:moveTo>
                                <a:pt x="0" y="267425"/>
                              </a:moveTo>
                              <a:cubicBezTo>
                                <a:pt x="-3" y="119731"/>
                                <a:pt x="216065" y="0"/>
                                <a:pt x="482600" y="0"/>
                              </a:cubicBezTo>
                              <a:cubicBezTo>
                                <a:pt x="749135" y="0"/>
                                <a:pt x="965203" y="119731"/>
                                <a:pt x="965200" y="267425"/>
                              </a:cubicBezTo>
                              <a:cubicBezTo>
                                <a:pt x="965197" y="415120"/>
                                <a:pt x="749130" y="534850"/>
                                <a:pt x="482600" y="534850"/>
                              </a:cubicBezTo>
                              <a:cubicBezTo>
                                <a:pt x="216070" y="534850"/>
                                <a:pt x="3" y="415120"/>
                                <a:pt x="0" y="267425"/>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View Profile</a:t>
                            </a:r>
                          </a:p>
                        </a:txBody>
                        <a:useSpRect/>
                      </a:txSp>
                    </a:sp>
                    <a:sp>
                      <a:nvSpPr>
                        <a:cNvPr id="104" name="Use Case"/>
                        <a:cNvSpPr/>
                      </a:nvSpPr>
                      <a:spPr>
                        <a:xfrm>
                          <a:off x="4093200" y="4382800"/>
                          <a:ext cx="1014600" cy="425600"/>
                        </a:xfrm>
                        <a:custGeom>
                          <a:avLst/>
                          <a:gdLst>
                            <a:gd name="connsiteX0" fmla="*/ 507300 w 1014600"/>
                            <a:gd name="connsiteY0" fmla="*/ 0 h 425600"/>
                            <a:gd name="connsiteX1" fmla="*/ 507300 w 1014600"/>
                            <a:gd name="connsiteY1" fmla="*/ 425600 h 425600"/>
                            <a:gd name="connsiteX2" fmla="*/ 0 w 1014600"/>
                            <a:gd name="connsiteY2" fmla="*/ 212800 h 425600"/>
                            <a:gd name="connsiteX3" fmla="*/ 1014600 w 1014600"/>
                            <a:gd name="connsiteY3" fmla="*/ 212800 h 425600"/>
                            <a:gd name="connsiteX4" fmla="*/ 824364 w 1014600"/>
                            <a:gd name="connsiteY4" fmla="*/ 53200 h 425600"/>
                            <a:gd name="connsiteX5" fmla="*/ 824364 w 1014600"/>
                            <a:gd name="connsiteY5" fmla="*/ 372400 h 425600"/>
                            <a:gd name="connsiteX6" fmla="*/ 190238 w 1014600"/>
                            <a:gd name="connsiteY6" fmla="*/ 53200 h 425600"/>
                            <a:gd name="connsiteX7" fmla="*/ 190238 w 1014600"/>
                            <a:gd name="connsiteY7" fmla="*/ 372400 h 425600"/>
                            <a:gd name="connsiteX8" fmla="*/ 95119 w 1014600"/>
                            <a:gd name="connsiteY8" fmla="*/ 93632 h 425600"/>
                            <a:gd name="connsiteX9" fmla="*/ 95119 w 1014600"/>
                            <a:gd name="connsiteY9" fmla="*/ 331968 h 425600"/>
                            <a:gd name="connsiteX10" fmla="*/ 919478 w 1014600"/>
                            <a:gd name="connsiteY10" fmla="*/ 93632 h 425600"/>
                            <a:gd name="connsiteX11" fmla="*/ 919478 w 1014600"/>
                            <a:gd name="connsiteY11" fmla="*/ 331968 h 425600"/>
                            <a:gd name="rtt" fmla="*/ 19000 h 425600"/>
                            <a:gd name="rtb" fmla="*/ 406600 h 425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1014600" h="425600">
                              <a:moveTo>
                                <a:pt x="0" y="212800"/>
                              </a:moveTo>
                              <a:cubicBezTo>
                                <a:pt x="-3" y="95274"/>
                                <a:pt x="227124" y="0"/>
                                <a:pt x="507300" y="0"/>
                              </a:cubicBezTo>
                              <a:cubicBezTo>
                                <a:pt x="787476" y="0"/>
                                <a:pt x="1014603" y="95274"/>
                                <a:pt x="1014600" y="212800"/>
                              </a:cubicBezTo>
                              <a:cubicBezTo>
                                <a:pt x="1014597" y="330327"/>
                                <a:pt x="787472" y="425600"/>
                                <a:pt x="507300" y="425600"/>
                              </a:cubicBezTo>
                              <a:cubicBezTo>
                                <a:pt x="227128" y="425600"/>
                                <a:pt x="3" y="330327"/>
                                <a:pt x="0" y="2128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Logout</a:t>
                            </a:r>
                          </a:p>
                        </a:txBody>
                        <a:useSpRect/>
                      </a:txSp>
                    </a:sp>
                    <a:sp>
                      <a:nvSpPr>
                        <a:cNvPr id="106" name="Transition"/>
                        <a:cNvSpPr/>
                      </a:nvSpPr>
                      <a:spPr>
                        <a:xfrm>
                          <a:off x="2675800" y="2270000"/>
                          <a:ext cx="1368000" cy="17100"/>
                        </a:xfrm>
                        <a:custGeom>
                          <a:avLst/>
                          <a:gdLst/>
                          <a:ahLst/>
                          <a:cxnLst/>
                          <a:rect l="0" t="0" r="0" b="0"/>
                          <a:pathLst>
                            <a:path w="1368000" h="17100" fill="none">
                              <a:moveTo>
                                <a:pt x="0" y="0"/>
                              </a:moveTo>
                              <a:lnTo>
                                <a:pt x="1368000" y="171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7" name="Transition"/>
                        <a:cNvSpPr/>
                      </a:nvSpPr>
                      <a:spPr>
                        <a:xfrm>
                          <a:off x="2675802" y="2269996"/>
                          <a:ext cx="1457422" cy="565630"/>
                        </a:xfrm>
                        <a:custGeom>
                          <a:avLst/>
                          <a:gdLst/>
                          <a:ahLst/>
                          <a:cxnLst/>
                          <a:rect l="0" t="0" r="0" b="0"/>
                          <a:pathLst>
                            <a:path w="1457422" h="565630" fill="none">
                              <a:moveTo>
                                <a:pt x="0" y="0"/>
                              </a:moveTo>
                              <a:lnTo>
                                <a:pt x="1457422" y="56563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8" name="Transition"/>
                        <a:cNvSpPr/>
                      </a:nvSpPr>
                      <a:spPr>
                        <a:xfrm>
                          <a:off x="2675800" y="2269997"/>
                          <a:ext cx="1548979" cy="1351257"/>
                        </a:xfrm>
                        <a:custGeom>
                          <a:avLst/>
                          <a:gdLst/>
                          <a:ahLst/>
                          <a:cxnLst/>
                          <a:rect l="0" t="0" r="0" b="0"/>
                          <a:pathLst>
                            <a:path w="1548979" h="1351257" fill="none">
                              <a:moveTo>
                                <a:pt x="0" y="0"/>
                              </a:moveTo>
                              <a:lnTo>
                                <a:pt x="1548979" y="1351257"/>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9" name="Transition"/>
                        <a:cNvSpPr/>
                      </a:nvSpPr>
                      <a:spPr>
                        <a:xfrm>
                          <a:off x="2675800" y="2270000"/>
                          <a:ext cx="1607636" cy="2166000"/>
                        </a:xfrm>
                        <a:custGeom>
                          <a:avLst/>
                          <a:gdLst/>
                          <a:ahLst/>
                          <a:cxnLst/>
                          <a:rect l="0" t="0" r="0" b="0"/>
                          <a:pathLst>
                            <a:path w="1607636" h="2166000" fill="none">
                              <a:moveTo>
                                <a:pt x="0" y="0"/>
                              </a:moveTo>
                              <a:lnTo>
                                <a:pt x="1607636" y="21660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11" name="System Boundary"/>
                        <a:cNvSpPr/>
                      </a:nvSpPr>
                      <a:spPr>
                        <a:xfrm>
                          <a:off x="3207800" y="1563200"/>
                          <a:ext cx="3952000" cy="3731600"/>
                        </a:xfrm>
                        <a:custGeom>
                          <a:avLst/>
                          <a:gdLst>
                            <a:gd name="rtt" fmla="*/ -10473 h 3731600"/>
                            <a:gd name="rtb" fmla="*/ 369527 h 3731600"/>
                          </a:gdLst>
                          <a:ahLst/>
                          <a:cxnLst/>
                          <a:rect l="l" t="rtt" r="r" b="rtb"/>
                          <a:pathLst>
                            <a:path w="3952000" h="3731600">
                              <a:moveTo>
                                <a:pt x="0" y="0"/>
                              </a:moveTo>
                              <a:lnTo>
                                <a:pt x="3952000" y="0"/>
                              </a:lnTo>
                              <a:lnTo>
                                <a:pt x="3952000" y="3731600"/>
                              </a:lnTo>
                              <a:lnTo>
                                <a:pt x="0" y="3731600"/>
                              </a:lnTo>
                              <a:lnTo>
                                <a:pt x="0" y="0"/>
                              </a:lnTo>
                              <a:close/>
                            </a:path>
                          </a:pathLst>
                        </a:custGeom>
                        <a:noFill/>
                        <a:ln w="7600" cap="flat">
                          <a:solidFill>
                            <a:srgbClr val="000000"/>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Docter</a:t>
                            </a:r>
                          </a:p>
                        </a:txBody>
                        <a:useSpRect/>
                      </a:txSp>
                    </a:sp>
                    <a:grpSp>
                      <a:nvGrpSpPr>
                        <a:cNvPr id="12" name="Actor"/>
                        <a:cNvGrpSpPr/>
                      </a:nvGrpSpPr>
                      <a:grpSpPr>
                        <a:xfrm>
                          <a:off x="2234676" y="2102433"/>
                          <a:ext cx="213124" cy="486546"/>
                          <a:chOff x="2234676" y="2102433"/>
                          <a:chExt cx="213124" cy="486546"/>
                        </a:xfrm>
                      </a:grpSpPr>
                      <a:sp>
                        <a:nvSpPr>
                          <a:cNvPr id="118" name="Freeform 117"/>
                          <a:cNvSpPr/>
                        </a:nvSpPr>
                        <a:spPr>
                          <a:xfrm>
                            <a:off x="2234676" y="2277904"/>
                            <a:ext cx="212800" cy="0"/>
                          </a:xfrm>
                          <a:custGeom>
                            <a:avLst/>
                            <a:gdLst/>
                            <a:ahLst/>
                            <a:cxnLst/>
                            <a:rect l="0" t="0" r="0" b="0"/>
                            <a:pathLst>
                              <a:path w="212800" fill="none">
                                <a:moveTo>
                                  <a:pt x="324" y="0"/>
                                </a:moveTo>
                                <a:lnTo>
                                  <a:pt x="213124" y="0"/>
                                </a:lnTo>
                                <a:lnTo>
                                  <a:pt x="324" y="0"/>
                                </a:lnTo>
                                <a:close/>
                              </a:path>
                            </a:pathLst>
                          </a:custGeom>
                          <a:solidFill>
                            <a:srgbClr val="3498DB"/>
                          </a:solidFill>
                          <a:ln w="7600" cap="flat">
                            <a:solidFill>
                              <a:srgbClr val="3498DB"/>
                            </a:solidFill>
                            <a:bevel/>
                          </a:ln>
                        </a:spPr>
                      </a:sp>
                      <a:sp>
                        <a:nvSpPr>
                          <a:cNvPr id="119" name="Freeform 118"/>
                          <a:cNvSpPr/>
                        </a:nvSpPr>
                        <a:spPr>
                          <a:xfrm>
                            <a:off x="2235000" y="2192689"/>
                            <a:ext cx="106400" cy="396288"/>
                          </a:xfrm>
                          <a:custGeom>
                            <a:avLst/>
                            <a:gdLst/>
                            <a:ahLst/>
                            <a:cxnLst/>
                            <a:rect l="0" t="0" r="0" b="0"/>
                            <a:pathLst>
                              <a:path w="106400" h="396288" fill="none">
                                <a:moveTo>
                                  <a:pt x="106400" y="0"/>
                                </a:moveTo>
                                <a:lnTo>
                                  <a:pt x="106400" y="227283"/>
                                </a:lnTo>
                                <a:lnTo>
                                  <a:pt x="106400" y="0"/>
                                </a:lnTo>
                                <a:close/>
                                <a:moveTo>
                                  <a:pt x="0" y="396288"/>
                                </a:moveTo>
                                <a:lnTo>
                                  <a:pt x="106400" y="229847"/>
                                </a:lnTo>
                                <a:lnTo>
                                  <a:pt x="0" y="396288"/>
                                </a:lnTo>
                                <a:close/>
                              </a:path>
                            </a:pathLst>
                          </a:custGeom>
                          <a:solidFill>
                            <a:srgbClr val="3498DB"/>
                          </a:solidFill>
                          <a:ln w="7600" cap="flat">
                            <a:solidFill>
                              <a:srgbClr val="3498DB"/>
                            </a:solidFill>
                            <a:bevel/>
                          </a:ln>
                        </a:spPr>
                      </a:sp>
                      <a:sp>
                        <a:nvSpPr>
                          <a:cNvPr id="120" name="Freeform 119"/>
                          <a:cNvSpPr/>
                        </a:nvSpPr>
                        <a:spPr>
                          <a:xfrm>
                            <a:off x="2341400" y="2419974"/>
                            <a:ext cx="106400" cy="169005"/>
                          </a:xfrm>
                          <a:custGeom>
                            <a:avLst/>
                            <a:gdLst/>
                            <a:ahLst/>
                            <a:cxnLst/>
                            <a:rect l="0" t="0" r="0" b="0"/>
                            <a:pathLst>
                              <a:path w="106400" h="169005" fill="none">
                                <a:moveTo>
                                  <a:pt x="0" y="0"/>
                                </a:moveTo>
                                <a:lnTo>
                                  <a:pt x="106400" y="169005"/>
                                </a:lnTo>
                                <a:lnTo>
                                  <a:pt x="0" y="0"/>
                                </a:lnTo>
                                <a:close/>
                              </a:path>
                            </a:pathLst>
                          </a:custGeom>
                          <a:solidFill>
                            <a:srgbClr val="3498DB"/>
                          </a:solidFill>
                          <a:ln w="7600" cap="flat">
                            <a:solidFill>
                              <a:srgbClr val="3498DB"/>
                            </a:solidFill>
                            <a:bevel/>
                          </a:ln>
                        </a:spPr>
                      </a:sp>
                      <a:sp>
                        <a:nvSpPr>
                          <a:cNvPr id="121" name="Ellipse"/>
                          <a:cNvSpPr/>
                        </a:nvSpPr>
                        <a:spPr>
                          <a:xfrm>
                            <a:off x="2289916" y="2102433"/>
                            <a:ext cx="102968" cy="108998"/>
                          </a:xfrm>
                          <a:custGeom>
                            <a:avLst/>
                            <a:gdLst/>
                            <a:ahLst/>
                            <a:cxnLst/>
                            <a:rect l="0" t="0" r="0" b="0"/>
                            <a:pathLst>
                              <a:path w="102968" h="108998">
                                <a:moveTo>
                                  <a:pt x="324" y="54499"/>
                                </a:moveTo>
                                <a:cubicBezTo>
                                  <a:pt x="324" y="24400"/>
                                  <a:pt x="23374" y="0"/>
                                  <a:pt x="51808" y="0"/>
                                </a:cubicBezTo>
                                <a:cubicBezTo>
                                  <a:pt x="80242" y="0"/>
                                  <a:pt x="103292" y="24400"/>
                                  <a:pt x="103292" y="54499"/>
                                </a:cubicBezTo>
                                <a:cubicBezTo>
                                  <a:pt x="103292" y="84597"/>
                                  <a:pt x="80242" y="108998"/>
                                  <a:pt x="51808" y="108998"/>
                                </a:cubicBezTo>
                                <a:cubicBezTo>
                                  <a:pt x="23374" y="108998"/>
                                  <a:pt x="324" y="84597"/>
                                  <a:pt x="324" y="54499"/>
                                </a:cubicBezTo>
                                <a:close/>
                              </a:path>
                            </a:pathLst>
                          </a:custGeom>
                          <a:solidFill>
                            <a:srgbClr val="3498DB"/>
                          </a:solidFill>
                          <a:ln w="7600" cap="flat">
                            <a:solidFill>
                              <a:srgbClr val="3498DB"/>
                            </a:solidFill>
                            <a:bevel/>
                          </a:ln>
                        </a:spPr>
                      </a:sp>
                    </a:grpSp>
                    <a:grpSp>
                      <a:nvGrpSpPr>
                        <a:cNvPr id="13" name="Note"/>
                        <a:cNvGrpSpPr/>
                      </a:nvGrpSpPr>
                      <a:grpSpPr>
                        <a:xfrm>
                          <a:off x="1984200" y="2823850"/>
                          <a:ext cx="714400" cy="349600"/>
                          <a:chOff x="1984200" y="2823850"/>
                          <a:chExt cx="714400" cy="349600"/>
                        </a:xfrm>
                      </a:grpSpPr>
                      <a:sp>
                        <a:nvSpPr>
                          <a:cNvPr id="123" name="Freeform 122"/>
                          <a:cNvSpPr/>
                        </a:nvSpPr>
                        <a:spPr>
                          <a:xfrm>
                            <a:off x="1984200" y="2823850"/>
                            <a:ext cx="714400" cy="349600"/>
                          </a:xfrm>
                          <a:custGeom>
                            <a:avLst/>
                            <a:gdLst/>
                            <a:ahLst/>
                            <a:cxnLst/>
                            <a:rect l="0" t="0" r="0" b="0"/>
                            <a:pathLst>
                              <a:path w="714400" h="349600" fill="none">
                                <a:moveTo>
                                  <a:pt x="357200" y="174800"/>
                                </a:moveTo>
                                <a:moveTo>
                                  <a:pt x="357200" y="174800"/>
                                </a:moveTo>
                                <a:moveTo>
                                  <a:pt x="357200" y="174800"/>
                                </a:moveTo>
                                <a:moveTo>
                                  <a:pt x="357200" y="174800"/>
                                </a:moveTo>
                                <a:moveTo>
                                  <a:pt x="357200" y="174800"/>
                                </a:moveTo>
                                <a:moveTo>
                                  <a:pt x="357200" y="174800"/>
                                </a:moveTo>
                                <a:moveTo>
                                  <a:pt x="357200" y="174800"/>
                                </a:moveTo>
                                <a:moveTo>
                                  <a:pt x="357200" y="174800"/>
                                </a:moveTo>
                              </a:path>
                            </a:pathLst>
                          </a:custGeom>
                          <a:solidFill>
                            <a:srgbClr val="2DA2BF"/>
                          </a:solidFill>
                          <a:ln w="7600" cap="flat">
                            <a:solidFill>
                              <a:srgbClr val="2DA2BF"/>
                            </a:solidFill>
                            <a:bevel/>
                          </a:ln>
                        </a:spPr>
                      </a:sp>
                      <a:sp>
                        <a:nvSpPr>
                          <a:cNvPr id="124" name="Freeform 123"/>
                          <a:cNvSpPr/>
                        </a:nvSpPr>
                        <a:spPr>
                          <a:xfrm>
                            <a:off x="1984200" y="2823850"/>
                            <a:ext cx="714400" cy="349600"/>
                          </a:xfrm>
                          <a:custGeom>
                            <a:avLst/>
                            <a:gdLst/>
                            <a:ahLst/>
                            <a:cxnLst/>
                            <a:rect l="l" t="t" r="r" b="b"/>
                            <a:pathLst>
                              <a:path w="714400" h="349600" stroke="0">
                                <a:moveTo>
                                  <a:pt x="0" y="0"/>
                                </a:moveTo>
                                <a:lnTo>
                                  <a:pt x="0" y="349600"/>
                                </a:lnTo>
                                <a:lnTo>
                                  <a:pt x="714400" y="349600"/>
                                </a:lnTo>
                                <a:lnTo>
                                  <a:pt x="714400" y="101967"/>
                                </a:lnTo>
                                <a:lnTo>
                                  <a:pt x="614256" y="0"/>
                                </a:lnTo>
                                <a:lnTo>
                                  <a:pt x="0" y="0"/>
                                </a:lnTo>
                                <a:close/>
                              </a:path>
                              <a:path w="714400" h="349600" fill="none">
                                <a:moveTo>
                                  <a:pt x="0" y="0"/>
                                </a:moveTo>
                                <a:lnTo>
                                  <a:pt x="0" y="349600"/>
                                </a:lnTo>
                                <a:lnTo>
                                  <a:pt x="714400" y="349600"/>
                                </a:lnTo>
                                <a:lnTo>
                                  <a:pt x="714400" y="101967"/>
                                </a:lnTo>
                                <a:lnTo>
                                  <a:pt x="614256" y="0"/>
                                </a:lnTo>
                                <a:lnTo>
                                  <a:pt x="0" y="0"/>
                                </a:lnTo>
                                <a:close/>
                                <a:moveTo>
                                  <a:pt x="714400" y="101967"/>
                                </a:moveTo>
                                <a:lnTo>
                                  <a:pt x="614256" y="101967"/>
                                </a:lnTo>
                                <a:lnTo>
                                  <a:pt x="614256" y="0"/>
                                </a:lnTo>
                              </a:path>
                            </a:pathLst>
                          </a:custGeom>
                          <a:solidFill>
                            <a:srgbClr val="2DA2BF"/>
                          </a:solidFill>
                          <a:ln w="7600" cap="flat">
                            <a:solidFill>
                              <a:srgbClr val="2DA2BF"/>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1064">
                                  <a:solidFill>
                                    <a:srgbClr val="FFFFFF"/>
                                  </a:solidFill>
                                  <a:latin typeface="Arial"/>
                                </a:rPr>
                                <a:t>Doctor</a:t>
                              </a:r>
                            </a:p>
                          </a:txBody>
                          <a:useSpRect/>
                        </a:txSp>
                      </a:sp>
                    </a:grpSp>
                    <a:sp>
                      <a:nvSpPr>
                        <a:cNvPr id="127" name="Text 127"/>
                        <a:cNvSpPr txBox="1"/>
                      </a:nvSpPr>
                      <a:spPr>
                        <a:xfrm>
                          <a:off x="1976600" y="1555600"/>
                          <a:ext cx="5190800" cy="7493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28" name="Text 128"/>
                        <a:cNvSpPr txBox="1"/>
                      </a:nvSpPr>
                      <a:spPr>
                        <a:xfrm>
                          <a:off x="1976600" y="3054320"/>
                          <a:ext cx="5190800" cy="7493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29" name="Text 129"/>
                        <a:cNvSpPr txBox="1"/>
                      </a:nvSpPr>
                      <a:spPr>
                        <a:xfrm>
                          <a:off x="1976600" y="4553040"/>
                          <a:ext cx="5190800" cy="7493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30" name="Text 130"/>
                        <a:cNvSpPr txBox="1"/>
                      </a:nvSpPr>
                      <a:spPr>
                        <a:xfrm>
                          <a:off x="1976600" y="1555600"/>
                          <a:ext cx="5190800" cy="7493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31" name="Text 131"/>
                        <a:cNvSpPr txBox="1"/>
                      </a:nvSpPr>
                      <a:spPr>
                        <a:xfrm>
                          <a:off x="1976600" y="3054320"/>
                          <a:ext cx="5190800" cy="7493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32" name="Text 132"/>
                        <a:cNvSpPr txBox="1"/>
                      </a:nvSpPr>
                      <a:spPr>
                        <a:xfrm>
                          <a:off x="1976600" y="4553040"/>
                          <a:ext cx="5190800" cy="7493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33" name="Text 133"/>
                        <a:cNvSpPr txBox="1"/>
                      </a:nvSpPr>
                      <a:spPr>
                        <a:xfrm>
                          <a:off x="1976600" y="1555600"/>
                          <a:ext cx="5190800" cy="7493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34" name="Text 134"/>
                        <a:cNvSpPr txBox="1"/>
                      </a:nvSpPr>
                      <a:spPr>
                        <a:xfrm>
                          <a:off x="1976600" y="3054320"/>
                          <a:ext cx="5190800" cy="7493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35" name="Text 135"/>
                        <a:cNvSpPr txBox="1"/>
                      </a:nvSpPr>
                      <a:spPr>
                        <a:xfrm>
                          <a:off x="1976600" y="4553040"/>
                          <a:ext cx="5190800" cy="7493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DD7E11" w:rsidRPr="0099349B" w:rsidRDefault="005845FD" w:rsidP="00285C12">
      <w:pPr>
        <w:rPr>
          <w:rFonts w:ascii="Times New Roman" w:hAnsi="Times New Roman" w:cs="Times New Roman"/>
        </w:rPr>
      </w:pPr>
      <w:r w:rsidRPr="0099349B">
        <w:rPr>
          <w:rFonts w:ascii="Times New Roman" w:hAnsi="Times New Roman" w:cs="Times New Roman"/>
        </w:rPr>
        <w:br w:type="page"/>
      </w:r>
    </w:p>
    <w:p w:rsidR="00285C12" w:rsidRPr="0099349B" w:rsidRDefault="005845FD" w:rsidP="00285C12">
      <w:pPr>
        <w:pStyle w:val="Heading1"/>
        <w:pBdr>
          <w:top w:val="single" w:sz="24" w:space="2" w:color="0673A5" w:themeColor="text2" w:themeShade="BF"/>
        </w:pBdr>
        <w:rPr>
          <w:rFonts w:ascii="Times New Roman" w:hAnsi="Times New Roman" w:cs="Times New Roman"/>
        </w:rPr>
      </w:pPr>
      <w:r w:rsidRPr="0099349B">
        <w:rPr>
          <w:rFonts w:ascii="Times New Roman" w:hAnsi="Times New Roman" w:cs="Times New Roman"/>
        </w:rPr>
        <w:lastRenderedPageBreak/>
        <w:t xml:space="preserve"> </w:t>
      </w:r>
      <w:r w:rsidR="00285C12">
        <w:rPr>
          <w:rFonts w:ascii="Times New Roman" w:hAnsi="Times New Roman" w:cs="Times New Roman"/>
        </w:rPr>
        <w:t>7.Proposed system</w:t>
      </w:r>
    </w:p>
    <w:p w:rsidR="009A70E1" w:rsidRDefault="009A70E1" w:rsidP="009A70E1">
      <w:pPr>
        <w:rPr>
          <w:rFonts w:ascii="Times New Roman" w:hAnsi="Times New Roman" w:cs="Times New Roman"/>
          <w:sz w:val="32"/>
          <w:szCs w:val="32"/>
        </w:rPr>
      </w:pPr>
    </w:p>
    <w:p w:rsidR="005657AA" w:rsidRPr="005657AA" w:rsidRDefault="005657AA" w:rsidP="009A70E1">
      <w:pPr>
        <w:rPr>
          <w:rFonts w:ascii="Times New Roman" w:hAnsi="Times New Roman" w:cs="Times New Roman"/>
          <w:sz w:val="28"/>
          <w:szCs w:val="28"/>
        </w:rPr>
      </w:pPr>
      <w:r w:rsidRPr="005657AA">
        <w:rPr>
          <w:rFonts w:ascii="Times New Roman" w:hAnsi="Times New Roman" w:cs="Times New Roman"/>
          <w:sz w:val="28"/>
          <w:szCs w:val="28"/>
        </w:rPr>
        <w:t>7.3 ACTIVITY DIAGRAM</w:t>
      </w:r>
    </w:p>
    <w:p w:rsidR="005657AA" w:rsidRPr="0099349B" w:rsidRDefault="005657AA" w:rsidP="009A70E1">
      <w:pPr>
        <w:rPr>
          <w:rFonts w:ascii="Times New Roman" w:hAnsi="Times New Roman" w:cs="Times New Roman"/>
          <w:sz w:val="32"/>
          <w:szCs w:val="32"/>
        </w:rPr>
      </w:pPr>
    </w:p>
    <w:p w:rsidR="009A70E1" w:rsidRPr="00B34BF7" w:rsidRDefault="009A70E1" w:rsidP="009A70E1">
      <w:pPr>
        <w:rPr>
          <w:rFonts w:ascii="Times New Roman" w:hAnsi="Times New Roman" w:cs="Times New Roman"/>
          <w:b/>
          <w:bCs/>
          <w:sz w:val="28"/>
          <w:szCs w:val="28"/>
        </w:rPr>
      </w:pPr>
      <w:r w:rsidRPr="0099349B">
        <w:rPr>
          <w:rFonts w:ascii="Times New Roman" w:hAnsi="Times New Roman" w:cs="Times New Roman"/>
        </w:rPr>
        <w:t xml:space="preserve">                                                                    </w:t>
      </w:r>
      <w:r w:rsidRPr="00B34BF7">
        <w:rPr>
          <w:rFonts w:ascii="Times New Roman" w:hAnsi="Times New Roman" w:cs="Times New Roman"/>
          <w:b/>
          <w:bCs/>
          <w:sz w:val="28"/>
          <w:szCs w:val="28"/>
        </w:rPr>
        <w:t>Admin</w:t>
      </w:r>
    </w:p>
    <w:p w:rsidR="009A70E1" w:rsidRPr="0099349B" w:rsidRDefault="009A70E1" w:rsidP="009A70E1">
      <w:pPr>
        <w:rPr>
          <w:rFonts w:ascii="Times New Roman" w:hAnsi="Times New Roman" w:cs="Times New Roman"/>
        </w:rPr>
      </w:pPr>
    </w:p>
    <w:p w:rsidR="009A70E1" w:rsidRPr="0099349B" w:rsidRDefault="009A70E1" w:rsidP="009A70E1">
      <w:pPr>
        <w:rPr>
          <w:rFonts w:ascii="Times New Roman" w:hAnsi="Times New Roman" w:cs="Times New Roman"/>
        </w:rPr>
      </w:pPr>
    </w:p>
    <w:p w:rsidR="00DA60FE" w:rsidRPr="0099349B" w:rsidRDefault="00DA60FE" w:rsidP="009A70E1">
      <w:pPr>
        <w:rPr>
          <w:rFonts w:ascii="Times New Roman" w:hAnsi="Times New Roman" w:cs="Times New Roman"/>
        </w:rPr>
      </w:pPr>
      <w:r w:rsidRPr="0099349B">
        <w:rPr>
          <w:rFonts w:ascii="Times New Roman" w:hAnsi="Times New Roman" w:cs="Times New Roman"/>
          <w:noProof/>
          <w:lang w:eastAsia="en-US" w:bidi="gu-IN"/>
        </w:rPr>
        <w:drawing>
          <wp:inline distT="0" distB="0" distL="0" distR="0">
            <wp:extent cx="5941093" cy="5747657"/>
            <wp:effectExtent l="19050" t="0" r="2507" b="0"/>
            <wp:docPr id="10"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47200" cy="8960791"/>
                      <a:chOff x="680800" y="1293234"/>
                      <a:chExt cx="8147200" cy="8960791"/>
                    </a:xfrm>
                  </a:grpSpPr>
                  <a:grpSp>
                    <a:nvGrpSpPr>
                      <a:cNvPr id="194" name="Group194"/>
                      <a:cNvGrpSpPr/>
                    </a:nvGrpSpPr>
                    <a:grpSpPr>
                      <a:xfrm>
                        <a:off x="680800" y="1293234"/>
                        <a:ext cx="8147200" cy="8960791"/>
                        <a:chOff x="680800" y="-2259545"/>
                        <a:chExt cx="8147200" cy="11377090"/>
                      </a:xfrm>
                    </a:grpSpPr>
                    <a:sp>
                      <a:nvSpPr>
                        <a:cNvPr id="101" name="Initial State"/>
                        <a:cNvSpPr/>
                      </a:nvSpPr>
                      <a:spPr>
                        <a:xfrm>
                          <a:off x="3850000" y="-2251945"/>
                          <a:ext cx="197600" cy="197600"/>
                        </a:xfrm>
                        <a:custGeom>
                          <a:avLst/>
                          <a:gdLst>
                            <a:gd name="connsiteX0" fmla="*/ 98800 w 197600"/>
                            <a:gd name="connsiteY0" fmla="*/ 0 h 197600"/>
                            <a:gd name="connsiteX1" fmla="*/ 98800 w 197600"/>
                            <a:gd name="connsiteY1" fmla="*/ 197600 h 197600"/>
                            <a:gd name="connsiteX2" fmla="*/ 0 w 197600"/>
                            <a:gd name="connsiteY2" fmla="*/ 98800 h 197600"/>
                            <a:gd name="connsiteX3" fmla="*/ 197600 w 197600"/>
                            <a:gd name="connsiteY3" fmla="*/ 98800 h 197600"/>
                          </a:gdLst>
                          <a:ahLst/>
                          <a:cxnLst>
                            <a:cxn ang="0">
                              <a:pos x="connsiteX0" y="connsiteY0"/>
                            </a:cxn>
                            <a:cxn ang="0">
                              <a:pos x="connsiteX1" y="connsiteY1"/>
                            </a:cxn>
                            <a:cxn ang="0">
                              <a:pos x="connsiteX2" y="connsiteY2"/>
                            </a:cxn>
                            <a:cxn ang="0">
                              <a:pos x="connsiteX3" y="connsiteY3"/>
                            </a:cxn>
                          </a:cxnLst>
                          <a:rect l="0" t="0" r="0" b="0"/>
                          <a:pathLst>
                            <a:path w="197600" h="197600">
                              <a:moveTo>
                                <a:pt x="0" y="98800"/>
                              </a:moveTo>
                              <a:cubicBezTo>
                                <a:pt x="0" y="44234"/>
                                <a:pt x="44234" y="0"/>
                                <a:pt x="98800" y="0"/>
                              </a:cubicBezTo>
                              <a:cubicBezTo>
                                <a:pt x="153366" y="0"/>
                                <a:pt x="197600" y="44234"/>
                                <a:pt x="197600" y="98800"/>
                              </a:cubicBezTo>
                              <a:cubicBezTo>
                                <a:pt x="197600" y="153366"/>
                                <a:pt x="153366" y="197600"/>
                                <a:pt x="98800" y="197600"/>
                              </a:cubicBezTo>
                              <a:cubicBezTo>
                                <a:pt x="44234" y="197600"/>
                                <a:pt x="0" y="153366"/>
                                <a:pt x="0" y="98800"/>
                              </a:cubicBezTo>
                              <a:close/>
                            </a:path>
                          </a:pathLst>
                        </a:custGeom>
                        <a:solidFill>
                          <a:srgbClr val="3498DB"/>
                        </a:solidFill>
                        <a:ln w="7600" cap="flat">
                          <a:solidFill>
                            <a:srgbClr val="3498DB"/>
                          </a:solidFill>
                          <a:bevel/>
                        </a:ln>
                      </a:spPr>
                    </a:sp>
                    <a:sp>
                      <a:nvSpPr>
                        <a:cNvPr id="110" name="Activity"/>
                        <a:cNvSpPr/>
                      </a:nvSpPr>
                      <a:spPr>
                        <a:xfrm>
                          <a:off x="3287600" y="-1220245"/>
                          <a:ext cx="760000" cy="338200"/>
                        </a:xfrm>
                        <a:custGeom>
                          <a:avLst/>
                          <a:gdLst>
                            <a:gd name="connsiteX0" fmla="*/ 380000 w 760000"/>
                            <a:gd name="connsiteY0" fmla="*/ 338200 h 338200"/>
                            <a:gd name="connsiteX1" fmla="*/ 380000 w 760000"/>
                            <a:gd name="connsiteY1" fmla="*/ 0 h 338200"/>
                            <a:gd name="connsiteX2" fmla="*/ 760000 w 760000"/>
                            <a:gd name="connsiteY2" fmla="*/ 169100 h 338200"/>
                            <a:gd name="connsiteX3" fmla="*/ 0 w 760000"/>
                            <a:gd name="connsiteY3" fmla="*/ 169100 h 338200"/>
                            <a:gd name="connsiteX4" fmla="*/ 190000 w 760000"/>
                            <a:gd name="connsiteY4" fmla="*/ 0 h 338200"/>
                            <a:gd name="connsiteX5" fmla="*/ 570000 w 760000"/>
                            <a:gd name="connsiteY5" fmla="*/ 0 h 338200"/>
                            <a:gd name="connsiteX6" fmla="*/ 190000 w 760000"/>
                            <a:gd name="connsiteY6" fmla="*/ 338200 h 338200"/>
                            <a:gd name="connsiteX7" fmla="*/ 570000 w 760000"/>
                            <a:gd name="connsiteY7" fmla="*/ 338200 h 338200"/>
                            <a:gd name="connsiteX8" fmla="*/ 31920 w 760000"/>
                            <a:gd name="connsiteY8" fmla="*/ 67640 h 338200"/>
                            <a:gd name="connsiteX9" fmla="*/ 31920 w 760000"/>
                            <a:gd name="connsiteY9" fmla="*/ 270560 h 338200"/>
                            <a:gd name="connsiteX10" fmla="*/ 728080 w 760000"/>
                            <a:gd name="connsiteY10" fmla="*/ 67640 h 338200"/>
                            <a:gd name="connsiteX11" fmla="*/ 728080 w 760000"/>
                            <a:gd name="connsiteY11" fmla="*/ 270560 h 338200"/>
                            <a:gd name="rtb" fmla="*/ 332500 h 338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760000" h="338200">
                              <a:moveTo>
                                <a:pt x="169100" y="338200"/>
                              </a:moveTo>
                              <a:lnTo>
                                <a:pt x="590900" y="338200"/>
                              </a:lnTo>
                              <a:cubicBezTo>
                                <a:pt x="684291" y="338200"/>
                                <a:pt x="760000" y="262491"/>
                                <a:pt x="760000" y="169100"/>
                              </a:cubicBezTo>
                              <a:cubicBezTo>
                                <a:pt x="760000" y="75709"/>
                                <a:pt x="684291" y="0"/>
                                <a:pt x="590900" y="0"/>
                              </a:cubicBezTo>
                              <a:lnTo>
                                <a:pt x="169100" y="0"/>
                              </a:lnTo>
                              <a:cubicBezTo>
                                <a:pt x="75709" y="0"/>
                                <a:pt x="0" y="75709"/>
                                <a:pt x="0" y="169100"/>
                              </a:cubicBezTo>
                              <a:cubicBezTo>
                                <a:pt x="0" y="262491"/>
                                <a:pt x="75709" y="338200"/>
                                <a:pt x="169100" y="338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Login</a:t>
                            </a:r>
                          </a:p>
                        </a:txBody>
                        <a:useSpRect/>
                      </a:txSp>
                    </a:sp>
                    <a:sp>
                      <a:nvSpPr>
                        <a:cNvPr id="113" name="Decision Activity"/>
                        <a:cNvSpPr/>
                      </a:nvSpPr>
                      <a:spPr>
                        <a:xfrm>
                          <a:off x="3523200" y="-579945"/>
                          <a:ext cx="288800" cy="288800"/>
                        </a:xfrm>
                        <a:custGeom>
                          <a:avLst/>
                          <a:gdLst>
                            <a:gd name="connsiteX0" fmla="*/ 144400 w 288800"/>
                            <a:gd name="connsiteY0" fmla="*/ 288800 h 288800"/>
                            <a:gd name="connsiteX1" fmla="*/ 144400 w 288800"/>
                            <a:gd name="connsiteY1" fmla="*/ 0 h 288800"/>
                            <a:gd name="connsiteX2" fmla="*/ 288800 w 288800"/>
                            <a:gd name="connsiteY2" fmla="*/ 144400 h 288800"/>
                            <a:gd name="connsiteX3" fmla="*/ 0 w 288800"/>
                            <a:gd name="connsiteY3" fmla="*/ 144400 h 288800"/>
                            <a:gd name="connsiteX4" fmla="*/ 144400 w 288800"/>
                            <a:gd name="connsiteY4" fmla="*/ 144400 h 288800"/>
                          </a:gdLst>
                          <a:ahLst/>
                          <a:cxnLst>
                            <a:cxn ang="0">
                              <a:pos x="connsiteX0" y="connsiteY0"/>
                            </a:cxn>
                            <a:cxn ang="0">
                              <a:pos x="connsiteX1" y="connsiteY1"/>
                            </a:cxn>
                            <a:cxn ang="0">
                              <a:pos x="connsiteX2" y="connsiteY2"/>
                            </a:cxn>
                            <a:cxn ang="0">
                              <a:pos x="connsiteX3" y="connsiteY3"/>
                            </a:cxn>
                            <a:cxn ang="0">
                              <a:pos x="connsiteX4" y="connsiteY4"/>
                            </a:cxn>
                          </a:cxnLst>
                          <a:rect l="0" t="0" r="0" b="0"/>
                          <a:pathLst>
                            <a:path w="288800" h="288800">
                              <a:moveTo>
                                <a:pt x="144400" y="288800"/>
                              </a:moveTo>
                              <a:lnTo>
                                <a:pt x="288800" y="144400"/>
                              </a:lnTo>
                              <a:lnTo>
                                <a:pt x="144400" y="0"/>
                              </a:lnTo>
                              <a:lnTo>
                                <a:pt x="0" y="144400"/>
                              </a:lnTo>
                              <a:lnTo>
                                <a:pt x="144400" y="288800"/>
                              </a:lnTo>
                              <a:close/>
                            </a:path>
                          </a:pathLst>
                        </a:custGeom>
                        <a:solidFill>
                          <a:srgbClr val="3498DB"/>
                        </a:solidFill>
                        <a:ln w="7600" cap="flat">
                          <a:solidFill>
                            <a:srgbClr val="3498DB"/>
                          </a:solidFill>
                          <a:bevel/>
                        </a:ln>
                      </a:spPr>
                    </a:sp>
                    <a:sp>
                      <a:nvSpPr>
                        <a:cNvPr id="157" name="Control Flow"/>
                        <a:cNvSpPr/>
                      </a:nvSpPr>
                      <a:spPr>
                        <a:xfrm>
                          <a:off x="3948800" y="-2054345"/>
                          <a:ext cx="0" cy="433200"/>
                        </a:xfrm>
                        <a:custGeom>
                          <a:avLst/>
                          <a:gdLst/>
                          <a:ahLst/>
                          <a:cxnLst/>
                          <a:rect l="0" t="0" r="0" b="0"/>
                          <a:pathLst>
                            <a:path h="433200" fill="none">
                              <a:moveTo>
                                <a:pt x="0" y="0"/>
                              </a:moveTo>
                              <a:lnTo>
                                <a:pt x="0" y="4332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64" name="Horizontal Synchronization Bar"/>
                        <a:cNvCxnSpPr/>
                      </a:nvCxnSpPr>
                      <a:spPr>
                        <a:xfrm>
                          <a:off x="1697832" y="-1552745"/>
                          <a:ext cx="4226968" cy="0"/>
                        </a:xfrm>
                        <a:prstGeom prst="line">
                          <a:avLst/>
                        </a:prstGeom>
                        <a:ln w="38000" cap="flat">
                          <a:solidFill>
                            <a:srgbClr val="4F81BD"/>
                          </a:solidFill>
                          <a:bevel/>
                        </a:ln>
                      </a:spPr>
                    </a:cxnSp>
                    <a:sp>
                      <a:nvSpPr>
                        <a:cNvPr id="165" name="Control Flow"/>
                        <a:cNvSpPr/>
                      </a:nvSpPr>
                      <a:spPr>
                        <a:xfrm>
                          <a:off x="3667600" y="-1550845"/>
                          <a:ext cx="0" cy="330600"/>
                        </a:xfrm>
                        <a:custGeom>
                          <a:avLst/>
                          <a:gdLst/>
                          <a:ahLst/>
                          <a:cxnLst/>
                          <a:rect l="0" t="0" r="0" b="0"/>
                          <a:pathLst>
                            <a:path h="330600" fill="none">
                              <a:moveTo>
                                <a:pt x="0" y="0"/>
                              </a:moveTo>
                              <a:lnTo>
                                <a:pt x="0" y="3306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69" name="Control Flow"/>
                        <a:cNvSpPr/>
                      </a:nvSpPr>
                      <a:spPr>
                        <a:xfrm>
                          <a:off x="3667600" y="-882045"/>
                          <a:ext cx="0" cy="302100"/>
                        </a:xfrm>
                        <a:custGeom>
                          <a:avLst/>
                          <a:gdLst/>
                          <a:ahLst/>
                          <a:cxnLst/>
                          <a:rect l="0" t="0" r="0" b="0"/>
                          <a:pathLst>
                            <a:path h="302100" fill="none">
                              <a:moveTo>
                                <a:pt x="0" y="0"/>
                              </a:moveTo>
                              <a:lnTo>
                                <a:pt x="0" y="3021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71" name="Horizontal Synchronization Bar"/>
                        <a:cNvCxnSpPr/>
                      </a:nvCxnSpPr>
                      <a:spPr>
                        <a:xfrm>
                          <a:off x="1007600" y="-9945"/>
                          <a:ext cx="5206000" cy="0"/>
                        </a:xfrm>
                        <a:prstGeom prst="line">
                          <a:avLst/>
                        </a:prstGeom>
                        <a:ln w="38000" cap="flat">
                          <a:solidFill>
                            <a:srgbClr val="4F81BD"/>
                          </a:solidFill>
                          <a:bevel/>
                        </a:ln>
                      </a:spPr>
                    </a:cxnSp>
                    <a:sp>
                      <a:nvSpPr>
                        <a:cNvPr id="173" name="Control Flow"/>
                        <a:cNvSpPr/>
                      </a:nvSpPr>
                      <a:spPr>
                        <a:xfrm>
                          <a:off x="3667600" y="-291145"/>
                          <a:ext cx="0" cy="281200"/>
                        </a:xfrm>
                        <a:custGeom>
                          <a:avLst/>
                          <a:gdLst/>
                          <a:ahLst/>
                          <a:cxnLst/>
                          <a:rect l="0" t="0" r="0" b="0"/>
                          <a:pathLst>
                            <a:path h="281200" fill="none">
                              <a:moveTo>
                                <a:pt x="0" y="0"/>
                              </a:moveTo>
                              <a:lnTo>
                                <a:pt x="0" y="281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74" name="Control Flow"/>
                        <a:cNvSpPr/>
                      </a:nvSpPr>
                      <a:spPr>
                        <a:xfrm>
                          <a:off x="4169200" y="-253145"/>
                          <a:ext cx="0" cy="0"/>
                        </a:xfrm>
                        <a:custGeom>
                          <a:avLst/>
                          <a:gdLst/>
                          <a:ahLst/>
                          <a:cxnLst/>
                          <a:rect l="0" t="0" r="0" b="0"/>
                          <a:pathLst>
                            <a:path fill="none">
                              <a:moveTo>
                                <a:pt x="0" y="0"/>
                              </a:move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80" name="Control Flow 2"/>
                        <a:cNvSpPr/>
                      </a:nvSpPr>
                      <a:spPr>
                        <a:xfrm>
                          <a:off x="6175600" y="-435545"/>
                          <a:ext cx="2652400" cy="0"/>
                        </a:xfrm>
                        <a:custGeom>
                          <a:avLst/>
                          <a:gdLst/>
                          <a:ahLst/>
                          <a:cxnLst/>
                          <a:rect l="0" t="0" r="0" b="0"/>
                          <a:pathLst>
                            <a:path w="2652400" fill="none">
                              <a:moveTo>
                                <a:pt x="0" y="0"/>
                              </a:moveTo>
                              <a:lnTo>
                                <a:pt x="0" y="-1398400"/>
                              </a:lnTo>
                              <a:lnTo>
                                <a:pt x="-2181200" y="-1398400"/>
                              </a:lnTo>
                              <a:cubicBezTo>
                                <a:pt x="-2181200" y="-1423584"/>
                                <a:pt x="-2201616" y="-1444000"/>
                                <a:pt x="-2226800" y="-1444000"/>
                              </a:cubicBezTo>
                              <a:cubicBezTo>
                                <a:pt x="-2251984" y="-1444000"/>
                                <a:pt x="-2272400" y="-1423584"/>
                                <a:pt x="-2272400" y="-1398400"/>
                              </a:cubicBezTo>
                              <a:lnTo>
                                <a:pt x="-5206000" y="-1398400"/>
                              </a:lnTo>
                              <a:lnTo>
                                <a:pt x="-5206000" y="0"/>
                              </a:lnTo>
                              <a:lnTo>
                                <a:pt x="-2652400" y="0"/>
                              </a:lnTo>
                            </a:path>
                          </a:pathLst>
                        </a:custGeom>
                        <a:solidFill>
                          <a:srgbClr val="000000"/>
                        </a:solidFill>
                        <a:ln w="7600" cap="flat">
                          <a:solidFill>
                            <a:srgbClr val="000000"/>
                          </a:solidFill>
                          <a:bevel/>
                          <a:tailEnd type="arrow" w="lg" len="lg"/>
                        </a:ln>
                      </a:spPr>
                    </a:sp>
                    <a:sp>
                      <a:nvSpPr>
                        <a:cNvPr id="181" name="Transition"/>
                        <a:cNvSpPr/>
                      </a:nvSpPr>
                      <a:spPr>
                        <a:xfrm>
                          <a:off x="6175600" y="-435545"/>
                          <a:ext cx="2363600" cy="0"/>
                        </a:xfrm>
                        <a:custGeom>
                          <a:avLst/>
                          <a:gdLst/>
                          <a:ahLst/>
                          <a:cxnLst/>
                          <a:rect l="0" t="0" r="0" b="0"/>
                          <a:pathLst>
                            <a:path w="2363600" fill="none">
                              <a:moveTo>
                                <a:pt x="0" y="0"/>
                              </a:moveTo>
                              <a:lnTo>
                                <a:pt x="-2363600" y="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95" name="Text 195"/>
                        <a:cNvSpPr txBox="1"/>
                      </a:nvSpPr>
                      <a:spPr>
                        <a:xfrm>
                          <a:off x="901200" y="-2016345"/>
                          <a:ext cx="2006400" cy="1748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(If User name and Password Incorrect)</a:t>
                            </a:r>
                          </a:p>
                        </a:txBody>
                        <a:useSpRect/>
                      </a:txSp>
                    </a:sp>
                    <a:sp>
                      <a:nvSpPr>
                        <a:cNvPr id="196" name="Text 196"/>
                        <a:cNvSpPr txBox="1"/>
                      </a:nvSpPr>
                      <a:spPr>
                        <a:xfrm>
                          <a:off x="5119200" y="-2084745"/>
                          <a:ext cx="1261600" cy="1748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(if Username and password is incorrect)</a:t>
                            </a:r>
                          </a:p>
                        </a:txBody>
                        <a:useSpRect/>
                      </a:txSp>
                    </a:sp>
                    <a:sp>
                      <a:nvSpPr>
                        <a:cNvPr id="186" name="Control Flow"/>
                        <a:cNvSpPr/>
                      </a:nvSpPr>
                      <a:spPr>
                        <a:xfrm>
                          <a:off x="3523200" y="-9945"/>
                          <a:ext cx="0" cy="258400"/>
                        </a:xfrm>
                        <a:custGeom>
                          <a:avLst/>
                          <a:gdLst/>
                          <a:ahLst/>
                          <a:cxnLst/>
                          <a:rect l="0" t="0" r="0" b="0"/>
                          <a:pathLst>
                            <a:path h="258400" fill="none">
                              <a:moveTo>
                                <a:pt x="0" y="0"/>
                              </a:moveTo>
                              <a:lnTo>
                                <a:pt x="0" y="2584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87" name="Activity"/>
                        <a:cNvSpPr/>
                      </a:nvSpPr>
                      <a:spPr>
                        <a:xfrm>
                          <a:off x="3166000" y="248455"/>
                          <a:ext cx="714400" cy="334400"/>
                        </a:xfrm>
                        <a:custGeom>
                          <a:avLst/>
                          <a:gdLst>
                            <a:gd name="connsiteX0" fmla="*/ 357200 w 714400"/>
                            <a:gd name="connsiteY0" fmla="*/ 334400 h 334400"/>
                            <a:gd name="connsiteX1" fmla="*/ 357200 w 714400"/>
                            <a:gd name="connsiteY1" fmla="*/ 0 h 334400"/>
                            <a:gd name="connsiteX2" fmla="*/ 714400 w 714400"/>
                            <a:gd name="connsiteY2" fmla="*/ 167200 h 334400"/>
                            <a:gd name="connsiteX3" fmla="*/ 0 w 714400"/>
                            <a:gd name="connsiteY3" fmla="*/ 167200 h 334400"/>
                            <a:gd name="connsiteX4" fmla="*/ 178600 w 714400"/>
                            <a:gd name="connsiteY4" fmla="*/ 0 h 334400"/>
                            <a:gd name="connsiteX5" fmla="*/ 535800 w 714400"/>
                            <a:gd name="connsiteY5" fmla="*/ 0 h 334400"/>
                            <a:gd name="connsiteX6" fmla="*/ 178600 w 714400"/>
                            <a:gd name="connsiteY6" fmla="*/ 334400 h 334400"/>
                            <a:gd name="connsiteX7" fmla="*/ 535800 w 714400"/>
                            <a:gd name="connsiteY7" fmla="*/ 334400 h 334400"/>
                            <a:gd name="connsiteX8" fmla="*/ 30005 w 714400"/>
                            <a:gd name="connsiteY8" fmla="*/ 66880 h 334400"/>
                            <a:gd name="connsiteX9" fmla="*/ 30005 w 714400"/>
                            <a:gd name="connsiteY9" fmla="*/ 267520 h 334400"/>
                            <a:gd name="connsiteX10" fmla="*/ 684395 w 714400"/>
                            <a:gd name="connsiteY10" fmla="*/ 66880 h 334400"/>
                            <a:gd name="connsiteX11" fmla="*/ 684395 w 714400"/>
                            <a:gd name="connsiteY11" fmla="*/ 267520 h 334400"/>
                            <a:gd name="rtb" fmla="*/ 330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714400" h="334400">
                              <a:moveTo>
                                <a:pt x="167200" y="334400"/>
                              </a:moveTo>
                              <a:lnTo>
                                <a:pt x="547200" y="334400"/>
                              </a:lnTo>
                              <a:cubicBezTo>
                                <a:pt x="639542" y="334400"/>
                                <a:pt x="714400" y="259542"/>
                                <a:pt x="714400" y="167200"/>
                              </a:cubicBezTo>
                              <a:cubicBezTo>
                                <a:pt x="714400" y="74858"/>
                                <a:pt x="639542" y="0"/>
                                <a:pt x="5472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Admin</a:t>
                            </a:r>
                          </a:p>
                        </a:txBody>
                        <a:useSpRect/>
                      </a:txSp>
                    </a:sp>
                    <a:cxnSp>
                      <a:nvCxnSpPr>
                        <a:cNvPr id="201" name="Horizontal Synchronization Bar"/>
                        <a:cNvCxnSpPr/>
                      </a:nvCxnSpPr>
                      <a:spPr>
                        <a:xfrm>
                          <a:off x="931600" y="894455"/>
                          <a:ext cx="1786000" cy="0"/>
                        </a:xfrm>
                        <a:prstGeom prst="line">
                          <a:avLst/>
                        </a:prstGeom>
                        <a:ln w="38000" cap="flat">
                          <a:solidFill>
                            <a:srgbClr val="4F81BD"/>
                          </a:solidFill>
                          <a:bevel/>
                        </a:ln>
                      </a:spPr>
                    </a:cxnSp>
                    <a:sp>
                      <a:nvSpPr>
                        <a:cNvPr id="202" name="Control Flow"/>
                        <a:cNvSpPr/>
                      </a:nvSpPr>
                      <a:spPr>
                        <a:xfrm>
                          <a:off x="1045600" y="894455"/>
                          <a:ext cx="0" cy="357200"/>
                        </a:xfrm>
                        <a:custGeom>
                          <a:avLst/>
                          <a:gdLst/>
                          <a:ahLst/>
                          <a:cxnLst/>
                          <a:rect l="0" t="0" r="0" b="0"/>
                          <a:pathLst>
                            <a:path h="357200" fill="none">
                              <a:moveTo>
                                <a:pt x="0" y="0"/>
                              </a:moveTo>
                              <a:lnTo>
                                <a:pt x="0" y="357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03" name="Activity"/>
                        <a:cNvSpPr/>
                      </a:nvSpPr>
                      <a:spPr>
                        <a:xfrm>
                          <a:off x="688400" y="1251655"/>
                          <a:ext cx="714400" cy="440800"/>
                        </a:xfrm>
                        <a:custGeom>
                          <a:avLst/>
                          <a:gdLst>
                            <a:gd name="connsiteX0" fmla="*/ 357200 w 714400"/>
                            <a:gd name="connsiteY0" fmla="*/ 440800 h 440800"/>
                            <a:gd name="connsiteX1" fmla="*/ 357200 w 714400"/>
                            <a:gd name="connsiteY1" fmla="*/ 0 h 440800"/>
                            <a:gd name="connsiteX2" fmla="*/ 714400 w 714400"/>
                            <a:gd name="connsiteY2" fmla="*/ 220400 h 440800"/>
                            <a:gd name="connsiteX3" fmla="*/ 0 w 714400"/>
                            <a:gd name="connsiteY3" fmla="*/ 220400 h 440800"/>
                            <a:gd name="connsiteX4" fmla="*/ 178600 w 714400"/>
                            <a:gd name="connsiteY4" fmla="*/ 0 h 440800"/>
                            <a:gd name="connsiteX5" fmla="*/ 535800 w 714400"/>
                            <a:gd name="connsiteY5" fmla="*/ 0 h 440800"/>
                            <a:gd name="connsiteX6" fmla="*/ 178600 w 714400"/>
                            <a:gd name="connsiteY6" fmla="*/ 440800 h 440800"/>
                            <a:gd name="connsiteX7" fmla="*/ 535800 w 714400"/>
                            <a:gd name="connsiteY7" fmla="*/ 440800 h 440800"/>
                            <a:gd name="connsiteX8" fmla="*/ 30005 w 714400"/>
                            <a:gd name="connsiteY8" fmla="*/ 88160 h 440800"/>
                            <a:gd name="connsiteX9" fmla="*/ 30005 w 714400"/>
                            <a:gd name="connsiteY9" fmla="*/ 352640 h 440800"/>
                            <a:gd name="connsiteX10" fmla="*/ 684395 w 714400"/>
                            <a:gd name="connsiteY10" fmla="*/ 88160 h 440800"/>
                            <a:gd name="connsiteX11" fmla="*/ 684395 w 714400"/>
                            <a:gd name="connsiteY11" fmla="*/ 352640 h 440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14400" h="440800">
                              <a:moveTo>
                                <a:pt x="178600" y="440800"/>
                              </a:moveTo>
                              <a:lnTo>
                                <a:pt x="535800" y="440800"/>
                              </a:lnTo>
                              <a:cubicBezTo>
                                <a:pt x="639920" y="418742"/>
                                <a:pt x="714400" y="326830"/>
                                <a:pt x="714400" y="220400"/>
                              </a:cubicBezTo>
                              <a:cubicBezTo>
                                <a:pt x="714400" y="113970"/>
                                <a:pt x="639920" y="22058"/>
                                <a:pt x="535800" y="0"/>
                              </a:cubicBezTo>
                              <a:lnTo>
                                <a:pt x="178600" y="0"/>
                              </a:lnTo>
                              <a:cubicBezTo>
                                <a:pt x="74480" y="22058"/>
                                <a:pt x="0" y="113970"/>
                                <a:pt x="0" y="220400"/>
                              </a:cubicBezTo>
                              <a:cubicBezTo>
                                <a:pt x="0" y="326830"/>
                                <a:pt x="74480" y="418742"/>
                                <a:pt x="178600" y="4408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add/view Patient</a:t>
                            </a:r>
                          </a:p>
                        </a:txBody>
                        <a:useSpRect/>
                      </a:txSp>
                    </a:sp>
                    <a:sp>
                      <a:nvSpPr>
                        <a:cNvPr id="205" name="Activity"/>
                        <a:cNvSpPr/>
                      </a:nvSpPr>
                      <a:spPr>
                        <a:xfrm>
                          <a:off x="1642200" y="1304855"/>
                          <a:ext cx="684000" cy="334400"/>
                        </a:xfrm>
                        <a:custGeom>
                          <a:avLst/>
                          <a:gdLst>
                            <a:gd name="connsiteX0" fmla="*/ 342000 w 684000"/>
                            <a:gd name="connsiteY0" fmla="*/ 334400 h 334400"/>
                            <a:gd name="connsiteX1" fmla="*/ 342000 w 684000"/>
                            <a:gd name="connsiteY1" fmla="*/ 0 h 334400"/>
                            <a:gd name="connsiteX2" fmla="*/ 684000 w 684000"/>
                            <a:gd name="connsiteY2" fmla="*/ 167200 h 334400"/>
                            <a:gd name="connsiteX3" fmla="*/ 0 w 684000"/>
                            <a:gd name="connsiteY3" fmla="*/ 167200 h 334400"/>
                            <a:gd name="connsiteX4" fmla="*/ 171000 w 684000"/>
                            <a:gd name="connsiteY4" fmla="*/ 0 h 334400"/>
                            <a:gd name="connsiteX5" fmla="*/ 513000 w 684000"/>
                            <a:gd name="connsiteY5" fmla="*/ 0 h 334400"/>
                            <a:gd name="connsiteX6" fmla="*/ 171000 w 684000"/>
                            <a:gd name="connsiteY6" fmla="*/ 334400 h 334400"/>
                            <a:gd name="connsiteX7" fmla="*/ 513000 w 684000"/>
                            <a:gd name="connsiteY7" fmla="*/ 334400 h 334400"/>
                            <a:gd name="connsiteX8" fmla="*/ 28728 w 684000"/>
                            <a:gd name="connsiteY8" fmla="*/ 66880 h 334400"/>
                            <a:gd name="connsiteX9" fmla="*/ 28728 w 684000"/>
                            <a:gd name="connsiteY9" fmla="*/ 267520 h 334400"/>
                            <a:gd name="connsiteX10" fmla="*/ 655272 w 684000"/>
                            <a:gd name="connsiteY10" fmla="*/ 66880 h 334400"/>
                            <a:gd name="connsiteX11" fmla="*/ 655272 w 684000"/>
                            <a:gd name="connsiteY11" fmla="*/ 267520 h 334400"/>
                            <a:gd name="rtt" fmla="*/ -53200 h 334400"/>
                            <a:gd name="rtb" fmla="*/ 387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84000" h="334400">
                              <a:moveTo>
                                <a:pt x="167200" y="334400"/>
                              </a:moveTo>
                              <a:lnTo>
                                <a:pt x="516800" y="334400"/>
                              </a:lnTo>
                              <a:cubicBezTo>
                                <a:pt x="609142" y="334400"/>
                                <a:pt x="684000" y="259542"/>
                                <a:pt x="684000" y="167200"/>
                              </a:cubicBezTo>
                              <a:cubicBezTo>
                                <a:pt x="684000" y="74858"/>
                                <a:pt x="609142" y="0"/>
                                <a:pt x="5168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Admit/Discharge</a:t>
                            </a:r>
                          </a:p>
                        </a:txBody>
                        <a:useSpRect/>
                      </a:txSp>
                    </a:sp>
                    <a:sp>
                      <a:nvSpPr>
                        <a:cNvPr id="206" name="Control Flow"/>
                        <a:cNvSpPr/>
                      </a:nvSpPr>
                      <a:spPr>
                        <a:xfrm>
                          <a:off x="1972800" y="924855"/>
                          <a:ext cx="11400" cy="380000"/>
                        </a:xfrm>
                        <a:custGeom>
                          <a:avLst/>
                          <a:gdLst/>
                          <a:ahLst/>
                          <a:cxnLst/>
                          <a:rect l="0" t="0" r="0" b="0"/>
                          <a:pathLst>
                            <a:path w="11400" h="380000" fill="none">
                              <a:moveTo>
                                <a:pt x="0" y="0"/>
                              </a:moveTo>
                              <a:lnTo>
                                <a:pt x="11400" y="3800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207" name="Horizontal Synchronization Bar"/>
                        <a:cNvCxnSpPr/>
                      </a:nvCxnSpPr>
                      <a:spPr>
                        <a:xfrm>
                          <a:off x="901200" y="2004055"/>
                          <a:ext cx="2044400" cy="0"/>
                        </a:xfrm>
                        <a:prstGeom prst="line">
                          <a:avLst/>
                        </a:prstGeom>
                        <a:ln w="38000" cap="flat">
                          <a:solidFill>
                            <a:srgbClr val="4F81BD"/>
                          </a:solidFill>
                          <a:bevel/>
                        </a:ln>
                      </a:spPr>
                    </a:cxnSp>
                    <a:sp>
                      <a:nvSpPr>
                        <a:cNvPr id="208" name="Control Flow"/>
                        <a:cNvSpPr/>
                      </a:nvSpPr>
                      <a:spPr>
                        <a:xfrm>
                          <a:off x="1045600" y="1692455"/>
                          <a:ext cx="0" cy="311600"/>
                        </a:xfrm>
                        <a:custGeom>
                          <a:avLst/>
                          <a:gdLst/>
                          <a:ahLst/>
                          <a:cxnLst/>
                          <a:rect l="0" t="0" r="0" b="0"/>
                          <a:pathLst>
                            <a:path h="311600" fill="none">
                              <a:moveTo>
                                <a:pt x="0" y="0"/>
                              </a:moveTo>
                              <a:lnTo>
                                <a:pt x="0" y="3116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09" name="Control Flow"/>
                        <a:cNvSpPr/>
                      </a:nvSpPr>
                      <a:spPr>
                        <a:xfrm>
                          <a:off x="1984200" y="1639255"/>
                          <a:ext cx="26600" cy="364800"/>
                        </a:xfrm>
                        <a:custGeom>
                          <a:avLst/>
                          <a:gdLst/>
                          <a:ahLst/>
                          <a:cxnLst/>
                          <a:rect l="0" t="0" r="0" b="0"/>
                          <a:pathLst>
                            <a:path w="26600" h="364800" fill="none">
                              <a:moveTo>
                                <a:pt x="0" y="0"/>
                              </a:moveTo>
                              <a:lnTo>
                                <a:pt x="26600" y="3648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211" name="Horizontal Synchronization Bar"/>
                        <a:cNvCxnSpPr/>
                      </a:nvCxnSpPr>
                      <a:spPr>
                        <a:xfrm>
                          <a:off x="2717600" y="894455"/>
                          <a:ext cx="1611200" cy="0"/>
                        </a:xfrm>
                        <a:prstGeom prst="line">
                          <a:avLst/>
                        </a:prstGeom>
                        <a:ln w="38000" cap="flat">
                          <a:solidFill>
                            <a:srgbClr val="4F81BD"/>
                          </a:solidFill>
                          <a:bevel/>
                        </a:ln>
                      </a:spPr>
                    </a:cxnSp>
                    <a:sp>
                      <a:nvSpPr>
                        <a:cNvPr id="212" name="Control Flow"/>
                        <a:cNvSpPr/>
                      </a:nvSpPr>
                      <a:spPr>
                        <a:xfrm>
                          <a:off x="2945600" y="924855"/>
                          <a:ext cx="0" cy="380000"/>
                        </a:xfrm>
                        <a:custGeom>
                          <a:avLst/>
                          <a:gdLst/>
                          <a:ahLst/>
                          <a:cxnLst/>
                          <a:rect l="0" t="0" r="0" b="0"/>
                          <a:pathLst>
                            <a:path h="380000" fill="none">
                              <a:moveTo>
                                <a:pt x="0" y="0"/>
                              </a:moveTo>
                              <a:lnTo>
                                <a:pt x="0" y="3800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13" name="Activity"/>
                        <a:cNvSpPr/>
                      </a:nvSpPr>
                      <a:spPr>
                        <a:xfrm>
                          <a:off x="2603600" y="1304855"/>
                          <a:ext cx="684000" cy="334400"/>
                        </a:xfrm>
                        <a:custGeom>
                          <a:avLst/>
                          <a:gdLst>
                            <a:gd name="connsiteX0" fmla="*/ 342000 w 684000"/>
                            <a:gd name="connsiteY0" fmla="*/ 334400 h 334400"/>
                            <a:gd name="connsiteX1" fmla="*/ 342000 w 684000"/>
                            <a:gd name="connsiteY1" fmla="*/ 0 h 334400"/>
                            <a:gd name="connsiteX2" fmla="*/ 684000 w 684000"/>
                            <a:gd name="connsiteY2" fmla="*/ 167200 h 334400"/>
                            <a:gd name="connsiteX3" fmla="*/ 0 w 684000"/>
                            <a:gd name="connsiteY3" fmla="*/ 167200 h 334400"/>
                            <a:gd name="connsiteX4" fmla="*/ 171000 w 684000"/>
                            <a:gd name="connsiteY4" fmla="*/ 0 h 334400"/>
                            <a:gd name="connsiteX5" fmla="*/ 513000 w 684000"/>
                            <a:gd name="connsiteY5" fmla="*/ 0 h 334400"/>
                            <a:gd name="connsiteX6" fmla="*/ 171000 w 684000"/>
                            <a:gd name="connsiteY6" fmla="*/ 334400 h 334400"/>
                            <a:gd name="connsiteX7" fmla="*/ 513000 w 684000"/>
                            <a:gd name="connsiteY7" fmla="*/ 334400 h 334400"/>
                            <a:gd name="connsiteX8" fmla="*/ 28728 w 684000"/>
                            <a:gd name="connsiteY8" fmla="*/ 66880 h 334400"/>
                            <a:gd name="connsiteX9" fmla="*/ 28728 w 684000"/>
                            <a:gd name="connsiteY9" fmla="*/ 267520 h 334400"/>
                            <a:gd name="connsiteX10" fmla="*/ 655272 w 684000"/>
                            <a:gd name="connsiteY10" fmla="*/ 66880 h 334400"/>
                            <a:gd name="connsiteX11" fmla="*/ 655272 w 684000"/>
                            <a:gd name="connsiteY11" fmla="*/ 267520 h 334400"/>
                            <a:gd name="rtt" fmla="*/ -53200 h 334400"/>
                            <a:gd name="rtb" fmla="*/ 387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84000" h="334400">
                              <a:moveTo>
                                <a:pt x="167200" y="334400"/>
                              </a:moveTo>
                              <a:lnTo>
                                <a:pt x="516800" y="334400"/>
                              </a:lnTo>
                              <a:cubicBezTo>
                                <a:pt x="609142" y="334400"/>
                                <a:pt x="684000" y="259542"/>
                                <a:pt x="684000" y="167200"/>
                              </a:cubicBezTo>
                              <a:cubicBezTo>
                                <a:pt x="684000" y="74858"/>
                                <a:pt x="609142" y="0"/>
                                <a:pt x="5168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add/view Receptionist</a:t>
                            </a:r>
                          </a:p>
                        </a:txBody>
                        <a:useSpRect/>
                      </a:txSp>
                    </a:sp>
                    <a:sp>
                      <a:nvSpPr>
                        <a:cNvPr id="214" name="Control Flow"/>
                        <a:cNvSpPr/>
                      </a:nvSpPr>
                      <a:spPr>
                        <a:xfrm>
                          <a:off x="3842400" y="894455"/>
                          <a:ext cx="22800" cy="410400"/>
                        </a:xfrm>
                        <a:custGeom>
                          <a:avLst/>
                          <a:gdLst/>
                          <a:ahLst/>
                          <a:cxnLst/>
                          <a:rect l="0" t="0" r="0" b="0"/>
                          <a:pathLst>
                            <a:path w="22800" h="410400" fill="none">
                              <a:moveTo>
                                <a:pt x="0" y="0"/>
                              </a:moveTo>
                              <a:lnTo>
                                <a:pt x="22800" y="4104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15" name="Activity"/>
                        <a:cNvSpPr/>
                      </a:nvSpPr>
                      <a:spPr>
                        <a:xfrm>
                          <a:off x="3523200" y="1304855"/>
                          <a:ext cx="684000" cy="334400"/>
                        </a:xfrm>
                        <a:custGeom>
                          <a:avLst/>
                          <a:gdLst>
                            <a:gd name="connsiteX0" fmla="*/ 342000 w 684000"/>
                            <a:gd name="connsiteY0" fmla="*/ 334400 h 334400"/>
                            <a:gd name="connsiteX1" fmla="*/ 342000 w 684000"/>
                            <a:gd name="connsiteY1" fmla="*/ 0 h 334400"/>
                            <a:gd name="connsiteX2" fmla="*/ 684000 w 684000"/>
                            <a:gd name="connsiteY2" fmla="*/ 167200 h 334400"/>
                            <a:gd name="connsiteX3" fmla="*/ 0 w 684000"/>
                            <a:gd name="connsiteY3" fmla="*/ 167200 h 334400"/>
                            <a:gd name="connsiteX4" fmla="*/ 171000 w 684000"/>
                            <a:gd name="connsiteY4" fmla="*/ 0 h 334400"/>
                            <a:gd name="connsiteX5" fmla="*/ 513000 w 684000"/>
                            <a:gd name="connsiteY5" fmla="*/ 0 h 334400"/>
                            <a:gd name="connsiteX6" fmla="*/ 171000 w 684000"/>
                            <a:gd name="connsiteY6" fmla="*/ 334400 h 334400"/>
                            <a:gd name="connsiteX7" fmla="*/ 513000 w 684000"/>
                            <a:gd name="connsiteY7" fmla="*/ 334400 h 334400"/>
                            <a:gd name="connsiteX8" fmla="*/ 28728 w 684000"/>
                            <a:gd name="connsiteY8" fmla="*/ 66880 h 334400"/>
                            <a:gd name="connsiteX9" fmla="*/ 28728 w 684000"/>
                            <a:gd name="connsiteY9" fmla="*/ 267520 h 334400"/>
                            <a:gd name="connsiteX10" fmla="*/ 655272 w 684000"/>
                            <a:gd name="connsiteY10" fmla="*/ 66880 h 334400"/>
                            <a:gd name="connsiteX11" fmla="*/ 655272 w 684000"/>
                            <a:gd name="connsiteY11" fmla="*/ 267520 h 334400"/>
                            <a:gd name="rtt" fmla="*/ -53200 h 334400"/>
                            <a:gd name="rtb" fmla="*/ 387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84000" h="334400">
                              <a:moveTo>
                                <a:pt x="167200" y="334400"/>
                              </a:moveTo>
                              <a:lnTo>
                                <a:pt x="516800" y="334400"/>
                              </a:lnTo>
                              <a:cubicBezTo>
                                <a:pt x="609142" y="334400"/>
                                <a:pt x="684000" y="259542"/>
                                <a:pt x="684000" y="167200"/>
                              </a:cubicBezTo>
                              <a:cubicBezTo>
                                <a:pt x="684000" y="74858"/>
                                <a:pt x="609142" y="0"/>
                                <a:pt x="5168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add/view Staff</a:t>
                            </a:r>
                          </a:p>
                        </a:txBody>
                        <a:useSpRect/>
                      </a:txSp>
                    </a:sp>
                    <a:cxnSp>
                      <a:nvCxnSpPr>
                        <a:cNvPr id="216" name="Horizontal Synchronization Bar"/>
                        <a:cNvCxnSpPr/>
                      </a:nvCxnSpPr>
                      <a:spPr>
                        <a:xfrm>
                          <a:off x="2945600" y="2004055"/>
                          <a:ext cx="1611200" cy="0"/>
                        </a:xfrm>
                        <a:prstGeom prst="line">
                          <a:avLst/>
                        </a:prstGeom>
                        <a:ln w="38000" cap="flat">
                          <a:solidFill>
                            <a:srgbClr val="4F81BD"/>
                          </a:solidFill>
                          <a:bevel/>
                        </a:ln>
                      </a:spPr>
                    </a:cxnSp>
                    <a:sp>
                      <a:nvSpPr>
                        <a:cNvPr id="217" name="Control Flow"/>
                        <a:cNvSpPr/>
                      </a:nvSpPr>
                      <a:spPr>
                        <a:xfrm>
                          <a:off x="2945600" y="1639255"/>
                          <a:ext cx="0" cy="364800"/>
                        </a:xfrm>
                        <a:custGeom>
                          <a:avLst/>
                          <a:gdLst/>
                          <a:ahLst/>
                          <a:cxnLst/>
                          <a:rect l="0" t="0" r="0" b="0"/>
                          <a:pathLst>
                            <a:path h="364800" fill="none">
                              <a:moveTo>
                                <a:pt x="0" y="0"/>
                              </a:moveTo>
                              <a:lnTo>
                                <a:pt x="0" y="364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18" name="Control Flow"/>
                        <a:cNvSpPr/>
                      </a:nvSpPr>
                      <a:spPr>
                        <a:xfrm>
                          <a:off x="3865200" y="1639255"/>
                          <a:ext cx="15200" cy="364800"/>
                        </a:xfrm>
                        <a:custGeom>
                          <a:avLst/>
                          <a:gdLst/>
                          <a:ahLst/>
                          <a:cxnLst/>
                          <a:rect l="0" t="0" r="0" b="0"/>
                          <a:pathLst>
                            <a:path w="15200" h="364800" fill="none">
                              <a:moveTo>
                                <a:pt x="0" y="0"/>
                              </a:moveTo>
                              <a:lnTo>
                                <a:pt x="15200" y="3648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219" name="Horizontal Synchronization Bar"/>
                        <a:cNvCxnSpPr/>
                      </a:nvCxnSpPr>
                      <a:spPr>
                        <a:xfrm>
                          <a:off x="4328800" y="894455"/>
                          <a:ext cx="1922800" cy="0"/>
                        </a:xfrm>
                        <a:prstGeom prst="line">
                          <a:avLst/>
                        </a:prstGeom>
                        <a:ln w="38000" cap="flat">
                          <a:solidFill>
                            <a:srgbClr val="4F81BD"/>
                          </a:solidFill>
                          <a:bevel/>
                        </a:ln>
                      </a:spPr>
                    </a:cxnSp>
                    <a:cxnSp>
                      <a:nvCxnSpPr>
                        <a:cNvPr id="220" name="Horizontal Synchronization Bar"/>
                        <a:cNvCxnSpPr/>
                      </a:nvCxnSpPr>
                      <a:spPr>
                        <a:xfrm>
                          <a:off x="4556800" y="2004055"/>
                          <a:ext cx="1611200" cy="0"/>
                        </a:xfrm>
                        <a:prstGeom prst="line">
                          <a:avLst/>
                        </a:prstGeom>
                        <a:ln w="38000" cap="flat">
                          <a:solidFill>
                            <a:srgbClr val="4F81BD"/>
                          </a:solidFill>
                          <a:bevel/>
                        </a:ln>
                      </a:spPr>
                    </a:cxnSp>
                    <a:sp>
                      <a:nvSpPr>
                        <a:cNvPr id="221" name="Control Flow"/>
                        <a:cNvSpPr/>
                      </a:nvSpPr>
                      <a:spPr>
                        <a:xfrm>
                          <a:off x="4809500" y="894455"/>
                          <a:ext cx="13300" cy="410400"/>
                        </a:xfrm>
                        <a:custGeom>
                          <a:avLst/>
                          <a:gdLst/>
                          <a:ahLst/>
                          <a:cxnLst/>
                          <a:rect l="0" t="0" r="0" b="0"/>
                          <a:pathLst>
                            <a:path w="13300" h="410400" fill="none">
                              <a:moveTo>
                                <a:pt x="0" y="0"/>
                              </a:moveTo>
                              <a:lnTo>
                                <a:pt x="-13300" y="4104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22" name="Activity"/>
                        <a:cNvSpPr/>
                      </a:nvSpPr>
                      <a:spPr>
                        <a:xfrm>
                          <a:off x="4454200" y="1304855"/>
                          <a:ext cx="684000" cy="334400"/>
                        </a:xfrm>
                        <a:custGeom>
                          <a:avLst/>
                          <a:gdLst>
                            <a:gd name="connsiteX0" fmla="*/ 342000 w 684000"/>
                            <a:gd name="connsiteY0" fmla="*/ 334400 h 334400"/>
                            <a:gd name="connsiteX1" fmla="*/ 342000 w 684000"/>
                            <a:gd name="connsiteY1" fmla="*/ 0 h 334400"/>
                            <a:gd name="connsiteX2" fmla="*/ 684000 w 684000"/>
                            <a:gd name="connsiteY2" fmla="*/ 167200 h 334400"/>
                            <a:gd name="connsiteX3" fmla="*/ 0 w 684000"/>
                            <a:gd name="connsiteY3" fmla="*/ 167200 h 334400"/>
                            <a:gd name="connsiteX4" fmla="*/ 171000 w 684000"/>
                            <a:gd name="connsiteY4" fmla="*/ 0 h 334400"/>
                            <a:gd name="connsiteX5" fmla="*/ 513000 w 684000"/>
                            <a:gd name="connsiteY5" fmla="*/ 0 h 334400"/>
                            <a:gd name="connsiteX6" fmla="*/ 171000 w 684000"/>
                            <a:gd name="connsiteY6" fmla="*/ 334400 h 334400"/>
                            <a:gd name="connsiteX7" fmla="*/ 513000 w 684000"/>
                            <a:gd name="connsiteY7" fmla="*/ 334400 h 334400"/>
                            <a:gd name="connsiteX8" fmla="*/ 28728 w 684000"/>
                            <a:gd name="connsiteY8" fmla="*/ 66880 h 334400"/>
                            <a:gd name="connsiteX9" fmla="*/ 28728 w 684000"/>
                            <a:gd name="connsiteY9" fmla="*/ 267520 h 334400"/>
                            <a:gd name="connsiteX10" fmla="*/ 655272 w 684000"/>
                            <a:gd name="connsiteY10" fmla="*/ 66880 h 334400"/>
                            <a:gd name="connsiteX11" fmla="*/ 655272 w 684000"/>
                            <a:gd name="connsiteY11" fmla="*/ 267520 h 334400"/>
                            <a:gd name="rtt" fmla="*/ -110200 h 334400"/>
                            <a:gd name="rtb" fmla="*/ 444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84000" h="334400">
                              <a:moveTo>
                                <a:pt x="167200" y="334400"/>
                              </a:moveTo>
                              <a:lnTo>
                                <a:pt x="516800" y="334400"/>
                              </a:lnTo>
                              <a:cubicBezTo>
                                <a:pt x="609142" y="334400"/>
                                <a:pt x="684000" y="259542"/>
                                <a:pt x="684000" y="167200"/>
                              </a:cubicBezTo>
                              <a:cubicBezTo>
                                <a:pt x="684000" y="74858"/>
                                <a:pt x="609142" y="0"/>
                                <a:pt x="5168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schedule/Approve Appointment</a:t>
                            </a:r>
                          </a:p>
                        </a:txBody>
                        <a:useSpRect/>
                      </a:txSp>
                    </a:sp>
                    <a:sp>
                      <a:nvSpPr>
                        <a:cNvPr id="224" name="Activity"/>
                        <a:cNvSpPr/>
                      </a:nvSpPr>
                      <a:spPr>
                        <a:xfrm>
                          <a:off x="5438400" y="1289655"/>
                          <a:ext cx="684000" cy="334400"/>
                        </a:xfrm>
                        <a:custGeom>
                          <a:avLst/>
                          <a:gdLst>
                            <a:gd name="connsiteX0" fmla="*/ 342000 w 684000"/>
                            <a:gd name="connsiteY0" fmla="*/ 334400 h 334400"/>
                            <a:gd name="connsiteX1" fmla="*/ 342000 w 684000"/>
                            <a:gd name="connsiteY1" fmla="*/ 0 h 334400"/>
                            <a:gd name="connsiteX2" fmla="*/ 684000 w 684000"/>
                            <a:gd name="connsiteY2" fmla="*/ 167200 h 334400"/>
                            <a:gd name="connsiteX3" fmla="*/ 0 w 684000"/>
                            <a:gd name="connsiteY3" fmla="*/ 167200 h 334400"/>
                            <a:gd name="connsiteX4" fmla="*/ 171000 w 684000"/>
                            <a:gd name="connsiteY4" fmla="*/ 0 h 334400"/>
                            <a:gd name="connsiteX5" fmla="*/ 513000 w 684000"/>
                            <a:gd name="connsiteY5" fmla="*/ 0 h 334400"/>
                            <a:gd name="connsiteX6" fmla="*/ 171000 w 684000"/>
                            <a:gd name="connsiteY6" fmla="*/ 334400 h 334400"/>
                            <a:gd name="connsiteX7" fmla="*/ 513000 w 684000"/>
                            <a:gd name="connsiteY7" fmla="*/ 334400 h 334400"/>
                            <a:gd name="connsiteX8" fmla="*/ 28728 w 684000"/>
                            <a:gd name="connsiteY8" fmla="*/ 66880 h 334400"/>
                            <a:gd name="connsiteX9" fmla="*/ 28728 w 684000"/>
                            <a:gd name="connsiteY9" fmla="*/ 267520 h 334400"/>
                            <a:gd name="connsiteX10" fmla="*/ 655272 w 684000"/>
                            <a:gd name="connsiteY10" fmla="*/ 66880 h 334400"/>
                            <a:gd name="connsiteX11" fmla="*/ 655272 w 684000"/>
                            <a:gd name="connsiteY11" fmla="*/ 267520 h 334400"/>
                            <a:gd name="rtt" fmla="*/ -53200 h 334400"/>
                            <a:gd name="rtb" fmla="*/ 387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84000" h="334400">
                              <a:moveTo>
                                <a:pt x="167200" y="334400"/>
                              </a:moveTo>
                              <a:lnTo>
                                <a:pt x="516800" y="334400"/>
                              </a:lnTo>
                              <a:cubicBezTo>
                                <a:pt x="609142" y="334400"/>
                                <a:pt x="684000" y="259542"/>
                                <a:pt x="684000" y="167200"/>
                              </a:cubicBezTo>
                              <a:cubicBezTo>
                                <a:pt x="684000" y="74858"/>
                                <a:pt x="609142" y="0"/>
                                <a:pt x="5168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add/view doctor</a:t>
                            </a:r>
                          </a:p>
                        </a:txBody>
                        <a:useSpRect/>
                      </a:txSp>
                    </a:sp>
                    <a:sp>
                      <a:nvSpPr>
                        <a:cNvPr id="225" name="Control Flow"/>
                        <a:cNvSpPr/>
                      </a:nvSpPr>
                      <a:spPr>
                        <a:xfrm>
                          <a:off x="5770900" y="894455"/>
                          <a:ext cx="9500" cy="395200"/>
                        </a:xfrm>
                        <a:custGeom>
                          <a:avLst/>
                          <a:gdLst/>
                          <a:ahLst/>
                          <a:cxnLst/>
                          <a:rect l="0" t="0" r="0" b="0"/>
                          <a:pathLst>
                            <a:path w="9500" h="395200" fill="none">
                              <a:moveTo>
                                <a:pt x="0" y="0"/>
                              </a:moveTo>
                              <a:lnTo>
                                <a:pt x="9500" y="3952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228" name="Horizontal Synchronization Bar"/>
                        <a:cNvCxnSpPr/>
                      </a:nvCxnSpPr>
                      <a:spPr>
                        <a:xfrm>
                          <a:off x="6251600" y="894455"/>
                          <a:ext cx="2112800" cy="0"/>
                        </a:xfrm>
                        <a:prstGeom prst="line">
                          <a:avLst/>
                        </a:prstGeom>
                        <a:ln w="38000" cap="flat">
                          <a:solidFill>
                            <a:srgbClr val="4F81BD"/>
                          </a:solidFill>
                          <a:bevel/>
                        </a:ln>
                      </a:spPr>
                    </a:cxnSp>
                    <a:cxnSp>
                      <a:nvCxnSpPr>
                        <a:cNvPr id="229" name="Horizontal Synchronization Bar"/>
                        <a:cNvCxnSpPr/>
                      </a:nvCxnSpPr>
                      <a:spPr>
                        <a:xfrm>
                          <a:off x="6168000" y="2004055"/>
                          <a:ext cx="2128000" cy="0"/>
                        </a:xfrm>
                        <a:prstGeom prst="line">
                          <a:avLst/>
                        </a:prstGeom>
                        <a:ln w="38000" cap="flat">
                          <a:solidFill>
                            <a:srgbClr val="4F81BD"/>
                          </a:solidFill>
                          <a:bevel/>
                        </a:ln>
                      </a:spPr>
                    </a:cxnSp>
                    <a:sp>
                      <a:nvSpPr>
                        <a:cNvPr id="231" name="Control Flow"/>
                        <a:cNvSpPr/>
                      </a:nvSpPr>
                      <a:spPr>
                        <a:xfrm>
                          <a:off x="4796200" y="1639255"/>
                          <a:ext cx="19000" cy="364800"/>
                        </a:xfrm>
                        <a:custGeom>
                          <a:avLst/>
                          <a:gdLst/>
                          <a:ahLst/>
                          <a:cxnLst/>
                          <a:rect l="0" t="0" r="0" b="0"/>
                          <a:pathLst>
                            <a:path w="19000" h="364800" fill="none">
                              <a:moveTo>
                                <a:pt x="0" y="0"/>
                              </a:moveTo>
                              <a:lnTo>
                                <a:pt x="19000" y="364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32" name="Control Flow"/>
                        <a:cNvSpPr/>
                      </a:nvSpPr>
                      <a:spPr>
                        <a:xfrm>
                          <a:off x="5780400" y="1624055"/>
                          <a:ext cx="15200" cy="380000"/>
                        </a:xfrm>
                        <a:custGeom>
                          <a:avLst/>
                          <a:gdLst/>
                          <a:ahLst/>
                          <a:cxnLst/>
                          <a:rect l="0" t="0" r="0" b="0"/>
                          <a:pathLst>
                            <a:path w="15200" h="380000" fill="none">
                              <a:moveTo>
                                <a:pt x="0" y="0"/>
                              </a:moveTo>
                              <a:lnTo>
                                <a:pt x="-15200" y="3800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34" name="Activity"/>
                        <a:cNvSpPr/>
                      </a:nvSpPr>
                      <a:spPr>
                        <a:xfrm>
                          <a:off x="6251600" y="1304855"/>
                          <a:ext cx="684000" cy="334400"/>
                        </a:xfrm>
                        <a:custGeom>
                          <a:avLst/>
                          <a:gdLst>
                            <a:gd name="connsiteX0" fmla="*/ 342000 w 684000"/>
                            <a:gd name="connsiteY0" fmla="*/ 334400 h 334400"/>
                            <a:gd name="connsiteX1" fmla="*/ 342000 w 684000"/>
                            <a:gd name="connsiteY1" fmla="*/ 0 h 334400"/>
                            <a:gd name="connsiteX2" fmla="*/ 684000 w 684000"/>
                            <a:gd name="connsiteY2" fmla="*/ 167200 h 334400"/>
                            <a:gd name="connsiteX3" fmla="*/ 0 w 684000"/>
                            <a:gd name="connsiteY3" fmla="*/ 167200 h 334400"/>
                            <a:gd name="connsiteX4" fmla="*/ 171000 w 684000"/>
                            <a:gd name="connsiteY4" fmla="*/ 0 h 334400"/>
                            <a:gd name="connsiteX5" fmla="*/ 513000 w 684000"/>
                            <a:gd name="connsiteY5" fmla="*/ 0 h 334400"/>
                            <a:gd name="connsiteX6" fmla="*/ 171000 w 684000"/>
                            <a:gd name="connsiteY6" fmla="*/ 334400 h 334400"/>
                            <a:gd name="connsiteX7" fmla="*/ 513000 w 684000"/>
                            <a:gd name="connsiteY7" fmla="*/ 334400 h 334400"/>
                            <a:gd name="connsiteX8" fmla="*/ 28728 w 684000"/>
                            <a:gd name="connsiteY8" fmla="*/ 66880 h 334400"/>
                            <a:gd name="connsiteX9" fmla="*/ 28728 w 684000"/>
                            <a:gd name="connsiteY9" fmla="*/ 267520 h 334400"/>
                            <a:gd name="connsiteX10" fmla="*/ 655272 w 684000"/>
                            <a:gd name="connsiteY10" fmla="*/ 66880 h 334400"/>
                            <a:gd name="connsiteX11" fmla="*/ 655272 w 684000"/>
                            <a:gd name="connsiteY11" fmla="*/ 267520 h 334400"/>
                            <a:gd name="rtb" fmla="*/ 330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684000" h="334400">
                              <a:moveTo>
                                <a:pt x="167200" y="334400"/>
                              </a:moveTo>
                              <a:lnTo>
                                <a:pt x="516800" y="334400"/>
                              </a:lnTo>
                              <a:cubicBezTo>
                                <a:pt x="609142" y="334400"/>
                                <a:pt x="684000" y="259542"/>
                                <a:pt x="684000" y="167200"/>
                              </a:cubicBezTo>
                              <a:cubicBezTo>
                                <a:pt x="684000" y="74858"/>
                                <a:pt x="609142" y="0"/>
                                <a:pt x="5168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add ward</a:t>
                            </a:r>
                          </a:p>
                        </a:txBody>
                        <a:useSpRect/>
                      </a:txSp>
                    </a:sp>
                    <a:sp>
                      <a:nvSpPr>
                        <a:cNvPr id="235" name="Control Flow"/>
                        <a:cNvSpPr/>
                      </a:nvSpPr>
                      <a:spPr>
                        <a:xfrm>
                          <a:off x="7399200" y="894455"/>
                          <a:ext cx="7600" cy="395200"/>
                        </a:xfrm>
                        <a:custGeom>
                          <a:avLst/>
                          <a:gdLst/>
                          <a:ahLst/>
                          <a:cxnLst/>
                          <a:rect l="0" t="0" r="0" b="0"/>
                          <a:pathLst>
                            <a:path w="7600" h="395200" fill="none">
                              <a:moveTo>
                                <a:pt x="0" y="0"/>
                              </a:moveTo>
                              <a:lnTo>
                                <a:pt x="7600" y="395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36" name="Activity"/>
                        <a:cNvSpPr/>
                      </a:nvSpPr>
                      <a:spPr>
                        <a:xfrm>
                          <a:off x="7064800" y="1289655"/>
                          <a:ext cx="684000" cy="334400"/>
                        </a:xfrm>
                        <a:custGeom>
                          <a:avLst/>
                          <a:gdLst>
                            <a:gd name="connsiteX0" fmla="*/ 342000 w 684000"/>
                            <a:gd name="connsiteY0" fmla="*/ 334400 h 334400"/>
                            <a:gd name="connsiteX1" fmla="*/ 342000 w 684000"/>
                            <a:gd name="connsiteY1" fmla="*/ 0 h 334400"/>
                            <a:gd name="connsiteX2" fmla="*/ 684000 w 684000"/>
                            <a:gd name="connsiteY2" fmla="*/ 167200 h 334400"/>
                            <a:gd name="connsiteX3" fmla="*/ 0 w 684000"/>
                            <a:gd name="connsiteY3" fmla="*/ 167200 h 334400"/>
                            <a:gd name="connsiteX4" fmla="*/ 171000 w 684000"/>
                            <a:gd name="connsiteY4" fmla="*/ 0 h 334400"/>
                            <a:gd name="connsiteX5" fmla="*/ 513000 w 684000"/>
                            <a:gd name="connsiteY5" fmla="*/ 0 h 334400"/>
                            <a:gd name="connsiteX6" fmla="*/ 171000 w 684000"/>
                            <a:gd name="connsiteY6" fmla="*/ 334400 h 334400"/>
                            <a:gd name="connsiteX7" fmla="*/ 513000 w 684000"/>
                            <a:gd name="connsiteY7" fmla="*/ 334400 h 334400"/>
                            <a:gd name="connsiteX8" fmla="*/ 28728 w 684000"/>
                            <a:gd name="connsiteY8" fmla="*/ 66880 h 334400"/>
                            <a:gd name="connsiteX9" fmla="*/ 28728 w 684000"/>
                            <a:gd name="connsiteY9" fmla="*/ 267520 h 334400"/>
                            <a:gd name="connsiteX10" fmla="*/ 655272 w 684000"/>
                            <a:gd name="connsiteY10" fmla="*/ 66880 h 334400"/>
                            <a:gd name="connsiteX11" fmla="*/ 655272 w 684000"/>
                            <a:gd name="connsiteY11" fmla="*/ 267520 h 334400"/>
                            <a:gd name="rtt" fmla="*/ -53200 h 334400"/>
                            <a:gd name="rtb" fmla="*/ 387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84000" h="334400">
                              <a:moveTo>
                                <a:pt x="167200" y="334400"/>
                              </a:moveTo>
                              <a:lnTo>
                                <a:pt x="516800" y="334400"/>
                              </a:lnTo>
                              <a:cubicBezTo>
                                <a:pt x="609142" y="334400"/>
                                <a:pt x="684000" y="259542"/>
                                <a:pt x="684000" y="167200"/>
                              </a:cubicBezTo>
                              <a:cubicBezTo>
                                <a:pt x="684000" y="74858"/>
                                <a:pt x="609142" y="0"/>
                                <a:pt x="5168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add designation</a:t>
                            </a:r>
                          </a:p>
                        </a:txBody>
                        <a:useSpRect/>
                      </a:txSp>
                    </a:sp>
                    <a:sp>
                      <a:nvSpPr>
                        <a:cNvPr id="237" name="Control Flow"/>
                        <a:cNvSpPr/>
                      </a:nvSpPr>
                      <a:spPr>
                        <a:xfrm>
                          <a:off x="3523200" y="582855"/>
                          <a:ext cx="0" cy="311600"/>
                        </a:xfrm>
                        <a:custGeom>
                          <a:avLst/>
                          <a:gdLst/>
                          <a:ahLst/>
                          <a:cxnLst/>
                          <a:rect l="0" t="0" r="0" b="0"/>
                          <a:pathLst>
                            <a:path h="311600" fill="none">
                              <a:moveTo>
                                <a:pt x="0" y="0"/>
                              </a:moveTo>
                              <a:lnTo>
                                <a:pt x="0" y="3116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38" name="Control Flow"/>
                        <a:cNvSpPr/>
                      </a:nvSpPr>
                      <a:spPr>
                        <a:xfrm>
                          <a:off x="8151600" y="924855"/>
                          <a:ext cx="15200" cy="380000"/>
                        </a:xfrm>
                        <a:custGeom>
                          <a:avLst/>
                          <a:gdLst/>
                          <a:ahLst/>
                          <a:cxnLst/>
                          <a:rect l="0" t="0" r="0" b="0"/>
                          <a:pathLst>
                            <a:path w="15200" h="380000" fill="none">
                              <a:moveTo>
                                <a:pt x="0" y="0"/>
                              </a:moveTo>
                              <a:lnTo>
                                <a:pt x="15200" y="3800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39" name="Activity"/>
                        <a:cNvSpPr/>
                      </a:nvSpPr>
                      <a:spPr>
                        <a:xfrm>
                          <a:off x="7878000" y="1304855"/>
                          <a:ext cx="577600" cy="334400"/>
                        </a:xfrm>
                        <a:custGeom>
                          <a:avLst/>
                          <a:gdLst>
                            <a:gd name="connsiteX0" fmla="*/ 288800 w 577600"/>
                            <a:gd name="connsiteY0" fmla="*/ 334400 h 334400"/>
                            <a:gd name="connsiteX1" fmla="*/ 288800 w 577600"/>
                            <a:gd name="connsiteY1" fmla="*/ 0 h 334400"/>
                            <a:gd name="connsiteX2" fmla="*/ 577600 w 577600"/>
                            <a:gd name="connsiteY2" fmla="*/ 167200 h 334400"/>
                            <a:gd name="connsiteX3" fmla="*/ 0 w 577600"/>
                            <a:gd name="connsiteY3" fmla="*/ 167200 h 334400"/>
                            <a:gd name="connsiteX4" fmla="*/ 144400 w 577600"/>
                            <a:gd name="connsiteY4" fmla="*/ 0 h 334400"/>
                            <a:gd name="connsiteX5" fmla="*/ 433200 w 577600"/>
                            <a:gd name="connsiteY5" fmla="*/ 0 h 334400"/>
                            <a:gd name="connsiteX6" fmla="*/ 144400 w 577600"/>
                            <a:gd name="connsiteY6" fmla="*/ 334400 h 334400"/>
                            <a:gd name="connsiteX7" fmla="*/ 433200 w 577600"/>
                            <a:gd name="connsiteY7" fmla="*/ 334400 h 334400"/>
                            <a:gd name="connsiteX8" fmla="*/ 24259 w 577600"/>
                            <a:gd name="connsiteY8" fmla="*/ 66880 h 334400"/>
                            <a:gd name="connsiteX9" fmla="*/ 24259 w 577600"/>
                            <a:gd name="connsiteY9" fmla="*/ 267520 h 334400"/>
                            <a:gd name="connsiteX10" fmla="*/ 553341 w 577600"/>
                            <a:gd name="connsiteY10" fmla="*/ 66880 h 334400"/>
                            <a:gd name="connsiteX11" fmla="*/ 553341 w 577600"/>
                            <a:gd name="connsiteY11" fmla="*/ 267520 h 334400"/>
                            <a:gd name="rtb" fmla="*/ 330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577600" h="334400">
                              <a:moveTo>
                                <a:pt x="144400" y="334400"/>
                              </a:moveTo>
                              <a:lnTo>
                                <a:pt x="433200" y="334400"/>
                              </a:lnTo>
                              <a:cubicBezTo>
                                <a:pt x="516142" y="322197"/>
                                <a:pt x="577600" y="251034"/>
                                <a:pt x="577600" y="167200"/>
                              </a:cubicBezTo>
                              <a:cubicBezTo>
                                <a:pt x="577600" y="83366"/>
                                <a:pt x="516142" y="12203"/>
                                <a:pt x="433200" y="0"/>
                              </a:cubicBezTo>
                              <a:lnTo>
                                <a:pt x="144400" y="0"/>
                              </a:lnTo>
                              <a:cubicBezTo>
                                <a:pt x="61458" y="12203"/>
                                <a:pt x="0" y="83366"/>
                                <a:pt x="0" y="167200"/>
                              </a:cubicBezTo>
                              <a:cubicBezTo>
                                <a:pt x="0" y="251034"/>
                                <a:pt x="61458" y="322197"/>
                                <a:pt x="1444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logout</a:t>
                            </a:r>
                          </a:p>
                        </a:txBody>
                        <a:useSpRect/>
                      </a:txSp>
                    </a:sp>
                    <a:sp>
                      <a:nvSpPr>
                        <a:cNvPr id="240" name="Control Flow"/>
                        <a:cNvSpPr/>
                      </a:nvSpPr>
                      <a:spPr>
                        <a:xfrm>
                          <a:off x="6570800" y="894455"/>
                          <a:ext cx="22800" cy="410400"/>
                        </a:xfrm>
                        <a:custGeom>
                          <a:avLst/>
                          <a:gdLst/>
                          <a:ahLst/>
                          <a:cxnLst/>
                          <a:rect l="0" t="0" r="0" b="0"/>
                          <a:pathLst>
                            <a:path w="22800" h="410400" fill="none">
                              <a:moveTo>
                                <a:pt x="0" y="0"/>
                              </a:moveTo>
                              <a:lnTo>
                                <a:pt x="22800" y="4104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42" name="Control Flow"/>
                        <a:cNvSpPr/>
                      </a:nvSpPr>
                      <a:spPr>
                        <a:xfrm>
                          <a:off x="6593600" y="1639255"/>
                          <a:ext cx="22800" cy="364800"/>
                        </a:xfrm>
                        <a:custGeom>
                          <a:avLst/>
                          <a:gdLst/>
                          <a:ahLst/>
                          <a:cxnLst/>
                          <a:rect l="0" t="0" r="0" b="0"/>
                          <a:pathLst>
                            <a:path w="22800" h="364800" fill="none">
                              <a:moveTo>
                                <a:pt x="0" y="0"/>
                              </a:moveTo>
                              <a:lnTo>
                                <a:pt x="-22800" y="364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43" name="Control Flow"/>
                        <a:cNvSpPr/>
                      </a:nvSpPr>
                      <a:spPr>
                        <a:xfrm>
                          <a:off x="7406800" y="1624055"/>
                          <a:ext cx="7600" cy="380000"/>
                        </a:xfrm>
                        <a:custGeom>
                          <a:avLst/>
                          <a:gdLst/>
                          <a:ahLst/>
                          <a:cxnLst/>
                          <a:rect l="0" t="0" r="0" b="0"/>
                          <a:pathLst>
                            <a:path w="7600" h="380000" fill="none">
                              <a:moveTo>
                                <a:pt x="0" y="0"/>
                              </a:moveTo>
                              <a:lnTo>
                                <a:pt x="-7600" y="3800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44" name="Control Flow"/>
                        <a:cNvSpPr/>
                      </a:nvSpPr>
                      <a:spPr>
                        <a:xfrm>
                          <a:off x="8166800" y="1639255"/>
                          <a:ext cx="22800" cy="364800"/>
                        </a:xfrm>
                        <a:custGeom>
                          <a:avLst/>
                          <a:gdLst/>
                          <a:ahLst/>
                          <a:cxnLst/>
                          <a:rect l="0" t="0" r="0" b="0"/>
                          <a:pathLst>
                            <a:path w="22800" h="364800" fill="none">
                              <a:moveTo>
                                <a:pt x="0" y="0"/>
                              </a:moveTo>
                              <a:lnTo>
                                <a:pt x="22800" y="364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50" name="Control Flow"/>
                        <a:cNvSpPr/>
                      </a:nvSpPr>
                      <a:spPr>
                        <a:xfrm>
                          <a:off x="2550400" y="3334055"/>
                          <a:ext cx="732473" cy="0"/>
                        </a:xfrm>
                        <a:custGeom>
                          <a:avLst/>
                          <a:gdLst/>
                          <a:ahLst/>
                          <a:cxnLst/>
                          <a:rect l="0" t="0" r="0" b="0"/>
                          <a:pathLst>
                            <a:path w="732473" fill="none">
                              <a:moveTo>
                                <a:pt x="0" y="0"/>
                              </a:moveTo>
                              <a:lnTo>
                                <a:pt x="732473" y="0"/>
                              </a:lnTo>
                            </a:path>
                          </a:pathLst>
                        </a:custGeom>
                        <a:gradFill>
                          <a:gsLst>
                            <a:gs pos="0">
                              <a:srgbClr val="EDF0F7"/>
                            </a:gs>
                            <a:gs pos="100000">
                              <a:srgbClr val="A6BED0"/>
                            </a:gs>
                          </a:gsLst>
                          <a:lin ang="5400000" scaled="0"/>
                        </a:gradFill>
                        <a:ln w="7600" cap="flat">
                          <a:solidFill>
                            <a:srgbClr val="000000"/>
                          </a:solidFill>
                          <a:bevel/>
                          <a:tailEnd type="arrow" w="lg" len="lg"/>
                        </a:ln>
                      </a:spPr>
                    </a:sp>
                    <a:grpSp>
                      <a:nvGrpSpPr>
                        <a:cNvPr id="56" name="Final State"/>
                        <a:cNvGrpSpPr/>
                      </a:nvGrpSpPr>
                      <a:grpSpPr>
                        <a:xfrm>
                          <a:off x="3284992" y="3235567"/>
                          <a:ext cx="197202" cy="197202"/>
                          <a:chOff x="3284992" y="3235567"/>
                          <a:chExt cx="197202" cy="197202"/>
                        </a:xfrm>
                      </a:grpSpPr>
                      <a:sp>
                        <a:nvSpPr>
                          <a:cNvPr id="252" name="Ellipse"/>
                          <a:cNvSpPr/>
                        </a:nvSpPr>
                        <a:spPr>
                          <a:xfrm>
                            <a:off x="3284992" y="3235567"/>
                            <a:ext cx="197202" cy="197202"/>
                          </a:xfrm>
                          <a:custGeom>
                            <a:avLst/>
                            <a:gdLst/>
                            <a:ahLst/>
                            <a:cxnLst/>
                            <a:rect l="0" t="0" r="0" b="0"/>
                            <a:pathLst>
                              <a:path w="197202" h="197202">
                                <a:moveTo>
                                  <a:pt x="0" y="98601"/>
                                </a:moveTo>
                                <a:cubicBezTo>
                                  <a:pt x="0" y="44145"/>
                                  <a:pt x="44145" y="0"/>
                                  <a:pt x="98601" y="0"/>
                                </a:cubicBezTo>
                                <a:cubicBezTo>
                                  <a:pt x="153057" y="0"/>
                                  <a:pt x="197202" y="44145"/>
                                  <a:pt x="197202" y="98601"/>
                                </a:cubicBezTo>
                                <a:cubicBezTo>
                                  <a:pt x="197202" y="153057"/>
                                  <a:pt x="153057" y="197202"/>
                                  <a:pt x="98601" y="197202"/>
                                </a:cubicBezTo>
                                <a:cubicBezTo>
                                  <a:pt x="44145" y="197202"/>
                                  <a:pt x="0" y="153057"/>
                                  <a:pt x="0" y="98601"/>
                                </a:cubicBezTo>
                                <a:close/>
                              </a:path>
                            </a:pathLst>
                          </a:custGeom>
                          <a:solidFill>
                            <a:srgbClr val="3498DB"/>
                          </a:solidFill>
                          <a:ln w="7600" cap="flat">
                            <a:solidFill>
                              <a:srgbClr val="3498DB"/>
                            </a:solidFill>
                            <a:bevel/>
                          </a:ln>
                        </a:spPr>
                      </a:sp>
                      <a:sp>
                        <a:nvSpPr>
                          <a:cNvPr id="253" name="Ellipse"/>
                          <a:cNvSpPr/>
                        </a:nvSpPr>
                        <a:spPr>
                          <a:xfrm>
                            <a:off x="3307573" y="3259955"/>
                            <a:ext cx="148200" cy="148200"/>
                          </a:xfrm>
                          <a:custGeom>
                            <a:avLst/>
                            <a:gdLst/>
                            <a:ahLst/>
                            <a:cxnLst/>
                            <a:rect l="0" t="0" r="0" b="0"/>
                            <a:pathLst>
                              <a:path w="148200" h="148200">
                                <a:moveTo>
                                  <a:pt x="0" y="74100"/>
                                </a:moveTo>
                                <a:cubicBezTo>
                                  <a:pt x="0" y="33176"/>
                                  <a:pt x="33176" y="0"/>
                                  <a:pt x="74100" y="0"/>
                                </a:cubicBezTo>
                                <a:cubicBezTo>
                                  <a:pt x="115024" y="0"/>
                                  <a:pt x="148200" y="33176"/>
                                  <a:pt x="148200" y="74100"/>
                                </a:cubicBezTo>
                                <a:cubicBezTo>
                                  <a:pt x="148200" y="115024"/>
                                  <a:pt x="115024" y="148200"/>
                                  <a:pt x="74100" y="148200"/>
                                </a:cubicBezTo>
                                <a:cubicBezTo>
                                  <a:pt x="33176" y="148200"/>
                                  <a:pt x="0" y="115024"/>
                                  <a:pt x="0" y="74100"/>
                                </a:cubicBezTo>
                                <a:close/>
                              </a:path>
                            </a:pathLst>
                          </a:custGeom>
                          <a:solidFill>
                            <a:srgbClr val="3498DB"/>
                          </a:solidFill>
                          <a:ln w="7600" cap="flat">
                            <a:solidFill>
                              <a:srgbClr val="3498DB"/>
                            </a:solidFill>
                            <a:bevel/>
                          </a:ln>
                        </a:spPr>
                      </a:sp>
                    </a:grpSp>
                    <a:sp>
                      <a:nvSpPr>
                        <a:cNvPr id="197" name="Text 197"/>
                        <a:cNvSpPr txBox="1"/>
                      </a:nvSpPr>
                      <a:spPr>
                        <a:xfrm>
                          <a:off x="4199600" y="-2198745"/>
                          <a:ext cx="53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[Start]</a:t>
                            </a:r>
                          </a:p>
                        </a:txBody>
                        <a:useSpRect/>
                      </a:txSp>
                    </a:sp>
                    <a:sp>
                      <a:nvSpPr>
                        <a:cNvPr id="198" name="Text 198"/>
                        <a:cNvSpPr txBox="1"/>
                      </a:nvSpPr>
                      <a:spPr>
                        <a:xfrm>
                          <a:off x="3470000" y="3235255"/>
                          <a:ext cx="395200" cy="144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[End]</a:t>
                            </a:r>
                          </a:p>
                        </a:txBody>
                        <a:useSpRect/>
                      </a:txSp>
                    </a:sp>
                    <a:cxnSp>
                      <a:nvCxnSpPr>
                        <a:cNvPr id="256" name="Horizontal Synchronization Bar"/>
                        <a:cNvCxnSpPr/>
                      </a:nvCxnSpPr>
                      <a:spPr>
                        <a:xfrm>
                          <a:off x="1670700" y="2794455"/>
                          <a:ext cx="1786000" cy="0"/>
                        </a:xfrm>
                        <a:prstGeom prst="line">
                          <a:avLst/>
                        </a:prstGeom>
                        <a:ln w="38000" cap="flat">
                          <a:solidFill>
                            <a:srgbClr val="4F81BD"/>
                          </a:solidFill>
                          <a:bevel/>
                        </a:ln>
                      </a:spPr>
                    </a:cxnSp>
                    <a:sp>
                      <a:nvSpPr>
                        <a:cNvPr id="257" name="Control Flow"/>
                        <a:cNvSpPr/>
                      </a:nvSpPr>
                      <a:spPr>
                        <a:xfrm>
                          <a:off x="2117200" y="2004055"/>
                          <a:ext cx="0" cy="311600"/>
                        </a:xfrm>
                        <a:custGeom>
                          <a:avLst/>
                          <a:gdLst/>
                          <a:ahLst/>
                          <a:cxnLst/>
                          <a:rect l="0" t="0" r="0" b="0"/>
                          <a:pathLst>
                            <a:path h="311600" fill="none">
                              <a:moveTo>
                                <a:pt x="0" y="0"/>
                              </a:moveTo>
                              <a:lnTo>
                                <a:pt x="0" y="3116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58" name="Activity"/>
                        <a:cNvSpPr/>
                      </a:nvSpPr>
                      <a:spPr>
                        <a:xfrm>
                          <a:off x="1775200" y="2315655"/>
                          <a:ext cx="684000" cy="228000"/>
                        </a:xfrm>
                        <a:custGeom>
                          <a:avLst/>
                          <a:gdLst>
                            <a:gd name="connsiteX0" fmla="*/ 342000 w 684000"/>
                            <a:gd name="connsiteY0" fmla="*/ 228000 h 228000"/>
                            <a:gd name="connsiteX1" fmla="*/ 342000 w 684000"/>
                            <a:gd name="connsiteY1" fmla="*/ 0 h 228000"/>
                            <a:gd name="connsiteX2" fmla="*/ 684000 w 684000"/>
                            <a:gd name="connsiteY2" fmla="*/ 114000 h 228000"/>
                            <a:gd name="connsiteX3" fmla="*/ 0 w 684000"/>
                            <a:gd name="connsiteY3" fmla="*/ 114000 h 228000"/>
                            <a:gd name="connsiteX4" fmla="*/ 171000 w 684000"/>
                            <a:gd name="connsiteY4" fmla="*/ 0 h 228000"/>
                            <a:gd name="connsiteX5" fmla="*/ 513000 w 684000"/>
                            <a:gd name="connsiteY5" fmla="*/ 0 h 228000"/>
                            <a:gd name="connsiteX6" fmla="*/ 171000 w 684000"/>
                            <a:gd name="connsiteY6" fmla="*/ 228000 h 228000"/>
                            <a:gd name="connsiteX7" fmla="*/ 513000 w 684000"/>
                            <a:gd name="connsiteY7" fmla="*/ 228000 h 228000"/>
                            <a:gd name="connsiteX8" fmla="*/ 28728 w 684000"/>
                            <a:gd name="connsiteY8" fmla="*/ 45600 h 228000"/>
                            <a:gd name="connsiteX9" fmla="*/ 28728 w 684000"/>
                            <a:gd name="connsiteY9" fmla="*/ 182400 h 228000"/>
                            <a:gd name="connsiteX10" fmla="*/ 655272 w 684000"/>
                            <a:gd name="connsiteY10" fmla="*/ 45600 h 228000"/>
                            <a:gd name="connsiteX11" fmla="*/ 655272 w 684000"/>
                            <a:gd name="connsiteY11" fmla="*/ 182400 h 228000"/>
                            <a:gd name="rtt" fmla="*/ -49400 h 228000"/>
                            <a:gd name="rtb" fmla="*/ 277400 h 228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84000" h="228000">
                              <a:moveTo>
                                <a:pt x="114000" y="228000"/>
                              </a:moveTo>
                              <a:lnTo>
                                <a:pt x="570000" y="228000"/>
                              </a:lnTo>
                              <a:cubicBezTo>
                                <a:pt x="632960" y="228000"/>
                                <a:pt x="684000" y="176960"/>
                                <a:pt x="684000" y="114000"/>
                              </a:cubicBezTo>
                              <a:cubicBezTo>
                                <a:pt x="684000" y="51040"/>
                                <a:pt x="632960" y="0"/>
                                <a:pt x="570000" y="0"/>
                              </a:cubicBezTo>
                              <a:lnTo>
                                <a:pt x="114000" y="0"/>
                              </a:lnTo>
                              <a:cubicBezTo>
                                <a:pt x="51040" y="0"/>
                                <a:pt x="0" y="51040"/>
                                <a:pt x="0" y="114000"/>
                              </a:cubicBezTo>
                              <a:cubicBezTo>
                                <a:pt x="0" y="176960"/>
                                <a:pt x="51040" y="228000"/>
                                <a:pt x="114000" y="2280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Bill</a:t>
                            </a:r>
                          </a:p>
                        </a:txBody>
                        <a:useSpRect/>
                      </a:txSp>
                    </a:sp>
                    <a:sp>
                      <a:nvSpPr>
                        <a:cNvPr id="259" name="Control Flow"/>
                        <a:cNvSpPr/>
                      </a:nvSpPr>
                      <a:spPr>
                        <a:xfrm>
                          <a:off x="2117200" y="2543655"/>
                          <a:ext cx="0" cy="250800"/>
                        </a:xfrm>
                        <a:custGeom>
                          <a:avLst/>
                          <a:gdLst/>
                          <a:ahLst/>
                          <a:cxnLst/>
                          <a:rect l="0" t="0" r="0" b="0"/>
                          <a:pathLst>
                            <a:path h="250800" fill="none">
                              <a:moveTo>
                                <a:pt x="0" y="0"/>
                              </a:moveTo>
                              <a:lnTo>
                                <a:pt x="0" y="2508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260" name="Line connector"/>
                        <a:cNvCxnSpPr>
                          <a:stCxn id="262" idx="0"/>
                        </a:cNvCxnSpPr>
                      </a:nvCxnSpPr>
                      <a:spPr>
                        <a:xfrm rot="5400000">
                          <a:off x="2485800" y="3269455"/>
                          <a:ext cx="129200" cy="0"/>
                        </a:xfrm>
                        <a:prstGeom prst="line">
                          <a:avLst/>
                        </a:prstGeom>
                        <a:ln w="7600" cap="flat">
                          <a:solidFill>
                            <a:srgbClr val="000000"/>
                          </a:solidFill>
                          <a:bevel/>
                        </a:ln>
                      </a:spPr>
                    </a:cxnSp>
                    <a:sp>
                      <a:nvSpPr>
                        <a:cNvPr id="261" name="Control Flow"/>
                        <a:cNvSpPr/>
                      </a:nvSpPr>
                      <a:spPr>
                        <a:xfrm>
                          <a:off x="2563700" y="2794455"/>
                          <a:ext cx="13300" cy="182400"/>
                        </a:xfrm>
                        <a:custGeom>
                          <a:avLst/>
                          <a:gdLst/>
                          <a:ahLst/>
                          <a:cxnLst/>
                          <a:rect l="0" t="0" r="0" b="0"/>
                          <a:pathLst>
                            <a:path w="13300" h="182400" fill="none">
                              <a:moveTo>
                                <a:pt x="0" y="0"/>
                              </a:moveTo>
                              <a:lnTo>
                                <a:pt x="-13300" y="1824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262" name="Activity"/>
                        <a:cNvSpPr/>
                      </a:nvSpPr>
                      <a:spPr>
                        <a:xfrm>
                          <a:off x="2208400" y="2976855"/>
                          <a:ext cx="684000" cy="228000"/>
                        </a:xfrm>
                        <a:custGeom>
                          <a:avLst/>
                          <a:gdLst>
                            <a:gd name="connsiteX0" fmla="*/ 342000 w 684000"/>
                            <a:gd name="connsiteY0" fmla="*/ 228000 h 228000"/>
                            <a:gd name="connsiteX1" fmla="*/ 342000 w 684000"/>
                            <a:gd name="connsiteY1" fmla="*/ 0 h 228000"/>
                            <a:gd name="connsiteX2" fmla="*/ 684000 w 684000"/>
                            <a:gd name="connsiteY2" fmla="*/ 114000 h 228000"/>
                            <a:gd name="connsiteX3" fmla="*/ 0 w 684000"/>
                            <a:gd name="connsiteY3" fmla="*/ 114000 h 228000"/>
                            <a:gd name="connsiteX4" fmla="*/ 171000 w 684000"/>
                            <a:gd name="connsiteY4" fmla="*/ 0 h 228000"/>
                            <a:gd name="connsiteX5" fmla="*/ 513000 w 684000"/>
                            <a:gd name="connsiteY5" fmla="*/ 0 h 228000"/>
                            <a:gd name="connsiteX6" fmla="*/ 171000 w 684000"/>
                            <a:gd name="connsiteY6" fmla="*/ 228000 h 228000"/>
                            <a:gd name="connsiteX7" fmla="*/ 513000 w 684000"/>
                            <a:gd name="connsiteY7" fmla="*/ 228000 h 228000"/>
                            <a:gd name="connsiteX8" fmla="*/ 28728 w 684000"/>
                            <a:gd name="connsiteY8" fmla="*/ 45600 h 228000"/>
                            <a:gd name="connsiteX9" fmla="*/ 28728 w 684000"/>
                            <a:gd name="connsiteY9" fmla="*/ 182400 h 228000"/>
                            <a:gd name="connsiteX10" fmla="*/ 655272 w 684000"/>
                            <a:gd name="connsiteY10" fmla="*/ 45600 h 228000"/>
                            <a:gd name="connsiteX11" fmla="*/ 655272 w 684000"/>
                            <a:gd name="connsiteY11" fmla="*/ 182400 h 228000"/>
                            <a:gd name="rtt" fmla="*/ -49400 h 228000"/>
                            <a:gd name="rtb" fmla="*/ 277400 h 228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84000" h="228000">
                              <a:moveTo>
                                <a:pt x="114000" y="228000"/>
                              </a:moveTo>
                              <a:lnTo>
                                <a:pt x="570000" y="228000"/>
                              </a:lnTo>
                              <a:cubicBezTo>
                                <a:pt x="632960" y="228000"/>
                                <a:pt x="684000" y="176960"/>
                                <a:pt x="684000" y="114000"/>
                              </a:cubicBezTo>
                              <a:cubicBezTo>
                                <a:pt x="684000" y="51040"/>
                                <a:pt x="632960" y="0"/>
                                <a:pt x="570000" y="0"/>
                              </a:cubicBezTo>
                              <a:lnTo>
                                <a:pt x="114000" y="0"/>
                              </a:lnTo>
                              <a:cubicBezTo>
                                <a:pt x="51040" y="0"/>
                                <a:pt x="0" y="51040"/>
                                <a:pt x="0" y="114000"/>
                              </a:cubicBezTo>
                              <a:cubicBezTo>
                                <a:pt x="0" y="176960"/>
                                <a:pt x="51040" y="228000"/>
                                <a:pt x="114000" y="2280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Logout</a:t>
                            </a:r>
                          </a:p>
                        </a:txBody>
                        <a:useSpRect/>
                      </a:txSp>
                    </a:sp>
                    <a:sp>
                      <a:nvSpPr>
                        <a:cNvPr id="199" name="Text 199"/>
                        <a:cNvSpPr txBox="1"/>
                      </a:nvSpPr>
                      <a:spPr>
                        <a:xfrm>
                          <a:off x="680800" y="-2259545"/>
                          <a:ext cx="7782400" cy="2275418"/>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200" name="Text 200"/>
                        <a:cNvSpPr txBox="1"/>
                      </a:nvSpPr>
                      <a:spPr>
                        <a:xfrm>
                          <a:off x="680800" y="2291291"/>
                          <a:ext cx="7782400" cy="2275418"/>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2" name="Text 201"/>
                        <a:cNvSpPr txBox="1"/>
                      </a:nvSpPr>
                      <a:spPr>
                        <a:xfrm>
                          <a:off x="680800" y="6842127"/>
                          <a:ext cx="7782400" cy="2275418"/>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3" name="Text 202"/>
                        <a:cNvSpPr txBox="1"/>
                      </a:nvSpPr>
                      <a:spPr>
                        <a:xfrm>
                          <a:off x="680800" y="-2259545"/>
                          <a:ext cx="7782400" cy="2275418"/>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4" name="Text 203"/>
                        <a:cNvSpPr txBox="1"/>
                      </a:nvSpPr>
                      <a:spPr>
                        <a:xfrm>
                          <a:off x="680800" y="2291291"/>
                          <a:ext cx="7782400" cy="2275418"/>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204" name="Text 204"/>
                        <a:cNvSpPr txBox="1"/>
                      </a:nvSpPr>
                      <a:spPr>
                        <a:xfrm>
                          <a:off x="680800" y="6842127"/>
                          <a:ext cx="7782400" cy="2275418"/>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5" name="Text 205"/>
                        <a:cNvSpPr txBox="1"/>
                      </a:nvSpPr>
                      <a:spPr>
                        <a:xfrm>
                          <a:off x="680800" y="-2259545"/>
                          <a:ext cx="7782400" cy="2275418"/>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6" name="Text 206"/>
                        <a:cNvSpPr txBox="1"/>
                      </a:nvSpPr>
                      <a:spPr>
                        <a:xfrm>
                          <a:off x="680800" y="2291291"/>
                          <a:ext cx="7782400" cy="2275418"/>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7" name="Text 207"/>
                        <a:cNvSpPr txBox="1"/>
                      </a:nvSpPr>
                      <a:spPr>
                        <a:xfrm>
                          <a:off x="680800" y="6842127"/>
                          <a:ext cx="7782400" cy="2275418"/>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C750F9" w:rsidRPr="0099349B" w:rsidRDefault="00C750F9" w:rsidP="00C750F9">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556292" w:rsidRPr="0099349B" w:rsidRDefault="00556292">
      <w:pPr>
        <w:rPr>
          <w:rFonts w:ascii="Times New Roman" w:hAnsi="Times New Roman" w:cs="Times New Roman"/>
        </w:rPr>
      </w:pPr>
    </w:p>
    <w:p w:rsidR="00DD7E11" w:rsidRDefault="00DD7E11" w:rsidP="00DD7E11">
      <w:pPr>
        <w:jc w:val="center"/>
        <w:rPr>
          <w:rFonts w:ascii="Times New Roman" w:hAnsi="Times New Roman" w:cs="Times New Roman"/>
          <w:b/>
          <w:u w:val="single"/>
        </w:rPr>
      </w:pPr>
    </w:p>
    <w:p w:rsidR="00DD7E11" w:rsidRPr="00B34BF7" w:rsidRDefault="00DD7E11" w:rsidP="00DD7E11">
      <w:pPr>
        <w:jc w:val="center"/>
        <w:rPr>
          <w:rFonts w:ascii="Times New Roman" w:hAnsi="Times New Roman" w:cs="Times New Roman"/>
          <w:b/>
        </w:rPr>
      </w:pPr>
    </w:p>
    <w:p w:rsidR="00556292" w:rsidRPr="00B34BF7" w:rsidRDefault="00DD7E11" w:rsidP="00DD7E11">
      <w:pPr>
        <w:jc w:val="center"/>
        <w:rPr>
          <w:rFonts w:ascii="Times New Roman" w:hAnsi="Times New Roman" w:cs="Times New Roman"/>
          <w:b/>
        </w:rPr>
      </w:pPr>
      <w:r w:rsidRPr="00B34BF7">
        <w:rPr>
          <w:rFonts w:ascii="Times New Roman" w:hAnsi="Times New Roman" w:cs="Times New Roman"/>
          <w:b/>
        </w:rPr>
        <w:t>Doctor</w:t>
      </w:r>
    </w:p>
    <w:p w:rsidR="00DA60FE" w:rsidRPr="0099349B" w:rsidRDefault="00DA60FE">
      <w:pPr>
        <w:rPr>
          <w:rFonts w:ascii="Times New Roman" w:hAnsi="Times New Roman" w:cs="Times New Roman"/>
        </w:rPr>
      </w:pPr>
    </w:p>
    <w:p w:rsidR="009A70E1" w:rsidRPr="0099349B" w:rsidRDefault="00DA60FE">
      <w:pPr>
        <w:rPr>
          <w:rFonts w:ascii="Times New Roman" w:hAnsi="Times New Roman" w:cs="Times New Roman"/>
        </w:rPr>
      </w:pPr>
      <w:r w:rsidRPr="0099349B">
        <w:rPr>
          <w:rFonts w:ascii="Times New Roman" w:hAnsi="Times New Roman" w:cs="Times New Roman"/>
          <w:noProof/>
          <w:lang w:eastAsia="en-US" w:bidi="gu-IN"/>
        </w:rPr>
        <w:drawing>
          <wp:inline distT="0" distB="0" distL="0" distR="0">
            <wp:extent cx="5494800" cy="5152713"/>
            <wp:effectExtent l="0" t="0" r="0" b="0"/>
            <wp:docPr id="11"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94800" cy="5152713"/>
                      <a:chOff x="1824600" y="852644"/>
                      <a:chExt cx="5494800" cy="5152713"/>
                    </a:xfrm>
                  </a:grpSpPr>
                  <a:grpSp>
                    <a:nvGrpSpPr>
                      <a:cNvPr id="143" name="Group143"/>
                      <a:cNvGrpSpPr/>
                    </a:nvGrpSpPr>
                    <a:grpSpPr>
                      <a:xfrm>
                        <a:off x="1824600" y="852644"/>
                        <a:ext cx="5494800" cy="5152713"/>
                        <a:chOff x="1824600" y="852644"/>
                        <a:chExt cx="5494800" cy="5152713"/>
                      </a:xfrm>
                    </a:grpSpPr>
                    <a:sp>
                      <a:nvSpPr>
                        <a:cNvPr id="101" name="Activity"/>
                        <a:cNvSpPr/>
                      </a:nvSpPr>
                      <a:spPr>
                        <a:xfrm>
                          <a:off x="4218600" y="1899543"/>
                          <a:ext cx="760000" cy="338200"/>
                        </a:xfrm>
                        <a:custGeom>
                          <a:avLst/>
                          <a:gdLst>
                            <a:gd name="connsiteX0" fmla="*/ 380000 w 760000"/>
                            <a:gd name="connsiteY0" fmla="*/ 338200 h 338200"/>
                            <a:gd name="connsiteX1" fmla="*/ 380000 w 760000"/>
                            <a:gd name="connsiteY1" fmla="*/ 0 h 338200"/>
                            <a:gd name="connsiteX2" fmla="*/ 760000 w 760000"/>
                            <a:gd name="connsiteY2" fmla="*/ 169100 h 338200"/>
                            <a:gd name="connsiteX3" fmla="*/ 0 w 760000"/>
                            <a:gd name="connsiteY3" fmla="*/ 169100 h 338200"/>
                            <a:gd name="connsiteX4" fmla="*/ 190000 w 760000"/>
                            <a:gd name="connsiteY4" fmla="*/ 0 h 338200"/>
                            <a:gd name="connsiteX5" fmla="*/ 570000 w 760000"/>
                            <a:gd name="connsiteY5" fmla="*/ 0 h 338200"/>
                            <a:gd name="connsiteX6" fmla="*/ 190000 w 760000"/>
                            <a:gd name="connsiteY6" fmla="*/ 338200 h 338200"/>
                            <a:gd name="connsiteX7" fmla="*/ 570000 w 760000"/>
                            <a:gd name="connsiteY7" fmla="*/ 338200 h 338200"/>
                            <a:gd name="connsiteX8" fmla="*/ 31920 w 760000"/>
                            <a:gd name="connsiteY8" fmla="*/ 67640 h 338200"/>
                            <a:gd name="connsiteX9" fmla="*/ 31920 w 760000"/>
                            <a:gd name="connsiteY9" fmla="*/ 270560 h 338200"/>
                            <a:gd name="connsiteX10" fmla="*/ 728080 w 760000"/>
                            <a:gd name="connsiteY10" fmla="*/ 67640 h 338200"/>
                            <a:gd name="connsiteX11" fmla="*/ 728080 w 760000"/>
                            <a:gd name="connsiteY11" fmla="*/ 270560 h 338200"/>
                            <a:gd name="rtb" fmla="*/ 332500 h 338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760000" h="338200">
                              <a:moveTo>
                                <a:pt x="169100" y="338200"/>
                              </a:moveTo>
                              <a:lnTo>
                                <a:pt x="590900" y="338200"/>
                              </a:lnTo>
                              <a:cubicBezTo>
                                <a:pt x="684291" y="338200"/>
                                <a:pt x="760000" y="262491"/>
                                <a:pt x="760000" y="169100"/>
                              </a:cubicBezTo>
                              <a:cubicBezTo>
                                <a:pt x="760000" y="75709"/>
                                <a:pt x="684291" y="0"/>
                                <a:pt x="590900" y="0"/>
                              </a:cubicBezTo>
                              <a:lnTo>
                                <a:pt x="169100" y="0"/>
                              </a:lnTo>
                              <a:cubicBezTo>
                                <a:pt x="75709" y="0"/>
                                <a:pt x="0" y="75709"/>
                                <a:pt x="0" y="169100"/>
                              </a:cubicBezTo>
                              <a:cubicBezTo>
                                <a:pt x="0" y="262491"/>
                                <a:pt x="75709" y="338200"/>
                                <a:pt x="169100" y="338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Login</a:t>
                            </a:r>
                          </a:p>
                        </a:txBody>
                        <a:useSpRect/>
                      </a:txSp>
                    </a:sp>
                    <a:sp>
                      <a:nvSpPr>
                        <a:cNvPr id="102" name="Decision Activity"/>
                        <a:cNvSpPr/>
                      </a:nvSpPr>
                      <a:spPr>
                        <a:xfrm>
                          <a:off x="4454200" y="2539843"/>
                          <a:ext cx="288800" cy="288800"/>
                        </a:xfrm>
                        <a:custGeom>
                          <a:avLst/>
                          <a:gdLst>
                            <a:gd name="connsiteX0" fmla="*/ 144400 w 288800"/>
                            <a:gd name="connsiteY0" fmla="*/ 288800 h 288800"/>
                            <a:gd name="connsiteX1" fmla="*/ 144400 w 288800"/>
                            <a:gd name="connsiteY1" fmla="*/ 0 h 288800"/>
                            <a:gd name="connsiteX2" fmla="*/ 288800 w 288800"/>
                            <a:gd name="connsiteY2" fmla="*/ 144400 h 288800"/>
                            <a:gd name="connsiteX3" fmla="*/ 0 w 288800"/>
                            <a:gd name="connsiteY3" fmla="*/ 144400 h 288800"/>
                            <a:gd name="connsiteX4" fmla="*/ 144400 w 288800"/>
                            <a:gd name="connsiteY4" fmla="*/ 144400 h 288800"/>
                          </a:gdLst>
                          <a:ahLst/>
                          <a:cxnLst>
                            <a:cxn ang="0">
                              <a:pos x="connsiteX0" y="connsiteY0"/>
                            </a:cxn>
                            <a:cxn ang="0">
                              <a:pos x="connsiteX1" y="connsiteY1"/>
                            </a:cxn>
                            <a:cxn ang="0">
                              <a:pos x="connsiteX2" y="connsiteY2"/>
                            </a:cxn>
                            <a:cxn ang="0">
                              <a:pos x="connsiteX3" y="connsiteY3"/>
                            </a:cxn>
                            <a:cxn ang="0">
                              <a:pos x="connsiteX4" y="connsiteY4"/>
                            </a:cxn>
                          </a:cxnLst>
                          <a:rect l="0" t="0" r="0" b="0"/>
                          <a:pathLst>
                            <a:path w="288800" h="288800">
                              <a:moveTo>
                                <a:pt x="144400" y="288800"/>
                              </a:moveTo>
                              <a:lnTo>
                                <a:pt x="288800" y="144400"/>
                              </a:lnTo>
                              <a:lnTo>
                                <a:pt x="144400" y="0"/>
                              </a:lnTo>
                              <a:lnTo>
                                <a:pt x="0" y="144400"/>
                              </a:lnTo>
                              <a:lnTo>
                                <a:pt x="144400" y="288800"/>
                              </a:lnTo>
                              <a:close/>
                            </a:path>
                          </a:pathLst>
                        </a:custGeom>
                        <a:solidFill>
                          <a:srgbClr val="3498DB"/>
                        </a:solidFill>
                        <a:ln w="7600" cap="flat">
                          <a:solidFill>
                            <a:srgbClr val="3498DB"/>
                          </a:solidFill>
                          <a:bevel/>
                        </a:ln>
                      </a:spPr>
                    </a:sp>
                    <a:sp>
                      <a:nvSpPr>
                        <a:cNvPr id="103" name="Control Flow"/>
                        <a:cNvSpPr/>
                      </a:nvSpPr>
                      <a:spPr>
                        <a:xfrm>
                          <a:off x="4879800" y="1065443"/>
                          <a:ext cx="0" cy="433200"/>
                        </a:xfrm>
                        <a:custGeom>
                          <a:avLst/>
                          <a:gdLst/>
                          <a:ahLst/>
                          <a:cxnLst/>
                          <a:rect l="0" t="0" r="0" b="0"/>
                          <a:pathLst>
                            <a:path h="433200" fill="none">
                              <a:moveTo>
                                <a:pt x="0" y="0"/>
                              </a:moveTo>
                              <a:lnTo>
                                <a:pt x="0" y="4332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04" name="Horizontal Synchronization Bar"/>
                        <a:cNvCxnSpPr/>
                      </a:nvCxnSpPr>
                      <a:spPr>
                        <a:xfrm>
                          <a:off x="2628832" y="1567043"/>
                          <a:ext cx="4226968" cy="0"/>
                        </a:xfrm>
                        <a:prstGeom prst="line">
                          <a:avLst/>
                        </a:prstGeom>
                        <a:ln w="38000" cap="flat">
                          <a:solidFill>
                            <a:srgbClr val="4F81BD"/>
                          </a:solidFill>
                          <a:bevel/>
                        </a:ln>
                      </a:spPr>
                    </a:cxnSp>
                    <a:sp>
                      <a:nvSpPr>
                        <a:cNvPr id="105" name="Control Flow"/>
                        <a:cNvSpPr/>
                      </a:nvSpPr>
                      <a:spPr>
                        <a:xfrm>
                          <a:off x="4598600" y="1568943"/>
                          <a:ext cx="0" cy="330600"/>
                        </a:xfrm>
                        <a:custGeom>
                          <a:avLst/>
                          <a:gdLst/>
                          <a:ahLst/>
                          <a:cxnLst/>
                          <a:rect l="0" t="0" r="0" b="0"/>
                          <a:pathLst>
                            <a:path h="330600" fill="none">
                              <a:moveTo>
                                <a:pt x="0" y="0"/>
                              </a:moveTo>
                              <a:lnTo>
                                <a:pt x="0" y="3306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6" name="Control Flow"/>
                        <a:cNvSpPr/>
                      </a:nvSpPr>
                      <a:spPr>
                        <a:xfrm>
                          <a:off x="4598600" y="2237743"/>
                          <a:ext cx="0" cy="302100"/>
                        </a:xfrm>
                        <a:custGeom>
                          <a:avLst/>
                          <a:gdLst/>
                          <a:ahLst/>
                          <a:cxnLst/>
                          <a:rect l="0" t="0" r="0" b="0"/>
                          <a:pathLst>
                            <a:path h="302100" fill="none">
                              <a:moveTo>
                                <a:pt x="0" y="0"/>
                              </a:moveTo>
                              <a:lnTo>
                                <a:pt x="0" y="3021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07" name="Horizontal Synchronization Bar"/>
                        <a:cNvCxnSpPr/>
                      </a:nvCxnSpPr>
                      <a:spPr>
                        <a:xfrm>
                          <a:off x="2288200" y="3109843"/>
                          <a:ext cx="3845600" cy="0"/>
                        </a:xfrm>
                        <a:prstGeom prst="line">
                          <a:avLst/>
                        </a:prstGeom>
                        <a:ln w="38000" cap="flat">
                          <a:solidFill>
                            <a:srgbClr val="4F81BD"/>
                          </a:solidFill>
                          <a:bevel/>
                        </a:ln>
                      </a:spPr>
                    </a:cxnSp>
                    <a:sp>
                      <a:nvSpPr>
                        <a:cNvPr id="108" name="Control Flow"/>
                        <a:cNvSpPr/>
                      </a:nvSpPr>
                      <a:spPr>
                        <a:xfrm>
                          <a:off x="4598600" y="2828643"/>
                          <a:ext cx="0" cy="281200"/>
                        </a:xfrm>
                        <a:custGeom>
                          <a:avLst/>
                          <a:gdLst/>
                          <a:ahLst/>
                          <a:cxnLst/>
                          <a:rect l="0" t="0" r="0" b="0"/>
                          <a:pathLst>
                            <a:path h="281200" fill="none">
                              <a:moveTo>
                                <a:pt x="0" y="0"/>
                              </a:moveTo>
                              <a:lnTo>
                                <a:pt x="0" y="281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9" name="Control Flow"/>
                        <a:cNvSpPr/>
                      </a:nvSpPr>
                      <a:spPr>
                        <a:xfrm>
                          <a:off x="5100200" y="2866643"/>
                          <a:ext cx="0" cy="0"/>
                        </a:xfrm>
                        <a:custGeom>
                          <a:avLst/>
                          <a:gdLst/>
                          <a:ahLst/>
                          <a:cxnLst/>
                          <a:rect l="0" t="0" r="0" b="0"/>
                          <a:pathLst>
                            <a:path fill="none">
                              <a:moveTo>
                                <a:pt x="0" y="0"/>
                              </a:move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10" name="Control Flow 2"/>
                        <a:cNvSpPr/>
                      </a:nvSpPr>
                      <a:spPr>
                        <a:xfrm>
                          <a:off x="7106600" y="2684243"/>
                          <a:ext cx="2652400" cy="0"/>
                        </a:xfrm>
                        <a:custGeom>
                          <a:avLst/>
                          <a:gdLst/>
                          <a:ahLst/>
                          <a:cxnLst/>
                          <a:rect l="0" t="0" r="0" b="0"/>
                          <a:pathLst>
                            <a:path w="2652400" fill="none">
                              <a:moveTo>
                                <a:pt x="0" y="0"/>
                              </a:moveTo>
                              <a:lnTo>
                                <a:pt x="0" y="-1398400"/>
                              </a:lnTo>
                              <a:lnTo>
                                <a:pt x="-2181200" y="-1398400"/>
                              </a:lnTo>
                              <a:cubicBezTo>
                                <a:pt x="-2181200" y="-1423584"/>
                                <a:pt x="-2201616" y="-1444000"/>
                                <a:pt x="-2226800" y="-1444000"/>
                              </a:cubicBezTo>
                              <a:cubicBezTo>
                                <a:pt x="-2251984" y="-1444000"/>
                                <a:pt x="-2272400" y="-1423584"/>
                                <a:pt x="-2272400" y="-1398400"/>
                              </a:cubicBezTo>
                              <a:lnTo>
                                <a:pt x="-5206000" y="-1398400"/>
                              </a:lnTo>
                              <a:lnTo>
                                <a:pt x="-5206000" y="0"/>
                              </a:lnTo>
                              <a:lnTo>
                                <a:pt x="-2652400" y="0"/>
                              </a:lnTo>
                            </a:path>
                          </a:pathLst>
                        </a:custGeom>
                        <a:solidFill>
                          <a:srgbClr val="000000"/>
                        </a:solidFill>
                        <a:ln w="7600" cap="flat">
                          <a:solidFill>
                            <a:srgbClr val="000000"/>
                          </a:solidFill>
                          <a:bevel/>
                          <a:tailEnd type="arrow" w="lg" len="lg"/>
                        </a:ln>
                      </a:spPr>
                    </a:sp>
                    <a:sp>
                      <a:nvSpPr>
                        <a:cNvPr id="111" name="Transition"/>
                        <a:cNvSpPr/>
                      </a:nvSpPr>
                      <a:spPr>
                        <a:xfrm>
                          <a:off x="7106600" y="2684243"/>
                          <a:ext cx="2363600" cy="0"/>
                        </a:xfrm>
                        <a:custGeom>
                          <a:avLst/>
                          <a:gdLst/>
                          <a:ahLst/>
                          <a:cxnLst/>
                          <a:rect l="0" t="0" r="0" b="0"/>
                          <a:pathLst>
                            <a:path w="2363600" fill="none">
                              <a:moveTo>
                                <a:pt x="0" y="0"/>
                              </a:moveTo>
                              <a:lnTo>
                                <a:pt x="-2363600" y="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4" name="Text 144"/>
                        <a:cNvSpPr txBox="1"/>
                      </a:nvSpPr>
                      <a:spPr>
                        <a:xfrm>
                          <a:off x="1832200" y="1103443"/>
                          <a:ext cx="2006400" cy="1748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(If User name and Password Incorrect)</a:t>
                            </a:r>
                          </a:p>
                        </a:txBody>
                        <a:useSpRect/>
                      </a:txSp>
                    </a:sp>
                    <a:sp>
                      <a:nvSpPr>
                        <a:cNvPr id="145" name="Text 145"/>
                        <a:cNvSpPr txBox="1"/>
                      </a:nvSpPr>
                      <a:spPr>
                        <a:xfrm>
                          <a:off x="6050200" y="1035043"/>
                          <a:ext cx="1261600" cy="1748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(if Username and password is incorrect)</a:t>
                            </a:r>
                          </a:p>
                        </a:txBody>
                        <a:useSpRect/>
                      </a:txSp>
                    </a:sp>
                    <a:sp>
                      <a:nvSpPr>
                        <a:cNvPr id="114" name="Control Flow"/>
                        <a:cNvSpPr/>
                      </a:nvSpPr>
                      <a:spPr>
                        <a:xfrm>
                          <a:off x="4454200" y="3109843"/>
                          <a:ext cx="0" cy="258400"/>
                        </a:xfrm>
                        <a:custGeom>
                          <a:avLst/>
                          <a:gdLst/>
                          <a:ahLst/>
                          <a:cxnLst/>
                          <a:rect l="0" t="0" r="0" b="0"/>
                          <a:pathLst>
                            <a:path h="258400" fill="none">
                              <a:moveTo>
                                <a:pt x="0" y="0"/>
                              </a:moveTo>
                              <a:lnTo>
                                <a:pt x="0" y="2584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15" name="Activity"/>
                        <a:cNvSpPr/>
                      </a:nvSpPr>
                      <a:spPr>
                        <a:xfrm>
                          <a:off x="4097000" y="3368243"/>
                          <a:ext cx="714400" cy="334400"/>
                        </a:xfrm>
                        <a:custGeom>
                          <a:avLst/>
                          <a:gdLst>
                            <a:gd name="connsiteX0" fmla="*/ 357200 w 714400"/>
                            <a:gd name="connsiteY0" fmla="*/ 334400 h 334400"/>
                            <a:gd name="connsiteX1" fmla="*/ 357200 w 714400"/>
                            <a:gd name="connsiteY1" fmla="*/ 0 h 334400"/>
                            <a:gd name="connsiteX2" fmla="*/ 714400 w 714400"/>
                            <a:gd name="connsiteY2" fmla="*/ 167200 h 334400"/>
                            <a:gd name="connsiteX3" fmla="*/ 0 w 714400"/>
                            <a:gd name="connsiteY3" fmla="*/ 167200 h 334400"/>
                            <a:gd name="connsiteX4" fmla="*/ 178600 w 714400"/>
                            <a:gd name="connsiteY4" fmla="*/ 0 h 334400"/>
                            <a:gd name="connsiteX5" fmla="*/ 535800 w 714400"/>
                            <a:gd name="connsiteY5" fmla="*/ 0 h 334400"/>
                            <a:gd name="connsiteX6" fmla="*/ 178600 w 714400"/>
                            <a:gd name="connsiteY6" fmla="*/ 334400 h 334400"/>
                            <a:gd name="connsiteX7" fmla="*/ 535800 w 714400"/>
                            <a:gd name="connsiteY7" fmla="*/ 334400 h 334400"/>
                            <a:gd name="connsiteX8" fmla="*/ 30005 w 714400"/>
                            <a:gd name="connsiteY8" fmla="*/ 66880 h 334400"/>
                            <a:gd name="connsiteX9" fmla="*/ 30005 w 714400"/>
                            <a:gd name="connsiteY9" fmla="*/ 267520 h 334400"/>
                            <a:gd name="connsiteX10" fmla="*/ 684395 w 714400"/>
                            <a:gd name="connsiteY10" fmla="*/ 66880 h 334400"/>
                            <a:gd name="connsiteX11" fmla="*/ 684395 w 714400"/>
                            <a:gd name="connsiteY11" fmla="*/ 267520 h 334400"/>
                            <a:gd name="rtb" fmla="*/ 330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714400" h="334400">
                              <a:moveTo>
                                <a:pt x="167200" y="334400"/>
                              </a:moveTo>
                              <a:lnTo>
                                <a:pt x="547200" y="334400"/>
                              </a:lnTo>
                              <a:cubicBezTo>
                                <a:pt x="639542" y="334400"/>
                                <a:pt x="714400" y="259542"/>
                                <a:pt x="714400" y="167200"/>
                              </a:cubicBezTo>
                              <a:cubicBezTo>
                                <a:pt x="714400" y="74858"/>
                                <a:pt x="639542" y="0"/>
                                <a:pt x="5472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Doctor</a:t>
                            </a:r>
                          </a:p>
                        </a:txBody>
                        <a:useSpRect/>
                      </a:txSp>
                    </a:sp>
                    <a:sp>
                      <a:nvSpPr>
                        <a:cNvPr id="116" name="Initial State"/>
                        <a:cNvSpPr/>
                      </a:nvSpPr>
                      <a:spPr>
                        <a:xfrm>
                          <a:off x="4781000" y="867844"/>
                          <a:ext cx="197600" cy="197600"/>
                        </a:xfrm>
                        <a:custGeom>
                          <a:avLst/>
                          <a:gdLst>
                            <a:gd name="connsiteX0" fmla="*/ 98800 w 197600"/>
                            <a:gd name="connsiteY0" fmla="*/ 0 h 197600"/>
                            <a:gd name="connsiteX1" fmla="*/ 98800 w 197600"/>
                            <a:gd name="connsiteY1" fmla="*/ 197600 h 197600"/>
                            <a:gd name="connsiteX2" fmla="*/ 0 w 197600"/>
                            <a:gd name="connsiteY2" fmla="*/ 98800 h 197600"/>
                            <a:gd name="connsiteX3" fmla="*/ 197600 w 197600"/>
                            <a:gd name="connsiteY3" fmla="*/ 98800 h 197600"/>
                          </a:gdLst>
                          <a:ahLst/>
                          <a:cxnLst>
                            <a:cxn ang="0">
                              <a:pos x="connsiteX0" y="connsiteY0"/>
                            </a:cxn>
                            <a:cxn ang="0">
                              <a:pos x="connsiteX1" y="connsiteY1"/>
                            </a:cxn>
                            <a:cxn ang="0">
                              <a:pos x="connsiteX2" y="connsiteY2"/>
                            </a:cxn>
                            <a:cxn ang="0">
                              <a:pos x="connsiteX3" y="connsiteY3"/>
                            </a:cxn>
                          </a:cxnLst>
                          <a:rect l="0" t="0" r="0" b="0"/>
                          <a:pathLst>
                            <a:path w="197600" h="197600">
                              <a:moveTo>
                                <a:pt x="0" y="98800"/>
                              </a:moveTo>
                              <a:cubicBezTo>
                                <a:pt x="0" y="44234"/>
                                <a:pt x="44234" y="0"/>
                                <a:pt x="98800" y="0"/>
                              </a:cubicBezTo>
                              <a:cubicBezTo>
                                <a:pt x="153366" y="0"/>
                                <a:pt x="197600" y="44234"/>
                                <a:pt x="197600" y="98800"/>
                              </a:cubicBezTo>
                              <a:cubicBezTo>
                                <a:pt x="197600" y="153366"/>
                                <a:pt x="153366" y="197600"/>
                                <a:pt x="98800" y="197600"/>
                              </a:cubicBezTo>
                              <a:cubicBezTo>
                                <a:pt x="44234" y="197600"/>
                                <a:pt x="0" y="153366"/>
                                <a:pt x="0" y="98800"/>
                              </a:cubicBezTo>
                              <a:close/>
                            </a:path>
                          </a:pathLst>
                        </a:custGeom>
                        <a:solidFill>
                          <a:srgbClr val="3498DB"/>
                        </a:solidFill>
                        <a:ln w="7600" cap="flat">
                          <a:solidFill>
                            <a:srgbClr val="3498DB"/>
                          </a:solidFill>
                          <a:bevel/>
                        </a:ln>
                      </a:spPr>
                    </a:sp>
                    <a:sp>
                      <a:nvSpPr>
                        <a:cNvPr id="146" name="Text 146"/>
                        <a:cNvSpPr txBox="1"/>
                      </a:nvSpPr>
                      <a:spPr>
                        <a:xfrm>
                          <a:off x="5064176" y="867844"/>
                          <a:ext cx="395200" cy="144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[Start]</a:t>
                            </a:r>
                          </a:p>
                        </a:txBody>
                        <a:useSpRect/>
                      </a:txSp>
                    </a:sp>
                    <a:cxnSp>
                      <a:nvCxnSpPr>
                        <a:cNvPr id="118" name="Horizontal Synchronization Bar"/>
                        <a:cNvCxnSpPr/>
                      </a:nvCxnSpPr>
                      <a:spPr>
                        <a:xfrm>
                          <a:off x="2288200" y="3999043"/>
                          <a:ext cx="1755600" cy="0"/>
                        </a:xfrm>
                        <a:prstGeom prst="line">
                          <a:avLst/>
                        </a:prstGeom>
                        <a:ln w="38000" cap="flat">
                          <a:solidFill>
                            <a:srgbClr val="4F81BD"/>
                          </a:solidFill>
                          <a:bevel/>
                        </a:ln>
                      </a:spPr>
                    </a:cxnSp>
                    <a:cxnSp>
                      <a:nvCxnSpPr>
                        <a:cNvPr id="119" name="Horizontal Synchronization Bar"/>
                        <a:cNvCxnSpPr/>
                      </a:nvCxnSpPr>
                      <a:spPr>
                        <a:xfrm>
                          <a:off x="4043800" y="3999043"/>
                          <a:ext cx="2166000" cy="0"/>
                        </a:xfrm>
                        <a:prstGeom prst="line">
                          <a:avLst/>
                        </a:prstGeom>
                        <a:ln w="38000" cap="flat">
                          <a:solidFill>
                            <a:srgbClr val="4F81BD"/>
                          </a:solidFill>
                          <a:bevel/>
                        </a:ln>
                      </a:spPr>
                    </a:cxnSp>
                    <a:cxnSp>
                      <a:nvCxnSpPr>
                        <a:cNvPr id="120" name="Horizontal Synchronization Bar"/>
                        <a:cNvCxnSpPr/>
                      </a:nvCxnSpPr>
                      <a:spPr>
                        <a:xfrm>
                          <a:off x="6209800" y="3999043"/>
                          <a:ext cx="0" cy="0"/>
                        </a:xfrm>
                        <a:prstGeom prst="line">
                          <a:avLst/>
                        </a:prstGeom>
                        <a:ln w="38000" cap="flat">
                          <a:solidFill>
                            <a:srgbClr val="4F81BD"/>
                          </a:solidFill>
                          <a:bevel/>
                        </a:ln>
                      </a:spPr>
                    </a:cxnSp>
                    <a:sp>
                      <a:nvSpPr>
                        <a:cNvPr id="122" name="Activity"/>
                        <a:cNvSpPr/>
                      </a:nvSpPr>
                      <a:spPr>
                        <a:xfrm>
                          <a:off x="2372750" y="4185243"/>
                          <a:ext cx="714400" cy="395200"/>
                        </a:xfrm>
                        <a:custGeom>
                          <a:avLst/>
                          <a:gdLst>
                            <a:gd name="connsiteX0" fmla="*/ 357200 w 714400"/>
                            <a:gd name="connsiteY0" fmla="*/ 395200 h 395200"/>
                            <a:gd name="connsiteX1" fmla="*/ 357200 w 714400"/>
                            <a:gd name="connsiteY1" fmla="*/ 0 h 395200"/>
                            <a:gd name="connsiteX2" fmla="*/ 714400 w 714400"/>
                            <a:gd name="connsiteY2" fmla="*/ 197600 h 395200"/>
                            <a:gd name="connsiteX3" fmla="*/ 0 w 714400"/>
                            <a:gd name="connsiteY3" fmla="*/ 197600 h 395200"/>
                            <a:gd name="connsiteX4" fmla="*/ 178600 w 714400"/>
                            <a:gd name="connsiteY4" fmla="*/ 0 h 395200"/>
                            <a:gd name="connsiteX5" fmla="*/ 535800 w 714400"/>
                            <a:gd name="connsiteY5" fmla="*/ 0 h 395200"/>
                            <a:gd name="connsiteX6" fmla="*/ 178600 w 714400"/>
                            <a:gd name="connsiteY6" fmla="*/ 395200 h 395200"/>
                            <a:gd name="connsiteX7" fmla="*/ 535800 w 714400"/>
                            <a:gd name="connsiteY7" fmla="*/ 395200 h 395200"/>
                            <a:gd name="connsiteX8" fmla="*/ 30005 w 714400"/>
                            <a:gd name="connsiteY8" fmla="*/ 79040 h 395200"/>
                            <a:gd name="connsiteX9" fmla="*/ 30005 w 714400"/>
                            <a:gd name="connsiteY9" fmla="*/ 316160 h 395200"/>
                            <a:gd name="connsiteX10" fmla="*/ 684395 w 714400"/>
                            <a:gd name="connsiteY10" fmla="*/ 79040 h 395200"/>
                            <a:gd name="connsiteX11" fmla="*/ 684395 w 714400"/>
                            <a:gd name="connsiteY11" fmla="*/ 316160 h 395200"/>
                            <a:gd name="rtt" fmla="*/ -22800 h 395200"/>
                            <a:gd name="rtb" fmla="*/ 418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14400" h="395200">
                              <a:moveTo>
                                <a:pt x="178600" y="395200"/>
                              </a:moveTo>
                              <a:lnTo>
                                <a:pt x="535800" y="395200"/>
                              </a:lnTo>
                              <a:cubicBezTo>
                                <a:pt x="637222" y="384929"/>
                                <a:pt x="714400" y="299541"/>
                                <a:pt x="714400" y="197600"/>
                              </a:cubicBezTo>
                              <a:cubicBezTo>
                                <a:pt x="714400" y="95659"/>
                                <a:pt x="637222" y="10271"/>
                                <a:pt x="535800" y="0"/>
                              </a:cubicBezTo>
                              <a:lnTo>
                                <a:pt x="178600" y="0"/>
                              </a:lnTo>
                              <a:cubicBezTo>
                                <a:pt x="77178" y="10271"/>
                                <a:pt x="0" y="95659"/>
                                <a:pt x="0" y="197600"/>
                              </a:cubicBezTo>
                              <a:cubicBezTo>
                                <a:pt x="0" y="299541"/>
                                <a:pt x="77178" y="384929"/>
                                <a:pt x="1786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View Appointment</a:t>
                            </a:r>
                          </a:p>
                        </a:txBody>
                        <a:useSpRect/>
                      </a:txSp>
                    </a:sp>
                    <a:sp>
                      <a:nvSpPr>
                        <a:cNvPr id="123" name="Control Flow"/>
                        <a:cNvSpPr/>
                      </a:nvSpPr>
                      <a:spPr>
                        <a:xfrm>
                          <a:off x="2729954" y="4580443"/>
                          <a:ext cx="16150" cy="247000"/>
                        </a:xfrm>
                        <a:custGeom>
                          <a:avLst/>
                          <a:gdLst/>
                          <a:ahLst/>
                          <a:cxnLst/>
                          <a:rect l="0" t="0" r="0" b="0"/>
                          <a:pathLst>
                            <a:path w="16150" h="247000" fill="none">
                              <a:moveTo>
                                <a:pt x="0" y="0"/>
                              </a:moveTo>
                              <a:lnTo>
                                <a:pt x="-16150" y="2470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24" name="Horizontal Synchronization Bar"/>
                        <a:cNvCxnSpPr/>
                      </a:nvCxnSpPr>
                      <a:spPr>
                        <a:xfrm>
                          <a:off x="2250200" y="4873043"/>
                          <a:ext cx="4058400" cy="0"/>
                        </a:xfrm>
                        <a:prstGeom prst="line">
                          <a:avLst/>
                        </a:prstGeom>
                        <a:ln w="38000" cap="flat">
                          <a:solidFill>
                            <a:srgbClr val="4F81BD"/>
                          </a:solidFill>
                          <a:bevel/>
                        </a:ln>
                      </a:spPr>
                    </a:cxnSp>
                    <a:sp>
                      <a:nvSpPr>
                        <a:cNvPr id="125" name="Control Flow"/>
                        <a:cNvSpPr/>
                      </a:nvSpPr>
                      <a:spPr>
                        <a:xfrm>
                          <a:off x="3861404" y="3999043"/>
                          <a:ext cx="2850" cy="186200"/>
                        </a:xfrm>
                        <a:custGeom>
                          <a:avLst/>
                          <a:gdLst/>
                          <a:ahLst/>
                          <a:cxnLst/>
                          <a:rect l="0" t="0" r="0" b="0"/>
                          <a:pathLst>
                            <a:path w="2850" h="186200" fill="none">
                              <a:moveTo>
                                <a:pt x="0" y="0"/>
                              </a:moveTo>
                              <a:lnTo>
                                <a:pt x="2850" y="186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6" name="Activity"/>
                        <a:cNvSpPr/>
                      </a:nvSpPr>
                      <a:spPr>
                        <a:xfrm>
                          <a:off x="3507050" y="4185243"/>
                          <a:ext cx="714400" cy="395200"/>
                        </a:xfrm>
                        <a:custGeom>
                          <a:avLst/>
                          <a:gdLst>
                            <a:gd name="connsiteX0" fmla="*/ 357200 w 714400"/>
                            <a:gd name="connsiteY0" fmla="*/ 395200 h 395200"/>
                            <a:gd name="connsiteX1" fmla="*/ 357200 w 714400"/>
                            <a:gd name="connsiteY1" fmla="*/ 0 h 395200"/>
                            <a:gd name="connsiteX2" fmla="*/ 714400 w 714400"/>
                            <a:gd name="connsiteY2" fmla="*/ 197600 h 395200"/>
                            <a:gd name="connsiteX3" fmla="*/ 0 w 714400"/>
                            <a:gd name="connsiteY3" fmla="*/ 197600 h 395200"/>
                            <a:gd name="connsiteX4" fmla="*/ 178600 w 714400"/>
                            <a:gd name="connsiteY4" fmla="*/ 0 h 395200"/>
                            <a:gd name="connsiteX5" fmla="*/ 535800 w 714400"/>
                            <a:gd name="connsiteY5" fmla="*/ 0 h 395200"/>
                            <a:gd name="connsiteX6" fmla="*/ 178600 w 714400"/>
                            <a:gd name="connsiteY6" fmla="*/ 395200 h 395200"/>
                            <a:gd name="connsiteX7" fmla="*/ 535800 w 714400"/>
                            <a:gd name="connsiteY7" fmla="*/ 395200 h 395200"/>
                            <a:gd name="connsiteX8" fmla="*/ 30005 w 714400"/>
                            <a:gd name="connsiteY8" fmla="*/ 79040 h 395200"/>
                            <a:gd name="connsiteX9" fmla="*/ 30005 w 714400"/>
                            <a:gd name="connsiteY9" fmla="*/ 316160 h 395200"/>
                            <a:gd name="connsiteX10" fmla="*/ 684395 w 714400"/>
                            <a:gd name="connsiteY10" fmla="*/ 79040 h 395200"/>
                            <a:gd name="connsiteX11" fmla="*/ 684395 w 714400"/>
                            <a:gd name="connsiteY11" fmla="*/ 316160 h 395200"/>
                            <a:gd name="rtt" fmla="*/ 34200 h 395200"/>
                            <a:gd name="rtb" fmla="*/ 361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14400" h="395200">
                              <a:moveTo>
                                <a:pt x="178600" y="395200"/>
                              </a:moveTo>
                              <a:lnTo>
                                <a:pt x="535800" y="395200"/>
                              </a:lnTo>
                              <a:cubicBezTo>
                                <a:pt x="637222" y="384929"/>
                                <a:pt x="714400" y="299541"/>
                                <a:pt x="714400" y="197600"/>
                              </a:cubicBezTo>
                              <a:cubicBezTo>
                                <a:pt x="714400" y="95659"/>
                                <a:pt x="637222" y="10271"/>
                                <a:pt x="535800" y="0"/>
                              </a:cubicBezTo>
                              <a:lnTo>
                                <a:pt x="178600" y="0"/>
                              </a:lnTo>
                              <a:cubicBezTo>
                                <a:pt x="77178" y="10271"/>
                                <a:pt x="0" y="95659"/>
                                <a:pt x="0" y="197600"/>
                              </a:cubicBezTo>
                              <a:cubicBezTo>
                                <a:pt x="0" y="299541"/>
                                <a:pt x="77178" y="384929"/>
                                <a:pt x="1786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View Profile</a:t>
                            </a:r>
                          </a:p>
                        </a:txBody>
                        <a:useSpRect/>
                      </a:txSp>
                    </a:sp>
                    <a:sp>
                      <a:nvSpPr>
                        <a:cNvPr id="127" name="Control Flow"/>
                        <a:cNvSpPr/>
                      </a:nvSpPr>
                      <a:spPr>
                        <a:xfrm>
                          <a:off x="3864254" y="4580443"/>
                          <a:ext cx="2850" cy="247000"/>
                        </a:xfrm>
                        <a:custGeom>
                          <a:avLst/>
                          <a:gdLst/>
                          <a:ahLst/>
                          <a:cxnLst/>
                          <a:rect l="0" t="0" r="0" b="0"/>
                          <a:pathLst>
                            <a:path w="2850" h="247000" fill="none">
                              <a:moveTo>
                                <a:pt x="0" y="0"/>
                              </a:moveTo>
                              <a:lnTo>
                                <a:pt x="-2850" y="2470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29" name="Line connector"/>
                        <a:cNvCxnSpPr/>
                      </a:nvCxnSpPr>
                      <a:spPr>
                        <a:xfrm rot="5400000">
                          <a:off x="5552400" y="5796443"/>
                          <a:ext cx="220400" cy="0"/>
                        </a:xfrm>
                        <a:prstGeom prst="line">
                          <a:avLst/>
                        </a:prstGeom>
                        <a:ln w="7600" cap="flat">
                          <a:solidFill>
                            <a:srgbClr val="000000"/>
                          </a:solidFill>
                          <a:bevel/>
                        </a:ln>
                      </a:spPr>
                    </a:cxnSp>
                    <a:sp>
                      <a:nvSpPr>
                        <a:cNvPr id="130" name="Control Flow"/>
                        <a:cNvSpPr/>
                      </a:nvSpPr>
                      <a:spPr>
                        <a:xfrm>
                          <a:off x="5644527" y="5899043"/>
                          <a:ext cx="732473" cy="0"/>
                        </a:xfrm>
                        <a:custGeom>
                          <a:avLst/>
                          <a:gdLst/>
                          <a:ahLst/>
                          <a:cxnLst/>
                          <a:rect l="0" t="0" r="0" b="0"/>
                          <a:pathLst>
                            <a:path w="732473" fill="none">
                              <a:moveTo>
                                <a:pt x="0" y="0"/>
                              </a:moveTo>
                              <a:lnTo>
                                <a:pt x="732473" y="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7" name="Text 147"/>
                        <a:cNvSpPr txBox="1"/>
                      </a:nvSpPr>
                      <a:spPr>
                        <a:xfrm>
                          <a:off x="6521400" y="5826843"/>
                          <a:ext cx="395200" cy="144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[End]</a:t>
                            </a:r>
                          </a:p>
                        </a:txBody>
                        <a:useSpRect/>
                      </a:txSp>
                    </a:sp>
                    <a:sp>
                      <a:nvSpPr>
                        <a:cNvPr id="132" name="Control Flow"/>
                        <a:cNvSpPr/>
                      </a:nvSpPr>
                      <a:spPr>
                        <a:xfrm>
                          <a:off x="5544800" y="4855943"/>
                          <a:ext cx="3800" cy="252700"/>
                        </a:xfrm>
                        <a:custGeom>
                          <a:avLst/>
                          <a:gdLst/>
                          <a:ahLst/>
                          <a:cxnLst/>
                          <a:rect l="0" t="0" r="0" b="0"/>
                          <a:pathLst>
                            <a:path w="3800" h="252700" fill="none">
                              <a:moveTo>
                                <a:pt x="0" y="0"/>
                              </a:moveTo>
                              <a:lnTo>
                                <a:pt x="3800" y="2527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33" name="Activity"/>
                        <a:cNvSpPr/>
                      </a:nvSpPr>
                      <a:spPr>
                        <a:xfrm>
                          <a:off x="5225600" y="5108643"/>
                          <a:ext cx="646000" cy="395200"/>
                        </a:xfrm>
                        <a:custGeom>
                          <a:avLst/>
                          <a:gdLst>
                            <a:gd name="connsiteX0" fmla="*/ 323000 w 646000"/>
                            <a:gd name="connsiteY0" fmla="*/ 395200 h 395200"/>
                            <a:gd name="connsiteX1" fmla="*/ 323000 w 646000"/>
                            <a:gd name="connsiteY1" fmla="*/ 0 h 395200"/>
                            <a:gd name="connsiteX2" fmla="*/ 646000 w 646000"/>
                            <a:gd name="connsiteY2" fmla="*/ 197600 h 395200"/>
                            <a:gd name="connsiteX3" fmla="*/ 0 w 646000"/>
                            <a:gd name="connsiteY3" fmla="*/ 197600 h 395200"/>
                            <a:gd name="connsiteX4" fmla="*/ 161500 w 646000"/>
                            <a:gd name="connsiteY4" fmla="*/ 0 h 395200"/>
                            <a:gd name="connsiteX5" fmla="*/ 484500 w 646000"/>
                            <a:gd name="connsiteY5" fmla="*/ 0 h 395200"/>
                            <a:gd name="connsiteX6" fmla="*/ 161500 w 646000"/>
                            <a:gd name="connsiteY6" fmla="*/ 395200 h 395200"/>
                            <a:gd name="connsiteX7" fmla="*/ 484500 w 646000"/>
                            <a:gd name="connsiteY7" fmla="*/ 395200 h 395200"/>
                            <a:gd name="connsiteX8" fmla="*/ 27132 w 646000"/>
                            <a:gd name="connsiteY8" fmla="*/ 79040 h 395200"/>
                            <a:gd name="connsiteX9" fmla="*/ 27132 w 646000"/>
                            <a:gd name="connsiteY9" fmla="*/ 316160 h 395200"/>
                            <a:gd name="connsiteX10" fmla="*/ 618868 w 646000"/>
                            <a:gd name="connsiteY10" fmla="*/ 79040 h 395200"/>
                            <a:gd name="connsiteX11" fmla="*/ 618868 w 646000"/>
                            <a:gd name="connsiteY11" fmla="*/ 316160 h 395200"/>
                            <a:gd name="rtt" fmla="*/ 34200 h 395200"/>
                            <a:gd name="rtb" fmla="*/ 361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46000" h="395200">
                              <a:moveTo>
                                <a:pt x="161500" y="395200"/>
                              </a:moveTo>
                              <a:lnTo>
                                <a:pt x="484500" y="395200"/>
                              </a:lnTo>
                              <a:cubicBezTo>
                                <a:pt x="578470" y="376114"/>
                                <a:pt x="646000" y="293489"/>
                                <a:pt x="646000" y="197600"/>
                              </a:cubicBezTo>
                              <a:cubicBezTo>
                                <a:pt x="646000" y="101711"/>
                                <a:pt x="578470" y="19086"/>
                                <a:pt x="484500" y="0"/>
                              </a:cubicBezTo>
                              <a:lnTo>
                                <a:pt x="161500" y="0"/>
                              </a:lnTo>
                              <a:cubicBezTo>
                                <a:pt x="67530" y="19086"/>
                                <a:pt x="0" y="101711"/>
                                <a:pt x="0" y="197600"/>
                              </a:cubicBezTo>
                              <a:cubicBezTo>
                                <a:pt x="0" y="293489"/>
                                <a:pt x="67530" y="376114"/>
                                <a:pt x="1615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Logout</a:t>
                            </a:r>
                          </a:p>
                        </a:txBody>
                        <a:useSpRect/>
                      </a:txSp>
                    </a:sp>
                    <a:sp>
                      <a:nvSpPr>
                        <a:cNvPr id="134" name="Control Flow"/>
                        <a:cNvSpPr/>
                      </a:nvSpPr>
                      <a:spPr>
                        <a:xfrm>
                          <a:off x="5548600" y="5503843"/>
                          <a:ext cx="0" cy="182400"/>
                        </a:xfrm>
                        <a:custGeom>
                          <a:avLst/>
                          <a:gdLst/>
                          <a:ahLst/>
                          <a:cxnLst/>
                          <a:rect l="0" t="0" r="0" b="0"/>
                          <a:pathLst>
                            <a:path h="182400" fill="none">
                              <a:moveTo>
                                <a:pt x="0" y="0"/>
                              </a:moveTo>
                              <a:lnTo>
                                <a:pt x="0" y="1824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35" name="Horizontal Synchronization Bar"/>
                        <a:cNvCxnSpPr/>
                      </a:nvCxnSpPr>
                      <a:spPr>
                        <a:xfrm>
                          <a:off x="3899400" y="5686243"/>
                          <a:ext cx="3017200" cy="0"/>
                        </a:xfrm>
                        <a:prstGeom prst="line">
                          <a:avLst/>
                        </a:prstGeom>
                        <a:ln w="38000" cap="flat">
                          <a:solidFill>
                            <a:srgbClr val="4F81BD"/>
                          </a:solidFill>
                          <a:bevel/>
                        </a:ln>
                      </a:spPr>
                    </a:cxnSp>
                    <a:grpSp>
                      <a:nvGrpSpPr>
                        <a:cNvPr id="36" name="Final State"/>
                        <a:cNvGrpSpPr/>
                      </a:nvGrpSpPr>
                      <a:grpSpPr>
                        <a:xfrm>
                          <a:off x="6379119" y="5800555"/>
                          <a:ext cx="197202" cy="197202"/>
                          <a:chOff x="6379119" y="5800555"/>
                          <a:chExt cx="197202" cy="197202"/>
                        </a:xfrm>
                      </a:grpSpPr>
                      <a:sp>
                        <a:nvSpPr>
                          <a:cNvPr id="138" name="Ellipse"/>
                          <a:cNvSpPr/>
                        </a:nvSpPr>
                        <a:spPr>
                          <a:xfrm>
                            <a:off x="6379119" y="5800555"/>
                            <a:ext cx="197202" cy="197202"/>
                          </a:xfrm>
                          <a:custGeom>
                            <a:avLst/>
                            <a:gdLst/>
                            <a:ahLst/>
                            <a:cxnLst/>
                            <a:rect l="0" t="0" r="0" b="0"/>
                            <a:pathLst>
                              <a:path w="197202" h="197202">
                                <a:moveTo>
                                  <a:pt x="0" y="98601"/>
                                </a:moveTo>
                                <a:cubicBezTo>
                                  <a:pt x="0" y="44145"/>
                                  <a:pt x="44145" y="0"/>
                                  <a:pt x="98601" y="0"/>
                                </a:cubicBezTo>
                                <a:cubicBezTo>
                                  <a:pt x="153057" y="0"/>
                                  <a:pt x="197202" y="44145"/>
                                  <a:pt x="197202" y="98601"/>
                                </a:cubicBezTo>
                                <a:cubicBezTo>
                                  <a:pt x="197202" y="153057"/>
                                  <a:pt x="153057" y="197202"/>
                                  <a:pt x="98601" y="197202"/>
                                </a:cubicBezTo>
                                <a:cubicBezTo>
                                  <a:pt x="44145" y="197202"/>
                                  <a:pt x="0" y="153057"/>
                                  <a:pt x="0" y="98601"/>
                                </a:cubicBezTo>
                                <a:close/>
                              </a:path>
                            </a:pathLst>
                          </a:custGeom>
                          <a:solidFill>
                            <a:srgbClr val="3498DB"/>
                          </a:solidFill>
                          <a:ln w="7600" cap="flat">
                            <a:solidFill>
                              <a:srgbClr val="3498DB"/>
                            </a:solidFill>
                            <a:bevel/>
                          </a:ln>
                        </a:spPr>
                      </a:sp>
                      <a:sp>
                        <a:nvSpPr>
                          <a:cNvPr id="139" name="Ellipse"/>
                          <a:cNvSpPr/>
                        </a:nvSpPr>
                        <a:spPr>
                          <a:xfrm>
                            <a:off x="6401700" y="5824943"/>
                            <a:ext cx="148200" cy="148200"/>
                          </a:xfrm>
                          <a:custGeom>
                            <a:avLst/>
                            <a:gdLst/>
                            <a:ahLst/>
                            <a:cxnLst/>
                            <a:rect l="0" t="0" r="0" b="0"/>
                            <a:pathLst>
                              <a:path w="148200" h="148200">
                                <a:moveTo>
                                  <a:pt x="0" y="74100"/>
                                </a:moveTo>
                                <a:cubicBezTo>
                                  <a:pt x="0" y="33176"/>
                                  <a:pt x="33176" y="0"/>
                                  <a:pt x="74100" y="0"/>
                                </a:cubicBezTo>
                                <a:cubicBezTo>
                                  <a:pt x="115024" y="0"/>
                                  <a:pt x="148200" y="33176"/>
                                  <a:pt x="148200" y="74100"/>
                                </a:cubicBezTo>
                                <a:cubicBezTo>
                                  <a:pt x="148200" y="115024"/>
                                  <a:pt x="115024" y="148200"/>
                                  <a:pt x="74100" y="148200"/>
                                </a:cubicBezTo>
                                <a:cubicBezTo>
                                  <a:pt x="33176" y="148200"/>
                                  <a:pt x="0" y="115024"/>
                                  <a:pt x="0" y="74100"/>
                                </a:cubicBezTo>
                                <a:close/>
                              </a:path>
                            </a:pathLst>
                          </a:custGeom>
                          <a:solidFill>
                            <a:srgbClr val="3498DB"/>
                          </a:solidFill>
                          <a:ln w="7600" cap="flat">
                            <a:solidFill>
                              <a:srgbClr val="3498DB"/>
                            </a:solidFill>
                            <a:bevel/>
                          </a:ln>
                        </a:spPr>
                      </a:sp>
                    </a:grpSp>
                    <a:sp>
                      <a:nvSpPr>
                        <a:cNvPr id="2" name="Control Flow"/>
                        <a:cNvSpPr/>
                      </a:nvSpPr>
                      <a:spPr>
                        <a:xfrm>
                          <a:off x="2727104" y="3999043"/>
                          <a:ext cx="2850" cy="186200"/>
                        </a:xfrm>
                        <a:custGeom>
                          <a:avLst/>
                          <a:gdLst/>
                          <a:ahLst/>
                          <a:cxnLst/>
                          <a:rect l="0" t="0" r="0" b="0"/>
                          <a:pathLst>
                            <a:path w="2850" h="186200" fill="none">
                              <a:moveTo>
                                <a:pt x="0" y="0"/>
                              </a:moveTo>
                              <a:lnTo>
                                <a:pt x="2850" y="186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3" name="Control Flow"/>
                        <a:cNvSpPr/>
                      </a:nvSpPr>
                      <a:spPr>
                        <a:xfrm>
                          <a:off x="4454200" y="3702643"/>
                          <a:ext cx="0" cy="258400"/>
                        </a:xfrm>
                        <a:custGeom>
                          <a:avLst/>
                          <a:gdLst/>
                          <a:ahLst/>
                          <a:cxnLst/>
                          <a:rect l="0" t="0" r="0" b="0"/>
                          <a:pathLst>
                            <a:path h="258400" fill="none">
                              <a:moveTo>
                                <a:pt x="0" y="0"/>
                              </a:moveTo>
                              <a:lnTo>
                                <a:pt x="0" y="2584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8" name="Text 148"/>
                        <a:cNvSpPr txBox="1"/>
                      </a:nvSpPr>
                      <a:spPr>
                        <a:xfrm>
                          <a:off x="1824600" y="85264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49" name="Text 149"/>
                        <a:cNvSpPr txBox="1"/>
                      </a:nvSpPr>
                      <a:spPr>
                        <a:xfrm>
                          <a:off x="1824600" y="2913729"/>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50" name="Text 150"/>
                        <a:cNvSpPr txBox="1"/>
                      </a:nvSpPr>
                      <a:spPr>
                        <a:xfrm>
                          <a:off x="1824600" y="497481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51" name="Text 151"/>
                        <a:cNvSpPr txBox="1"/>
                      </a:nvSpPr>
                      <a:spPr>
                        <a:xfrm>
                          <a:off x="1824600" y="85264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52" name="Text 152"/>
                        <a:cNvSpPr txBox="1"/>
                      </a:nvSpPr>
                      <a:spPr>
                        <a:xfrm>
                          <a:off x="1824600" y="2913729"/>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53" name="Text 153"/>
                        <a:cNvSpPr txBox="1"/>
                      </a:nvSpPr>
                      <a:spPr>
                        <a:xfrm>
                          <a:off x="1824600" y="497481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54" name="Text 154"/>
                        <a:cNvSpPr txBox="1"/>
                      </a:nvSpPr>
                      <a:spPr>
                        <a:xfrm>
                          <a:off x="1824600" y="85264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55" name="Text 155"/>
                        <a:cNvSpPr txBox="1"/>
                      </a:nvSpPr>
                      <a:spPr>
                        <a:xfrm>
                          <a:off x="1824600" y="2913729"/>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56" name="Text 156"/>
                        <a:cNvSpPr txBox="1"/>
                      </a:nvSpPr>
                      <a:spPr>
                        <a:xfrm>
                          <a:off x="1824600" y="497481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9A70E1" w:rsidRDefault="009A70E1">
      <w:pPr>
        <w:rPr>
          <w:rFonts w:ascii="Times New Roman" w:hAnsi="Times New Roman" w:cs="Times New Roman"/>
        </w:rPr>
      </w:pPr>
      <w:r w:rsidRPr="0099349B">
        <w:rPr>
          <w:rFonts w:ascii="Times New Roman" w:hAnsi="Times New Roman" w:cs="Times New Roman"/>
        </w:rPr>
        <w:tab/>
      </w:r>
      <w:r w:rsidRPr="0099349B">
        <w:rPr>
          <w:rFonts w:ascii="Times New Roman" w:hAnsi="Times New Roman" w:cs="Times New Roman"/>
        </w:rPr>
        <w:tab/>
      </w:r>
      <w:r w:rsidRPr="0099349B">
        <w:rPr>
          <w:rFonts w:ascii="Times New Roman" w:hAnsi="Times New Roman" w:cs="Times New Roman"/>
        </w:rPr>
        <w:tab/>
      </w:r>
    </w:p>
    <w:p w:rsidR="00DD7E11" w:rsidRDefault="00DD7E11">
      <w:pPr>
        <w:rPr>
          <w:rFonts w:ascii="Times New Roman" w:hAnsi="Times New Roman" w:cs="Times New Roman"/>
        </w:rPr>
      </w:pPr>
    </w:p>
    <w:p w:rsidR="00DD7E11" w:rsidRDefault="00DD7E11">
      <w:pPr>
        <w:rPr>
          <w:rFonts w:ascii="Times New Roman" w:hAnsi="Times New Roman" w:cs="Times New Roman"/>
        </w:rPr>
      </w:pPr>
    </w:p>
    <w:p w:rsidR="00755A69" w:rsidRPr="0099349B" w:rsidRDefault="00755A69" w:rsidP="00755A69">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DD7E11" w:rsidRDefault="00DD7E11">
      <w:pPr>
        <w:rPr>
          <w:rFonts w:ascii="Times New Roman" w:hAnsi="Times New Roman" w:cs="Times New Roman"/>
        </w:rPr>
      </w:pPr>
    </w:p>
    <w:p w:rsidR="00DD7E11" w:rsidRDefault="00DD7E11">
      <w:pPr>
        <w:rPr>
          <w:rFonts w:ascii="Times New Roman" w:hAnsi="Times New Roman" w:cs="Times New Roman"/>
        </w:rPr>
      </w:pPr>
    </w:p>
    <w:p w:rsidR="00DD7E11" w:rsidRDefault="00DD7E11">
      <w:pPr>
        <w:rPr>
          <w:rFonts w:ascii="Times New Roman" w:hAnsi="Times New Roman" w:cs="Times New Roman"/>
        </w:rPr>
      </w:pPr>
    </w:p>
    <w:p w:rsidR="00DD7E11" w:rsidRDefault="00DD7E11" w:rsidP="00DD7E11">
      <w:pPr>
        <w:jc w:val="center"/>
        <w:rPr>
          <w:rFonts w:ascii="Times New Roman" w:hAnsi="Times New Roman" w:cs="Times New Roman"/>
          <w:sz w:val="28"/>
          <w:szCs w:val="28"/>
          <w:u w:val="single"/>
        </w:rPr>
      </w:pPr>
    </w:p>
    <w:p w:rsidR="00DD7E11" w:rsidRDefault="00DD7E11" w:rsidP="00DD7E11">
      <w:pPr>
        <w:jc w:val="center"/>
        <w:rPr>
          <w:rFonts w:ascii="Times New Roman" w:hAnsi="Times New Roman" w:cs="Times New Roman"/>
          <w:sz w:val="28"/>
          <w:szCs w:val="28"/>
          <w:u w:val="single"/>
        </w:rPr>
      </w:pPr>
    </w:p>
    <w:p w:rsidR="00DD7E11" w:rsidRPr="00B34BF7" w:rsidRDefault="00DD7E11" w:rsidP="00DD7E11">
      <w:pPr>
        <w:jc w:val="center"/>
        <w:rPr>
          <w:rFonts w:ascii="Times New Roman" w:hAnsi="Times New Roman" w:cs="Times New Roman"/>
          <w:b/>
          <w:bCs/>
        </w:rPr>
      </w:pPr>
      <w:r w:rsidRPr="00B34BF7">
        <w:rPr>
          <w:rFonts w:ascii="Times New Roman" w:hAnsi="Times New Roman" w:cs="Times New Roman"/>
          <w:b/>
          <w:bCs/>
          <w:sz w:val="28"/>
          <w:szCs w:val="28"/>
        </w:rPr>
        <w:t>Patient</w:t>
      </w:r>
    </w:p>
    <w:p w:rsidR="00DA60FE" w:rsidRPr="0099349B" w:rsidRDefault="009A70E1">
      <w:pPr>
        <w:rPr>
          <w:rFonts w:ascii="Times New Roman" w:hAnsi="Times New Roman" w:cs="Times New Roman"/>
          <w:sz w:val="28"/>
          <w:szCs w:val="28"/>
        </w:rPr>
      </w:pPr>
      <w:r w:rsidRPr="0099349B">
        <w:rPr>
          <w:rFonts w:ascii="Times New Roman" w:hAnsi="Times New Roman" w:cs="Times New Roman"/>
        </w:rPr>
        <w:tab/>
      </w:r>
      <w:r w:rsidRPr="0099349B">
        <w:rPr>
          <w:rFonts w:ascii="Times New Roman" w:hAnsi="Times New Roman" w:cs="Times New Roman"/>
        </w:rPr>
        <w:tab/>
      </w:r>
      <w:r w:rsidRPr="0099349B">
        <w:rPr>
          <w:rFonts w:ascii="Times New Roman" w:hAnsi="Times New Roman" w:cs="Times New Roman"/>
        </w:rPr>
        <w:tab/>
      </w:r>
      <w:r w:rsidRPr="0099349B">
        <w:rPr>
          <w:rFonts w:ascii="Times New Roman" w:hAnsi="Times New Roman" w:cs="Times New Roman"/>
        </w:rPr>
        <w:tab/>
      </w:r>
      <w:r w:rsidRPr="0099349B">
        <w:rPr>
          <w:rFonts w:ascii="Times New Roman" w:hAnsi="Times New Roman" w:cs="Times New Roman"/>
        </w:rPr>
        <w:tab/>
      </w:r>
    </w:p>
    <w:p w:rsidR="00DA60FE" w:rsidRPr="0099349B" w:rsidRDefault="00DA60FE" w:rsidP="00DA60FE">
      <w:pPr>
        <w:rPr>
          <w:rFonts w:ascii="Times New Roman" w:hAnsi="Times New Roman" w:cs="Times New Roman"/>
        </w:rPr>
      </w:pPr>
      <w:r w:rsidRPr="0099349B">
        <w:rPr>
          <w:rFonts w:ascii="Times New Roman" w:hAnsi="Times New Roman" w:cs="Times New Roman"/>
          <w:noProof/>
          <w:lang w:eastAsia="en-US" w:bidi="gu-IN"/>
        </w:rPr>
        <w:drawing>
          <wp:inline distT="0" distB="0" distL="0" distR="0">
            <wp:extent cx="5494800" cy="5152713"/>
            <wp:effectExtent l="0" t="0" r="0" b="0"/>
            <wp:docPr id="12"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94800" cy="5152713"/>
                      <a:chOff x="1824600" y="852644"/>
                      <a:chExt cx="5494800" cy="5152713"/>
                    </a:xfrm>
                  </a:grpSpPr>
                  <a:grpSp>
                    <a:nvGrpSpPr>
                      <a:cNvPr id="143" name="Group143"/>
                      <a:cNvGrpSpPr/>
                    </a:nvGrpSpPr>
                    <a:grpSpPr>
                      <a:xfrm>
                        <a:off x="1824600" y="852644"/>
                        <a:ext cx="5494800" cy="5152713"/>
                        <a:chOff x="1824600" y="852644"/>
                        <a:chExt cx="5494800" cy="5152713"/>
                      </a:xfrm>
                    </a:grpSpPr>
                    <a:sp>
                      <a:nvSpPr>
                        <a:cNvPr id="101" name="Activity"/>
                        <a:cNvSpPr/>
                      </a:nvSpPr>
                      <a:spPr>
                        <a:xfrm>
                          <a:off x="4218600" y="1899543"/>
                          <a:ext cx="760000" cy="338200"/>
                        </a:xfrm>
                        <a:custGeom>
                          <a:avLst/>
                          <a:gdLst>
                            <a:gd name="connsiteX0" fmla="*/ 380000 w 760000"/>
                            <a:gd name="connsiteY0" fmla="*/ 338200 h 338200"/>
                            <a:gd name="connsiteX1" fmla="*/ 380000 w 760000"/>
                            <a:gd name="connsiteY1" fmla="*/ 0 h 338200"/>
                            <a:gd name="connsiteX2" fmla="*/ 760000 w 760000"/>
                            <a:gd name="connsiteY2" fmla="*/ 169100 h 338200"/>
                            <a:gd name="connsiteX3" fmla="*/ 0 w 760000"/>
                            <a:gd name="connsiteY3" fmla="*/ 169100 h 338200"/>
                            <a:gd name="connsiteX4" fmla="*/ 190000 w 760000"/>
                            <a:gd name="connsiteY4" fmla="*/ 0 h 338200"/>
                            <a:gd name="connsiteX5" fmla="*/ 570000 w 760000"/>
                            <a:gd name="connsiteY5" fmla="*/ 0 h 338200"/>
                            <a:gd name="connsiteX6" fmla="*/ 190000 w 760000"/>
                            <a:gd name="connsiteY6" fmla="*/ 338200 h 338200"/>
                            <a:gd name="connsiteX7" fmla="*/ 570000 w 760000"/>
                            <a:gd name="connsiteY7" fmla="*/ 338200 h 338200"/>
                            <a:gd name="connsiteX8" fmla="*/ 31920 w 760000"/>
                            <a:gd name="connsiteY8" fmla="*/ 67640 h 338200"/>
                            <a:gd name="connsiteX9" fmla="*/ 31920 w 760000"/>
                            <a:gd name="connsiteY9" fmla="*/ 270560 h 338200"/>
                            <a:gd name="connsiteX10" fmla="*/ 728080 w 760000"/>
                            <a:gd name="connsiteY10" fmla="*/ 67640 h 338200"/>
                            <a:gd name="connsiteX11" fmla="*/ 728080 w 760000"/>
                            <a:gd name="connsiteY11" fmla="*/ 270560 h 338200"/>
                            <a:gd name="rtb" fmla="*/ 332500 h 338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760000" h="338200">
                              <a:moveTo>
                                <a:pt x="169100" y="338200"/>
                              </a:moveTo>
                              <a:lnTo>
                                <a:pt x="590900" y="338200"/>
                              </a:lnTo>
                              <a:cubicBezTo>
                                <a:pt x="684291" y="338200"/>
                                <a:pt x="760000" y="262491"/>
                                <a:pt x="760000" y="169100"/>
                              </a:cubicBezTo>
                              <a:cubicBezTo>
                                <a:pt x="760000" y="75709"/>
                                <a:pt x="684291" y="0"/>
                                <a:pt x="590900" y="0"/>
                              </a:cubicBezTo>
                              <a:lnTo>
                                <a:pt x="169100" y="0"/>
                              </a:lnTo>
                              <a:cubicBezTo>
                                <a:pt x="75709" y="0"/>
                                <a:pt x="0" y="75709"/>
                                <a:pt x="0" y="169100"/>
                              </a:cubicBezTo>
                              <a:cubicBezTo>
                                <a:pt x="0" y="262491"/>
                                <a:pt x="75709" y="338200"/>
                                <a:pt x="169100" y="338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Login</a:t>
                            </a:r>
                          </a:p>
                        </a:txBody>
                        <a:useSpRect/>
                      </a:txSp>
                    </a:sp>
                    <a:sp>
                      <a:nvSpPr>
                        <a:cNvPr id="102" name="Decision Activity"/>
                        <a:cNvSpPr/>
                      </a:nvSpPr>
                      <a:spPr>
                        <a:xfrm>
                          <a:off x="4454200" y="2539843"/>
                          <a:ext cx="288800" cy="288800"/>
                        </a:xfrm>
                        <a:custGeom>
                          <a:avLst/>
                          <a:gdLst>
                            <a:gd name="connsiteX0" fmla="*/ 144400 w 288800"/>
                            <a:gd name="connsiteY0" fmla="*/ 288800 h 288800"/>
                            <a:gd name="connsiteX1" fmla="*/ 144400 w 288800"/>
                            <a:gd name="connsiteY1" fmla="*/ 0 h 288800"/>
                            <a:gd name="connsiteX2" fmla="*/ 288800 w 288800"/>
                            <a:gd name="connsiteY2" fmla="*/ 144400 h 288800"/>
                            <a:gd name="connsiteX3" fmla="*/ 0 w 288800"/>
                            <a:gd name="connsiteY3" fmla="*/ 144400 h 288800"/>
                            <a:gd name="connsiteX4" fmla="*/ 144400 w 288800"/>
                            <a:gd name="connsiteY4" fmla="*/ 144400 h 288800"/>
                          </a:gdLst>
                          <a:ahLst/>
                          <a:cxnLst>
                            <a:cxn ang="0">
                              <a:pos x="connsiteX0" y="connsiteY0"/>
                            </a:cxn>
                            <a:cxn ang="0">
                              <a:pos x="connsiteX1" y="connsiteY1"/>
                            </a:cxn>
                            <a:cxn ang="0">
                              <a:pos x="connsiteX2" y="connsiteY2"/>
                            </a:cxn>
                            <a:cxn ang="0">
                              <a:pos x="connsiteX3" y="connsiteY3"/>
                            </a:cxn>
                            <a:cxn ang="0">
                              <a:pos x="connsiteX4" y="connsiteY4"/>
                            </a:cxn>
                          </a:cxnLst>
                          <a:rect l="0" t="0" r="0" b="0"/>
                          <a:pathLst>
                            <a:path w="288800" h="288800">
                              <a:moveTo>
                                <a:pt x="144400" y="288800"/>
                              </a:moveTo>
                              <a:lnTo>
                                <a:pt x="288800" y="144400"/>
                              </a:lnTo>
                              <a:lnTo>
                                <a:pt x="144400" y="0"/>
                              </a:lnTo>
                              <a:lnTo>
                                <a:pt x="0" y="144400"/>
                              </a:lnTo>
                              <a:lnTo>
                                <a:pt x="144400" y="288800"/>
                              </a:lnTo>
                              <a:close/>
                            </a:path>
                          </a:pathLst>
                        </a:custGeom>
                        <a:solidFill>
                          <a:srgbClr val="3498DB"/>
                        </a:solidFill>
                        <a:ln w="7600" cap="flat">
                          <a:solidFill>
                            <a:srgbClr val="3498DB"/>
                          </a:solidFill>
                          <a:bevel/>
                        </a:ln>
                      </a:spPr>
                    </a:sp>
                    <a:sp>
                      <a:nvSpPr>
                        <a:cNvPr id="103" name="Control Flow"/>
                        <a:cNvSpPr/>
                      </a:nvSpPr>
                      <a:spPr>
                        <a:xfrm>
                          <a:off x="4879800" y="1065443"/>
                          <a:ext cx="0" cy="433200"/>
                        </a:xfrm>
                        <a:custGeom>
                          <a:avLst/>
                          <a:gdLst/>
                          <a:ahLst/>
                          <a:cxnLst/>
                          <a:rect l="0" t="0" r="0" b="0"/>
                          <a:pathLst>
                            <a:path h="433200" fill="none">
                              <a:moveTo>
                                <a:pt x="0" y="0"/>
                              </a:moveTo>
                              <a:lnTo>
                                <a:pt x="0" y="4332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04" name="Horizontal Synchronization Bar"/>
                        <a:cNvCxnSpPr/>
                      </a:nvCxnSpPr>
                      <a:spPr>
                        <a:xfrm>
                          <a:off x="2628832" y="1567043"/>
                          <a:ext cx="4226968" cy="0"/>
                        </a:xfrm>
                        <a:prstGeom prst="line">
                          <a:avLst/>
                        </a:prstGeom>
                        <a:ln w="38000" cap="flat">
                          <a:solidFill>
                            <a:srgbClr val="4F81BD"/>
                          </a:solidFill>
                          <a:bevel/>
                        </a:ln>
                      </a:spPr>
                    </a:cxnSp>
                    <a:sp>
                      <a:nvSpPr>
                        <a:cNvPr id="105" name="Control Flow"/>
                        <a:cNvSpPr/>
                      </a:nvSpPr>
                      <a:spPr>
                        <a:xfrm>
                          <a:off x="4598600" y="1568943"/>
                          <a:ext cx="0" cy="330600"/>
                        </a:xfrm>
                        <a:custGeom>
                          <a:avLst/>
                          <a:gdLst/>
                          <a:ahLst/>
                          <a:cxnLst/>
                          <a:rect l="0" t="0" r="0" b="0"/>
                          <a:pathLst>
                            <a:path h="330600" fill="none">
                              <a:moveTo>
                                <a:pt x="0" y="0"/>
                              </a:moveTo>
                              <a:lnTo>
                                <a:pt x="0" y="3306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6" name="Control Flow"/>
                        <a:cNvSpPr/>
                      </a:nvSpPr>
                      <a:spPr>
                        <a:xfrm>
                          <a:off x="4598600" y="2237743"/>
                          <a:ext cx="0" cy="302100"/>
                        </a:xfrm>
                        <a:custGeom>
                          <a:avLst/>
                          <a:gdLst/>
                          <a:ahLst/>
                          <a:cxnLst/>
                          <a:rect l="0" t="0" r="0" b="0"/>
                          <a:pathLst>
                            <a:path h="302100" fill="none">
                              <a:moveTo>
                                <a:pt x="0" y="0"/>
                              </a:moveTo>
                              <a:lnTo>
                                <a:pt x="0" y="3021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07" name="Horizontal Synchronization Bar"/>
                        <a:cNvCxnSpPr/>
                      </a:nvCxnSpPr>
                      <a:spPr>
                        <a:xfrm>
                          <a:off x="2288200" y="3109843"/>
                          <a:ext cx="3845600" cy="0"/>
                        </a:xfrm>
                        <a:prstGeom prst="line">
                          <a:avLst/>
                        </a:prstGeom>
                        <a:ln w="38000" cap="flat">
                          <a:solidFill>
                            <a:srgbClr val="4F81BD"/>
                          </a:solidFill>
                          <a:bevel/>
                        </a:ln>
                      </a:spPr>
                    </a:cxnSp>
                    <a:sp>
                      <a:nvSpPr>
                        <a:cNvPr id="108" name="Control Flow"/>
                        <a:cNvSpPr/>
                      </a:nvSpPr>
                      <a:spPr>
                        <a:xfrm>
                          <a:off x="4598600" y="2828643"/>
                          <a:ext cx="0" cy="281200"/>
                        </a:xfrm>
                        <a:custGeom>
                          <a:avLst/>
                          <a:gdLst/>
                          <a:ahLst/>
                          <a:cxnLst/>
                          <a:rect l="0" t="0" r="0" b="0"/>
                          <a:pathLst>
                            <a:path h="281200" fill="none">
                              <a:moveTo>
                                <a:pt x="0" y="0"/>
                              </a:moveTo>
                              <a:lnTo>
                                <a:pt x="0" y="281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9" name="Control Flow"/>
                        <a:cNvSpPr/>
                      </a:nvSpPr>
                      <a:spPr>
                        <a:xfrm>
                          <a:off x="5100200" y="2866643"/>
                          <a:ext cx="0" cy="0"/>
                        </a:xfrm>
                        <a:custGeom>
                          <a:avLst/>
                          <a:gdLst/>
                          <a:ahLst/>
                          <a:cxnLst/>
                          <a:rect l="0" t="0" r="0" b="0"/>
                          <a:pathLst>
                            <a:path fill="none">
                              <a:moveTo>
                                <a:pt x="0" y="0"/>
                              </a:move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10" name="Control Flow 2"/>
                        <a:cNvSpPr/>
                      </a:nvSpPr>
                      <a:spPr>
                        <a:xfrm>
                          <a:off x="7106600" y="2684243"/>
                          <a:ext cx="2652400" cy="0"/>
                        </a:xfrm>
                        <a:custGeom>
                          <a:avLst/>
                          <a:gdLst/>
                          <a:ahLst/>
                          <a:cxnLst/>
                          <a:rect l="0" t="0" r="0" b="0"/>
                          <a:pathLst>
                            <a:path w="2652400" fill="none">
                              <a:moveTo>
                                <a:pt x="0" y="0"/>
                              </a:moveTo>
                              <a:lnTo>
                                <a:pt x="0" y="-1398400"/>
                              </a:lnTo>
                              <a:lnTo>
                                <a:pt x="-2181200" y="-1398400"/>
                              </a:lnTo>
                              <a:cubicBezTo>
                                <a:pt x="-2181200" y="-1423584"/>
                                <a:pt x="-2201616" y="-1444000"/>
                                <a:pt x="-2226800" y="-1444000"/>
                              </a:cubicBezTo>
                              <a:cubicBezTo>
                                <a:pt x="-2251984" y="-1444000"/>
                                <a:pt x="-2272400" y="-1423584"/>
                                <a:pt x="-2272400" y="-1398400"/>
                              </a:cubicBezTo>
                              <a:lnTo>
                                <a:pt x="-5206000" y="-1398400"/>
                              </a:lnTo>
                              <a:lnTo>
                                <a:pt x="-5206000" y="0"/>
                              </a:lnTo>
                              <a:lnTo>
                                <a:pt x="-2652400" y="0"/>
                              </a:lnTo>
                            </a:path>
                          </a:pathLst>
                        </a:custGeom>
                        <a:solidFill>
                          <a:srgbClr val="000000"/>
                        </a:solidFill>
                        <a:ln w="7600" cap="flat">
                          <a:solidFill>
                            <a:srgbClr val="000000"/>
                          </a:solidFill>
                          <a:bevel/>
                          <a:tailEnd type="arrow" w="lg" len="lg"/>
                        </a:ln>
                      </a:spPr>
                    </a:sp>
                    <a:sp>
                      <a:nvSpPr>
                        <a:cNvPr id="111" name="Transition"/>
                        <a:cNvSpPr/>
                      </a:nvSpPr>
                      <a:spPr>
                        <a:xfrm>
                          <a:off x="7106600" y="2684243"/>
                          <a:ext cx="2363600" cy="0"/>
                        </a:xfrm>
                        <a:custGeom>
                          <a:avLst/>
                          <a:gdLst/>
                          <a:ahLst/>
                          <a:cxnLst/>
                          <a:rect l="0" t="0" r="0" b="0"/>
                          <a:pathLst>
                            <a:path w="2363600" fill="none">
                              <a:moveTo>
                                <a:pt x="0" y="0"/>
                              </a:moveTo>
                              <a:lnTo>
                                <a:pt x="-2363600" y="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4" name="Text 144"/>
                        <a:cNvSpPr txBox="1"/>
                      </a:nvSpPr>
                      <a:spPr>
                        <a:xfrm>
                          <a:off x="1832200" y="1103443"/>
                          <a:ext cx="2006400" cy="1748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(If User name and Password Incorrect)</a:t>
                            </a:r>
                          </a:p>
                        </a:txBody>
                        <a:useSpRect/>
                      </a:txSp>
                    </a:sp>
                    <a:sp>
                      <a:nvSpPr>
                        <a:cNvPr id="145" name="Text 145"/>
                        <a:cNvSpPr txBox="1"/>
                      </a:nvSpPr>
                      <a:spPr>
                        <a:xfrm>
                          <a:off x="6050200" y="1035043"/>
                          <a:ext cx="1261600" cy="1748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(if Username and password is incorrect)</a:t>
                            </a:r>
                          </a:p>
                        </a:txBody>
                        <a:useSpRect/>
                      </a:txSp>
                    </a:sp>
                    <a:sp>
                      <a:nvSpPr>
                        <a:cNvPr id="114" name="Control Flow"/>
                        <a:cNvSpPr/>
                      </a:nvSpPr>
                      <a:spPr>
                        <a:xfrm>
                          <a:off x="4454200" y="3109843"/>
                          <a:ext cx="0" cy="258400"/>
                        </a:xfrm>
                        <a:custGeom>
                          <a:avLst/>
                          <a:gdLst/>
                          <a:ahLst/>
                          <a:cxnLst/>
                          <a:rect l="0" t="0" r="0" b="0"/>
                          <a:pathLst>
                            <a:path h="258400" fill="none">
                              <a:moveTo>
                                <a:pt x="0" y="0"/>
                              </a:moveTo>
                              <a:lnTo>
                                <a:pt x="0" y="2584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15" name="Activity"/>
                        <a:cNvSpPr/>
                      </a:nvSpPr>
                      <a:spPr>
                        <a:xfrm>
                          <a:off x="4097000" y="3368243"/>
                          <a:ext cx="714400" cy="334400"/>
                        </a:xfrm>
                        <a:custGeom>
                          <a:avLst/>
                          <a:gdLst>
                            <a:gd name="connsiteX0" fmla="*/ 357200 w 714400"/>
                            <a:gd name="connsiteY0" fmla="*/ 334400 h 334400"/>
                            <a:gd name="connsiteX1" fmla="*/ 357200 w 714400"/>
                            <a:gd name="connsiteY1" fmla="*/ 0 h 334400"/>
                            <a:gd name="connsiteX2" fmla="*/ 714400 w 714400"/>
                            <a:gd name="connsiteY2" fmla="*/ 167200 h 334400"/>
                            <a:gd name="connsiteX3" fmla="*/ 0 w 714400"/>
                            <a:gd name="connsiteY3" fmla="*/ 167200 h 334400"/>
                            <a:gd name="connsiteX4" fmla="*/ 178600 w 714400"/>
                            <a:gd name="connsiteY4" fmla="*/ 0 h 334400"/>
                            <a:gd name="connsiteX5" fmla="*/ 535800 w 714400"/>
                            <a:gd name="connsiteY5" fmla="*/ 0 h 334400"/>
                            <a:gd name="connsiteX6" fmla="*/ 178600 w 714400"/>
                            <a:gd name="connsiteY6" fmla="*/ 334400 h 334400"/>
                            <a:gd name="connsiteX7" fmla="*/ 535800 w 714400"/>
                            <a:gd name="connsiteY7" fmla="*/ 334400 h 334400"/>
                            <a:gd name="connsiteX8" fmla="*/ 30005 w 714400"/>
                            <a:gd name="connsiteY8" fmla="*/ 66880 h 334400"/>
                            <a:gd name="connsiteX9" fmla="*/ 30005 w 714400"/>
                            <a:gd name="connsiteY9" fmla="*/ 267520 h 334400"/>
                            <a:gd name="connsiteX10" fmla="*/ 684395 w 714400"/>
                            <a:gd name="connsiteY10" fmla="*/ 66880 h 334400"/>
                            <a:gd name="connsiteX11" fmla="*/ 684395 w 714400"/>
                            <a:gd name="connsiteY11" fmla="*/ 267520 h 334400"/>
                            <a:gd name="rtb" fmla="*/ 330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714400" h="334400">
                              <a:moveTo>
                                <a:pt x="167200" y="334400"/>
                              </a:moveTo>
                              <a:lnTo>
                                <a:pt x="547200" y="334400"/>
                              </a:lnTo>
                              <a:cubicBezTo>
                                <a:pt x="639542" y="334400"/>
                                <a:pt x="714400" y="259542"/>
                                <a:pt x="714400" y="167200"/>
                              </a:cubicBezTo>
                              <a:cubicBezTo>
                                <a:pt x="714400" y="74858"/>
                                <a:pt x="639542" y="0"/>
                                <a:pt x="5472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Patient</a:t>
                            </a:r>
                          </a:p>
                        </a:txBody>
                        <a:useSpRect/>
                      </a:txSp>
                    </a:sp>
                    <a:sp>
                      <a:nvSpPr>
                        <a:cNvPr id="116" name="Initial State"/>
                        <a:cNvSpPr/>
                      </a:nvSpPr>
                      <a:spPr>
                        <a:xfrm>
                          <a:off x="4781000" y="867844"/>
                          <a:ext cx="197600" cy="197600"/>
                        </a:xfrm>
                        <a:custGeom>
                          <a:avLst/>
                          <a:gdLst>
                            <a:gd name="connsiteX0" fmla="*/ 98800 w 197600"/>
                            <a:gd name="connsiteY0" fmla="*/ 0 h 197600"/>
                            <a:gd name="connsiteX1" fmla="*/ 98800 w 197600"/>
                            <a:gd name="connsiteY1" fmla="*/ 197600 h 197600"/>
                            <a:gd name="connsiteX2" fmla="*/ 0 w 197600"/>
                            <a:gd name="connsiteY2" fmla="*/ 98800 h 197600"/>
                            <a:gd name="connsiteX3" fmla="*/ 197600 w 197600"/>
                            <a:gd name="connsiteY3" fmla="*/ 98800 h 197600"/>
                          </a:gdLst>
                          <a:ahLst/>
                          <a:cxnLst>
                            <a:cxn ang="0">
                              <a:pos x="connsiteX0" y="connsiteY0"/>
                            </a:cxn>
                            <a:cxn ang="0">
                              <a:pos x="connsiteX1" y="connsiteY1"/>
                            </a:cxn>
                            <a:cxn ang="0">
                              <a:pos x="connsiteX2" y="connsiteY2"/>
                            </a:cxn>
                            <a:cxn ang="0">
                              <a:pos x="connsiteX3" y="connsiteY3"/>
                            </a:cxn>
                          </a:cxnLst>
                          <a:rect l="0" t="0" r="0" b="0"/>
                          <a:pathLst>
                            <a:path w="197600" h="197600">
                              <a:moveTo>
                                <a:pt x="0" y="98800"/>
                              </a:moveTo>
                              <a:cubicBezTo>
                                <a:pt x="0" y="44234"/>
                                <a:pt x="44234" y="0"/>
                                <a:pt x="98800" y="0"/>
                              </a:cubicBezTo>
                              <a:cubicBezTo>
                                <a:pt x="153366" y="0"/>
                                <a:pt x="197600" y="44234"/>
                                <a:pt x="197600" y="98800"/>
                              </a:cubicBezTo>
                              <a:cubicBezTo>
                                <a:pt x="197600" y="153366"/>
                                <a:pt x="153366" y="197600"/>
                                <a:pt x="98800" y="197600"/>
                              </a:cubicBezTo>
                              <a:cubicBezTo>
                                <a:pt x="44234" y="197600"/>
                                <a:pt x="0" y="153366"/>
                                <a:pt x="0" y="98800"/>
                              </a:cubicBezTo>
                              <a:close/>
                            </a:path>
                          </a:pathLst>
                        </a:custGeom>
                        <a:solidFill>
                          <a:srgbClr val="3498DB"/>
                        </a:solidFill>
                        <a:ln w="7600" cap="flat">
                          <a:solidFill>
                            <a:srgbClr val="3498DB"/>
                          </a:solidFill>
                          <a:bevel/>
                        </a:ln>
                      </a:spPr>
                    </a:sp>
                    <a:sp>
                      <a:nvSpPr>
                        <a:cNvPr id="146" name="Text 146"/>
                        <a:cNvSpPr txBox="1"/>
                      </a:nvSpPr>
                      <a:spPr>
                        <a:xfrm>
                          <a:off x="5064176" y="867844"/>
                          <a:ext cx="395200" cy="144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[Start]</a:t>
                            </a:r>
                          </a:p>
                        </a:txBody>
                        <a:useSpRect/>
                      </a:txSp>
                    </a:sp>
                    <a:cxnSp>
                      <a:nvCxnSpPr>
                        <a:cNvPr id="118" name="Horizontal Synchronization Bar"/>
                        <a:cNvCxnSpPr/>
                      </a:nvCxnSpPr>
                      <a:spPr>
                        <a:xfrm>
                          <a:off x="2364200" y="4075043"/>
                          <a:ext cx="1755600" cy="0"/>
                        </a:xfrm>
                        <a:prstGeom prst="line">
                          <a:avLst/>
                        </a:prstGeom>
                        <a:ln w="38000" cap="flat">
                          <a:solidFill>
                            <a:srgbClr val="4F81BD"/>
                          </a:solidFill>
                          <a:bevel/>
                        </a:ln>
                      </a:spPr>
                    </a:cxnSp>
                    <a:cxnSp>
                      <a:nvCxnSpPr>
                        <a:cNvPr id="119" name="Horizontal Synchronization Bar"/>
                        <a:cNvCxnSpPr/>
                      </a:nvCxnSpPr>
                      <a:spPr>
                        <a:xfrm>
                          <a:off x="4119800" y="4075043"/>
                          <a:ext cx="2166000" cy="0"/>
                        </a:xfrm>
                        <a:prstGeom prst="line">
                          <a:avLst/>
                        </a:prstGeom>
                        <a:ln w="38000" cap="flat">
                          <a:solidFill>
                            <a:srgbClr val="4F81BD"/>
                          </a:solidFill>
                          <a:bevel/>
                        </a:ln>
                      </a:spPr>
                    </a:cxnSp>
                    <a:cxnSp>
                      <a:nvCxnSpPr>
                        <a:cNvPr id="120" name="Horizontal Synchronization Bar"/>
                        <a:cNvCxnSpPr/>
                      </a:nvCxnSpPr>
                      <a:spPr>
                        <a:xfrm>
                          <a:off x="6285800" y="4075043"/>
                          <a:ext cx="0" cy="0"/>
                        </a:xfrm>
                        <a:prstGeom prst="line">
                          <a:avLst/>
                        </a:prstGeom>
                        <a:ln w="38000" cap="flat">
                          <a:solidFill>
                            <a:srgbClr val="4F81BD"/>
                          </a:solidFill>
                          <a:bevel/>
                        </a:ln>
                      </a:spPr>
                    </a:cxnSp>
                    <a:sp>
                      <a:nvSpPr>
                        <a:cNvPr id="121" name="Activity"/>
                        <a:cNvSpPr/>
                      </a:nvSpPr>
                      <a:spPr>
                        <a:xfrm>
                          <a:off x="2448750" y="4261243"/>
                          <a:ext cx="714400" cy="395200"/>
                        </a:xfrm>
                        <a:custGeom>
                          <a:avLst/>
                          <a:gdLst>
                            <a:gd name="connsiteX0" fmla="*/ 357200 w 714400"/>
                            <a:gd name="connsiteY0" fmla="*/ 395200 h 395200"/>
                            <a:gd name="connsiteX1" fmla="*/ 357200 w 714400"/>
                            <a:gd name="connsiteY1" fmla="*/ 0 h 395200"/>
                            <a:gd name="connsiteX2" fmla="*/ 714400 w 714400"/>
                            <a:gd name="connsiteY2" fmla="*/ 197600 h 395200"/>
                            <a:gd name="connsiteX3" fmla="*/ 0 w 714400"/>
                            <a:gd name="connsiteY3" fmla="*/ 197600 h 395200"/>
                            <a:gd name="connsiteX4" fmla="*/ 178600 w 714400"/>
                            <a:gd name="connsiteY4" fmla="*/ 0 h 395200"/>
                            <a:gd name="connsiteX5" fmla="*/ 535800 w 714400"/>
                            <a:gd name="connsiteY5" fmla="*/ 0 h 395200"/>
                            <a:gd name="connsiteX6" fmla="*/ 178600 w 714400"/>
                            <a:gd name="connsiteY6" fmla="*/ 395200 h 395200"/>
                            <a:gd name="connsiteX7" fmla="*/ 535800 w 714400"/>
                            <a:gd name="connsiteY7" fmla="*/ 395200 h 395200"/>
                            <a:gd name="connsiteX8" fmla="*/ 30005 w 714400"/>
                            <a:gd name="connsiteY8" fmla="*/ 79040 h 395200"/>
                            <a:gd name="connsiteX9" fmla="*/ 30005 w 714400"/>
                            <a:gd name="connsiteY9" fmla="*/ 316160 h 395200"/>
                            <a:gd name="connsiteX10" fmla="*/ 684395 w 714400"/>
                            <a:gd name="connsiteY10" fmla="*/ 79040 h 395200"/>
                            <a:gd name="connsiteX11" fmla="*/ 684395 w 714400"/>
                            <a:gd name="connsiteY11" fmla="*/ 316160 h 395200"/>
                            <a:gd name="rtt" fmla="*/ 34200 h 395200"/>
                            <a:gd name="rtb" fmla="*/ 361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14400" h="395200">
                              <a:moveTo>
                                <a:pt x="178600" y="395200"/>
                              </a:moveTo>
                              <a:lnTo>
                                <a:pt x="535800" y="395200"/>
                              </a:lnTo>
                              <a:cubicBezTo>
                                <a:pt x="637222" y="384929"/>
                                <a:pt x="714400" y="299541"/>
                                <a:pt x="714400" y="197600"/>
                              </a:cubicBezTo>
                              <a:cubicBezTo>
                                <a:pt x="714400" y="95659"/>
                                <a:pt x="637222" y="10271"/>
                                <a:pt x="535800" y="0"/>
                              </a:cubicBezTo>
                              <a:lnTo>
                                <a:pt x="178600" y="0"/>
                              </a:lnTo>
                              <a:cubicBezTo>
                                <a:pt x="77178" y="10271"/>
                                <a:pt x="0" y="95659"/>
                                <a:pt x="0" y="197600"/>
                              </a:cubicBezTo>
                              <a:cubicBezTo>
                                <a:pt x="0" y="299541"/>
                                <a:pt x="77178" y="384929"/>
                                <a:pt x="1786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Register</a:t>
                            </a:r>
                          </a:p>
                        </a:txBody>
                        <a:useSpRect/>
                      </a:txSp>
                    </a:sp>
                    <a:sp>
                      <a:nvSpPr>
                        <a:cNvPr id="122" name="Control Flow"/>
                        <a:cNvSpPr/>
                      </a:nvSpPr>
                      <a:spPr>
                        <a:xfrm>
                          <a:off x="2805954" y="4656443"/>
                          <a:ext cx="16150" cy="247000"/>
                        </a:xfrm>
                        <a:custGeom>
                          <a:avLst/>
                          <a:gdLst/>
                          <a:ahLst/>
                          <a:cxnLst/>
                          <a:rect l="0" t="0" r="0" b="0"/>
                          <a:pathLst>
                            <a:path w="16150" h="247000" fill="none">
                              <a:moveTo>
                                <a:pt x="0" y="0"/>
                              </a:moveTo>
                              <a:lnTo>
                                <a:pt x="-16150" y="2470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23" name="Horizontal Synchronization Bar"/>
                        <a:cNvCxnSpPr/>
                      </a:nvCxnSpPr>
                      <a:spPr>
                        <a:xfrm>
                          <a:off x="2326200" y="4949043"/>
                          <a:ext cx="4058400" cy="0"/>
                        </a:xfrm>
                        <a:prstGeom prst="line">
                          <a:avLst/>
                        </a:prstGeom>
                        <a:ln w="38000" cap="flat">
                          <a:solidFill>
                            <a:srgbClr val="4F81BD"/>
                          </a:solidFill>
                          <a:bevel/>
                        </a:ln>
                      </a:spPr>
                    </a:cxnSp>
                    <a:sp>
                      <a:nvSpPr>
                        <a:cNvPr id="124" name="Control Flow"/>
                        <a:cNvSpPr/>
                      </a:nvSpPr>
                      <a:spPr>
                        <a:xfrm>
                          <a:off x="3937404" y="4075043"/>
                          <a:ext cx="2850" cy="186200"/>
                        </a:xfrm>
                        <a:custGeom>
                          <a:avLst/>
                          <a:gdLst/>
                          <a:ahLst/>
                          <a:cxnLst/>
                          <a:rect l="0" t="0" r="0" b="0"/>
                          <a:pathLst>
                            <a:path w="2850" h="186200" fill="none">
                              <a:moveTo>
                                <a:pt x="0" y="0"/>
                              </a:moveTo>
                              <a:lnTo>
                                <a:pt x="2850" y="186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5" name="Activity"/>
                        <a:cNvSpPr/>
                      </a:nvSpPr>
                      <a:spPr>
                        <a:xfrm>
                          <a:off x="3583050" y="4261243"/>
                          <a:ext cx="714400" cy="395200"/>
                        </a:xfrm>
                        <a:custGeom>
                          <a:avLst/>
                          <a:gdLst>
                            <a:gd name="connsiteX0" fmla="*/ 357200 w 714400"/>
                            <a:gd name="connsiteY0" fmla="*/ 395200 h 395200"/>
                            <a:gd name="connsiteX1" fmla="*/ 357200 w 714400"/>
                            <a:gd name="connsiteY1" fmla="*/ 0 h 395200"/>
                            <a:gd name="connsiteX2" fmla="*/ 714400 w 714400"/>
                            <a:gd name="connsiteY2" fmla="*/ 197600 h 395200"/>
                            <a:gd name="connsiteX3" fmla="*/ 0 w 714400"/>
                            <a:gd name="connsiteY3" fmla="*/ 197600 h 395200"/>
                            <a:gd name="connsiteX4" fmla="*/ 178600 w 714400"/>
                            <a:gd name="connsiteY4" fmla="*/ 0 h 395200"/>
                            <a:gd name="connsiteX5" fmla="*/ 535800 w 714400"/>
                            <a:gd name="connsiteY5" fmla="*/ 0 h 395200"/>
                            <a:gd name="connsiteX6" fmla="*/ 178600 w 714400"/>
                            <a:gd name="connsiteY6" fmla="*/ 395200 h 395200"/>
                            <a:gd name="connsiteX7" fmla="*/ 535800 w 714400"/>
                            <a:gd name="connsiteY7" fmla="*/ 395200 h 395200"/>
                            <a:gd name="connsiteX8" fmla="*/ 30005 w 714400"/>
                            <a:gd name="connsiteY8" fmla="*/ 79040 h 395200"/>
                            <a:gd name="connsiteX9" fmla="*/ 30005 w 714400"/>
                            <a:gd name="connsiteY9" fmla="*/ 316160 h 395200"/>
                            <a:gd name="connsiteX10" fmla="*/ 684395 w 714400"/>
                            <a:gd name="connsiteY10" fmla="*/ 79040 h 395200"/>
                            <a:gd name="connsiteX11" fmla="*/ 684395 w 714400"/>
                            <a:gd name="connsiteY11" fmla="*/ 316160 h 395200"/>
                            <a:gd name="rtt" fmla="*/ 34200 h 395200"/>
                            <a:gd name="rtb" fmla="*/ 361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14400" h="395200">
                              <a:moveTo>
                                <a:pt x="178600" y="395200"/>
                              </a:moveTo>
                              <a:lnTo>
                                <a:pt x="535800" y="395200"/>
                              </a:lnTo>
                              <a:cubicBezTo>
                                <a:pt x="637222" y="384929"/>
                                <a:pt x="714400" y="299541"/>
                                <a:pt x="714400" y="197600"/>
                              </a:cubicBezTo>
                              <a:cubicBezTo>
                                <a:pt x="714400" y="95659"/>
                                <a:pt x="637222" y="10271"/>
                                <a:pt x="535800" y="0"/>
                              </a:cubicBezTo>
                              <a:lnTo>
                                <a:pt x="178600" y="0"/>
                              </a:lnTo>
                              <a:cubicBezTo>
                                <a:pt x="77178" y="10271"/>
                                <a:pt x="0" y="95659"/>
                                <a:pt x="0" y="197600"/>
                              </a:cubicBezTo>
                              <a:cubicBezTo>
                                <a:pt x="0" y="299541"/>
                                <a:pt x="77178" y="384929"/>
                                <a:pt x="1786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View Profile</a:t>
                            </a:r>
                          </a:p>
                        </a:txBody>
                        <a:useSpRect/>
                      </a:txSp>
                    </a:sp>
                    <a:sp>
                      <a:nvSpPr>
                        <a:cNvPr id="126" name="Control Flow"/>
                        <a:cNvSpPr/>
                      </a:nvSpPr>
                      <a:spPr>
                        <a:xfrm>
                          <a:off x="3940254" y="4656443"/>
                          <a:ext cx="2850" cy="247000"/>
                        </a:xfrm>
                        <a:custGeom>
                          <a:avLst/>
                          <a:gdLst/>
                          <a:ahLst/>
                          <a:cxnLst/>
                          <a:rect l="0" t="0" r="0" b="0"/>
                          <a:pathLst>
                            <a:path w="2850" h="247000" fill="none">
                              <a:moveTo>
                                <a:pt x="0" y="0"/>
                              </a:moveTo>
                              <a:lnTo>
                                <a:pt x="-2850" y="2470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27" name="Line connector"/>
                        <a:cNvCxnSpPr/>
                      </a:nvCxnSpPr>
                      <a:spPr>
                        <a:xfrm rot="5400000">
                          <a:off x="5639800" y="5807843"/>
                          <a:ext cx="182400" cy="0"/>
                        </a:xfrm>
                        <a:prstGeom prst="line">
                          <a:avLst/>
                        </a:prstGeom>
                        <a:ln w="7600" cap="flat">
                          <a:solidFill>
                            <a:srgbClr val="000000"/>
                          </a:solidFill>
                          <a:bevel/>
                        </a:ln>
                      </a:spPr>
                    </a:cxnSp>
                    <a:sp>
                      <a:nvSpPr>
                        <a:cNvPr id="128" name="Control Flow"/>
                        <a:cNvSpPr/>
                      </a:nvSpPr>
                      <a:spPr>
                        <a:xfrm>
                          <a:off x="5712927" y="5899043"/>
                          <a:ext cx="732473" cy="0"/>
                        </a:xfrm>
                        <a:custGeom>
                          <a:avLst/>
                          <a:gdLst/>
                          <a:ahLst/>
                          <a:cxnLst/>
                          <a:rect l="0" t="0" r="0" b="0"/>
                          <a:pathLst>
                            <a:path w="732473" fill="none">
                              <a:moveTo>
                                <a:pt x="0" y="0"/>
                              </a:moveTo>
                              <a:lnTo>
                                <a:pt x="732473" y="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7" name="Text 147"/>
                        <a:cNvSpPr txBox="1"/>
                      </a:nvSpPr>
                      <a:spPr>
                        <a:xfrm>
                          <a:off x="6589800" y="5800243"/>
                          <a:ext cx="395200" cy="144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[End]</a:t>
                            </a:r>
                          </a:p>
                        </a:txBody>
                        <a:useSpRect/>
                      </a:txSp>
                    </a:sp>
                    <a:sp>
                      <a:nvSpPr>
                        <a:cNvPr id="130" name="Control Flow"/>
                        <a:cNvSpPr/>
                      </a:nvSpPr>
                      <a:spPr>
                        <a:xfrm>
                          <a:off x="5620800" y="4931943"/>
                          <a:ext cx="3800" cy="252700"/>
                        </a:xfrm>
                        <a:custGeom>
                          <a:avLst/>
                          <a:gdLst/>
                          <a:ahLst/>
                          <a:cxnLst/>
                          <a:rect l="0" t="0" r="0" b="0"/>
                          <a:pathLst>
                            <a:path w="3800" h="252700" fill="none">
                              <a:moveTo>
                                <a:pt x="0" y="0"/>
                              </a:moveTo>
                              <a:lnTo>
                                <a:pt x="3800" y="2527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31" name="Activity"/>
                        <a:cNvSpPr/>
                      </a:nvSpPr>
                      <a:spPr>
                        <a:xfrm>
                          <a:off x="5301600" y="5184643"/>
                          <a:ext cx="646000" cy="319200"/>
                        </a:xfrm>
                        <a:custGeom>
                          <a:avLst/>
                          <a:gdLst>
                            <a:gd name="connsiteX0" fmla="*/ 323000 w 646000"/>
                            <a:gd name="connsiteY0" fmla="*/ 319200 h 319200"/>
                            <a:gd name="connsiteX1" fmla="*/ 323000 w 646000"/>
                            <a:gd name="connsiteY1" fmla="*/ 0 h 319200"/>
                            <a:gd name="connsiteX2" fmla="*/ 646000 w 646000"/>
                            <a:gd name="connsiteY2" fmla="*/ 159600 h 319200"/>
                            <a:gd name="connsiteX3" fmla="*/ 0 w 646000"/>
                            <a:gd name="connsiteY3" fmla="*/ 159600 h 319200"/>
                            <a:gd name="connsiteX4" fmla="*/ 161500 w 646000"/>
                            <a:gd name="connsiteY4" fmla="*/ 0 h 319200"/>
                            <a:gd name="connsiteX5" fmla="*/ 484500 w 646000"/>
                            <a:gd name="connsiteY5" fmla="*/ 0 h 319200"/>
                            <a:gd name="connsiteX6" fmla="*/ 161500 w 646000"/>
                            <a:gd name="connsiteY6" fmla="*/ 319200 h 319200"/>
                            <a:gd name="connsiteX7" fmla="*/ 484500 w 646000"/>
                            <a:gd name="connsiteY7" fmla="*/ 319200 h 319200"/>
                            <a:gd name="connsiteX8" fmla="*/ 27132 w 646000"/>
                            <a:gd name="connsiteY8" fmla="*/ 63840 h 319200"/>
                            <a:gd name="connsiteX9" fmla="*/ 27132 w 646000"/>
                            <a:gd name="connsiteY9" fmla="*/ 255360 h 319200"/>
                            <a:gd name="connsiteX10" fmla="*/ 618868 w 646000"/>
                            <a:gd name="connsiteY10" fmla="*/ 63840 h 319200"/>
                            <a:gd name="connsiteX11" fmla="*/ 618868 w 646000"/>
                            <a:gd name="connsiteY11" fmla="*/ 255360 h 319200"/>
                            <a:gd name="rtb" fmla="*/ 323000 h 319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646000" h="319200">
                              <a:moveTo>
                                <a:pt x="159600" y="319200"/>
                              </a:moveTo>
                              <a:lnTo>
                                <a:pt x="486400" y="319200"/>
                              </a:lnTo>
                              <a:cubicBezTo>
                                <a:pt x="574545" y="319200"/>
                                <a:pt x="646000" y="247745"/>
                                <a:pt x="646000" y="159600"/>
                              </a:cubicBezTo>
                              <a:cubicBezTo>
                                <a:pt x="646000" y="71455"/>
                                <a:pt x="574545" y="0"/>
                                <a:pt x="486400" y="0"/>
                              </a:cubicBezTo>
                              <a:lnTo>
                                <a:pt x="159600" y="0"/>
                              </a:lnTo>
                              <a:cubicBezTo>
                                <a:pt x="71455" y="0"/>
                                <a:pt x="0" y="71455"/>
                                <a:pt x="0" y="159600"/>
                              </a:cubicBezTo>
                              <a:cubicBezTo>
                                <a:pt x="0" y="247745"/>
                                <a:pt x="71455" y="319200"/>
                                <a:pt x="159600" y="319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Logout</a:t>
                            </a:r>
                          </a:p>
                        </a:txBody>
                        <a:useSpRect/>
                      </a:txSp>
                    </a:sp>
                    <a:sp>
                      <a:nvSpPr>
                        <a:cNvPr id="132" name="Control Flow"/>
                        <a:cNvSpPr/>
                      </a:nvSpPr>
                      <a:spPr>
                        <a:xfrm>
                          <a:off x="5624600" y="5503843"/>
                          <a:ext cx="7600" cy="174800"/>
                        </a:xfrm>
                        <a:custGeom>
                          <a:avLst/>
                          <a:gdLst/>
                          <a:ahLst/>
                          <a:cxnLst/>
                          <a:rect l="0" t="0" r="0" b="0"/>
                          <a:pathLst>
                            <a:path w="7600" h="174800" fill="none">
                              <a:moveTo>
                                <a:pt x="0" y="0"/>
                              </a:moveTo>
                              <a:lnTo>
                                <a:pt x="-7600" y="1748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33" name="Horizontal Synchronization Bar"/>
                        <a:cNvCxnSpPr/>
                      </a:nvCxnSpPr>
                      <a:spPr>
                        <a:xfrm>
                          <a:off x="3967800" y="5716643"/>
                          <a:ext cx="3017200" cy="0"/>
                        </a:xfrm>
                        <a:prstGeom prst="line">
                          <a:avLst/>
                        </a:prstGeom>
                        <a:ln w="38000" cap="flat">
                          <a:solidFill>
                            <a:srgbClr val="4F81BD"/>
                          </a:solidFill>
                          <a:bevel/>
                        </a:ln>
                      </a:spPr>
                    </a:cxnSp>
                    <a:grpSp>
                      <a:nvGrpSpPr>
                        <a:cNvPr id="36" name="Final State"/>
                        <a:cNvGrpSpPr/>
                      </a:nvGrpSpPr>
                      <a:grpSpPr>
                        <a:xfrm>
                          <a:off x="6447519" y="5800555"/>
                          <a:ext cx="197202" cy="197202"/>
                          <a:chOff x="6447519" y="5800555"/>
                          <a:chExt cx="197202" cy="197202"/>
                        </a:xfrm>
                      </a:grpSpPr>
                      <a:sp>
                        <a:nvSpPr>
                          <a:cNvPr id="135" name="Ellipse"/>
                          <a:cNvSpPr/>
                        </a:nvSpPr>
                        <a:spPr>
                          <a:xfrm>
                            <a:off x="6447519" y="5800555"/>
                            <a:ext cx="197202" cy="197202"/>
                          </a:xfrm>
                          <a:custGeom>
                            <a:avLst/>
                            <a:gdLst/>
                            <a:ahLst/>
                            <a:cxnLst/>
                            <a:rect l="0" t="0" r="0" b="0"/>
                            <a:pathLst>
                              <a:path w="197202" h="197202">
                                <a:moveTo>
                                  <a:pt x="0" y="98601"/>
                                </a:moveTo>
                                <a:cubicBezTo>
                                  <a:pt x="0" y="44145"/>
                                  <a:pt x="44145" y="0"/>
                                  <a:pt x="98601" y="0"/>
                                </a:cubicBezTo>
                                <a:cubicBezTo>
                                  <a:pt x="153057" y="0"/>
                                  <a:pt x="197202" y="44145"/>
                                  <a:pt x="197202" y="98601"/>
                                </a:cubicBezTo>
                                <a:cubicBezTo>
                                  <a:pt x="197202" y="153057"/>
                                  <a:pt x="153057" y="197202"/>
                                  <a:pt x="98601" y="197202"/>
                                </a:cubicBezTo>
                                <a:cubicBezTo>
                                  <a:pt x="44145" y="197202"/>
                                  <a:pt x="0" y="153057"/>
                                  <a:pt x="0" y="98601"/>
                                </a:cubicBezTo>
                                <a:close/>
                              </a:path>
                            </a:pathLst>
                          </a:custGeom>
                          <a:solidFill>
                            <a:srgbClr val="3498DB"/>
                          </a:solidFill>
                          <a:ln w="7600" cap="flat">
                            <a:solidFill>
                              <a:srgbClr val="3498DB"/>
                            </a:solidFill>
                            <a:bevel/>
                          </a:ln>
                        </a:spPr>
                      </a:sp>
                      <a:sp>
                        <a:nvSpPr>
                          <a:cNvPr id="136" name="Ellipse"/>
                          <a:cNvSpPr/>
                        </a:nvSpPr>
                        <a:spPr>
                          <a:xfrm>
                            <a:off x="6470100" y="5824943"/>
                            <a:ext cx="148200" cy="148200"/>
                          </a:xfrm>
                          <a:custGeom>
                            <a:avLst/>
                            <a:gdLst/>
                            <a:ahLst/>
                            <a:cxnLst/>
                            <a:rect l="0" t="0" r="0" b="0"/>
                            <a:pathLst>
                              <a:path w="148200" h="148200">
                                <a:moveTo>
                                  <a:pt x="0" y="74100"/>
                                </a:moveTo>
                                <a:cubicBezTo>
                                  <a:pt x="0" y="33176"/>
                                  <a:pt x="33176" y="0"/>
                                  <a:pt x="74100" y="0"/>
                                </a:cubicBezTo>
                                <a:cubicBezTo>
                                  <a:pt x="115024" y="0"/>
                                  <a:pt x="148200" y="33176"/>
                                  <a:pt x="148200" y="74100"/>
                                </a:cubicBezTo>
                                <a:cubicBezTo>
                                  <a:pt x="148200" y="115024"/>
                                  <a:pt x="115024" y="148200"/>
                                  <a:pt x="74100" y="148200"/>
                                </a:cubicBezTo>
                                <a:cubicBezTo>
                                  <a:pt x="33176" y="148200"/>
                                  <a:pt x="0" y="115024"/>
                                  <a:pt x="0" y="74100"/>
                                </a:cubicBezTo>
                                <a:close/>
                              </a:path>
                            </a:pathLst>
                          </a:custGeom>
                          <a:solidFill>
                            <a:srgbClr val="3498DB"/>
                          </a:solidFill>
                          <a:ln w="7600" cap="flat">
                            <a:solidFill>
                              <a:srgbClr val="3498DB"/>
                            </a:solidFill>
                            <a:bevel/>
                          </a:ln>
                        </a:spPr>
                      </a:sp>
                    </a:grpSp>
                    <a:sp>
                      <a:nvSpPr>
                        <a:cNvPr id="137" name="Control Flow"/>
                        <a:cNvSpPr/>
                      </a:nvSpPr>
                      <a:spPr>
                        <a:xfrm>
                          <a:off x="2803104" y="4075043"/>
                          <a:ext cx="2850" cy="186200"/>
                        </a:xfrm>
                        <a:custGeom>
                          <a:avLst/>
                          <a:gdLst/>
                          <a:ahLst/>
                          <a:cxnLst/>
                          <a:rect l="0" t="0" r="0" b="0"/>
                          <a:pathLst>
                            <a:path w="2850" h="186200" fill="none">
                              <a:moveTo>
                                <a:pt x="0" y="0"/>
                              </a:moveTo>
                              <a:lnTo>
                                <a:pt x="2850" y="186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38" name="Control Flow"/>
                        <a:cNvSpPr/>
                      </a:nvSpPr>
                      <a:spPr>
                        <a:xfrm>
                          <a:off x="4454200" y="3702643"/>
                          <a:ext cx="15200" cy="364800"/>
                        </a:xfrm>
                        <a:custGeom>
                          <a:avLst/>
                          <a:gdLst/>
                          <a:ahLst/>
                          <a:cxnLst/>
                          <a:rect l="0" t="0" r="0" b="0"/>
                          <a:pathLst>
                            <a:path w="15200" h="364800" fill="none">
                              <a:moveTo>
                                <a:pt x="0" y="0"/>
                              </a:moveTo>
                              <a:lnTo>
                                <a:pt x="15200" y="364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39" name="Control Flow"/>
                        <a:cNvSpPr/>
                      </a:nvSpPr>
                      <a:spPr>
                        <a:xfrm>
                          <a:off x="4864604" y="4094043"/>
                          <a:ext cx="2850" cy="186200"/>
                        </a:xfrm>
                        <a:custGeom>
                          <a:avLst/>
                          <a:gdLst/>
                          <a:ahLst/>
                          <a:cxnLst/>
                          <a:rect l="0" t="0" r="0" b="0"/>
                          <a:pathLst>
                            <a:path w="2850" h="186200" fill="none">
                              <a:moveTo>
                                <a:pt x="0" y="0"/>
                              </a:moveTo>
                              <a:lnTo>
                                <a:pt x="2850" y="186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0" name="Activity"/>
                        <a:cNvSpPr/>
                      </a:nvSpPr>
                      <a:spPr>
                        <a:xfrm>
                          <a:off x="4510250" y="4280243"/>
                          <a:ext cx="714400" cy="395200"/>
                        </a:xfrm>
                        <a:custGeom>
                          <a:avLst/>
                          <a:gdLst>
                            <a:gd name="connsiteX0" fmla="*/ 357200 w 714400"/>
                            <a:gd name="connsiteY0" fmla="*/ 395200 h 395200"/>
                            <a:gd name="connsiteX1" fmla="*/ 357200 w 714400"/>
                            <a:gd name="connsiteY1" fmla="*/ 0 h 395200"/>
                            <a:gd name="connsiteX2" fmla="*/ 714400 w 714400"/>
                            <a:gd name="connsiteY2" fmla="*/ 197600 h 395200"/>
                            <a:gd name="connsiteX3" fmla="*/ 0 w 714400"/>
                            <a:gd name="connsiteY3" fmla="*/ 197600 h 395200"/>
                            <a:gd name="connsiteX4" fmla="*/ 178600 w 714400"/>
                            <a:gd name="connsiteY4" fmla="*/ 0 h 395200"/>
                            <a:gd name="connsiteX5" fmla="*/ 535800 w 714400"/>
                            <a:gd name="connsiteY5" fmla="*/ 0 h 395200"/>
                            <a:gd name="connsiteX6" fmla="*/ 178600 w 714400"/>
                            <a:gd name="connsiteY6" fmla="*/ 395200 h 395200"/>
                            <a:gd name="connsiteX7" fmla="*/ 535800 w 714400"/>
                            <a:gd name="connsiteY7" fmla="*/ 395200 h 395200"/>
                            <a:gd name="connsiteX8" fmla="*/ 30005 w 714400"/>
                            <a:gd name="connsiteY8" fmla="*/ 79040 h 395200"/>
                            <a:gd name="connsiteX9" fmla="*/ 30005 w 714400"/>
                            <a:gd name="connsiteY9" fmla="*/ 316160 h 395200"/>
                            <a:gd name="connsiteX10" fmla="*/ 684395 w 714400"/>
                            <a:gd name="connsiteY10" fmla="*/ 79040 h 395200"/>
                            <a:gd name="connsiteX11" fmla="*/ 684395 w 714400"/>
                            <a:gd name="connsiteY11" fmla="*/ 316160 h 395200"/>
                            <a:gd name="rtt" fmla="*/ -22800 h 395200"/>
                            <a:gd name="rtb" fmla="*/ 418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14400" h="395200">
                              <a:moveTo>
                                <a:pt x="178600" y="395200"/>
                              </a:moveTo>
                              <a:lnTo>
                                <a:pt x="535800" y="395200"/>
                              </a:lnTo>
                              <a:cubicBezTo>
                                <a:pt x="637222" y="384929"/>
                                <a:pt x="714400" y="299541"/>
                                <a:pt x="714400" y="197600"/>
                              </a:cubicBezTo>
                              <a:cubicBezTo>
                                <a:pt x="714400" y="95659"/>
                                <a:pt x="637222" y="10271"/>
                                <a:pt x="535800" y="0"/>
                              </a:cubicBezTo>
                              <a:lnTo>
                                <a:pt x="178600" y="0"/>
                              </a:lnTo>
                              <a:cubicBezTo>
                                <a:pt x="77178" y="10271"/>
                                <a:pt x="0" y="95659"/>
                                <a:pt x="0" y="197600"/>
                              </a:cubicBezTo>
                              <a:cubicBezTo>
                                <a:pt x="0" y="299541"/>
                                <a:pt x="77178" y="384929"/>
                                <a:pt x="1786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Take appointment</a:t>
                            </a:r>
                          </a:p>
                        </a:txBody>
                        <a:useSpRect/>
                      </a:txSp>
                    </a:sp>
                    <a:sp>
                      <a:nvSpPr>
                        <a:cNvPr id="141" name="Control Flow"/>
                        <a:cNvSpPr/>
                      </a:nvSpPr>
                      <a:spPr>
                        <a:xfrm>
                          <a:off x="4867454" y="4675443"/>
                          <a:ext cx="2850" cy="247000"/>
                        </a:xfrm>
                        <a:custGeom>
                          <a:avLst/>
                          <a:gdLst/>
                          <a:ahLst/>
                          <a:cxnLst/>
                          <a:rect l="0" t="0" r="0" b="0"/>
                          <a:pathLst>
                            <a:path w="2850" h="247000" fill="none">
                              <a:moveTo>
                                <a:pt x="0" y="0"/>
                              </a:moveTo>
                              <a:lnTo>
                                <a:pt x="-2850" y="2470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8" name="Text 148"/>
                        <a:cNvSpPr txBox="1"/>
                      </a:nvSpPr>
                      <a:spPr>
                        <a:xfrm>
                          <a:off x="1824600" y="85264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49" name="Text 149"/>
                        <a:cNvSpPr txBox="1"/>
                      </a:nvSpPr>
                      <a:spPr>
                        <a:xfrm>
                          <a:off x="1824600" y="2913729"/>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50" name="Text 150"/>
                        <a:cNvSpPr txBox="1"/>
                      </a:nvSpPr>
                      <a:spPr>
                        <a:xfrm>
                          <a:off x="1824600" y="497481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51" name="Text 151"/>
                        <a:cNvSpPr txBox="1"/>
                      </a:nvSpPr>
                      <a:spPr>
                        <a:xfrm>
                          <a:off x="1824600" y="85264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52" name="Text 152"/>
                        <a:cNvSpPr txBox="1"/>
                      </a:nvSpPr>
                      <a:spPr>
                        <a:xfrm>
                          <a:off x="1824600" y="2913729"/>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53" name="Text 153"/>
                        <a:cNvSpPr txBox="1"/>
                      </a:nvSpPr>
                      <a:spPr>
                        <a:xfrm>
                          <a:off x="1824600" y="497481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54" name="Text 154"/>
                        <a:cNvSpPr txBox="1"/>
                      </a:nvSpPr>
                      <a:spPr>
                        <a:xfrm>
                          <a:off x="1824600" y="85264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55" name="Text 155"/>
                        <a:cNvSpPr txBox="1"/>
                      </a:nvSpPr>
                      <a:spPr>
                        <a:xfrm>
                          <a:off x="1824600" y="2913729"/>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56" name="Text 156"/>
                        <a:cNvSpPr txBox="1"/>
                      </a:nvSpPr>
                      <a:spPr>
                        <a:xfrm>
                          <a:off x="1824600" y="4974814"/>
                          <a:ext cx="5494800" cy="103054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9A70E1" w:rsidRPr="0099349B" w:rsidRDefault="009A70E1" w:rsidP="009A70E1">
      <w:pPr>
        <w:ind w:left="2160" w:firstLine="720"/>
        <w:rPr>
          <w:rFonts w:ascii="Times New Roman" w:hAnsi="Times New Roman" w:cs="Times New Roman"/>
        </w:rPr>
      </w:pPr>
    </w:p>
    <w:p w:rsidR="00B2754E" w:rsidRPr="0099349B" w:rsidRDefault="00B2754E" w:rsidP="00B2754E">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9A70E1" w:rsidRPr="0099349B" w:rsidRDefault="009A70E1" w:rsidP="009A70E1">
      <w:pPr>
        <w:ind w:left="2160" w:firstLine="720"/>
        <w:rPr>
          <w:rFonts w:ascii="Times New Roman" w:hAnsi="Times New Roman" w:cs="Times New Roman"/>
        </w:rPr>
      </w:pPr>
    </w:p>
    <w:p w:rsidR="009711A9" w:rsidRDefault="009A70E1" w:rsidP="009A70E1">
      <w:pPr>
        <w:ind w:left="2160" w:firstLine="720"/>
        <w:rPr>
          <w:rFonts w:ascii="Times New Roman" w:hAnsi="Times New Roman" w:cs="Times New Roman"/>
        </w:rPr>
      </w:pPr>
      <w:r w:rsidRPr="0099349B">
        <w:rPr>
          <w:rFonts w:ascii="Times New Roman" w:hAnsi="Times New Roman" w:cs="Times New Roman"/>
        </w:rPr>
        <w:t xml:space="preserve"> </w:t>
      </w:r>
    </w:p>
    <w:p w:rsidR="009711A9" w:rsidRDefault="009711A9" w:rsidP="009A70E1">
      <w:pPr>
        <w:ind w:left="2160" w:firstLine="720"/>
        <w:rPr>
          <w:rFonts w:ascii="Times New Roman" w:hAnsi="Times New Roman" w:cs="Times New Roman"/>
        </w:rPr>
      </w:pPr>
    </w:p>
    <w:p w:rsidR="009711A9" w:rsidRDefault="009711A9" w:rsidP="009A70E1">
      <w:pPr>
        <w:ind w:left="2160" w:firstLine="720"/>
        <w:rPr>
          <w:rFonts w:ascii="Times New Roman" w:hAnsi="Times New Roman" w:cs="Times New Roman"/>
        </w:rPr>
      </w:pPr>
    </w:p>
    <w:p w:rsidR="009711A9" w:rsidRPr="00B34BF7" w:rsidRDefault="009711A9" w:rsidP="009711A9">
      <w:pPr>
        <w:ind w:left="2880" w:firstLine="720"/>
        <w:rPr>
          <w:rFonts w:ascii="Times New Roman" w:hAnsi="Times New Roman" w:cs="Times New Roman"/>
          <w:b/>
          <w:bCs/>
          <w:sz w:val="28"/>
          <w:szCs w:val="28"/>
        </w:rPr>
      </w:pPr>
      <w:r w:rsidRPr="00B34BF7">
        <w:rPr>
          <w:rFonts w:ascii="Times New Roman" w:hAnsi="Times New Roman" w:cs="Times New Roman"/>
          <w:b/>
          <w:bCs/>
          <w:sz w:val="28"/>
          <w:szCs w:val="28"/>
        </w:rPr>
        <w:t>Receptionist</w:t>
      </w:r>
    </w:p>
    <w:p w:rsidR="00DA60FE" w:rsidRPr="0099349B" w:rsidRDefault="009A70E1" w:rsidP="009A70E1">
      <w:pPr>
        <w:ind w:left="2160" w:firstLine="720"/>
        <w:rPr>
          <w:rFonts w:ascii="Times New Roman" w:hAnsi="Times New Roman" w:cs="Times New Roman"/>
          <w:sz w:val="28"/>
          <w:szCs w:val="28"/>
        </w:rPr>
      </w:pPr>
      <w:r w:rsidRPr="0099349B">
        <w:rPr>
          <w:rFonts w:ascii="Times New Roman" w:hAnsi="Times New Roman" w:cs="Times New Roman"/>
        </w:rPr>
        <w:t xml:space="preserve">                </w:t>
      </w:r>
    </w:p>
    <w:p w:rsidR="00DA60FE" w:rsidRPr="0099349B" w:rsidRDefault="00DA60FE" w:rsidP="00DA60FE">
      <w:pPr>
        <w:rPr>
          <w:rFonts w:ascii="Times New Roman" w:hAnsi="Times New Roman" w:cs="Times New Roman"/>
        </w:rPr>
      </w:pPr>
      <w:r w:rsidRPr="0099349B">
        <w:rPr>
          <w:rFonts w:ascii="Times New Roman" w:hAnsi="Times New Roman" w:cs="Times New Roman"/>
          <w:noProof/>
          <w:lang w:eastAsia="en-US" w:bidi="gu-IN"/>
        </w:rPr>
        <w:drawing>
          <wp:inline distT="0" distB="0" distL="0" distR="0">
            <wp:extent cx="5494800" cy="5433913"/>
            <wp:effectExtent l="0" t="0" r="0" b="0"/>
            <wp:docPr id="13"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94800" cy="5433913"/>
                      <a:chOff x="1824600" y="712044"/>
                      <a:chExt cx="5494800" cy="5433913"/>
                    </a:xfrm>
                  </a:grpSpPr>
                  <a:grpSp>
                    <a:nvGrpSpPr>
                      <a:cNvPr id="162" name="Group162"/>
                      <a:cNvGrpSpPr/>
                    </a:nvGrpSpPr>
                    <a:grpSpPr>
                      <a:xfrm>
                        <a:off x="1824600" y="712044"/>
                        <a:ext cx="5494800" cy="5433913"/>
                        <a:chOff x="1824600" y="712044"/>
                        <a:chExt cx="5494800" cy="5433913"/>
                      </a:xfrm>
                    </a:grpSpPr>
                    <a:sp>
                      <a:nvSpPr>
                        <a:cNvPr id="101" name="Activity"/>
                        <a:cNvSpPr/>
                      </a:nvSpPr>
                      <a:spPr>
                        <a:xfrm>
                          <a:off x="4218600" y="1812143"/>
                          <a:ext cx="760000" cy="338200"/>
                        </a:xfrm>
                        <a:custGeom>
                          <a:avLst/>
                          <a:gdLst>
                            <a:gd name="connsiteX0" fmla="*/ 380000 w 760000"/>
                            <a:gd name="connsiteY0" fmla="*/ 338200 h 338200"/>
                            <a:gd name="connsiteX1" fmla="*/ 380000 w 760000"/>
                            <a:gd name="connsiteY1" fmla="*/ 0 h 338200"/>
                            <a:gd name="connsiteX2" fmla="*/ 760000 w 760000"/>
                            <a:gd name="connsiteY2" fmla="*/ 169100 h 338200"/>
                            <a:gd name="connsiteX3" fmla="*/ 0 w 760000"/>
                            <a:gd name="connsiteY3" fmla="*/ 169100 h 338200"/>
                            <a:gd name="connsiteX4" fmla="*/ 190000 w 760000"/>
                            <a:gd name="connsiteY4" fmla="*/ 0 h 338200"/>
                            <a:gd name="connsiteX5" fmla="*/ 570000 w 760000"/>
                            <a:gd name="connsiteY5" fmla="*/ 0 h 338200"/>
                            <a:gd name="connsiteX6" fmla="*/ 190000 w 760000"/>
                            <a:gd name="connsiteY6" fmla="*/ 338200 h 338200"/>
                            <a:gd name="connsiteX7" fmla="*/ 570000 w 760000"/>
                            <a:gd name="connsiteY7" fmla="*/ 338200 h 338200"/>
                            <a:gd name="connsiteX8" fmla="*/ 31920 w 760000"/>
                            <a:gd name="connsiteY8" fmla="*/ 67640 h 338200"/>
                            <a:gd name="connsiteX9" fmla="*/ 31920 w 760000"/>
                            <a:gd name="connsiteY9" fmla="*/ 270560 h 338200"/>
                            <a:gd name="connsiteX10" fmla="*/ 728080 w 760000"/>
                            <a:gd name="connsiteY10" fmla="*/ 67640 h 338200"/>
                            <a:gd name="connsiteX11" fmla="*/ 728080 w 760000"/>
                            <a:gd name="connsiteY11" fmla="*/ 270560 h 338200"/>
                            <a:gd name="rtb" fmla="*/ 332500 h 338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760000" h="338200">
                              <a:moveTo>
                                <a:pt x="169100" y="338200"/>
                              </a:moveTo>
                              <a:lnTo>
                                <a:pt x="590900" y="338200"/>
                              </a:lnTo>
                              <a:cubicBezTo>
                                <a:pt x="684291" y="338200"/>
                                <a:pt x="760000" y="262491"/>
                                <a:pt x="760000" y="169100"/>
                              </a:cubicBezTo>
                              <a:cubicBezTo>
                                <a:pt x="760000" y="75709"/>
                                <a:pt x="684291" y="0"/>
                                <a:pt x="590900" y="0"/>
                              </a:cubicBezTo>
                              <a:lnTo>
                                <a:pt x="169100" y="0"/>
                              </a:lnTo>
                              <a:cubicBezTo>
                                <a:pt x="75709" y="0"/>
                                <a:pt x="0" y="75709"/>
                                <a:pt x="0" y="169100"/>
                              </a:cubicBezTo>
                              <a:cubicBezTo>
                                <a:pt x="0" y="262491"/>
                                <a:pt x="75709" y="338200"/>
                                <a:pt x="169100" y="338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Login</a:t>
                            </a:r>
                          </a:p>
                        </a:txBody>
                        <a:useSpRect/>
                      </a:txSp>
                    </a:sp>
                    <a:sp>
                      <a:nvSpPr>
                        <a:cNvPr id="102" name="Decision Activity"/>
                        <a:cNvSpPr/>
                      </a:nvSpPr>
                      <a:spPr>
                        <a:xfrm>
                          <a:off x="4454200" y="2452443"/>
                          <a:ext cx="288800" cy="288800"/>
                        </a:xfrm>
                        <a:custGeom>
                          <a:avLst/>
                          <a:gdLst>
                            <a:gd name="connsiteX0" fmla="*/ 144400 w 288800"/>
                            <a:gd name="connsiteY0" fmla="*/ 288800 h 288800"/>
                            <a:gd name="connsiteX1" fmla="*/ 144400 w 288800"/>
                            <a:gd name="connsiteY1" fmla="*/ 0 h 288800"/>
                            <a:gd name="connsiteX2" fmla="*/ 288800 w 288800"/>
                            <a:gd name="connsiteY2" fmla="*/ 144400 h 288800"/>
                            <a:gd name="connsiteX3" fmla="*/ 0 w 288800"/>
                            <a:gd name="connsiteY3" fmla="*/ 144400 h 288800"/>
                            <a:gd name="connsiteX4" fmla="*/ 144400 w 288800"/>
                            <a:gd name="connsiteY4" fmla="*/ 144400 h 288800"/>
                          </a:gdLst>
                          <a:ahLst/>
                          <a:cxnLst>
                            <a:cxn ang="0">
                              <a:pos x="connsiteX0" y="connsiteY0"/>
                            </a:cxn>
                            <a:cxn ang="0">
                              <a:pos x="connsiteX1" y="connsiteY1"/>
                            </a:cxn>
                            <a:cxn ang="0">
                              <a:pos x="connsiteX2" y="connsiteY2"/>
                            </a:cxn>
                            <a:cxn ang="0">
                              <a:pos x="connsiteX3" y="connsiteY3"/>
                            </a:cxn>
                            <a:cxn ang="0">
                              <a:pos x="connsiteX4" y="connsiteY4"/>
                            </a:cxn>
                          </a:cxnLst>
                          <a:rect l="0" t="0" r="0" b="0"/>
                          <a:pathLst>
                            <a:path w="288800" h="288800">
                              <a:moveTo>
                                <a:pt x="144400" y="288800"/>
                              </a:moveTo>
                              <a:lnTo>
                                <a:pt x="288800" y="144400"/>
                              </a:lnTo>
                              <a:lnTo>
                                <a:pt x="144400" y="0"/>
                              </a:lnTo>
                              <a:lnTo>
                                <a:pt x="0" y="144400"/>
                              </a:lnTo>
                              <a:lnTo>
                                <a:pt x="144400" y="288800"/>
                              </a:lnTo>
                              <a:close/>
                            </a:path>
                          </a:pathLst>
                        </a:custGeom>
                        <a:solidFill>
                          <a:srgbClr val="3498DB"/>
                        </a:solidFill>
                        <a:ln w="7600" cap="flat">
                          <a:solidFill>
                            <a:srgbClr val="3498DB"/>
                          </a:solidFill>
                          <a:bevel/>
                        </a:ln>
                      </a:spPr>
                    </a:sp>
                    <a:sp>
                      <a:nvSpPr>
                        <a:cNvPr id="103" name="Control Flow"/>
                        <a:cNvSpPr/>
                      </a:nvSpPr>
                      <a:spPr>
                        <a:xfrm>
                          <a:off x="4879800" y="978043"/>
                          <a:ext cx="0" cy="433200"/>
                        </a:xfrm>
                        <a:custGeom>
                          <a:avLst/>
                          <a:gdLst/>
                          <a:ahLst/>
                          <a:cxnLst/>
                          <a:rect l="0" t="0" r="0" b="0"/>
                          <a:pathLst>
                            <a:path h="433200" fill="none">
                              <a:moveTo>
                                <a:pt x="0" y="0"/>
                              </a:moveTo>
                              <a:lnTo>
                                <a:pt x="0" y="4332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04" name="Horizontal Synchronization Bar"/>
                        <a:cNvCxnSpPr/>
                      </a:nvCxnSpPr>
                      <a:spPr>
                        <a:xfrm>
                          <a:off x="2628832" y="1479643"/>
                          <a:ext cx="4226968" cy="0"/>
                        </a:xfrm>
                        <a:prstGeom prst="line">
                          <a:avLst/>
                        </a:prstGeom>
                        <a:ln w="38000" cap="flat">
                          <a:solidFill>
                            <a:srgbClr val="4F81BD"/>
                          </a:solidFill>
                          <a:bevel/>
                        </a:ln>
                      </a:spPr>
                    </a:cxnSp>
                    <a:sp>
                      <a:nvSpPr>
                        <a:cNvPr id="105" name="Control Flow"/>
                        <a:cNvSpPr/>
                      </a:nvSpPr>
                      <a:spPr>
                        <a:xfrm>
                          <a:off x="4598600" y="1481543"/>
                          <a:ext cx="0" cy="330600"/>
                        </a:xfrm>
                        <a:custGeom>
                          <a:avLst/>
                          <a:gdLst/>
                          <a:ahLst/>
                          <a:cxnLst/>
                          <a:rect l="0" t="0" r="0" b="0"/>
                          <a:pathLst>
                            <a:path h="330600" fill="none">
                              <a:moveTo>
                                <a:pt x="0" y="0"/>
                              </a:moveTo>
                              <a:lnTo>
                                <a:pt x="0" y="3306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6" name="Control Flow"/>
                        <a:cNvSpPr/>
                      </a:nvSpPr>
                      <a:spPr>
                        <a:xfrm>
                          <a:off x="4598600" y="2150343"/>
                          <a:ext cx="0" cy="302100"/>
                        </a:xfrm>
                        <a:custGeom>
                          <a:avLst/>
                          <a:gdLst/>
                          <a:ahLst/>
                          <a:cxnLst/>
                          <a:rect l="0" t="0" r="0" b="0"/>
                          <a:pathLst>
                            <a:path h="302100" fill="none">
                              <a:moveTo>
                                <a:pt x="0" y="0"/>
                              </a:moveTo>
                              <a:lnTo>
                                <a:pt x="0" y="3021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07" name="Horizontal Synchronization Bar"/>
                        <a:cNvCxnSpPr/>
                      </a:nvCxnSpPr>
                      <a:spPr>
                        <a:xfrm>
                          <a:off x="1938600" y="3022443"/>
                          <a:ext cx="5206000" cy="0"/>
                        </a:xfrm>
                        <a:prstGeom prst="line">
                          <a:avLst/>
                        </a:prstGeom>
                        <a:ln w="38000" cap="flat">
                          <a:solidFill>
                            <a:srgbClr val="4F81BD"/>
                          </a:solidFill>
                          <a:bevel/>
                        </a:ln>
                      </a:spPr>
                    </a:cxnSp>
                    <a:sp>
                      <a:nvSpPr>
                        <a:cNvPr id="108" name="Control Flow"/>
                        <a:cNvSpPr/>
                      </a:nvSpPr>
                      <a:spPr>
                        <a:xfrm>
                          <a:off x="4598600" y="2741243"/>
                          <a:ext cx="0" cy="281200"/>
                        </a:xfrm>
                        <a:custGeom>
                          <a:avLst/>
                          <a:gdLst/>
                          <a:ahLst/>
                          <a:cxnLst/>
                          <a:rect l="0" t="0" r="0" b="0"/>
                          <a:pathLst>
                            <a:path h="281200" fill="none">
                              <a:moveTo>
                                <a:pt x="0" y="0"/>
                              </a:moveTo>
                              <a:lnTo>
                                <a:pt x="0" y="281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9" name="Control Flow"/>
                        <a:cNvSpPr/>
                      </a:nvSpPr>
                      <a:spPr>
                        <a:xfrm>
                          <a:off x="5100200" y="2779243"/>
                          <a:ext cx="0" cy="0"/>
                        </a:xfrm>
                        <a:custGeom>
                          <a:avLst/>
                          <a:gdLst/>
                          <a:ahLst/>
                          <a:cxnLst/>
                          <a:rect l="0" t="0" r="0" b="0"/>
                          <a:pathLst>
                            <a:path fill="none">
                              <a:moveTo>
                                <a:pt x="0" y="0"/>
                              </a:move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10" name="Control Flow 2"/>
                        <a:cNvSpPr/>
                      </a:nvSpPr>
                      <a:spPr>
                        <a:xfrm>
                          <a:off x="7106600" y="2596843"/>
                          <a:ext cx="2652400" cy="0"/>
                        </a:xfrm>
                        <a:custGeom>
                          <a:avLst/>
                          <a:gdLst/>
                          <a:ahLst/>
                          <a:cxnLst/>
                          <a:rect l="0" t="0" r="0" b="0"/>
                          <a:pathLst>
                            <a:path w="2652400" fill="none">
                              <a:moveTo>
                                <a:pt x="0" y="0"/>
                              </a:moveTo>
                              <a:lnTo>
                                <a:pt x="0" y="-1398400"/>
                              </a:lnTo>
                              <a:lnTo>
                                <a:pt x="-2181200" y="-1398400"/>
                              </a:lnTo>
                              <a:cubicBezTo>
                                <a:pt x="-2181200" y="-1423584"/>
                                <a:pt x="-2201616" y="-1444000"/>
                                <a:pt x="-2226800" y="-1444000"/>
                              </a:cubicBezTo>
                              <a:cubicBezTo>
                                <a:pt x="-2251984" y="-1444000"/>
                                <a:pt x="-2272400" y="-1423584"/>
                                <a:pt x="-2272400" y="-1398400"/>
                              </a:cubicBezTo>
                              <a:lnTo>
                                <a:pt x="-5206000" y="-1398400"/>
                              </a:lnTo>
                              <a:lnTo>
                                <a:pt x="-5206000" y="0"/>
                              </a:lnTo>
                              <a:lnTo>
                                <a:pt x="-2652400" y="0"/>
                              </a:lnTo>
                            </a:path>
                          </a:pathLst>
                        </a:custGeom>
                        <a:solidFill>
                          <a:srgbClr val="000000"/>
                        </a:solidFill>
                        <a:ln w="7600" cap="flat">
                          <a:solidFill>
                            <a:srgbClr val="000000"/>
                          </a:solidFill>
                          <a:bevel/>
                          <a:tailEnd type="arrow" w="lg" len="lg"/>
                        </a:ln>
                      </a:spPr>
                    </a:sp>
                    <a:sp>
                      <a:nvSpPr>
                        <a:cNvPr id="111" name="Transition"/>
                        <a:cNvSpPr/>
                      </a:nvSpPr>
                      <a:spPr>
                        <a:xfrm>
                          <a:off x="7106600" y="2596843"/>
                          <a:ext cx="2363600" cy="0"/>
                        </a:xfrm>
                        <a:custGeom>
                          <a:avLst/>
                          <a:gdLst/>
                          <a:ahLst/>
                          <a:cxnLst/>
                          <a:rect l="0" t="0" r="0" b="0"/>
                          <a:pathLst>
                            <a:path w="2363600" fill="none">
                              <a:moveTo>
                                <a:pt x="0" y="0"/>
                              </a:moveTo>
                              <a:lnTo>
                                <a:pt x="-2363600" y="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63" name="Text 163"/>
                        <a:cNvSpPr txBox="1"/>
                      </a:nvSpPr>
                      <a:spPr>
                        <a:xfrm>
                          <a:off x="1832200" y="1016043"/>
                          <a:ext cx="2006400" cy="1748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(If User name and Password Incorrect)</a:t>
                            </a:r>
                          </a:p>
                        </a:txBody>
                        <a:useSpRect/>
                      </a:txSp>
                    </a:sp>
                    <a:sp>
                      <a:nvSpPr>
                        <a:cNvPr id="164" name="Text 164"/>
                        <a:cNvSpPr txBox="1"/>
                      </a:nvSpPr>
                      <a:spPr>
                        <a:xfrm>
                          <a:off x="6050200" y="947644"/>
                          <a:ext cx="1261600" cy="1748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(if Username and password is incorrect)</a:t>
                            </a:r>
                          </a:p>
                        </a:txBody>
                        <a:useSpRect/>
                      </a:txSp>
                    </a:sp>
                    <a:sp>
                      <a:nvSpPr>
                        <a:cNvPr id="114" name="Control Flow"/>
                        <a:cNvSpPr/>
                      </a:nvSpPr>
                      <a:spPr>
                        <a:xfrm>
                          <a:off x="4454200" y="3022443"/>
                          <a:ext cx="0" cy="258400"/>
                        </a:xfrm>
                        <a:custGeom>
                          <a:avLst/>
                          <a:gdLst/>
                          <a:ahLst/>
                          <a:cxnLst/>
                          <a:rect l="0" t="0" r="0" b="0"/>
                          <a:pathLst>
                            <a:path h="258400" fill="none">
                              <a:moveTo>
                                <a:pt x="0" y="0"/>
                              </a:moveTo>
                              <a:lnTo>
                                <a:pt x="0" y="2584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15" name="Activity"/>
                        <a:cNvSpPr/>
                      </a:nvSpPr>
                      <a:spPr>
                        <a:xfrm>
                          <a:off x="4097000" y="3280843"/>
                          <a:ext cx="714400" cy="334400"/>
                        </a:xfrm>
                        <a:custGeom>
                          <a:avLst/>
                          <a:gdLst>
                            <a:gd name="connsiteX0" fmla="*/ 357200 w 714400"/>
                            <a:gd name="connsiteY0" fmla="*/ 334400 h 334400"/>
                            <a:gd name="connsiteX1" fmla="*/ 357200 w 714400"/>
                            <a:gd name="connsiteY1" fmla="*/ 0 h 334400"/>
                            <a:gd name="connsiteX2" fmla="*/ 714400 w 714400"/>
                            <a:gd name="connsiteY2" fmla="*/ 167200 h 334400"/>
                            <a:gd name="connsiteX3" fmla="*/ 0 w 714400"/>
                            <a:gd name="connsiteY3" fmla="*/ 167200 h 334400"/>
                            <a:gd name="connsiteX4" fmla="*/ 178600 w 714400"/>
                            <a:gd name="connsiteY4" fmla="*/ 0 h 334400"/>
                            <a:gd name="connsiteX5" fmla="*/ 535800 w 714400"/>
                            <a:gd name="connsiteY5" fmla="*/ 0 h 334400"/>
                            <a:gd name="connsiteX6" fmla="*/ 178600 w 714400"/>
                            <a:gd name="connsiteY6" fmla="*/ 334400 h 334400"/>
                            <a:gd name="connsiteX7" fmla="*/ 535800 w 714400"/>
                            <a:gd name="connsiteY7" fmla="*/ 334400 h 334400"/>
                            <a:gd name="connsiteX8" fmla="*/ 30005 w 714400"/>
                            <a:gd name="connsiteY8" fmla="*/ 66880 h 334400"/>
                            <a:gd name="connsiteX9" fmla="*/ 30005 w 714400"/>
                            <a:gd name="connsiteY9" fmla="*/ 267520 h 334400"/>
                            <a:gd name="connsiteX10" fmla="*/ 684395 w 714400"/>
                            <a:gd name="connsiteY10" fmla="*/ 66880 h 334400"/>
                            <a:gd name="connsiteX11" fmla="*/ 684395 w 714400"/>
                            <a:gd name="connsiteY11" fmla="*/ 267520 h 334400"/>
                            <a:gd name="rtb" fmla="*/ 330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714400" h="334400">
                              <a:moveTo>
                                <a:pt x="167200" y="334400"/>
                              </a:moveTo>
                              <a:lnTo>
                                <a:pt x="547200" y="334400"/>
                              </a:lnTo>
                              <a:cubicBezTo>
                                <a:pt x="639542" y="334400"/>
                                <a:pt x="714400" y="259542"/>
                                <a:pt x="714400" y="167200"/>
                              </a:cubicBezTo>
                              <a:cubicBezTo>
                                <a:pt x="714400" y="74858"/>
                                <a:pt x="639542" y="0"/>
                                <a:pt x="5472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Receptionist</a:t>
                            </a:r>
                          </a:p>
                        </a:txBody>
                        <a:useSpRect/>
                      </a:txSp>
                    </a:sp>
                    <a:cxnSp>
                      <a:nvCxnSpPr>
                        <a:cNvPr id="116" name="Horizontal Synchronization Bar"/>
                        <a:cNvCxnSpPr/>
                      </a:nvCxnSpPr>
                      <a:spPr>
                        <a:xfrm>
                          <a:off x="1862600" y="3934443"/>
                          <a:ext cx="1786000" cy="0"/>
                        </a:xfrm>
                        <a:prstGeom prst="line">
                          <a:avLst/>
                        </a:prstGeom>
                        <a:ln w="38000" cap="flat">
                          <a:solidFill>
                            <a:srgbClr val="4F81BD"/>
                          </a:solidFill>
                          <a:bevel/>
                        </a:ln>
                      </a:spPr>
                    </a:cxnSp>
                    <a:cxnSp>
                      <a:nvCxnSpPr>
                        <a:cNvPr id="117" name="Horizontal Synchronization Bar"/>
                        <a:cNvCxnSpPr/>
                      </a:nvCxnSpPr>
                      <a:spPr>
                        <a:xfrm>
                          <a:off x="3648600" y="3934443"/>
                          <a:ext cx="1611200" cy="0"/>
                        </a:xfrm>
                        <a:prstGeom prst="line">
                          <a:avLst/>
                        </a:prstGeom>
                        <a:ln w="38000" cap="flat">
                          <a:solidFill>
                            <a:srgbClr val="4F81BD"/>
                          </a:solidFill>
                          <a:bevel/>
                        </a:ln>
                      </a:spPr>
                    </a:cxnSp>
                    <a:cxnSp>
                      <a:nvCxnSpPr>
                        <a:cNvPr id="118" name="Horizontal Synchronization Bar"/>
                        <a:cNvCxnSpPr/>
                      </a:nvCxnSpPr>
                      <a:spPr>
                        <a:xfrm rot="-13588">
                          <a:off x="5259792" y="3930643"/>
                          <a:ext cx="1922815" cy="0"/>
                        </a:xfrm>
                        <a:prstGeom prst="line">
                          <a:avLst/>
                        </a:prstGeom>
                        <a:ln w="38000" cap="flat">
                          <a:solidFill>
                            <a:srgbClr val="4F81BD"/>
                          </a:solidFill>
                          <a:bevel/>
                        </a:ln>
                      </a:spPr>
                    </a:cxnSp>
                    <a:sp>
                      <a:nvSpPr>
                        <a:cNvPr id="119" name="Control Flow"/>
                        <a:cNvSpPr/>
                      </a:nvSpPr>
                      <a:spPr>
                        <a:xfrm>
                          <a:off x="4454200" y="3615243"/>
                          <a:ext cx="0" cy="319200"/>
                        </a:xfrm>
                        <a:custGeom>
                          <a:avLst/>
                          <a:gdLst/>
                          <a:ahLst/>
                          <a:cxnLst/>
                          <a:rect l="0" t="0" r="0" b="0"/>
                          <a:pathLst>
                            <a:path h="319200" fill="none">
                              <a:moveTo>
                                <a:pt x="0" y="0"/>
                              </a:moveTo>
                              <a:lnTo>
                                <a:pt x="0" y="319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0" name="Control Flow"/>
                        <a:cNvSpPr/>
                      </a:nvSpPr>
                      <a:spPr>
                        <a:xfrm>
                          <a:off x="2309100" y="3934443"/>
                          <a:ext cx="0" cy="205200"/>
                        </a:xfrm>
                        <a:custGeom>
                          <a:avLst/>
                          <a:gdLst/>
                          <a:ahLst/>
                          <a:cxnLst/>
                          <a:rect l="0" t="0" r="0" b="0"/>
                          <a:pathLst>
                            <a:path h="205200" fill="none">
                              <a:moveTo>
                                <a:pt x="0" y="0"/>
                              </a:moveTo>
                              <a:lnTo>
                                <a:pt x="0" y="205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1" name="Activity"/>
                        <a:cNvSpPr/>
                      </a:nvSpPr>
                      <a:spPr>
                        <a:xfrm>
                          <a:off x="1951900" y="4139643"/>
                          <a:ext cx="714400" cy="395200"/>
                        </a:xfrm>
                        <a:custGeom>
                          <a:avLst/>
                          <a:gdLst>
                            <a:gd name="connsiteX0" fmla="*/ 357200 w 714400"/>
                            <a:gd name="connsiteY0" fmla="*/ 395200 h 395200"/>
                            <a:gd name="connsiteX1" fmla="*/ 357200 w 714400"/>
                            <a:gd name="connsiteY1" fmla="*/ 0 h 395200"/>
                            <a:gd name="connsiteX2" fmla="*/ 714400 w 714400"/>
                            <a:gd name="connsiteY2" fmla="*/ 197600 h 395200"/>
                            <a:gd name="connsiteX3" fmla="*/ 0 w 714400"/>
                            <a:gd name="connsiteY3" fmla="*/ 197600 h 395200"/>
                            <a:gd name="connsiteX4" fmla="*/ 178600 w 714400"/>
                            <a:gd name="connsiteY4" fmla="*/ 0 h 395200"/>
                            <a:gd name="connsiteX5" fmla="*/ 535800 w 714400"/>
                            <a:gd name="connsiteY5" fmla="*/ 0 h 395200"/>
                            <a:gd name="connsiteX6" fmla="*/ 178600 w 714400"/>
                            <a:gd name="connsiteY6" fmla="*/ 395200 h 395200"/>
                            <a:gd name="connsiteX7" fmla="*/ 535800 w 714400"/>
                            <a:gd name="connsiteY7" fmla="*/ 395200 h 395200"/>
                            <a:gd name="connsiteX8" fmla="*/ 30005 w 714400"/>
                            <a:gd name="connsiteY8" fmla="*/ 79040 h 395200"/>
                            <a:gd name="connsiteX9" fmla="*/ 30005 w 714400"/>
                            <a:gd name="connsiteY9" fmla="*/ 316160 h 395200"/>
                            <a:gd name="connsiteX10" fmla="*/ 684395 w 714400"/>
                            <a:gd name="connsiteY10" fmla="*/ 79040 h 395200"/>
                            <a:gd name="connsiteX11" fmla="*/ 684395 w 714400"/>
                            <a:gd name="connsiteY11" fmla="*/ 316160 h 395200"/>
                            <a:gd name="rtt" fmla="*/ -22800 h 395200"/>
                            <a:gd name="rtb" fmla="*/ 418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14400" h="395200">
                              <a:moveTo>
                                <a:pt x="178600" y="395200"/>
                              </a:moveTo>
                              <a:lnTo>
                                <a:pt x="535800" y="395200"/>
                              </a:lnTo>
                              <a:cubicBezTo>
                                <a:pt x="637222" y="384929"/>
                                <a:pt x="714400" y="299541"/>
                                <a:pt x="714400" y="197600"/>
                              </a:cubicBezTo>
                              <a:cubicBezTo>
                                <a:pt x="714400" y="95659"/>
                                <a:pt x="637222" y="10271"/>
                                <a:pt x="535800" y="0"/>
                              </a:cubicBezTo>
                              <a:lnTo>
                                <a:pt x="178600" y="0"/>
                              </a:lnTo>
                              <a:cubicBezTo>
                                <a:pt x="77178" y="10271"/>
                                <a:pt x="0" y="95659"/>
                                <a:pt x="0" y="197600"/>
                              </a:cubicBezTo>
                              <a:cubicBezTo>
                                <a:pt x="0" y="299541"/>
                                <a:pt x="77178" y="384929"/>
                                <a:pt x="1786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add/view patient</a:t>
                            </a:r>
                          </a:p>
                        </a:txBody>
                        <a:useSpRect/>
                      </a:txSp>
                    </a:sp>
                    <a:cxnSp>
                      <a:nvCxnSpPr>
                        <a:cNvPr id="123" name="Horizontal Synchronization Bar"/>
                        <a:cNvCxnSpPr/>
                      </a:nvCxnSpPr>
                      <a:spPr>
                        <a:xfrm>
                          <a:off x="1862600" y="4747643"/>
                          <a:ext cx="5418800" cy="0"/>
                        </a:xfrm>
                        <a:prstGeom prst="line">
                          <a:avLst/>
                        </a:prstGeom>
                        <a:ln w="38000" cap="flat">
                          <a:solidFill>
                            <a:srgbClr val="4F81BD"/>
                          </a:solidFill>
                          <a:bevel/>
                        </a:ln>
                      </a:spPr>
                    </a:cxnSp>
                    <a:sp>
                      <a:nvSpPr>
                        <a:cNvPr id="124" name="Control Flow"/>
                        <a:cNvSpPr/>
                      </a:nvSpPr>
                      <a:spPr>
                        <a:xfrm>
                          <a:off x="3086200" y="3926843"/>
                          <a:ext cx="0" cy="212800"/>
                        </a:xfrm>
                        <a:custGeom>
                          <a:avLst/>
                          <a:gdLst/>
                          <a:ahLst/>
                          <a:cxnLst/>
                          <a:rect l="0" t="0" r="0" b="0"/>
                          <a:pathLst>
                            <a:path h="212800" fill="none">
                              <a:moveTo>
                                <a:pt x="0" y="0"/>
                              </a:moveTo>
                              <a:lnTo>
                                <a:pt x="0" y="212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7" name="Control Flow"/>
                        <a:cNvSpPr/>
                      </a:nvSpPr>
                      <a:spPr>
                        <a:xfrm>
                          <a:off x="5168600" y="3926843"/>
                          <a:ext cx="0" cy="212800"/>
                        </a:xfrm>
                        <a:custGeom>
                          <a:avLst/>
                          <a:gdLst/>
                          <a:ahLst/>
                          <a:cxnLst/>
                          <a:rect l="0" t="0" r="0" b="0"/>
                          <a:pathLst>
                            <a:path h="212800" fill="none">
                              <a:moveTo>
                                <a:pt x="0" y="0"/>
                              </a:moveTo>
                              <a:lnTo>
                                <a:pt x="0" y="212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8" name="Activity"/>
                        <a:cNvSpPr/>
                      </a:nvSpPr>
                      <a:spPr>
                        <a:xfrm>
                          <a:off x="2729000" y="4139643"/>
                          <a:ext cx="714400" cy="395200"/>
                        </a:xfrm>
                        <a:custGeom>
                          <a:avLst/>
                          <a:gdLst>
                            <a:gd name="connsiteX0" fmla="*/ 357200 w 714400"/>
                            <a:gd name="connsiteY0" fmla="*/ 395200 h 395200"/>
                            <a:gd name="connsiteX1" fmla="*/ 357200 w 714400"/>
                            <a:gd name="connsiteY1" fmla="*/ 0 h 395200"/>
                            <a:gd name="connsiteX2" fmla="*/ 714400 w 714400"/>
                            <a:gd name="connsiteY2" fmla="*/ 197600 h 395200"/>
                            <a:gd name="connsiteX3" fmla="*/ 0 w 714400"/>
                            <a:gd name="connsiteY3" fmla="*/ 197600 h 395200"/>
                            <a:gd name="connsiteX4" fmla="*/ 178600 w 714400"/>
                            <a:gd name="connsiteY4" fmla="*/ 0 h 395200"/>
                            <a:gd name="connsiteX5" fmla="*/ 535800 w 714400"/>
                            <a:gd name="connsiteY5" fmla="*/ 0 h 395200"/>
                            <a:gd name="connsiteX6" fmla="*/ 178600 w 714400"/>
                            <a:gd name="connsiteY6" fmla="*/ 395200 h 395200"/>
                            <a:gd name="connsiteX7" fmla="*/ 535800 w 714400"/>
                            <a:gd name="connsiteY7" fmla="*/ 395200 h 395200"/>
                            <a:gd name="connsiteX8" fmla="*/ 30005 w 714400"/>
                            <a:gd name="connsiteY8" fmla="*/ 79040 h 395200"/>
                            <a:gd name="connsiteX9" fmla="*/ 30005 w 714400"/>
                            <a:gd name="connsiteY9" fmla="*/ 316160 h 395200"/>
                            <a:gd name="connsiteX10" fmla="*/ 684395 w 714400"/>
                            <a:gd name="connsiteY10" fmla="*/ 79040 h 395200"/>
                            <a:gd name="connsiteX11" fmla="*/ 684395 w 714400"/>
                            <a:gd name="connsiteY11" fmla="*/ 316160 h 395200"/>
                            <a:gd name="rtt" fmla="*/ 34200 h 395200"/>
                            <a:gd name="rtb" fmla="*/ 361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14400" h="395200">
                              <a:moveTo>
                                <a:pt x="178600" y="395200"/>
                              </a:moveTo>
                              <a:lnTo>
                                <a:pt x="535800" y="395200"/>
                              </a:lnTo>
                              <a:cubicBezTo>
                                <a:pt x="637222" y="384929"/>
                                <a:pt x="714400" y="299541"/>
                                <a:pt x="714400" y="197600"/>
                              </a:cubicBezTo>
                              <a:cubicBezTo>
                                <a:pt x="714400" y="95659"/>
                                <a:pt x="637222" y="10271"/>
                                <a:pt x="535800" y="0"/>
                              </a:cubicBezTo>
                              <a:lnTo>
                                <a:pt x="178600" y="0"/>
                              </a:lnTo>
                              <a:cubicBezTo>
                                <a:pt x="77178" y="10271"/>
                                <a:pt x="0" y="95659"/>
                                <a:pt x="0" y="197600"/>
                              </a:cubicBezTo>
                              <a:cubicBezTo>
                                <a:pt x="0" y="299541"/>
                                <a:pt x="77178" y="384929"/>
                                <a:pt x="1786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admit patient</a:t>
                            </a:r>
                          </a:p>
                        </a:txBody>
                        <a:useSpRect/>
                      </a:txSp>
                    </a:sp>
                    <a:sp>
                      <a:nvSpPr>
                        <a:cNvPr id="129" name="Control Flow"/>
                        <a:cNvSpPr/>
                      </a:nvSpPr>
                      <a:spPr>
                        <a:xfrm>
                          <a:off x="3086200" y="4534843"/>
                          <a:ext cx="0" cy="212800"/>
                        </a:xfrm>
                        <a:custGeom>
                          <a:avLst/>
                          <a:gdLst/>
                          <a:ahLst/>
                          <a:cxnLst/>
                          <a:rect l="0" t="0" r="0" b="0"/>
                          <a:pathLst>
                            <a:path h="212800" fill="none">
                              <a:moveTo>
                                <a:pt x="0" y="0"/>
                              </a:moveTo>
                              <a:lnTo>
                                <a:pt x="0" y="212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31" name="Activity"/>
                        <a:cNvSpPr/>
                      </a:nvSpPr>
                      <a:spPr>
                        <a:xfrm>
                          <a:off x="3637200" y="4139643"/>
                          <a:ext cx="847400" cy="395200"/>
                        </a:xfrm>
                        <a:custGeom>
                          <a:avLst/>
                          <a:gdLst>
                            <a:gd name="connsiteX0" fmla="*/ 423700 w 847400"/>
                            <a:gd name="connsiteY0" fmla="*/ 395200 h 395200"/>
                            <a:gd name="connsiteX1" fmla="*/ 423700 w 847400"/>
                            <a:gd name="connsiteY1" fmla="*/ 0 h 395200"/>
                            <a:gd name="connsiteX2" fmla="*/ 847400 w 847400"/>
                            <a:gd name="connsiteY2" fmla="*/ 197600 h 395200"/>
                            <a:gd name="connsiteX3" fmla="*/ 0 w 847400"/>
                            <a:gd name="connsiteY3" fmla="*/ 197600 h 395200"/>
                            <a:gd name="connsiteX4" fmla="*/ 211850 w 847400"/>
                            <a:gd name="connsiteY4" fmla="*/ 0 h 395200"/>
                            <a:gd name="connsiteX5" fmla="*/ 635550 w 847400"/>
                            <a:gd name="connsiteY5" fmla="*/ 0 h 395200"/>
                            <a:gd name="connsiteX6" fmla="*/ 211850 w 847400"/>
                            <a:gd name="connsiteY6" fmla="*/ 395200 h 395200"/>
                            <a:gd name="connsiteX7" fmla="*/ 635550 w 847400"/>
                            <a:gd name="connsiteY7" fmla="*/ 395200 h 395200"/>
                            <a:gd name="connsiteX8" fmla="*/ 35591 w 847400"/>
                            <a:gd name="connsiteY8" fmla="*/ 79040 h 395200"/>
                            <a:gd name="connsiteX9" fmla="*/ 35591 w 847400"/>
                            <a:gd name="connsiteY9" fmla="*/ 316160 h 395200"/>
                            <a:gd name="connsiteX10" fmla="*/ 811809 w 847400"/>
                            <a:gd name="connsiteY10" fmla="*/ 79040 h 395200"/>
                            <a:gd name="connsiteX11" fmla="*/ 811809 w 847400"/>
                            <a:gd name="connsiteY11" fmla="*/ 316160 h 395200"/>
                            <a:gd name="rtt" fmla="*/ -79800 h 395200"/>
                            <a:gd name="rtb" fmla="*/ 475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847400" h="395200">
                              <a:moveTo>
                                <a:pt x="197600" y="395200"/>
                              </a:moveTo>
                              <a:lnTo>
                                <a:pt x="649800" y="395200"/>
                              </a:lnTo>
                              <a:cubicBezTo>
                                <a:pt x="758931" y="395200"/>
                                <a:pt x="847400" y="306731"/>
                                <a:pt x="847400" y="197600"/>
                              </a:cubicBezTo>
                              <a:cubicBezTo>
                                <a:pt x="847400" y="88469"/>
                                <a:pt x="758931" y="0"/>
                                <a:pt x="649800" y="0"/>
                              </a:cubicBezTo>
                              <a:lnTo>
                                <a:pt x="197600" y="0"/>
                              </a:lnTo>
                              <a:cubicBezTo>
                                <a:pt x="88469" y="0"/>
                                <a:pt x="0" y="88469"/>
                                <a:pt x="0" y="197600"/>
                              </a:cubicBezTo>
                              <a:cubicBezTo>
                                <a:pt x="0" y="306731"/>
                                <a:pt x="88469" y="395200"/>
                                <a:pt x="1976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Schedule/approve Appointment</a:t>
                            </a:r>
                          </a:p>
                        </a:txBody>
                        <a:useSpRect/>
                      </a:txSp>
                    </a:sp>
                    <a:sp>
                      <a:nvSpPr>
                        <a:cNvPr id="132" name="Activity"/>
                        <a:cNvSpPr/>
                      </a:nvSpPr>
                      <a:spPr>
                        <a:xfrm>
                          <a:off x="4845600" y="4139643"/>
                          <a:ext cx="646000" cy="395200"/>
                        </a:xfrm>
                        <a:custGeom>
                          <a:avLst/>
                          <a:gdLst>
                            <a:gd name="connsiteX0" fmla="*/ 323000 w 646000"/>
                            <a:gd name="connsiteY0" fmla="*/ 395200 h 395200"/>
                            <a:gd name="connsiteX1" fmla="*/ 323000 w 646000"/>
                            <a:gd name="connsiteY1" fmla="*/ 0 h 395200"/>
                            <a:gd name="connsiteX2" fmla="*/ 646000 w 646000"/>
                            <a:gd name="connsiteY2" fmla="*/ 197600 h 395200"/>
                            <a:gd name="connsiteX3" fmla="*/ 0 w 646000"/>
                            <a:gd name="connsiteY3" fmla="*/ 197600 h 395200"/>
                            <a:gd name="connsiteX4" fmla="*/ 161500 w 646000"/>
                            <a:gd name="connsiteY4" fmla="*/ 0 h 395200"/>
                            <a:gd name="connsiteX5" fmla="*/ 484500 w 646000"/>
                            <a:gd name="connsiteY5" fmla="*/ 0 h 395200"/>
                            <a:gd name="connsiteX6" fmla="*/ 161500 w 646000"/>
                            <a:gd name="connsiteY6" fmla="*/ 395200 h 395200"/>
                            <a:gd name="connsiteX7" fmla="*/ 484500 w 646000"/>
                            <a:gd name="connsiteY7" fmla="*/ 395200 h 395200"/>
                            <a:gd name="connsiteX8" fmla="*/ 27132 w 646000"/>
                            <a:gd name="connsiteY8" fmla="*/ 79040 h 395200"/>
                            <a:gd name="connsiteX9" fmla="*/ 27132 w 646000"/>
                            <a:gd name="connsiteY9" fmla="*/ 316160 h 395200"/>
                            <a:gd name="connsiteX10" fmla="*/ 618868 w 646000"/>
                            <a:gd name="connsiteY10" fmla="*/ 79040 h 395200"/>
                            <a:gd name="connsiteX11" fmla="*/ 618868 w 646000"/>
                            <a:gd name="connsiteY11" fmla="*/ 316160 h 395200"/>
                            <a:gd name="rtt" fmla="*/ -22800 h 395200"/>
                            <a:gd name="rtb" fmla="*/ 418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46000" h="395200">
                              <a:moveTo>
                                <a:pt x="161500" y="395200"/>
                              </a:moveTo>
                              <a:lnTo>
                                <a:pt x="484500" y="395200"/>
                              </a:lnTo>
                              <a:cubicBezTo>
                                <a:pt x="578470" y="376114"/>
                                <a:pt x="646000" y="293489"/>
                                <a:pt x="646000" y="197600"/>
                              </a:cubicBezTo>
                              <a:cubicBezTo>
                                <a:pt x="646000" y="101711"/>
                                <a:pt x="578470" y="19086"/>
                                <a:pt x="484500" y="0"/>
                              </a:cubicBezTo>
                              <a:lnTo>
                                <a:pt x="161500" y="0"/>
                              </a:lnTo>
                              <a:cubicBezTo>
                                <a:pt x="67530" y="19086"/>
                                <a:pt x="0" y="101711"/>
                                <a:pt x="0" y="197600"/>
                              </a:cubicBezTo>
                              <a:cubicBezTo>
                                <a:pt x="0" y="293489"/>
                                <a:pt x="67530" y="376114"/>
                                <a:pt x="1615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Discharge Patient</a:t>
                            </a:r>
                          </a:p>
                        </a:txBody>
                        <a:useSpRect/>
                      </a:txSp>
                    </a:sp>
                    <a:sp>
                      <a:nvSpPr>
                        <a:cNvPr id="134" name="Control Flow"/>
                        <a:cNvSpPr/>
                      </a:nvSpPr>
                      <a:spPr>
                        <a:xfrm>
                          <a:off x="4060900" y="4534843"/>
                          <a:ext cx="9500" cy="212800"/>
                        </a:xfrm>
                        <a:custGeom>
                          <a:avLst/>
                          <a:gdLst/>
                          <a:ahLst/>
                          <a:cxnLst/>
                          <a:rect l="0" t="0" r="0" b="0"/>
                          <a:pathLst>
                            <a:path w="9500" h="212800" fill="none">
                              <a:moveTo>
                                <a:pt x="0" y="0"/>
                              </a:moveTo>
                              <a:lnTo>
                                <a:pt x="-9500" y="212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35" name="Control Flow"/>
                        <a:cNvSpPr/>
                      </a:nvSpPr>
                      <a:spPr>
                        <a:xfrm>
                          <a:off x="5168600" y="4534843"/>
                          <a:ext cx="0" cy="174800"/>
                        </a:xfrm>
                        <a:custGeom>
                          <a:avLst/>
                          <a:gdLst/>
                          <a:ahLst/>
                          <a:cxnLst/>
                          <a:rect l="0" t="0" r="0" b="0"/>
                          <a:pathLst>
                            <a:path h="174800" fill="none">
                              <a:moveTo>
                                <a:pt x="0" y="0"/>
                              </a:moveTo>
                              <a:lnTo>
                                <a:pt x="0" y="174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36" name="Control Flow"/>
                        <a:cNvSpPr/>
                      </a:nvSpPr>
                      <a:spPr>
                        <a:xfrm>
                          <a:off x="6422600" y="3934443"/>
                          <a:ext cx="0" cy="205200"/>
                        </a:xfrm>
                        <a:custGeom>
                          <a:avLst/>
                          <a:gdLst/>
                          <a:ahLst/>
                          <a:cxnLst/>
                          <a:rect l="0" t="0" r="0" b="0"/>
                          <a:pathLst>
                            <a:path h="205200" fill="none">
                              <a:moveTo>
                                <a:pt x="0" y="0"/>
                              </a:moveTo>
                              <a:lnTo>
                                <a:pt x="0" y="205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37" name="Activity"/>
                        <a:cNvSpPr/>
                      </a:nvSpPr>
                      <a:spPr>
                        <a:xfrm>
                          <a:off x="6099600" y="4139643"/>
                          <a:ext cx="646000" cy="395200"/>
                        </a:xfrm>
                        <a:custGeom>
                          <a:avLst/>
                          <a:gdLst>
                            <a:gd name="connsiteX0" fmla="*/ 323000 w 646000"/>
                            <a:gd name="connsiteY0" fmla="*/ 395200 h 395200"/>
                            <a:gd name="connsiteX1" fmla="*/ 323000 w 646000"/>
                            <a:gd name="connsiteY1" fmla="*/ 0 h 395200"/>
                            <a:gd name="connsiteX2" fmla="*/ 646000 w 646000"/>
                            <a:gd name="connsiteY2" fmla="*/ 197600 h 395200"/>
                            <a:gd name="connsiteX3" fmla="*/ 0 w 646000"/>
                            <a:gd name="connsiteY3" fmla="*/ 197600 h 395200"/>
                            <a:gd name="connsiteX4" fmla="*/ 161500 w 646000"/>
                            <a:gd name="connsiteY4" fmla="*/ 0 h 395200"/>
                            <a:gd name="connsiteX5" fmla="*/ 484500 w 646000"/>
                            <a:gd name="connsiteY5" fmla="*/ 0 h 395200"/>
                            <a:gd name="connsiteX6" fmla="*/ 161500 w 646000"/>
                            <a:gd name="connsiteY6" fmla="*/ 395200 h 395200"/>
                            <a:gd name="connsiteX7" fmla="*/ 484500 w 646000"/>
                            <a:gd name="connsiteY7" fmla="*/ 395200 h 395200"/>
                            <a:gd name="connsiteX8" fmla="*/ 27132 w 646000"/>
                            <a:gd name="connsiteY8" fmla="*/ 79040 h 395200"/>
                            <a:gd name="connsiteX9" fmla="*/ 27132 w 646000"/>
                            <a:gd name="connsiteY9" fmla="*/ 316160 h 395200"/>
                            <a:gd name="connsiteX10" fmla="*/ 618868 w 646000"/>
                            <a:gd name="connsiteY10" fmla="*/ 79040 h 395200"/>
                            <a:gd name="connsiteX11" fmla="*/ 618868 w 646000"/>
                            <a:gd name="connsiteY11" fmla="*/ 316160 h 395200"/>
                            <a:gd name="rtt" fmla="*/ 34200 h 395200"/>
                            <a:gd name="rtb" fmla="*/ 361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46000" h="395200">
                              <a:moveTo>
                                <a:pt x="161500" y="395200"/>
                              </a:moveTo>
                              <a:lnTo>
                                <a:pt x="484500" y="395200"/>
                              </a:lnTo>
                              <a:cubicBezTo>
                                <a:pt x="578470" y="376114"/>
                                <a:pt x="646000" y="293489"/>
                                <a:pt x="646000" y="197600"/>
                              </a:cubicBezTo>
                              <a:cubicBezTo>
                                <a:pt x="646000" y="101711"/>
                                <a:pt x="578470" y="19086"/>
                                <a:pt x="484500" y="0"/>
                              </a:cubicBezTo>
                              <a:lnTo>
                                <a:pt x="161500" y="0"/>
                              </a:lnTo>
                              <a:cubicBezTo>
                                <a:pt x="67530" y="19086"/>
                                <a:pt x="0" y="101711"/>
                                <a:pt x="0" y="197600"/>
                              </a:cubicBezTo>
                              <a:cubicBezTo>
                                <a:pt x="0" y="293489"/>
                                <a:pt x="67530" y="376114"/>
                                <a:pt x="1615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Logout</a:t>
                            </a:r>
                          </a:p>
                        </a:txBody>
                        <a:useSpRect/>
                      </a:txSp>
                    </a:sp>
                    <a:sp>
                      <a:nvSpPr>
                        <a:cNvPr id="138" name="Control Flow"/>
                        <a:cNvSpPr/>
                      </a:nvSpPr>
                      <a:spPr>
                        <a:xfrm>
                          <a:off x="6422600" y="4534843"/>
                          <a:ext cx="17100" cy="288800"/>
                        </a:xfrm>
                        <a:custGeom>
                          <a:avLst/>
                          <a:gdLst/>
                          <a:ahLst/>
                          <a:cxnLst/>
                          <a:rect l="0" t="0" r="0" b="0"/>
                          <a:pathLst>
                            <a:path w="17100" h="288800" fill="none">
                              <a:moveTo>
                                <a:pt x="0" y="0"/>
                              </a:moveTo>
                              <a:lnTo>
                                <a:pt x="17100" y="2888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42" name="Line connector"/>
                        <a:cNvCxnSpPr>
                          <a:stCxn id="159" idx="0"/>
                        </a:cNvCxnSpPr>
                      </a:nvCxnSpPr>
                      <a:spPr>
                        <a:xfrm rot="5400000">
                          <a:off x="4963400" y="5986443"/>
                          <a:ext cx="106400" cy="0"/>
                        </a:xfrm>
                        <a:prstGeom prst="line">
                          <a:avLst/>
                        </a:prstGeom>
                        <a:ln w="7600" cap="flat">
                          <a:solidFill>
                            <a:srgbClr val="000000"/>
                          </a:solidFill>
                          <a:bevel/>
                        </a:ln>
                      </a:spPr>
                    </a:cxnSp>
                    <a:sp>
                      <a:nvSpPr>
                        <a:cNvPr id="143" name="Control Flow"/>
                        <a:cNvSpPr/>
                      </a:nvSpPr>
                      <a:spPr>
                        <a:xfrm>
                          <a:off x="5024200" y="6039643"/>
                          <a:ext cx="570000" cy="0"/>
                        </a:xfrm>
                        <a:custGeom>
                          <a:avLst/>
                          <a:gdLst/>
                          <a:ahLst/>
                          <a:cxnLst/>
                          <a:rect l="0" t="0" r="0" b="0"/>
                          <a:pathLst>
                            <a:path w="570000" fill="none">
                              <a:moveTo>
                                <a:pt x="0" y="0"/>
                              </a:moveTo>
                              <a:lnTo>
                                <a:pt x="570000" y="0"/>
                              </a:lnTo>
                            </a:path>
                          </a:pathLst>
                        </a:custGeom>
                        <a:gradFill>
                          <a:gsLst>
                            <a:gs pos="0">
                              <a:srgbClr val="EDF0F7"/>
                            </a:gs>
                            <a:gs pos="100000">
                              <a:srgbClr val="A6BED0"/>
                            </a:gs>
                          </a:gsLst>
                          <a:lin ang="5400000" scaled="0"/>
                        </a:gradFill>
                        <a:ln w="7600" cap="flat">
                          <a:solidFill>
                            <a:srgbClr val="000000"/>
                          </a:solidFill>
                          <a:bevel/>
                          <a:tailEnd type="arrow" w="lg" len="lg"/>
                        </a:ln>
                      </a:spPr>
                    </a:sp>
                    <a:grpSp>
                      <a:nvGrpSpPr>
                        <a:cNvPr id="38" name="Final State"/>
                        <a:cNvGrpSpPr/>
                      </a:nvGrpSpPr>
                      <a:grpSpPr>
                        <a:xfrm>
                          <a:off x="5596319" y="5941155"/>
                          <a:ext cx="197202" cy="197202"/>
                          <a:chOff x="5596319" y="5941155"/>
                          <a:chExt cx="197202" cy="197202"/>
                        </a:xfrm>
                      </a:grpSpPr>
                      <a:sp>
                        <a:nvSpPr>
                          <a:cNvPr id="145" name="Ellipse"/>
                          <a:cNvSpPr/>
                        </a:nvSpPr>
                        <a:spPr>
                          <a:xfrm>
                            <a:off x="5596319" y="5941155"/>
                            <a:ext cx="197202" cy="197202"/>
                          </a:xfrm>
                          <a:custGeom>
                            <a:avLst/>
                            <a:gdLst/>
                            <a:ahLst/>
                            <a:cxnLst/>
                            <a:rect l="0" t="0" r="0" b="0"/>
                            <a:pathLst>
                              <a:path w="197202" h="197202">
                                <a:moveTo>
                                  <a:pt x="0" y="98601"/>
                                </a:moveTo>
                                <a:cubicBezTo>
                                  <a:pt x="0" y="44145"/>
                                  <a:pt x="44145" y="0"/>
                                  <a:pt x="98601" y="0"/>
                                </a:cubicBezTo>
                                <a:cubicBezTo>
                                  <a:pt x="153057" y="0"/>
                                  <a:pt x="197202" y="44145"/>
                                  <a:pt x="197202" y="98601"/>
                                </a:cubicBezTo>
                                <a:cubicBezTo>
                                  <a:pt x="197202" y="153057"/>
                                  <a:pt x="153057" y="197202"/>
                                  <a:pt x="98601" y="197202"/>
                                </a:cubicBezTo>
                                <a:cubicBezTo>
                                  <a:pt x="44145" y="197202"/>
                                  <a:pt x="0" y="153057"/>
                                  <a:pt x="0" y="98601"/>
                                </a:cubicBezTo>
                                <a:close/>
                              </a:path>
                            </a:pathLst>
                          </a:custGeom>
                          <a:solidFill>
                            <a:srgbClr val="3498DB"/>
                          </a:solidFill>
                          <a:ln w="7600" cap="flat">
                            <a:solidFill>
                              <a:srgbClr val="3498DB"/>
                            </a:solidFill>
                            <a:bevel/>
                          </a:ln>
                        </a:spPr>
                      </a:sp>
                      <a:sp>
                        <a:nvSpPr>
                          <a:cNvPr id="146" name="Ellipse"/>
                          <a:cNvSpPr/>
                        </a:nvSpPr>
                        <a:spPr>
                          <a:xfrm>
                            <a:off x="5618900" y="5965543"/>
                            <a:ext cx="148200" cy="148200"/>
                          </a:xfrm>
                          <a:custGeom>
                            <a:avLst/>
                            <a:gdLst/>
                            <a:ahLst/>
                            <a:cxnLst/>
                            <a:rect l="0" t="0" r="0" b="0"/>
                            <a:pathLst>
                              <a:path w="148200" h="148200">
                                <a:moveTo>
                                  <a:pt x="0" y="74100"/>
                                </a:moveTo>
                                <a:cubicBezTo>
                                  <a:pt x="0" y="33176"/>
                                  <a:pt x="33176" y="0"/>
                                  <a:pt x="74100" y="0"/>
                                </a:cubicBezTo>
                                <a:cubicBezTo>
                                  <a:pt x="115024" y="0"/>
                                  <a:pt x="148200" y="33176"/>
                                  <a:pt x="148200" y="74100"/>
                                </a:cubicBezTo>
                                <a:cubicBezTo>
                                  <a:pt x="148200" y="115024"/>
                                  <a:pt x="115024" y="148200"/>
                                  <a:pt x="74100" y="148200"/>
                                </a:cubicBezTo>
                                <a:cubicBezTo>
                                  <a:pt x="33176" y="148200"/>
                                  <a:pt x="0" y="115024"/>
                                  <a:pt x="0" y="74100"/>
                                </a:cubicBezTo>
                                <a:close/>
                              </a:path>
                            </a:pathLst>
                          </a:custGeom>
                          <a:solidFill>
                            <a:srgbClr val="3498DB"/>
                          </a:solidFill>
                          <a:ln w="7600" cap="flat">
                            <a:solidFill>
                              <a:srgbClr val="3498DB"/>
                            </a:solidFill>
                            <a:bevel/>
                          </a:ln>
                        </a:spPr>
                      </a:sp>
                    </a:grpSp>
                    <a:sp>
                      <a:nvSpPr>
                        <a:cNvPr id="165" name="Text 165"/>
                        <a:cNvSpPr txBox="1"/>
                      </a:nvSpPr>
                      <a:spPr>
                        <a:xfrm>
                          <a:off x="5776600" y="5940843"/>
                          <a:ext cx="395200" cy="144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[End]</a:t>
                            </a:r>
                          </a:p>
                        </a:txBody>
                        <a:useSpRect/>
                      </a:txSp>
                    </a:sp>
                    <a:sp>
                      <a:nvSpPr>
                        <a:cNvPr id="148" name="Initial State"/>
                        <a:cNvSpPr/>
                      </a:nvSpPr>
                      <a:spPr>
                        <a:xfrm>
                          <a:off x="4781000" y="780444"/>
                          <a:ext cx="197600" cy="197600"/>
                        </a:xfrm>
                        <a:custGeom>
                          <a:avLst/>
                          <a:gdLst>
                            <a:gd name="connsiteX0" fmla="*/ 98800 w 197600"/>
                            <a:gd name="connsiteY0" fmla="*/ 0 h 197600"/>
                            <a:gd name="connsiteX1" fmla="*/ 98800 w 197600"/>
                            <a:gd name="connsiteY1" fmla="*/ 197600 h 197600"/>
                            <a:gd name="connsiteX2" fmla="*/ 0 w 197600"/>
                            <a:gd name="connsiteY2" fmla="*/ 98800 h 197600"/>
                            <a:gd name="connsiteX3" fmla="*/ 197600 w 197600"/>
                            <a:gd name="connsiteY3" fmla="*/ 98800 h 197600"/>
                          </a:gdLst>
                          <a:ahLst/>
                          <a:cxnLst>
                            <a:cxn ang="0">
                              <a:pos x="connsiteX0" y="connsiteY0"/>
                            </a:cxn>
                            <a:cxn ang="0">
                              <a:pos x="connsiteX1" y="connsiteY1"/>
                            </a:cxn>
                            <a:cxn ang="0">
                              <a:pos x="connsiteX2" y="connsiteY2"/>
                            </a:cxn>
                            <a:cxn ang="0">
                              <a:pos x="connsiteX3" y="connsiteY3"/>
                            </a:cxn>
                          </a:cxnLst>
                          <a:rect l="0" t="0" r="0" b="0"/>
                          <a:pathLst>
                            <a:path w="197600" h="197600">
                              <a:moveTo>
                                <a:pt x="0" y="98800"/>
                              </a:moveTo>
                              <a:cubicBezTo>
                                <a:pt x="0" y="44234"/>
                                <a:pt x="44234" y="0"/>
                                <a:pt x="98800" y="0"/>
                              </a:cubicBezTo>
                              <a:cubicBezTo>
                                <a:pt x="153366" y="0"/>
                                <a:pt x="197600" y="44234"/>
                                <a:pt x="197600" y="98800"/>
                              </a:cubicBezTo>
                              <a:cubicBezTo>
                                <a:pt x="197600" y="153366"/>
                                <a:pt x="153366" y="197600"/>
                                <a:pt x="98800" y="197600"/>
                              </a:cubicBezTo>
                              <a:cubicBezTo>
                                <a:pt x="44234" y="197600"/>
                                <a:pt x="0" y="153366"/>
                                <a:pt x="0" y="98800"/>
                              </a:cubicBezTo>
                              <a:close/>
                            </a:path>
                          </a:pathLst>
                        </a:custGeom>
                        <a:solidFill>
                          <a:srgbClr val="3498DB"/>
                        </a:solidFill>
                        <a:ln w="7600" cap="flat">
                          <a:solidFill>
                            <a:srgbClr val="3498DB"/>
                          </a:solidFill>
                          <a:bevel/>
                        </a:ln>
                      </a:spPr>
                    </a:sp>
                    <a:sp>
                      <a:nvSpPr>
                        <a:cNvPr id="166" name="Text 166"/>
                        <a:cNvSpPr txBox="1"/>
                      </a:nvSpPr>
                      <a:spPr>
                        <a:xfrm>
                          <a:off x="5054600" y="731044"/>
                          <a:ext cx="395200" cy="144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[Start]</a:t>
                            </a:r>
                          </a:p>
                        </a:txBody>
                        <a:useSpRect/>
                      </a:txSp>
                    </a:sp>
                    <a:sp>
                      <a:nvSpPr>
                        <a:cNvPr id="150" name="Control Flow"/>
                        <a:cNvSpPr/>
                      </a:nvSpPr>
                      <a:spPr>
                        <a:xfrm>
                          <a:off x="5168600" y="4732443"/>
                          <a:ext cx="0" cy="228000"/>
                        </a:xfrm>
                        <a:custGeom>
                          <a:avLst/>
                          <a:gdLst/>
                          <a:ahLst/>
                          <a:cxnLst/>
                          <a:rect l="0" t="0" r="0" b="0"/>
                          <a:pathLst>
                            <a:path h="228000" fill="none">
                              <a:moveTo>
                                <a:pt x="0" y="0"/>
                              </a:moveTo>
                              <a:lnTo>
                                <a:pt x="0" y="2280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51" name="Activity"/>
                        <a:cNvSpPr/>
                      </a:nvSpPr>
                      <a:spPr>
                        <a:xfrm>
                          <a:off x="4845600" y="4960443"/>
                          <a:ext cx="646000" cy="311600"/>
                        </a:xfrm>
                        <a:custGeom>
                          <a:avLst/>
                          <a:gdLst>
                            <a:gd name="connsiteX0" fmla="*/ 323000 w 646000"/>
                            <a:gd name="connsiteY0" fmla="*/ 311600 h 311600"/>
                            <a:gd name="connsiteX1" fmla="*/ 323000 w 646000"/>
                            <a:gd name="connsiteY1" fmla="*/ 0 h 311600"/>
                            <a:gd name="connsiteX2" fmla="*/ 646000 w 646000"/>
                            <a:gd name="connsiteY2" fmla="*/ 155800 h 311600"/>
                            <a:gd name="connsiteX3" fmla="*/ 0 w 646000"/>
                            <a:gd name="connsiteY3" fmla="*/ 155800 h 311600"/>
                            <a:gd name="connsiteX4" fmla="*/ 161500 w 646000"/>
                            <a:gd name="connsiteY4" fmla="*/ 0 h 311600"/>
                            <a:gd name="connsiteX5" fmla="*/ 484500 w 646000"/>
                            <a:gd name="connsiteY5" fmla="*/ 0 h 311600"/>
                            <a:gd name="connsiteX6" fmla="*/ 161500 w 646000"/>
                            <a:gd name="connsiteY6" fmla="*/ 311600 h 311600"/>
                            <a:gd name="connsiteX7" fmla="*/ 484500 w 646000"/>
                            <a:gd name="connsiteY7" fmla="*/ 311600 h 311600"/>
                            <a:gd name="connsiteX8" fmla="*/ 27132 w 646000"/>
                            <a:gd name="connsiteY8" fmla="*/ 62320 h 311600"/>
                            <a:gd name="connsiteX9" fmla="*/ 27132 w 646000"/>
                            <a:gd name="connsiteY9" fmla="*/ 249280 h 311600"/>
                            <a:gd name="connsiteX10" fmla="*/ 618868 w 646000"/>
                            <a:gd name="connsiteY10" fmla="*/ 62320 h 311600"/>
                            <a:gd name="connsiteX11" fmla="*/ 618868 w 646000"/>
                            <a:gd name="connsiteY11" fmla="*/ 249280 h 311600"/>
                            <a:gd name="rtt" fmla="*/ -64600 h 311600"/>
                            <a:gd name="rtb" fmla="*/ 376200 h 31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46000" h="311600">
                              <a:moveTo>
                                <a:pt x="155800" y="311600"/>
                              </a:moveTo>
                              <a:lnTo>
                                <a:pt x="490200" y="311600"/>
                              </a:lnTo>
                              <a:cubicBezTo>
                                <a:pt x="576246" y="311600"/>
                                <a:pt x="646000" y="241846"/>
                                <a:pt x="646000" y="155800"/>
                              </a:cubicBezTo>
                              <a:cubicBezTo>
                                <a:pt x="646000" y="69754"/>
                                <a:pt x="576246" y="0"/>
                                <a:pt x="490200" y="0"/>
                              </a:cubicBezTo>
                              <a:lnTo>
                                <a:pt x="155800" y="0"/>
                              </a:lnTo>
                              <a:cubicBezTo>
                                <a:pt x="69754" y="0"/>
                                <a:pt x="0" y="69754"/>
                                <a:pt x="0" y="155800"/>
                              </a:cubicBezTo>
                              <a:cubicBezTo>
                                <a:pt x="0" y="241846"/>
                                <a:pt x="69754" y="311600"/>
                                <a:pt x="155800" y="3116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Discharge Patient</a:t>
                            </a:r>
                          </a:p>
                        </a:txBody>
                        <a:useSpRect/>
                      </a:txSp>
                    </a:sp>
                    <a:sp>
                      <a:nvSpPr>
                        <a:cNvPr id="152" name="Control Flow"/>
                        <a:cNvSpPr/>
                      </a:nvSpPr>
                      <a:spPr>
                        <a:xfrm>
                          <a:off x="5168600" y="5272043"/>
                          <a:ext cx="0" cy="190000"/>
                        </a:xfrm>
                        <a:custGeom>
                          <a:avLst/>
                          <a:gdLst/>
                          <a:ahLst/>
                          <a:cxnLst/>
                          <a:rect l="0" t="0" r="0" b="0"/>
                          <a:pathLst>
                            <a:path h="190000" fill="none">
                              <a:moveTo>
                                <a:pt x="0" y="0"/>
                              </a:moveTo>
                              <a:lnTo>
                                <a:pt x="0" y="1900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53" name="Horizontal Synchronization Bar"/>
                        <a:cNvCxnSpPr/>
                      </a:nvCxnSpPr>
                      <a:spPr>
                        <a:xfrm>
                          <a:off x="3511800" y="5462043"/>
                          <a:ext cx="3017200" cy="0"/>
                        </a:xfrm>
                        <a:prstGeom prst="line">
                          <a:avLst/>
                        </a:prstGeom>
                        <a:ln w="38000" cap="flat">
                          <a:solidFill>
                            <a:srgbClr val="4F81BD"/>
                          </a:solidFill>
                          <a:bevel/>
                        </a:ln>
                      </a:spPr>
                    </a:cxnSp>
                    <a:sp>
                      <a:nvSpPr>
                        <a:cNvPr id="154" name="Control Flow"/>
                        <a:cNvSpPr/>
                      </a:nvSpPr>
                      <a:spPr>
                        <a:xfrm>
                          <a:off x="4051400" y="3934443"/>
                          <a:ext cx="9500" cy="205200"/>
                        </a:xfrm>
                        <a:custGeom>
                          <a:avLst/>
                          <a:gdLst/>
                          <a:ahLst/>
                          <a:cxnLst/>
                          <a:rect l="0" t="0" r="0" b="0"/>
                          <a:pathLst>
                            <a:path w="9500" h="205200" fill="none">
                              <a:moveTo>
                                <a:pt x="0" y="0"/>
                              </a:moveTo>
                              <a:lnTo>
                                <a:pt x="9500" y="205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58" name="Control Flow"/>
                        <a:cNvSpPr/>
                      </a:nvSpPr>
                      <a:spPr>
                        <a:xfrm>
                          <a:off x="5020400" y="5462043"/>
                          <a:ext cx="3800" cy="228000"/>
                        </a:xfrm>
                        <a:custGeom>
                          <a:avLst/>
                          <a:gdLst/>
                          <a:ahLst/>
                          <a:cxnLst/>
                          <a:rect l="0" t="0" r="0" b="0"/>
                          <a:pathLst>
                            <a:path w="3800" h="228000" fill="none">
                              <a:moveTo>
                                <a:pt x="0" y="0"/>
                              </a:moveTo>
                              <a:lnTo>
                                <a:pt x="-3800" y="2280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59" name="Activity"/>
                        <a:cNvSpPr/>
                      </a:nvSpPr>
                      <a:spPr>
                        <a:xfrm>
                          <a:off x="4693600" y="5690043"/>
                          <a:ext cx="646000" cy="243200"/>
                        </a:xfrm>
                        <a:custGeom>
                          <a:avLst/>
                          <a:gdLst>
                            <a:gd name="connsiteX0" fmla="*/ 323000 w 646000"/>
                            <a:gd name="connsiteY0" fmla="*/ 243200 h 243200"/>
                            <a:gd name="connsiteX1" fmla="*/ 323000 w 646000"/>
                            <a:gd name="connsiteY1" fmla="*/ 0 h 243200"/>
                            <a:gd name="connsiteX2" fmla="*/ 646000 w 646000"/>
                            <a:gd name="connsiteY2" fmla="*/ 121600 h 243200"/>
                            <a:gd name="connsiteX3" fmla="*/ 0 w 646000"/>
                            <a:gd name="connsiteY3" fmla="*/ 121600 h 243200"/>
                            <a:gd name="connsiteX4" fmla="*/ 161500 w 646000"/>
                            <a:gd name="connsiteY4" fmla="*/ 0 h 243200"/>
                            <a:gd name="connsiteX5" fmla="*/ 484500 w 646000"/>
                            <a:gd name="connsiteY5" fmla="*/ 0 h 243200"/>
                            <a:gd name="connsiteX6" fmla="*/ 161500 w 646000"/>
                            <a:gd name="connsiteY6" fmla="*/ 243200 h 243200"/>
                            <a:gd name="connsiteX7" fmla="*/ 484500 w 646000"/>
                            <a:gd name="connsiteY7" fmla="*/ 243200 h 243200"/>
                            <a:gd name="connsiteX8" fmla="*/ 27132 w 646000"/>
                            <a:gd name="connsiteY8" fmla="*/ 48640 h 243200"/>
                            <a:gd name="connsiteX9" fmla="*/ 27132 w 646000"/>
                            <a:gd name="connsiteY9" fmla="*/ 194560 h 243200"/>
                            <a:gd name="connsiteX10" fmla="*/ 618868 w 646000"/>
                            <a:gd name="connsiteY10" fmla="*/ 48640 h 243200"/>
                            <a:gd name="connsiteX11" fmla="*/ 618868 w 646000"/>
                            <a:gd name="connsiteY11" fmla="*/ 194560 h 243200"/>
                            <a:gd name="rtt" fmla="*/ -41800 h 243200"/>
                            <a:gd name="rtb" fmla="*/ 285000 h 243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46000" h="243200">
                              <a:moveTo>
                                <a:pt x="121600" y="243200"/>
                              </a:moveTo>
                              <a:lnTo>
                                <a:pt x="524400" y="243200"/>
                              </a:lnTo>
                              <a:cubicBezTo>
                                <a:pt x="591558" y="243200"/>
                                <a:pt x="646000" y="188758"/>
                                <a:pt x="646000" y="121600"/>
                              </a:cubicBezTo>
                              <a:cubicBezTo>
                                <a:pt x="646000" y="54442"/>
                                <a:pt x="591558" y="0"/>
                                <a:pt x="524400" y="0"/>
                              </a:cubicBezTo>
                              <a:lnTo>
                                <a:pt x="121600" y="0"/>
                              </a:lnTo>
                              <a:cubicBezTo>
                                <a:pt x="54442" y="0"/>
                                <a:pt x="0" y="54442"/>
                                <a:pt x="0" y="121600"/>
                              </a:cubicBezTo>
                              <a:cubicBezTo>
                                <a:pt x="0" y="188758"/>
                                <a:pt x="54442" y="243200"/>
                                <a:pt x="121600" y="243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Logout</a:t>
                            </a:r>
                          </a:p>
                        </a:txBody>
                        <a:useSpRect/>
                      </a:txSp>
                    </a:sp>
                    <a:sp>
                      <a:nvSpPr>
                        <a:cNvPr id="160" name="Control Flow"/>
                        <a:cNvSpPr/>
                      </a:nvSpPr>
                      <a:spPr>
                        <a:xfrm>
                          <a:off x="2309100" y="4534843"/>
                          <a:ext cx="0" cy="212800"/>
                        </a:xfrm>
                        <a:custGeom>
                          <a:avLst/>
                          <a:gdLst/>
                          <a:ahLst/>
                          <a:cxnLst/>
                          <a:rect l="0" t="0" r="0" b="0"/>
                          <a:pathLst>
                            <a:path h="212800" fill="none">
                              <a:moveTo>
                                <a:pt x="0" y="0"/>
                              </a:moveTo>
                              <a:lnTo>
                                <a:pt x="0" y="2128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67" name="Text 167"/>
                        <a:cNvSpPr txBox="1"/>
                      </a:nvSpPr>
                      <a:spPr>
                        <a:xfrm>
                          <a:off x="1824600" y="712044"/>
                          <a:ext cx="5494800" cy="108678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68" name="Text 168"/>
                        <a:cNvSpPr txBox="1"/>
                      </a:nvSpPr>
                      <a:spPr>
                        <a:xfrm>
                          <a:off x="1824600" y="2885609"/>
                          <a:ext cx="5494800" cy="108678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69" name="Text 169"/>
                        <a:cNvSpPr txBox="1"/>
                      </a:nvSpPr>
                      <a:spPr>
                        <a:xfrm>
                          <a:off x="1824600" y="5059174"/>
                          <a:ext cx="5494800" cy="108678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70" name="Text 170"/>
                        <a:cNvSpPr txBox="1"/>
                      </a:nvSpPr>
                      <a:spPr>
                        <a:xfrm>
                          <a:off x="1824600" y="712044"/>
                          <a:ext cx="5494800" cy="108678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71" name="Text 171"/>
                        <a:cNvSpPr txBox="1"/>
                      </a:nvSpPr>
                      <a:spPr>
                        <a:xfrm>
                          <a:off x="1824600" y="2885609"/>
                          <a:ext cx="5494800" cy="108678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72" name="Text 172"/>
                        <a:cNvSpPr txBox="1"/>
                      </a:nvSpPr>
                      <a:spPr>
                        <a:xfrm>
                          <a:off x="1824600" y="5059174"/>
                          <a:ext cx="5494800" cy="108678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73" name="Text 173"/>
                        <a:cNvSpPr txBox="1"/>
                      </a:nvSpPr>
                      <a:spPr>
                        <a:xfrm>
                          <a:off x="1824600" y="712044"/>
                          <a:ext cx="5494800" cy="108678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74" name="Text 174"/>
                        <a:cNvSpPr txBox="1"/>
                      </a:nvSpPr>
                      <a:spPr>
                        <a:xfrm>
                          <a:off x="1824600" y="2885609"/>
                          <a:ext cx="5494800" cy="108678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75" name="Text 175"/>
                        <a:cNvSpPr txBox="1"/>
                      </a:nvSpPr>
                      <a:spPr>
                        <a:xfrm>
                          <a:off x="1824600" y="5059174"/>
                          <a:ext cx="5494800" cy="108678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9A70E1" w:rsidRPr="0099349B" w:rsidRDefault="009A70E1" w:rsidP="009A70E1">
      <w:pPr>
        <w:ind w:left="2880" w:firstLine="720"/>
        <w:rPr>
          <w:rFonts w:ascii="Times New Roman" w:hAnsi="Times New Roman" w:cs="Times New Roman"/>
        </w:rPr>
      </w:pPr>
    </w:p>
    <w:p w:rsidR="00295AA3" w:rsidRPr="0099349B" w:rsidRDefault="00295AA3" w:rsidP="00295AA3">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9A70E1" w:rsidRPr="0099349B" w:rsidRDefault="009A70E1" w:rsidP="009A70E1">
      <w:pPr>
        <w:ind w:left="2880" w:firstLine="720"/>
        <w:rPr>
          <w:rFonts w:ascii="Times New Roman" w:hAnsi="Times New Roman" w:cs="Times New Roman"/>
        </w:rPr>
      </w:pPr>
    </w:p>
    <w:p w:rsidR="009A70E1" w:rsidRPr="0099349B" w:rsidRDefault="009A70E1" w:rsidP="009A70E1">
      <w:pPr>
        <w:ind w:left="2880" w:firstLine="720"/>
        <w:rPr>
          <w:rFonts w:ascii="Times New Roman" w:hAnsi="Times New Roman" w:cs="Times New Roman"/>
        </w:rPr>
      </w:pPr>
    </w:p>
    <w:p w:rsidR="009A70E1" w:rsidRPr="0099349B" w:rsidRDefault="009A70E1" w:rsidP="009A70E1">
      <w:pPr>
        <w:ind w:left="2880" w:firstLine="720"/>
        <w:rPr>
          <w:rFonts w:ascii="Times New Roman" w:hAnsi="Times New Roman" w:cs="Times New Roman"/>
        </w:rPr>
      </w:pPr>
    </w:p>
    <w:p w:rsidR="009A70E1" w:rsidRDefault="009A70E1" w:rsidP="009A70E1">
      <w:pPr>
        <w:ind w:left="2880" w:firstLine="720"/>
        <w:rPr>
          <w:rFonts w:ascii="Times New Roman" w:hAnsi="Times New Roman" w:cs="Times New Roman"/>
        </w:rPr>
      </w:pPr>
    </w:p>
    <w:p w:rsidR="009711A9" w:rsidRPr="00B34BF7" w:rsidRDefault="009711A9" w:rsidP="009A70E1">
      <w:pPr>
        <w:ind w:left="2880" w:firstLine="720"/>
        <w:rPr>
          <w:rFonts w:ascii="Times New Roman" w:hAnsi="Times New Roman" w:cs="Times New Roman"/>
          <w:b/>
          <w:bCs/>
        </w:rPr>
      </w:pPr>
    </w:p>
    <w:p w:rsidR="009711A9" w:rsidRPr="00B34BF7" w:rsidRDefault="009711A9" w:rsidP="009711A9">
      <w:pPr>
        <w:ind w:left="2880" w:firstLine="720"/>
        <w:rPr>
          <w:rFonts w:ascii="Times New Roman" w:hAnsi="Times New Roman" w:cs="Times New Roman"/>
          <w:b/>
          <w:bCs/>
          <w:sz w:val="28"/>
          <w:szCs w:val="28"/>
        </w:rPr>
      </w:pPr>
      <w:r w:rsidRPr="00B34BF7">
        <w:rPr>
          <w:rFonts w:ascii="Times New Roman" w:hAnsi="Times New Roman" w:cs="Times New Roman"/>
          <w:b/>
          <w:bCs/>
          <w:sz w:val="28"/>
          <w:szCs w:val="28"/>
        </w:rPr>
        <w:t>Staff</w:t>
      </w:r>
    </w:p>
    <w:p w:rsidR="009A70E1" w:rsidRPr="0099349B" w:rsidRDefault="009A70E1" w:rsidP="007F2E55">
      <w:pPr>
        <w:rPr>
          <w:rFonts w:ascii="Times New Roman" w:hAnsi="Times New Roman" w:cs="Times New Roman"/>
        </w:rPr>
      </w:pPr>
    </w:p>
    <w:p w:rsidR="00DA60FE" w:rsidRDefault="00DA60FE" w:rsidP="00DA60FE">
      <w:pPr>
        <w:rPr>
          <w:rFonts w:ascii="Times New Roman" w:hAnsi="Times New Roman" w:cs="Times New Roman"/>
        </w:rPr>
      </w:pPr>
      <w:r w:rsidRPr="0099349B">
        <w:rPr>
          <w:rFonts w:ascii="Times New Roman" w:hAnsi="Times New Roman" w:cs="Times New Roman"/>
          <w:noProof/>
          <w:lang w:eastAsia="en-US" w:bidi="gu-IN"/>
        </w:rPr>
        <w:drawing>
          <wp:inline distT="0" distB="0" distL="0" distR="0">
            <wp:extent cx="5494800" cy="5232513"/>
            <wp:effectExtent l="0" t="0" r="0" b="0"/>
            <wp:docPr id="14"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94800" cy="5232513"/>
                      <a:chOff x="1824600" y="812744"/>
                      <a:chExt cx="5494800" cy="5232513"/>
                    </a:xfrm>
                  </a:grpSpPr>
                  <a:grpSp>
                    <a:nvGrpSpPr>
                      <a:cNvPr id="151" name="Group151"/>
                      <a:cNvGrpSpPr/>
                    </a:nvGrpSpPr>
                    <a:grpSpPr>
                      <a:xfrm>
                        <a:off x="1824600" y="812744"/>
                        <a:ext cx="5494800" cy="5232513"/>
                        <a:chOff x="1824600" y="812744"/>
                        <a:chExt cx="5494800" cy="5232513"/>
                      </a:xfrm>
                    </a:grpSpPr>
                    <a:sp>
                      <a:nvSpPr>
                        <a:cNvPr id="101" name="Activity"/>
                        <a:cNvSpPr/>
                      </a:nvSpPr>
                      <a:spPr>
                        <a:xfrm>
                          <a:off x="4218600" y="1859643"/>
                          <a:ext cx="760000" cy="338200"/>
                        </a:xfrm>
                        <a:custGeom>
                          <a:avLst/>
                          <a:gdLst>
                            <a:gd name="connsiteX0" fmla="*/ 380000 w 760000"/>
                            <a:gd name="connsiteY0" fmla="*/ 338200 h 338200"/>
                            <a:gd name="connsiteX1" fmla="*/ 380000 w 760000"/>
                            <a:gd name="connsiteY1" fmla="*/ 0 h 338200"/>
                            <a:gd name="connsiteX2" fmla="*/ 760000 w 760000"/>
                            <a:gd name="connsiteY2" fmla="*/ 169100 h 338200"/>
                            <a:gd name="connsiteX3" fmla="*/ 0 w 760000"/>
                            <a:gd name="connsiteY3" fmla="*/ 169100 h 338200"/>
                            <a:gd name="connsiteX4" fmla="*/ 190000 w 760000"/>
                            <a:gd name="connsiteY4" fmla="*/ 0 h 338200"/>
                            <a:gd name="connsiteX5" fmla="*/ 570000 w 760000"/>
                            <a:gd name="connsiteY5" fmla="*/ 0 h 338200"/>
                            <a:gd name="connsiteX6" fmla="*/ 190000 w 760000"/>
                            <a:gd name="connsiteY6" fmla="*/ 338200 h 338200"/>
                            <a:gd name="connsiteX7" fmla="*/ 570000 w 760000"/>
                            <a:gd name="connsiteY7" fmla="*/ 338200 h 338200"/>
                            <a:gd name="connsiteX8" fmla="*/ 31920 w 760000"/>
                            <a:gd name="connsiteY8" fmla="*/ 67640 h 338200"/>
                            <a:gd name="connsiteX9" fmla="*/ 31920 w 760000"/>
                            <a:gd name="connsiteY9" fmla="*/ 270560 h 338200"/>
                            <a:gd name="connsiteX10" fmla="*/ 728080 w 760000"/>
                            <a:gd name="connsiteY10" fmla="*/ 67640 h 338200"/>
                            <a:gd name="connsiteX11" fmla="*/ 728080 w 760000"/>
                            <a:gd name="connsiteY11" fmla="*/ 270560 h 338200"/>
                            <a:gd name="rtb" fmla="*/ 332500 h 338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760000" h="338200">
                              <a:moveTo>
                                <a:pt x="169100" y="338200"/>
                              </a:moveTo>
                              <a:lnTo>
                                <a:pt x="590900" y="338200"/>
                              </a:lnTo>
                              <a:cubicBezTo>
                                <a:pt x="684291" y="338200"/>
                                <a:pt x="760000" y="262491"/>
                                <a:pt x="760000" y="169100"/>
                              </a:cubicBezTo>
                              <a:cubicBezTo>
                                <a:pt x="760000" y="75709"/>
                                <a:pt x="684291" y="0"/>
                                <a:pt x="590900" y="0"/>
                              </a:cubicBezTo>
                              <a:lnTo>
                                <a:pt x="169100" y="0"/>
                              </a:lnTo>
                              <a:cubicBezTo>
                                <a:pt x="75709" y="0"/>
                                <a:pt x="0" y="75709"/>
                                <a:pt x="0" y="169100"/>
                              </a:cubicBezTo>
                              <a:cubicBezTo>
                                <a:pt x="0" y="262491"/>
                                <a:pt x="75709" y="338200"/>
                                <a:pt x="169100" y="338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Login</a:t>
                            </a:r>
                          </a:p>
                        </a:txBody>
                        <a:useSpRect/>
                      </a:txSp>
                    </a:sp>
                    <a:sp>
                      <a:nvSpPr>
                        <a:cNvPr id="102" name="Decision Activity"/>
                        <a:cNvSpPr/>
                      </a:nvSpPr>
                      <a:spPr>
                        <a:xfrm>
                          <a:off x="4454200" y="2499943"/>
                          <a:ext cx="288800" cy="288800"/>
                        </a:xfrm>
                        <a:custGeom>
                          <a:avLst/>
                          <a:gdLst>
                            <a:gd name="connsiteX0" fmla="*/ 144400 w 288800"/>
                            <a:gd name="connsiteY0" fmla="*/ 288800 h 288800"/>
                            <a:gd name="connsiteX1" fmla="*/ 144400 w 288800"/>
                            <a:gd name="connsiteY1" fmla="*/ 0 h 288800"/>
                            <a:gd name="connsiteX2" fmla="*/ 288800 w 288800"/>
                            <a:gd name="connsiteY2" fmla="*/ 144400 h 288800"/>
                            <a:gd name="connsiteX3" fmla="*/ 0 w 288800"/>
                            <a:gd name="connsiteY3" fmla="*/ 144400 h 288800"/>
                            <a:gd name="connsiteX4" fmla="*/ 144400 w 288800"/>
                            <a:gd name="connsiteY4" fmla="*/ 144400 h 288800"/>
                          </a:gdLst>
                          <a:ahLst/>
                          <a:cxnLst>
                            <a:cxn ang="0">
                              <a:pos x="connsiteX0" y="connsiteY0"/>
                            </a:cxn>
                            <a:cxn ang="0">
                              <a:pos x="connsiteX1" y="connsiteY1"/>
                            </a:cxn>
                            <a:cxn ang="0">
                              <a:pos x="connsiteX2" y="connsiteY2"/>
                            </a:cxn>
                            <a:cxn ang="0">
                              <a:pos x="connsiteX3" y="connsiteY3"/>
                            </a:cxn>
                            <a:cxn ang="0">
                              <a:pos x="connsiteX4" y="connsiteY4"/>
                            </a:cxn>
                          </a:cxnLst>
                          <a:rect l="0" t="0" r="0" b="0"/>
                          <a:pathLst>
                            <a:path w="288800" h="288800">
                              <a:moveTo>
                                <a:pt x="144400" y="288800"/>
                              </a:moveTo>
                              <a:lnTo>
                                <a:pt x="288800" y="144400"/>
                              </a:lnTo>
                              <a:lnTo>
                                <a:pt x="144400" y="0"/>
                              </a:lnTo>
                              <a:lnTo>
                                <a:pt x="0" y="144400"/>
                              </a:lnTo>
                              <a:lnTo>
                                <a:pt x="144400" y="288800"/>
                              </a:lnTo>
                              <a:close/>
                            </a:path>
                          </a:pathLst>
                        </a:custGeom>
                        <a:solidFill>
                          <a:srgbClr val="3498DB"/>
                        </a:solidFill>
                        <a:ln w="7600" cap="flat">
                          <a:solidFill>
                            <a:srgbClr val="3498DB"/>
                          </a:solidFill>
                          <a:bevel/>
                        </a:ln>
                      </a:spPr>
                    </a:sp>
                    <a:sp>
                      <a:nvSpPr>
                        <a:cNvPr id="103" name="Control Flow"/>
                        <a:cNvSpPr/>
                      </a:nvSpPr>
                      <a:spPr>
                        <a:xfrm>
                          <a:off x="4879800" y="1025543"/>
                          <a:ext cx="0" cy="433200"/>
                        </a:xfrm>
                        <a:custGeom>
                          <a:avLst/>
                          <a:gdLst/>
                          <a:ahLst/>
                          <a:cxnLst/>
                          <a:rect l="0" t="0" r="0" b="0"/>
                          <a:pathLst>
                            <a:path h="433200" fill="none">
                              <a:moveTo>
                                <a:pt x="0" y="0"/>
                              </a:moveTo>
                              <a:lnTo>
                                <a:pt x="0" y="4332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04" name="Horizontal Synchronization Bar"/>
                        <a:cNvCxnSpPr/>
                      </a:nvCxnSpPr>
                      <a:spPr>
                        <a:xfrm>
                          <a:off x="2628832" y="1527143"/>
                          <a:ext cx="4226968" cy="0"/>
                        </a:xfrm>
                        <a:prstGeom prst="line">
                          <a:avLst/>
                        </a:prstGeom>
                        <a:ln w="38000" cap="flat">
                          <a:solidFill>
                            <a:srgbClr val="4F81BD"/>
                          </a:solidFill>
                          <a:bevel/>
                        </a:ln>
                      </a:spPr>
                    </a:cxnSp>
                    <a:sp>
                      <a:nvSpPr>
                        <a:cNvPr id="105" name="Control Flow"/>
                        <a:cNvSpPr/>
                      </a:nvSpPr>
                      <a:spPr>
                        <a:xfrm>
                          <a:off x="4598600" y="1529043"/>
                          <a:ext cx="0" cy="330600"/>
                        </a:xfrm>
                        <a:custGeom>
                          <a:avLst/>
                          <a:gdLst/>
                          <a:ahLst/>
                          <a:cxnLst/>
                          <a:rect l="0" t="0" r="0" b="0"/>
                          <a:pathLst>
                            <a:path h="330600" fill="none">
                              <a:moveTo>
                                <a:pt x="0" y="0"/>
                              </a:moveTo>
                              <a:lnTo>
                                <a:pt x="0" y="3306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6" name="Control Flow"/>
                        <a:cNvSpPr/>
                      </a:nvSpPr>
                      <a:spPr>
                        <a:xfrm>
                          <a:off x="4598600" y="2197843"/>
                          <a:ext cx="0" cy="302100"/>
                        </a:xfrm>
                        <a:custGeom>
                          <a:avLst/>
                          <a:gdLst/>
                          <a:ahLst/>
                          <a:cxnLst/>
                          <a:rect l="0" t="0" r="0" b="0"/>
                          <a:pathLst>
                            <a:path h="302100" fill="none">
                              <a:moveTo>
                                <a:pt x="0" y="0"/>
                              </a:moveTo>
                              <a:lnTo>
                                <a:pt x="0" y="3021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07" name="Horizontal Synchronization Bar"/>
                        <a:cNvCxnSpPr/>
                      </a:nvCxnSpPr>
                      <a:spPr>
                        <a:xfrm>
                          <a:off x="2288200" y="3069943"/>
                          <a:ext cx="3845600" cy="0"/>
                        </a:xfrm>
                        <a:prstGeom prst="line">
                          <a:avLst/>
                        </a:prstGeom>
                        <a:ln w="38000" cap="flat">
                          <a:solidFill>
                            <a:srgbClr val="4F81BD"/>
                          </a:solidFill>
                          <a:bevel/>
                        </a:ln>
                      </a:spPr>
                    </a:cxnSp>
                    <a:sp>
                      <a:nvSpPr>
                        <a:cNvPr id="108" name="Control Flow"/>
                        <a:cNvSpPr/>
                      </a:nvSpPr>
                      <a:spPr>
                        <a:xfrm>
                          <a:off x="4598600" y="2788743"/>
                          <a:ext cx="0" cy="281200"/>
                        </a:xfrm>
                        <a:custGeom>
                          <a:avLst/>
                          <a:gdLst/>
                          <a:ahLst/>
                          <a:cxnLst/>
                          <a:rect l="0" t="0" r="0" b="0"/>
                          <a:pathLst>
                            <a:path h="281200" fill="none">
                              <a:moveTo>
                                <a:pt x="0" y="0"/>
                              </a:moveTo>
                              <a:lnTo>
                                <a:pt x="0" y="281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09" name="Control Flow"/>
                        <a:cNvSpPr/>
                      </a:nvSpPr>
                      <a:spPr>
                        <a:xfrm>
                          <a:off x="5100200" y="2826743"/>
                          <a:ext cx="0" cy="0"/>
                        </a:xfrm>
                        <a:custGeom>
                          <a:avLst/>
                          <a:gdLst/>
                          <a:ahLst/>
                          <a:cxnLst/>
                          <a:rect l="0" t="0" r="0" b="0"/>
                          <a:pathLst>
                            <a:path fill="none">
                              <a:moveTo>
                                <a:pt x="0" y="0"/>
                              </a:move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10" name="Control Flow 2"/>
                        <a:cNvSpPr/>
                      </a:nvSpPr>
                      <a:spPr>
                        <a:xfrm>
                          <a:off x="7106600" y="2644343"/>
                          <a:ext cx="2652400" cy="0"/>
                        </a:xfrm>
                        <a:custGeom>
                          <a:avLst/>
                          <a:gdLst/>
                          <a:ahLst/>
                          <a:cxnLst/>
                          <a:rect l="0" t="0" r="0" b="0"/>
                          <a:pathLst>
                            <a:path w="2652400" fill="none">
                              <a:moveTo>
                                <a:pt x="0" y="0"/>
                              </a:moveTo>
                              <a:lnTo>
                                <a:pt x="0" y="-1398400"/>
                              </a:lnTo>
                              <a:lnTo>
                                <a:pt x="-2181200" y="-1398400"/>
                              </a:lnTo>
                              <a:cubicBezTo>
                                <a:pt x="-2181200" y="-1423584"/>
                                <a:pt x="-2201616" y="-1444000"/>
                                <a:pt x="-2226800" y="-1444000"/>
                              </a:cubicBezTo>
                              <a:cubicBezTo>
                                <a:pt x="-2251984" y="-1444000"/>
                                <a:pt x="-2272400" y="-1423584"/>
                                <a:pt x="-2272400" y="-1398400"/>
                              </a:cubicBezTo>
                              <a:lnTo>
                                <a:pt x="-5206000" y="-1398400"/>
                              </a:lnTo>
                              <a:lnTo>
                                <a:pt x="-5206000" y="0"/>
                              </a:lnTo>
                              <a:lnTo>
                                <a:pt x="-2652400" y="0"/>
                              </a:lnTo>
                            </a:path>
                          </a:pathLst>
                        </a:custGeom>
                        <a:solidFill>
                          <a:srgbClr val="000000"/>
                        </a:solidFill>
                        <a:ln w="7600" cap="flat">
                          <a:solidFill>
                            <a:srgbClr val="000000"/>
                          </a:solidFill>
                          <a:bevel/>
                          <a:tailEnd type="arrow" w="lg" len="lg"/>
                        </a:ln>
                      </a:spPr>
                    </a:sp>
                    <a:sp>
                      <a:nvSpPr>
                        <a:cNvPr id="111" name="Transition"/>
                        <a:cNvSpPr/>
                      </a:nvSpPr>
                      <a:spPr>
                        <a:xfrm>
                          <a:off x="7106600" y="2644343"/>
                          <a:ext cx="2363600" cy="0"/>
                        </a:xfrm>
                        <a:custGeom>
                          <a:avLst/>
                          <a:gdLst/>
                          <a:ahLst/>
                          <a:cxnLst/>
                          <a:rect l="0" t="0" r="0" b="0"/>
                          <a:pathLst>
                            <a:path w="2363600" fill="none">
                              <a:moveTo>
                                <a:pt x="0" y="0"/>
                              </a:moveTo>
                              <a:lnTo>
                                <a:pt x="-2363600" y="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52" name="Text 152"/>
                        <a:cNvSpPr txBox="1"/>
                      </a:nvSpPr>
                      <a:spPr>
                        <a:xfrm>
                          <a:off x="1832200" y="1063543"/>
                          <a:ext cx="2006400" cy="1748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(If User name and Password Incorrect)</a:t>
                            </a:r>
                          </a:p>
                        </a:txBody>
                        <a:useSpRect/>
                      </a:txSp>
                    </a:sp>
                    <a:sp>
                      <a:nvSpPr>
                        <a:cNvPr id="153" name="Text 153"/>
                        <a:cNvSpPr txBox="1"/>
                      </a:nvSpPr>
                      <a:spPr>
                        <a:xfrm>
                          <a:off x="6050200" y="995143"/>
                          <a:ext cx="1261600" cy="1748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(if Username and password is incorrect)</a:t>
                            </a:r>
                          </a:p>
                        </a:txBody>
                        <a:useSpRect/>
                      </a:txSp>
                    </a:sp>
                    <a:sp>
                      <a:nvSpPr>
                        <a:cNvPr id="114" name="Control Flow"/>
                        <a:cNvSpPr/>
                      </a:nvSpPr>
                      <a:spPr>
                        <a:xfrm>
                          <a:off x="4454200" y="3069943"/>
                          <a:ext cx="0" cy="258400"/>
                        </a:xfrm>
                        <a:custGeom>
                          <a:avLst/>
                          <a:gdLst/>
                          <a:ahLst/>
                          <a:cxnLst/>
                          <a:rect l="0" t="0" r="0" b="0"/>
                          <a:pathLst>
                            <a:path h="258400" fill="none">
                              <a:moveTo>
                                <a:pt x="0" y="0"/>
                              </a:moveTo>
                              <a:lnTo>
                                <a:pt x="0" y="2584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15" name="Activity"/>
                        <a:cNvSpPr/>
                      </a:nvSpPr>
                      <a:spPr>
                        <a:xfrm>
                          <a:off x="4097000" y="3328343"/>
                          <a:ext cx="714400" cy="334400"/>
                        </a:xfrm>
                        <a:custGeom>
                          <a:avLst/>
                          <a:gdLst>
                            <a:gd name="connsiteX0" fmla="*/ 357200 w 714400"/>
                            <a:gd name="connsiteY0" fmla="*/ 334400 h 334400"/>
                            <a:gd name="connsiteX1" fmla="*/ 357200 w 714400"/>
                            <a:gd name="connsiteY1" fmla="*/ 0 h 334400"/>
                            <a:gd name="connsiteX2" fmla="*/ 714400 w 714400"/>
                            <a:gd name="connsiteY2" fmla="*/ 167200 h 334400"/>
                            <a:gd name="connsiteX3" fmla="*/ 0 w 714400"/>
                            <a:gd name="connsiteY3" fmla="*/ 167200 h 334400"/>
                            <a:gd name="connsiteX4" fmla="*/ 178600 w 714400"/>
                            <a:gd name="connsiteY4" fmla="*/ 0 h 334400"/>
                            <a:gd name="connsiteX5" fmla="*/ 535800 w 714400"/>
                            <a:gd name="connsiteY5" fmla="*/ 0 h 334400"/>
                            <a:gd name="connsiteX6" fmla="*/ 178600 w 714400"/>
                            <a:gd name="connsiteY6" fmla="*/ 334400 h 334400"/>
                            <a:gd name="connsiteX7" fmla="*/ 535800 w 714400"/>
                            <a:gd name="connsiteY7" fmla="*/ 334400 h 334400"/>
                            <a:gd name="connsiteX8" fmla="*/ 30005 w 714400"/>
                            <a:gd name="connsiteY8" fmla="*/ 66880 h 334400"/>
                            <a:gd name="connsiteX9" fmla="*/ 30005 w 714400"/>
                            <a:gd name="connsiteY9" fmla="*/ 267520 h 334400"/>
                            <a:gd name="connsiteX10" fmla="*/ 684395 w 714400"/>
                            <a:gd name="connsiteY10" fmla="*/ 66880 h 334400"/>
                            <a:gd name="connsiteX11" fmla="*/ 684395 w 714400"/>
                            <a:gd name="connsiteY11" fmla="*/ 267520 h 334400"/>
                            <a:gd name="rtb" fmla="*/ 3306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rtb"/>
                          <a:pathLst>
                            <a:path w="714400" h="334400">
                              <a:moveTo>
                                <a:pt x="167200" y="334400"/>
                              </a:moveTo>
                              <a:lnTo>
                                <a:pt x="547200" y="334400"/>
                              </a:lnTo>
                              <a:cubicBezTo>
                                <a:pt x="639542" y="334400"/>
                                <a:pt x="714400" y="259542"/>
                                <a:pt x="714400" y="167200"/>
                              </a:cubicBezTo>
                              <a:cubicBezTo>
                                <a:pt x="714400" y="74858"/>
                                <a:pt x="639542" y="0"/>
                                <a:pt x="547200" y="0"/>
                              </a:cubicBezTo>
                              <a:lnTo>
                                <a:pt x="167200" y="0"/>
                              </a:lnTo>
                              <a:cubicBezTo>
                                <a:pt x="74858" y="0"/>
                                <a:pt x="0" y="74858"/>
                                <a:pt x="0" y="167200"/>
                              </a:cubicBezTo>
                              <a:cubicBezTo>
                                <a:pt x="0" y="259542"/>
                                <a:pt x="74858" y="334400"/>
                                <a:pt x="167200" y="3344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staff</a:t>
                            </a:r>
                          </a:p>
                        </a:txBody>
                        <a:useSpRect/>
                      </a:txSp>
                    </a:sp>
                    <a:sp>
                      <a:nvSpPr>
                        <a:cNvPr id="116" name="Initial State"/>
                        <a:cNvSpPr/>
                      </a:nvSpPr>
                      <a:spPr>
                        <a:xfrm>
                          <a:off x="4781000" y="827944"/>
                          <a:ext cx="197600" cy="197600"/>
                        </a:xfrm>
                        <a:custGeom>
                          <a:avLst/>
                          <a:gdLst>
                            <a:gd name="connsiteX0" fmla="*/ 98800 w 197600"/>
                            <a:gd name="connsiteY0" fmla="*/ 0 h 197600"/>
                            <a:gd name="connsiteX1" fmla="*/ 98800 w 197600"/>
                            <a:gd name="connsiteY1" fmla="*/ 197600 h 197600"/>
                            <a:gd name="connsiteX2" fmla="*/ 0 w 197600"/>
                            <a:gd name="connsiteY2" fmla="*/ 98800 h 197600"/>
                            <a:gd name="connsiteX3" fmla="*/ 197600 w 197600"/>
                            <a:gd name="connsiteY3" fmla="*/ 98800 h 197600"/>
                          </a:gdLst>
                          <a:ahLst/>
                          <a:cxnLst>
                            <a:cxn ang="0">
                              <a:pos x="connsiteX0" y="connsiteY0"/>
                            </a:cxn>
                            <a:cxn ang="0">
                              <a:pos x="connsiteX1" y="connsiteY1"/>
                            </a:cxn>
                            <a:cxn ang="0">
                              <a:pos x="connsiteX2" y="connsiteY2"/>
                            </a:cxn>
                            <a:cxn ang="0">
                              <a:pos x="connsiteX3" y="connsiteY3"/>
                            </a:cxn>
                          </a:cxnLst>
                          <a:rect l="0" t="0" r="0" b="0"/>
                          <a:pathLst>
                            <a:path w="197600" h="197600">
                              <a:moveTo>
                                <a:pt x="0" y="98800"/>
                              </a:moveTo>
                              <a:cubicBezTo>
                                <a:pt x="0" y="44234"/>
                                <a:pt x="44234" y="0"/>
                                <a:pt x="98800" y="0"/>
                              </a:cubicBezTo>
                              <a:cubicBezTo>
                                <a:pt x="153366" y="0"/>
                                <a:pt x="197600" y="44234"/>
                                <a:pt x="197600" y="98800"/>
                              </a:cubicBezTo>
                              <a:cubicBezTo>
                                <a:pt x="197600" y="153366"/>
                                <a:pt x="153366" y="197600"/>
                                <a:pt x="98800" y="197600"/>
                              </a:cubicBezTo>
                              <a:cubicBezTo>
                                <a:pt x="44234" y="197600"/>
                                <a:pt x="0" y="153366"/>
                                <a:pt x="0" y="98800"/>
                              </a:cubicBezTo>
                              <a:close/>
                            </a:path>
                          </a:pathLst>
                        </a:custGeom>
                        <a:solidFill>
                          <a:srgbClr val="3498DB"/>
                        </a:solidFill>
                        <a:ln w="7600" cap="flat">
                          <a:solidFill>
                            <a:srgbClr val="3498DB"/>
                          </a:solidFill>
                          <a:bevel/>
                        </a:ln>
                      </a:spPr>
                    </a:sp>
                    <a:sp>
                      <a:nvSpPr>
                        <a:cNvPr id="154" name="Text 154"/>
                        <a:cNvSpPr txBox="1"/>
                      </a:nvSpPr>
                      <a:spPr>
                        <a:xfrm>
                          <a:off x="5064176" y="827944"/>
                          <a:ext cx="395200" cy="144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[Start]</a:t>
                            </a:r>
                          </a:p>
                        </a:txBody>
                        <a:useSpRect/>
                      </a:txSp>
                    </a:sp>
                    <a:cxnSp>
                      <a:nvCxnSpPr>
                        <a:cNvPr id="118" name="Horizontal Synchronization Bar"/>
                        <a:cNvCxnSpPr/>
                      </a:nvCxnSpPr>
                      <a:spPr>
                        <a:xfrm>
                          <a:off x="2181800" y="3978143"/>
                          <a:ext cx="1786000" cy="0"/>
                        </a:xfrm>
                        <a:prstGeom prst="line">
                          <a:avLst/>
                        </a:prstGeom>
                        <a:ln w="38000" cap="flat">
                          <a:solidFill>
                            <a:srgbClr val="4F81BD"/>
                          </a:solidFill>
                          <a:bevel/>
                        </a:ln>
                      </a:spPr>
                    </a:cxnSp>
                    <a:cxnSp>
                      <a:nvCxnSpPr>
                        <a:cNvPr id="119" name="Horizontal Synchronization Bar"/>
                        <a:cNvCxnSpPr/>
                      </a:nvCxnSpPr>
                      <a:spPr>
                        <a:xfrm>
                          <a:off x="3967800" y="3978143"/>
                          <a:ext cx="2166000" cy="0"/>
                        </a:xfrm>
                        <a:prstGeom prst="line">
                          <a:avLst/>
                        </a:prstGeom>
                        <a:ln w="38000" cap="flat">
                          <a:solidFill>
                            <a:srgbClr val="4F81BD"/>
                          </a:solidFill>
                          <a:bevel/>
                        </a:ln>
                      </a:spPr>
                    </a:cxnSp>
                    <a:cxnSp>
                      <a:nvCxnSpPr>
                        <a:cNvPr id="120" name="Horizontal Synchronization Bar"/>
                        <a:cNvCxnSpPr/>
                      </a:nvCxnSpPr>
                      <a:spPr>
                        <a:xfrm>
                          <a:off x="6133800" y="3978143"/>
                          <a:ext cx="0" cy="0"/>
                        </a:xfrm>
                        <a:prstGeom prst="line">
                          <a:avLst/>
                        </a:prstGeom>
                        <a:ln w="38000" cap="flat">
                          <a:solidFill>
                            <a:srgbClr val="4F81BD"/>
                          </a:solidFill>
                          <a:bevel/>
                        </a:ln>
                      </a:spPr>
                    </a:cxnSp>
                    <a:sp>
                      <a:nvSpPr>
                        <a:cNvPr id="121" name="Control Flow"/>
                        <a:cNvSpPr/>
                      </a:nvSpPr>
                      <a:spPr>
                        <a:xfrm>
                          <a:off x="2628300" y="3978143"/>
                          <a:ext cx="0" cy="205200"/>
                        </a:xfrm>
                        <a:custGeom>
                          <a:avLst/>
                          <a:gdLst/>
                          <a:ahLst/>
                          <a:cxnLst/>
                          <a:rect l="0" t="0" r="0" b="0"/>
                          <a:pathLst>
                            <a:path h="205200" fill="none">
                              <a:moveTo>
                                <a:pt x="0" y="0"/>
                              </a:moveTo>
                              <a:lnTo>
                                <a:pt x="0" y="205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2" name="Activity"/>
                        <a:cNvSpPr/>
                      </a:nvSpPr>
                      <a:spPr>
                        <a:xfrm>
                          <a:off x="2271100" y="4183343"/>
                          <a:ext cx="714400" cy="395200"/>
                        </a:xfrm>
                        <a:custGeom>
                          <a:avLst/>
                          <a:gdLst>
                            <a:gd name="connsiteX0" fmla="*/ 357200 w 714400"/>
                            <a:gd name="connsiteY0" fmla="*/ 395200 h 395200"/>
                            <a:gd name="connsiteX1" fmla="*/ 357200 w 714400"/>
                            <a:gd name="connsiteY1" fmla="*/ 0 h 395200"/>
                            <a:gd name="connsiteX2" fmla="*/ 714400 w 714400"/>
                            <a:gd name="connsiteY2" fmla="*/ 197600 h 395200"/>
                            <a:gd name="connsiteX3" fmla="*/ 0 w 714400"/>
                            <a:gd name="connsiteY3" fmla="*/ 197600 h 395200"/>
                            <a:gd name="connsiteX4" fmla="*/ 178600 w 714400"/>
                            <a:gd name="connsiteY4" fmla="*/ 0 h 395200"/>
                            <a:gd name="connsiteX5" fmla="*/ 535800 w 714400"/>
                            <a:gd name="connsiteY5" fmla="*/ 0 h 395200"/>
                            <a:gd name="connsiteX6" fmla="*/ 178600 w 714400"/>
                            <a:gd name="connsiteY6" fmla="*/ 395200 h 395200"/>
                            <a:gd name="connsiteX7" fmla="*/ 535800 w 714400"/>
                            <a:gd name="connsiteY7" fmla="*/ 395200 h 395200"/>
                            <a:gd name="connsiteX8" fmla="*/ 30005 w 714400"/>
                            <a:gd name="connsiteY8" fmla="*/ 79040 h 395200"/>
                            <a:gd name="connsiteX9" fmla="*/ 30005 w 714400"/>
                            <a:gd name="connsiteY9" fmla="*/ 316160 h 395200"/>
                            <a:gd name="connsiteX10" fmla="*/ 684395 w 714400"/>
                            <a:gd name="connsiteY10" fmla="*/ 79040 h 395200"/>
                            <a:gd name="connsiteX11" fmla="*/ 684395 w 714400"/>
                            <a:gd name="connsiteY11" fmla="*/ 316160 h 395200"/>
                            <a:gd name="rtt" fmla="*/ 34200 h 395200"/>
                            <a:gd name="rtb" fmla="*/ 361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14400" h="395200">
                              <a:moveTo>
                                <a:pt x="178600" y="395200"/>
                              </a:moveTo>
                              <a:lnTo>
                                <a:pt x="535800" y="395200"/>
                              </a:lnTo>
                              <a:cubicBezTo>
                                <a:pt x="637222" y="384929"/>
                                <a:pt x="714400" y="299541"/>
                                <a:pt x="714400" y="197600"/>
                              </a:cubicBezTo>
                              <a:cubicBezTo>
                                <a:pt x="714400" y="95659"/>
                                <a:pt x="637222" y="10271"/>
                                <a:pt x="535800" y="0"/>
                              </a:cubicBezTo>
                              <a:lnTo>
                                <a:pt x="178600" y="0"/>
                              </a:lnTo>
                              <a:cubicBezTo>
                                <a:pt x="77178" y="10271"/>
                                <a:pt x="0" y="95659"/>
                                <a:pt x="0" y="197600"/>
                              </a:cubicBezTo>
                              <a:cubicBezTo>
                                <a:pt x="0" y="299541"/>
                                <a:pt x="77178" y="384929"/>
                                <a:pt x="1786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login</a:t>
                            </a:r>
                          </a:p>
                        </a:txBody>
                        <a:useSpRect/>
                      </a:txSp>
                    </a:sp>
                    <a:sp>
                      <a:nvSpPr>
                        <a:cNvPr id="123" name="Control Flow"/>
                        <a:cNvSpPr/>
                      </a:nvSpPr>
                      <a:spPr>
                        <a:xfrm>
                          <a:off x="2628300" y="4578543"/>
                          <a:ext cx="17100" cy="288800"/>
                        </a:xfrm>
                        <a:custGeom>
                          <a:avLst/>
                          <a:gdLst/>
                          <a:ahLst/>
                          <a:cxnLst/>
                          <a:rect l="0" t="0" r="0" b="0"/>
                          <a:pathLst>
                            <a:path w="17100" h="288800" fill="none">
                              <a:moveTo>
                                <a:pt x="0" y="0"/>
                              </a:moveTo>
                              <a:lnTo>
                                <a:pt x="17100" y="2888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24" name="Horizontal Synchronization Bar"/>
                        <a:cNvCxnSpPr/>
                      </a:nvCxnSpPr>
                      <a:spPr>
                        <a:xfrm>
                          <a:off x="2181800" y="4874943"/>
                          <a:ext cx="4058400" cy="0"/>
                        </a:xfrm>
                        <a:prstGeom prst="line">
                          <a:avLst/>
                        </a:prstGeom>
                        <a:ln w="38000" cap="flat">
                          <a:solidFill>
                            <a:srgbClr val="4F81BD"/>
                          </a:solidFill>
                          <a:bevel/>
                        </a:ln>
                      </a:spPr>
                    </a:cxnSp>
                    <a:sp>
                      <a:nvSpPr>
                        <a:cNvPr id="125" name="Control Flow"/>
                        <a:cNvSpPr/>
                      </a:nvSpPr>
                      <a:spPr>
                        <a:xfrm>
                          <a:off x="3800604" y="3997143"/>
                          <a:ext cx="2850" cy="186200"/>
                        </a:xfrm>
                        <a:custGeom>
                          <a:avLst/>
                          <a:gdLst/>
                          <a:ahLst/>
                          <a:cxnLst/>
                          <a:rect l="0" t="0" r="0" b="0"/>
                          <a:pathLst>
                            <a:path w="2850" h="186200" fill="none">
                              <a:moveTo>
                                <a:pt x="0" y="0"/>
                              </a:moveTo>
                              <a:lnTo>
                                <a:pt x="2850" y="186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7" name="Activity"/>
                        <a:cNvSpPr/>
                      </a:nvSpPr>
                      <a:spPr>
                        <a:xfrm>
                          <a:off x="3446250" y="4183343"/>
                          <a:ext cx="714400" cy="395200"/>
                        </a:xfrm>
                        <a:custGeom>
                          <a:avLst/>
                          <a:gdLst>
                            <a:gd name="connsiteX0" fmla="*/ 357200 w 714400"/>
                            <a:gd name="connsiteY0" fmla="*/ 395200 h 395200"/>
                            <a:gd name="connsiteX1" fmla="*/ 357200 w 714400"/>
                            <a:gd name="connsiteY1" fmla="*/ 0 h 395200"/>
                            <a:gd name="connsiteX2" fmla="*/ 714400 w 714400"/>
                            <a:gd name="connsiteY2" fmla="*/ 197600 h 395200"/>
                            <a:gd name="connsiteX3" fmla="*/ 0 w 714400"/>
                            <a:gd name="connsiteY3" fmla="*/ 197600 h 395200"/>
                            <a:gd name="connsiteX4" fmla="*/ 178600 w 714400"/>
                            <a:gd name="connsiteY4" fmla="*/ 0 h 395200"/>
                            <a:gd name="connsiteX5" fmla="*/ 535800 w 714400"/>
                            <a:gd name="connsiteY5" fmla="*/ 0 h 395200"/>
                            <a:gd name="connsiteX6" fmla="*/ 178600 w 714400"/>
                            <a:gd name="connsiteY6" fmla="*/ 395200 h 395200"/>
                            <a:gd name="connsiteX7" fmla="*/ 535800 w 714400"/>
                            <a:gd name="connsiteY7" fmla="*/ 395200 h 395200"/>
                            <a:gd name="connsiteX8" fmla="*/ 30005 w 714400"/>
                            <a:gd name="connsiteY8" fmla="*/ 79040 h 395200"/>
                            <a:gd name="connsiteX9" fmla="*/ 30005 w 714400"/>
                            <a:gd name="connsiteY9" fmla="*/ 316160 h 395200"/>
                            <a:gd name="connsiteX10" fmla="*/ 684395 w 714400"/>
                            <a:gd name="connsiteY10" fmla="*/ 79040 h 395200"/>
                            <a:gd name="connsiteX11" fmla="*/ 684395 w 714400"/>
                            <a:gd name="connsiteY11" fmla="*/ 316160 h 395200"/>
                            <a:gd name="rtt" fmla="*/ -22800 h 395200"/>
                            <a:gd name="rtb" fmla="*/ 418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14400" h="395200">
                              <a:moveTo>
                                <a:pt x="178600" y="395200"/>
                              </a:moveTo>
                              <a:lnTo>
                                <a:pt x="535800" y="395200"/>
                              </a:lnTo>
                              <a:cubicBezTo>
                                <a:pt x="637222" y="384929"/>
                                <a:pt x="714400" y="299541"/>
                                <a:pt x="714400" y="197600"/>
                              </a:cubicBezTo>
                              <a:cubicBezTo>
                                <a:pt x="714400" y="95659"/>
                                <a:pt x="637222" y="10271"/>
                                <a:pt x="535800" y="0"/>
                              </a:cubicBezTo>
                              <a:lnTo>
                                <a:pt x="178600" y="0"/>
                              </a:lnTo>
                              <a:cubicBezTo>
                                <a:pt x="77178" y="10271"/>
                                <a:pt x="0" y="95659"/>
                                <a:pt x="0" y="197600"/>
                              </a:cubicBezTo>
                              <a:cubicBezTo>
                                <a:pt x="0" y="299541"/>
                                <a:pt x="77178" y="384929"/>
                                <a:pt x="1786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view Current allocation</a:t>
                            </a:r>
                          </a:p>
                        </a:txBody>
                        <a:useSpRect/>
                      </a:txSp>
                    </a:sp>
                    <a:sp>
                      <a:nvSpPr>
                        <a:cNvPr id="128" name="Control Flow"/>
                        <a:cNvSpPr/>
                      </a:nvSpPr>
                      <a:spPr>
                        <a:xfrm>
                          <a:off x="3803454" y="4578543"/>
                          <a:ext cx="2850" cy="315400"/>
                        </a:xfrm>
                        <a:custGeom>
                          <a:avLst/>
                          <a:gdLst/>
                          <a:ahLst/>
                          <a:cxnLst/>
                          <a:rect l="0" t="0" r="0" b="0"/>
                          <a:pathLst>
                            <a:path w="2850" h="315400" fill="none">
                              <a:moveTo>
                                <a:pt x="0" y="0"/>
                              </a:moveTo>
                              <a:lnTo>
                                <a:pt x="-2850" y="3154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29" name="Activity"/>
                        <a:cNvSpPr/>
                      </a:nvSpPr>
                      <a:spPr>
                        <a:xfrm>
                          <a:off x="4621400" y="4202343"/>
                          <a:ext cx="847400" cy="395200"/>
                        </a:xfrm>
                        <a:custGeom>
                          <a:avLst/>
                          <a:gdLst>
                            <a:gd name="connsiteX0" fmla="*/ 423700 w 847400"/>
                            <a:gd name="connsiteY0" fmla="*/ 395200 h 395200"/>
                            <a:gd name="connsiteX1" fmla="*/ 423700 w 847400"/>
                            <a:gd name="connsiteY1" fmla="*/ 0 h 395200"/>
                            <a:gd name="connsiteX2" fmla="*/ 847400 w 847400"/>
                            <a:gd name="connsiteY2" fmla="*/ 197600 h 395200"/>
                            <a:gd name="connsiteX3" fmla="*/ 0 w 847400"/>
                            <a:gd name="connsiteY3" fmla="*/ 197600 h 395200"/>
                            <a:gd name="connsiteX4" fmla="*/ 211850 w 847400"/>
                            <a:gd name="connsiteY4" fmla="*/ 0 h 395200"/>
                            <a:gd name="connsiteX5" fmla="*/ 635550 w 847400"/>
                            <a:gd name="connsiteY5" fmla="*/ 0 h 395200"/>
                            <a:gd name="connsiteX6" fmla="*/ 211850 w 847400"/>
                            <a:gd name="connsiteY6" fmla="*/ 395200 h 395200"/>
                            <a:gd name="connsiteX7" fmla="*/ 635550 w 847400"/>
                            <a:gd name="connsiteY7" fmla="*/ 395200 h 395200"/>
                            <a:gd name="connsiteX8" fmla="*/ 35591 w 847400"/>
                            <a:gd name="connsiteY8" fmla="*/ 79040 h 395200"/>
                            <a:gd name="connsiteX9" fmla="*/ 35591 w 847400"/>
                            <a:gd name="connsiteY9" fmla="*/ 316160 h 395200"/>
                            <a:gd name="connsiteX10" fmla="*/ 811809 w 847400"/>
                            <a:gd name="connsiteY10" fmla="*/ 79040 h 395200"/>
                            <a:gd name="connsiteX11" fmla="*/ 811809 w 847400"/>
                            <a:gd name="connsiteY11" fmla="*/ 316160 h 395200"/>
                            <a:gd name="rtt" fmla="*/ 34200 h 395200"/>
                            <a:gd name="rtb" fmla="*/ 361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847400" h="395200">
                              <a:moveTo>
                                <a:pt x="197600" y="395200"/>
                              </a:moveTo>
                              <a:lnTo>
                                <a:pt x="649800" y="395200"/>
                              </a:lnTo>
                              <a:cubicBezTo>
                                <a:pt x="758931" y="395200"/>
                                <a:pt x="847400" y="306731"/>
                                <a:pt x="847400" y="197600"/>
                              </a:cubicBezTo>
                              <a:cubicBezTo>
                                <a:pt x="847400" y="88469"/>
                                <a:pt x="758931" y="0"/>
                                <a:pt x="649800" y="0"/>
                              </a:cubicBezTo>
                              <a:lnTo>
                                <a:pt x="197600" y="0"/>
                              </a:lnTo>
                              <a:cubicBezTo>
                                <a:pt x="88469" y="0"/>
                                <a:pt x="0" y="88469"/>
                                <a:pt x="0" y="197600"/>
                              </a:cubicBezTo>
                              <a:cubicBezTo>
                                <a:pt x="0" y="306731"/>
                                <a:pt x="88469" y="395200"/>
                                <a:pt x="1976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View Profile</a:t>
                            </a:r>
                          </a:p>
                        </a:txBody>
                        <a:useSpRect/>
                      </a:txSp>
                    </a:sp>
                    <a:cxnSp>
                      <a:nvCxnSpPr>
                        <a:cNvPr id="136" name="Line connector"/>
                        <a:cNvCxnSpPr/>
                      </a:nvCxnSpPr>
                      <a:spPr>
                        <a:xfrm rot="5400000">
                          <a:off x="5484000" y="5828743"/>
                          <a:ext cx="220400" cy="0"/>
                        </a:xfrm>
                        <a:prstGeom prst="line">
                          <a:avLst/>
                        </a:prstGeom>
                        <a:ln w="7600" cap="flat">
                          <a:solidFill>
                            <a:srgbClr val="000000"/>
                          </a:solidFill>
                          <a:bevel/>
                        </a:ln>
                      </a:spPr>
                    </a:cxnSp>
                    <a:sp>
                      <a:nvSpPr>
                        <a:cNvPr id="137" name="Control Flow"/>
                        <a:cNvSpPr/>
                      </a:nvSpPr>
                      <a:spPr>
                        <a:xfrm>
                          <a:off x="5576127" y="5938943"/>
                          <a:ext cx="732473" cy="0"/>
                        </a:xfrm>
                        <a:custGeom>
                          <a:avLst/>
                          <a:gdLst/>
                          <a:ahLst/>
                          <a:cxnLst/>
                          <a:rect l="0" t="0" r="0" b="0"/>
                          <a:pathLst>
                            <a:path w="732473" fill="none">
                              <a:moveTo>
                                <a:pt x="0" y="0"/>
                              </a:moveTo>
                              <a:lnTo>
                                <a:pt x="732473" y="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55" name="Text 155"/>
                        <a:cNvSpPr txBox="1"/>
                      </a:nvSpPr>
                      <a:spPr>
                        <a:xfrm>
                          <a:off x="6544200" y="5866743"/>
                          <a:ext cx="395200" cy="144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[End]</a:t>
                            </a:r>
                          </a:p>
                        </a:txBody>
                        <a:useSpRect/>
                      </a:txSp>
                    </a:sp>
                    <a:sp>
                      <a:nvSpPr>
                        <a:cNvPr id="139" name="Control Flow"/>
                        <a:cNvSpPr/>
                      </a:nvSpPr>
                      <a:spPr>
                        <a:xfrm>
                          <a:off x="5487800" y="4867343"/>
                          <a:ext cx="0" cy="228000"/>
                        </a:xfrm>
                        <a:custGeom>
                          <a:avLst/>
                          <a:gdLst/>
                          <a:ahLst/>
                          <a:cxnLst/>
                          <a:rect l="0" t="0" r="0" b="0"/>
                          <a:pathLst>
                            <a:path h="228000" fill="none">
                              <a:moveTo>
                                <a:pt x="0" y="0"/>
                              </a:moveTo>
                              <a:lnTo>
                                <a:pt x="0" y="2280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0" name="Activity"/>
                        <a:cNvSpPr/>
                      </a:nvSpPr>
                      <a:spPr>
                        <a:xfrm>
                          <a:off x="5164800" y="5087743"/>
                          <a:ext cx="646000" cy="395200"/>
                        </a:xfrm>
                        <a:custGeom>
                          <a:avLst/>
                          <a:gdLst>
                            <a:gd name="connsiteX0" fmla="*/ 323000 w 646000"/>
                            <a:gd name="connsiteY0" fmla="*/ 395200 h 395200"/>
                            <a:gd name="connsiteX1" fmla="*/ 323000 w 646000"/>
                            <a:gd name="connsiteY1" fmla="*/ 0 h 395200"/>
                            <a:gd name="connsiteX2" fmla="*/ 646000 w 646000"/>
                            <a:gd name="connsiteY2" fmla="*/ 197600 h 395200"/>
                            <a:gd name="connsiteX3" fmla="*/ 0 w 646000"/>
                            <a:gd name="connsiteY3" fmla="*/ 197600 h 395200"/>
                            <a:gd name="connsiteX4" fmla="*/ 161500 w 646000"/>
                            <a:gd name="connsiteY4" fmla="*/ 0 h 395200"/>
                            <a:gd name="connsiteX5" fmla="*/ 484500 w 646000"/>
                            <a:gd name="connsiteY5" fmla="*/ 0 h 395200"/>
                            <a:gd name="connsiteX6" fmla="*/ 161500 w 646000"/>
                            <a:gd name="connsiteY6" fmla="*/ 395200 h 395200"/>
                            <a:gd name="connsiteX7" fmla="*/ 484500 w 646000"/>
                            <a:gd name="connsiteY7" fmla="*/ 395200 h 395200"/>
                            <a:gd name="connsiteX8" fmla="*/ 27132 w 646000"/>
                            <a:gd name="connsiteY8" fmla="*/ 79040 h 395200"/>
                            <a:gd name="connsiteX9" fmla="*/ 27132 w 646000"/>
                            <a:gd name="connsiteY9" fmla="*/ 316160 h 395200"/>
                            <a:gd name="connsiteX10" fmla="*/ 618868 w 646000"/>
                            <a:gd name="connsiteY10" fmla="*/ 79040 h 395200"/>
                            <a:gd name="connsiteX11" fmla="*/ 618868 w 646000"/>
                            <a:gd name="connsiteY11" fmla="*/ 316160 h 395200"/>
                            <a:gd name="rtt" fmla="*/ 34200 h 395200"/>
                            <a:gd name="rtb" fmla="*/ 361000 h 39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646000" h="395200">
                              <a:moveTo>
                                <a:pt x="161500" y="395200"/>
                              </a:moveTo>
                              <a:lnTo>
                                <a:pt x="484500" y="395200"/>
                              </a:lnTo>
                              <a:cubicBezTo>
                                <a:pt x="578470" y="376114"/>
                                <a:pt x="646000" y="293489"/>
                                <a:pt x="646000" y="197600"/>
                              </a:cubicBezTo>
                              <a:cubicBezTo>
                                <a:pt x="646000" y="101711"/>
                                <a:pt x="578470" y="19086"/>
                                <a:pt x="484500" y="0"/>
                              </a:cubicBezTo>
                              <a:lnTo>
                                <a:pt x="161500" y="0"/>
                              </a:lnTo>
                              <a:cubicBezTo>
                                <a:pt x="67530" y="19086"/>
                                <a:pt x="0" y="101711"/>
                                <a:pt x="0" y="197600"/>
                              </a:cubicBezTo>
                              <a:cubicBezTo>
                                <a:pt x="0" y="293489"/>
                                <a:pt x="67530" y="376114"/>
                                <a:pt x="161500" y="395200"/>
                              </a:cubicBez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684">
                                <a:solidFill>
                                  <a:srgbClr val="FFFFFF"/>
                                </a:solidFill>
                                <a:latin typeface="Arial"/>
                              </a:rPr>
                              <a:t>Logout</a:t>
                            </a:r>
                          </a:p>
                        </a:txBody>
                        <a:useSpRect/>
                      </a:txSp>
                    </a:sp>
                    <a:sp>
                      <a:nvSpPr>
                        <a:cNvPr id="141" name="Control Flow"/>
                        <a:cNvSpPr/>
                      </a:nvSpPr>
                      <a:spPr>
                        <a:xfrm>
                          <a:off x="5487800" y="5482943"/>
                          <a:ext cx="0" cy="228000"/>
                        </a:xfrm>
                        <a:custGeom>
                          <a:avLst/>
                          <a:gdLst/>
                          <a:ahLst/>
                          <a:cxnLst/>
                          <a:rect l="0" t="0" r="0" b="0"/>
                          <a:pathLst>
                            <a:path h="228000" fill="none">
                              <a:moveTo>
                                <a:pt x="0" y="0"/>
                              </a:moveTo>
                              <a:lnTo>
                                <a:pt x="0" y="228000"/>
                              </a:lnTo>
                            </a:path>
                          </a:pathLst>
                        </a:custGeom>
                        <a:gradFill>
                          <a:gsLst>
                            <a:gs pos="0">
                              <a:srgbClr val="EDF0F7"/>
                            </a:gs>
                            <a:gs pos="100000">
                              <a:srgbClr val="A6BED0"/>
                            </a:gs>
                          </a:gsLst>
                          <a:lin ang="5400000" scaled="0"/>
                        </a:gradFill>
                        <a:ln w="7600" cap="flat">
                          <a:solidFill>
                            <a:srgbClr val="000000"/>
                          </a:solidFill>
                          <a:bevel/>
                          <a:tailEnd type="arrow" w="lg" len="lg"/>
                        </a:ln>
                      </a:spPr>
                    </a:sp>
                    <a:cxnSp>
                      <a:nvCxnSpPr>
                        <a:cNvPr id="142" name="Horizontal Synchronization Bar"/>
                        <a:cNvCxnSpPr/>
                      </a:nvCxnSpPr>
                      <a:spPr>
                        <a:xfrm>
                          <a:off x="3831000" y="5718543"/>
                          <a:ext cx="3017200" cy="0"/>
                        </a:xfrm>
                        <a:prstGeom prst="line">
                          <a:avLst/>
                        </a:prstGeom>
                        <a:ln w="38000" cap="flat">
                          <a:solidFill>
                            <a:srgbClr val="4F81BD"/>
                          </a:solidFill>
                          <a:bevel/>
                        </a:ln>
                      </a:spPr>
                    </a:cxnSp>
                    <a:sp>
                      <a:nvSpPr>
                        <a:cNvPr id="143" name="Control Flow"/>
                        <a:cNvSpPr/>
                      </a:nvSpPr>
                      <a:spPr>
                        <a:xfrm>
                          <a:off x="5050800" y="3978143"/>
                          <a:ext cx="5700" cy="224200"/>
                        </a:xfrm>
                        <a:custGeom>
                          <a:avLst/>
                          <a:gdLst/>
                          <a:ahLst/>
                          <a:cxnLst/>
                          <a:rect l="0" t="0" r="0" b="0"/>
                          <a:pathLst>
                            <a:path w="5700" h="224200" fill="none">
                              <a:moveTo>
                                <a:pt x="0" y="0"/>
                              </a:moveTo>
                              <a:lnTo>
                                <a:pt x="-5700" y="2242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44" name="Control Flow"/>
                        <a:cNvSpPr/>
                      </a:nvSpPr>
                      <a:spPr>
                        <a:xfrm>
                          <a:off x="4454200" y="3662743"/>
                          <a:ext cx="7600" cy="334400"/>
                        </a:xfrm>
                        <a:custGeom>
                          <a:avLst/>
                          <a:gdLst/>
                          <a:ahLst/>
                          <a:cxnLst/>
                          <a:rect l="0" t="0" r="0" b="0"/>
                          <a:pathLst>
                            <a:path w="7600" h="334400" fill="none">
                              <a:moveTo>
                                <a:pt x="0" y="0"/>
                              </a:moveTo>
                              <a:lnTo>
                                <a:pt x="-7600" y="334400"/>
                              </a:lnTo>
                            </a:path>
                          </a:pathLst>
                        </a:custGeom>
                        <a:gradFill>
                          <a:gsLst>
                            <a:gs pos="0">
                              <a:srgbClr val="EDF0F7"/>
                            </a:gs>
                            <a:gs pos="100000">
                              <a:srgbClr val="A6BED0"/>
                            </a:gs>
                          </a:gsLst>
                          <a:lin ang="5400000" scaled="0"/>
                        </a:gradFill>
                        <a:ln w="7600" cap="flat">
                          <a:solidFill>
                            <a:srgbClr val="000000"/>
                          </a:solidFill>
                          <a:bevel/>
                          <a:tailEnd type="arrow" w="lg" len="lg"/>
                        </a:ln>
                      </a:spPr>
                    </a:sp>
                    <a:grpSp>
                      <a:nvGrpSpPr>
                        <a:cNvPr id="40" name="Final State"/>
                        <a:cNvGrpSpPr/>
                      </a:nvGrpSpPr>
                      <a:grpSpPr>
                        <a:xfrm>
                          <a:off x="6310719" y="5840455"/>
                          <a:ext cx="197202" cy="197202"/>
                          <a:chOff x="6310719" y="5840455"/>
                          <a:chExt cx="197202" cy="197202"/>
                        </a:xfrm>
                      </a:grpSpPr>
                      <a:sp>
                        <a:nvSpPr>
                          <a:cNvPr id="147" name="Ellipse"/>
                          <a:cNvSpPr/>
                        </a:nvSpPr>
                        <a:spPr>
                          <a:xfrm>
                            <a:off x="6310719" y="5840455"/>
                            <a:ext cx="197202" cy="197202"/>
                          </a:xfrm>
                          <a:custGeom>
                            <a:avLst/>
                            <a:gdLst/>
                            <a:ahLst/>
                            <a:cxnLst/>
                            <a:rect l="0" t="0" r="0" b="0"/>
                            <a:pathLst>
                              <a:path w="197202" h="197202">
                                <a:moveTo>
                                  <a:pt x="0" y="98601"/>
                                </a:moveTo>
                                <a:cubicBezTo>
                                  <a:pt x="0" y="44145"/>
                                  <a:pt x="44145" y="0"/>
                                  <a:pt x="98601" y="0"/>
                                </a:cubicBezTo>
                                <a:cubicBezTo>
                                  <a:pt x="153057" y="0"/>
                                  <a:pt x="197202" y="44145"/>
                                  <a:pt x="197202" y="98601"/>
                                </a:cubicBezTo>
                                <a:cubicBezTo>
                                  <a:pt x="197202" y="153057"/>
                                  <a:pt x="153057" y="197202"/>
                                  <a:pt x="98601" y="197202"/>
                                </a:cubicBezTo>
                                <a:cubicBezTo>
                                  <a:pt x="44145" y="197202"/>
                                  <a:pt x="0" y="153057"/>
                                  <a:pt x="0" y="98601"/>
                                </a:cubicBezTo>
                                <a:close/>
                              </a:path>
                            </a:pathLst>
                          </a:custGeom>
                          <a:solidFill>
                            <a:srgbClr val="3498DB"/>
                          </a:solidFill>
                          <a:ln w="7600" cap="flat">
                            <a:solidFill>
                              <a:srgbClr val="3498DB"/>
                            </a:solidFill>
                            <a:bevel/>
                          </a:ln>
                        </a:spPr>
                      </a:sp>
                      <a:sp>
                        <a:nvSpPr>
                          <a:cNvPr id="148" name="Ellipse"/>
                          <a:cNvSpPr/>
                        </a:nvSpPr>
                        <a:spPr>
                          <a:xfrm>
                            <a:off x="6333300" y="5864843"/>
                            <a:ext cx="148200" cy="148200"/>
                          </a:xfrm>
                          <a:custGeom>
                            <a:avLst/>
                            <a:gdLst/>
                            <a:ahLst/>
                            <a:cxnLst/>
                            <a:rect l="0" t="0" r="0" b="0"/>
                            <a:pathLst>
                              <a:path w="148200" h="148200">
                                <a:moveTo>
                                  <a:pt x="0" y="74100"/>
                                </a:moveTo>
                                <a:cubicBezTo>
                                  <a:pt x="0" y="33176"/>
                                  <a:pt x="33176" y="0"/>
                                  <a:pt x="74100" y="0"/>
                                </a:cubicBezTo>
                                <a:cubicBezTo>
                                  <a:pt x="115024" y="0"/>
                                  <a:pt x="148200" y="33176"/>
                                  <a:pt x="148200" y="74100"/>
                                </a:cubicBezTo>
                                <a:cubicBezTo>
                                  <a:pt x="148200" y="115024"/>
                                  <a:pt x="115024" y="148200"/>
                                  <a:pt x="74100" y="148200"/>
                                </a:cubicBezTo>
                                <a:cubicBezTo>
                                  <a:pt x="33176" y="148200"/>
                                  <a:pt x="0" y="115024"/>
                                  <a:pt x="0" y="74100"/>
                                </a:cubicBezTo>
                                <a:close/>
                              </a:path>
                            </a:pathLst>
                          </a:custGeom>
                          <a:solidFill>
                            <a:srgbClr val="3498DB"/>
                          </a:solidFill>
                          <a:ln w="7600" cap="flat">
                            <a:solidFill>
                              <a:srgbClr val="3498DB"/>
                            </a:solidFill>
                            <a:bevel/>
                          </a:ln>
                        </a:spPr>
                      </a:sp>
                    </a:grpSp>
                    <a:sp>
                      <a:nvSpPr>
                        <a:cNvPr id="149" name="Control Flow"/>
                        <a:cNvSpPr/>
                      </a:nvSpPr>
                      <a:spPr>
                        <a:xfrm>
                          <a:off x="5045100" y="4597543"/>
                          <a:ext cx="9500" cy="266000"/>
                        </a:xfrm>
                        <a:custGeom>
                          <a:avLst/>
                          <a:gdLst/>
                          <a:ahLst/>
                          <a:cxnLst/>
                          <a:rect l="0" t="0" r="0" b="0"/>
                          <a:pathLst>
                            <a:path w="9500" h="266000" fill="none">
                              <a:moveTo>
                                <a:pt x="0" y="0"/>
                              </a:moveTo>
                              <a:lnTo>
                                <a:pt x="9500" y="266000"/>
                              </a:lnTo>
                            </a:path>
                          </a:pathLst>
                        </a:custGeom>
                        <a:gradFill>
                          <a:gsLst>
                            <a:gs pos="0">
                              <a:srgbClr val="EDF0F7"/>
                            </a:gs>
                            <a:gs pos="100000">
                              <a:srgbClr val="A6BED0"/>
                            </a:gs>
                          </a:gsLst>
                          <a:lin ang="5400000" scaled="0"/>
                        </a:gradFill>
                        <a:ln w="7600" cap="flat">
                          <a:solidFill>
                            <a:srgbClr val="000000"/>
                          </a:solidFill>
                          <a:bevel/>
                          <a:tailEnd type="arrow" w="lg" len="lg"/>
                        </a:ln>
                      </a:spPr>
                    </a:sp>
                    <a:sp>
                      <a:nvSpPr>
                        <a:cNvPr id="156" name="Text 156"/>
                        <a:cNvSpPr txBox="1"/>
                      </a:nvSpPr>
                      <a:spPr>
                        <a:xfrm>
                          <a:off x="1824600" y="812744"/>
                          <a:ext cx="5494800" cy="104650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57" name="Text 157"/>
                        <a:cNvSpPr txBox="1"/>
                      </a:nvSpPr>
                      <a:spPr>
                        <a:xfrm>
                          <a:off x="1824600" y="2905749"/>
                          <a:ext cx="5494800" cy="104650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58" name="Text 158"/>
                        <a:cNvSpPr txBox="1"/>
                      </a:nvSpPr>
                      <a:spPr>
                        <a:xfrm>
                          <a:off x="1824600" y="4998754"/>
                          <a:ext cx="5494800" cy="104650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59" name="Text 159"/>
                        <a:cNvSpPr txBox="1"/>
                      </a:nvSpPr>
                      <a:spPr>
                        <a:xfrm>
                          <a:off x="1824600" y="812744"/>
                          <a:ext cx="5494800" cy="104650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60" name="Text 160"/>
                        <a:cNvSpPr txBox="1"/>
                      </a:nvSpPr>
                      <a:spPr>
                        <a:xfrm>
                          <a:off x="1824600" y="2905749"/>
                          <a:ext cx="5494800" cy="104650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61" name="Text 161"/>
                        <a:cNvSpPr txBox="1"/>
                      </a:nvSpPr>
                      <a:spPr>
                        <a:xfrm>
                          <a:off x="1824600" y="4998754"/>
                          <a:ext cx="5494800" cy="104650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62" name="Text 162"/>
                        <a:cNvSpPr txBox="1"/>
                      </a:nvSpPr>
                      <a:spPr>
                        <a:xfrm>
                          <a:off x="1824600" y="812744"/>
                          <a:ext cx="5494800" cy="104650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63" name="Text 163"/>
                        <a:cNvSpPr txBox="1"/>
                      </a:nvSpPr>
                      <a:spPr>
                        <a:xfrm>
                          <a:off x="1824600" y="2905749"/>
                          <a:ext cx="5494800" cy="104650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64" name="Text 164"/>
                        <a:cNvSpPr txBox="1"/>
                      </a:nvSpPr>
                      <a:spPr>
                        <a:xfrm>
                          <a:off x="1824600" y="4998754"/>
                          <a:ext cx="5494800" cy="1046503"/>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3974F8" w:rsidRDefault="003974F8" w:rsidP="00DA60FE">
      <w:pPr>
        <w:rPr>
          <w:rFonts w:ascii="Times New Roman" w:hAnsi="Times New Roman" w:cs="Times New Roman"/>
        </w:rPr>
      </w:pPr>
    </w:p>
    <w:p w:rsidR="003974F8" w:rsidRPr="0099349B" w:rsidRDefault="003974F8" w:rsidP="003974F8">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3974F8" w:rsidRPr="003974F8" w:rsidRDefault="003974F8" w:rsidP="003974F8">
      <w:pPr>
        <w:jc w:val="center"/>
        <w:rPr>
          <w:rFonts w:ascii="Times New Roman" w:hAnsi="Times New Roman" w:cs="Times New Roman"/>
          <w:sz w:val="28"/>
          <w:szCs w:val="28"/>
        </w:rPr>
      </w:pPr>
    </w:p>
    <w:p w:rsidR="003974F8" w:rsidRDefault="003974F8" w:rsidP="003974F8">
      <w:pPr>
        <w:rPr>
          <w:rFonts w:ascii="Times New Roman" w:hAnsi="Times New Roman" w:cs="Times New Roman"/>
          <w:sz w:val="28"/>
          <w:szCs w:val="28"/>
        </w:rPr>
      </w:pPr>
      <w:r w:rsidRPr="003974F8">
        <w:rPr>
          <w:rFonts w:ascii="Times New Roman" w:hAnsi="Times New Roman" w:cs="Times New Roman"/>
          <w:sz w:val="28"/>
          <w:szCs w:val="28"/>
        </w:rPr>
        <w:t xml:space="preserve">7.4  </w:t>
      </w:r>
      <w:r>
        <w:rPr>
          <w:rFonts w:ascii="Times New Roman" w:hAnsi="Times New Roman" w:cs="Times New Roman"/>
          <w:sz w:val="28"/>
          <w:szCs w:val="28"/>
        </w:rPr>
        <w:t xml:space="preserve"> </w:t>
      </w:r>
      <w:r w:rsidR="007A4211">
        <w:rPr>
          <w:rFonts w:ascii="Times New Roman" w:hAnsi="Times New Roman" w:cs="Times New Roman"/>
          <w:sz w:val="28"/>
          <w:szCs w:val="28"/>
        </w:rPr>
        <w:t xml:space="preserve"> </w:t>
      </w:r>
      <w:r w:rsidRPr="003974F8">
        <w:rPr>
          <w:rFonts w:ascii="Times New Roman" w:hAnsi="Times New Roman" w:cs="Times New Roman"/>
          <w:sz w:val="28"/>
          <w:szCs w:val="28"/>
        </w:rPr>
        <w:t>DATA  FLOW  DIAGRAM</w:t>
      </w:r>
    </w:p>
    <w:p w:rsidR="003974F8" w:rsidRPr="003974F8" w:rsidRDefault="003974F8" w:rsidP="003974F8">
      <w:pPr>
        <w:rPr>
          <w:rFonts w:ascii="Times New Roman" w:hAnsi="Times New Roman" w:cs="Times New Roman"/>
          <w:sz w:val="28"/>
          <w:szCs w:val="28"/>
        </w:rPr>
      </w:pPr>
    </w:p>
    <w:p w:rsidR="003974F8" w:rsidRPr="0099349B" w:rsidRDefault="003974F8" w:rsidP="003974F8">
      <w:pPr>
        <w:jc w:val="center"/>
        <w:rPr>
          <w:rFonts w:ascii="Times New Roman" w:hAnsi="Times New Roman" w:cs="Times New Roman"/>
          <w:sz w:val="24"/>
          <w:szCs w:val="24"/>
        </w:rPr>
      </w:pPr>
      <w:r>
        <w:rPr>
          <w:rFonts w:ascii="Times New Roman" w:hAnsi="Times New Roman" w:cs="Times New Roman"/>
        </w:rPr>
        <w:t>Context Level</w:t>
      </w:r>
    </w:p>
    <w:p w:rsidR="003974F8" w:rsidRPr="0099349B" w:rsidRDefault="003974F8" w:rsidP="003974F8">
      <w:pPr>
        <w:rPr>
          <w:rFonts w:ascii="Times New Roman" w:hAnsi="Times New Roman" w:cs="Times New Roman"/>
          <w:sz w:val="24"/>
          <w:szCs w:val="24"/>
        </w:rPr>
      </w:pPr>
    </w:p>
    <w:p w:rsidR="003974F8" w:rsidRPr="0099349B" w:rsidRDefault="003974F8" w:rsidP="003974F8">
      <w:pPr>
        <w:rPr>
          <w:rFonts w:ascii="Times New Roman" w:hAnsi="Times New Roman" w:cs="Times New Roman"/>
          <w:sz w:val="24"/>
          <w:szCs w:val="24"/>
        </w:rPr>
      </w:pPr>
      <w:r w:rsidRPr="0099349B">
        <w:rPr>
          <w:rFonts w:ascii="Times New Roman" w:hAnsi="Times New Roman" w:cs="Times New Roman"/>
          <w:noProof/>
          <w:sz w:val="24"/>
          <w:szCs w:val="24"/>
          <w:lang w:eastAsia="en-US" w:bidi="gu-IN"/>
        </w:rPr>
        <w:drawing>
          <wp:inline distT="0" distB="0" distL="0" distR="0">
            <wp:extent cx="5943600" cy="3808095"/>
            <wp:effectExtent l="19050" t="0" r="0" b="0"/>
            <wp:docPr id="21" name="Object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12400" cy="4620800"/>
                      <a:chOff x="965800" y="1118600"/>
                      <a:chExt cx="7212400" cy="4620800"/>
                    </a:xfrm>
                  </a:grpSpPr>
                  <a:grpSp>
                    <a:nvGrpSpPr>
                      <a:cNvPr id="148" name="Group148"/>
                      <a:cNvGrpSpPr/>
                    </a:nvGrpSpPr>
                    <a:grpSpPr>
                      <a:xfrm>
                        <a:off x="965800" y="1118600"/>
                        <a:ext cx="7212400" cy="4620800"/>
                        <a:chOff x="965800" y="1118600"/>
                        <a:chExt cx="7212400" cy="4620800"/>
                      </a:xfrm>
                    </a:grpSpPr>
                    <a:grpSp>
                      <a:nvGrpSpPr>
                        <a:cNvPr id="3" name="Group 149"/>
                        <a:cNvGrpSpPr/>
                      </a:nvGrpSpPr>
                      <a:grpSpPr>
                        <a:xfrm>
                          <a:off x="4028600" y="2061000"/>
                          <a:ext cx="1109600" cy="1938000"/>
                          <a:chOff x="4028600" y="2061000"/>
                          <a:chExt cx="1109600" cy="1938000"/>
                        </a:xfrm>
                      </a:grpSpPr>
                      <a:sp>
                        <a:nvSpPr>
                          <a:cNvPr id="101" name="Composite State"/>
                          <a:cNvSpPr/>
                        </a:nvSpPr>
                        <a:spPr>
                          <a:xfrm>
                            <a:off x="4028600" y="2061000"/>
                            <a:ext cx="1109600" cy="1938000"/>
                          </a:xfrm>
                          <a:custGeom>
                            <a:avLst/>
                            <a:gdLst>
                              <a:gd name="connsiteX0" fmla="*/ 554800 w 1109600"/>
                              <a:gd name="connsiteY0" fmla="*/ 1938000 h 1938000"/>
                              <a:gd name="connsiteX1" fmla="*/ 554800 w 1109600"/>
                              <a:gd name="connsiteY1" fmla="*/ 0 h 1938000"/>
                              <a:gd name="connsiteX2" fmla="*/ 1109600 w 1109600"/>
                              <a:gd name="connsiteY2" fmla="*/ 969000 h 1938000"/>
                              <a:gd name="connsiteX3" fmla="*/ 0 w 1109600"/>
                              <a:gd name="connsiteY3" fmla="*/ 969000 h 1938000"/>
                              <a:gd name="connsiteX4" fmla="*/ 277400 w 1109600"/>
                              <a:gd name="connsiteY4" fmla="*/ 0 h 1938000"/>
                              <a:gd name="connsiteX5" fmla="*/ 832200 w 1109600"/>
                              <a:gd name="connsiteY5" fmla="*/ 0 h 1938000"/>
                              <a:gd name="connsiteX6" fmla="*/ 277400 w 1109600"/>
                              <a:gd name="connsiteY6" fmla="*/ 1938000 h 1938000"/>
                              <a:gd name="connsiteX7" fmla="*/ 832200 w 1109600"/>
                              <a:gd name="connsiteY7" fmla="*/ 1938000 h 1938000"/>
                              <a:gd name="connsiteX8" fmla="*/ 0 w 1109600"/>
                              <a:gd name="connsiteY8" fmla="*/ 484500 h 1938000"/>
                              <a:gd name="connsiteX9" fmla="*/ 0 w 1109600"/>
                              <a:gd name="connsiteY9" fmla="*/ 1453500 h 1938000"/>
                              <a:gd name="connsiteX10" fmla="*/ 1109600 w 1109600"/>
                              <a:gd name="connsiteY10" fmla="*/ 484500 h 1938000"/>
                              <a:gd name="connsiteX11" fmla="*/ 1109600 w 1109600"/>
                              <a:gd name="connsiteY11" fmla="*/ 1453500 h 1938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09600" h="1938000" stroke="0">
                                <a:moveTo>
                                  <a:pt x="1037788" y="1938000"/>
                                </a:moveTo>
                                <a:cubicBezTo>
                                  <a:pt x="1077452" y="1938000"/>
                                  <a:pt x="1109600" y="1905852"/>
                                  <a:pt x="1109600" y="1866188"/>
                                </a:cubicBezTo>
                                <a:lnTo>
                                  <a:pt x="1109600" y="71811"/>
                                </a:lnTo>
                                <a:cubicBezTo>
                                  <a:pt x="1109600" y="32150"/>
                                  <a:pt x="1077452" y="0"/>
                                  <a:pt x="1037788" y="0"/>
                                </a:cubicBezTo>
                                <a:lnTo>
                                  <a:pt x="71811" y="0"/>
                                </a:lnTo>
                                <a:cubicBezTo>
                                  <a:pt x="32150" y="0"/>
                                  <a:pt x="0" y="32150"/>
                                  <a:pt x="0" y="71811"/>
                                </a:cubicBezTo>
                                <a:lnTo>
                                  <a:pt x="0" y="1866188"/>
                                </a:lnTo>
                                <a:cubicBezTo>
                                  <a:pt x="0" y="1905852"/>
                                  <a:pt x="32150" y="1938000"/>
                                  <a:pt x="71811" y="1938000"/>
                                </a:cubicBezTo>
                                <a:lnTo>
                                  <a:pt x="1037788" y="1938000"/>
                                </a:lnTo>
                                <a:close/>
                              </a:path>
                              <a:path w="1109600" h="1938000" fill="none">
                                <a:moveTo>
                                  <a:pt x="1037788" y="1938000"/>
                                </a:moveTo>
                                <a:cubicBezTo>
                                  <a:pt x="1077452" y="1938000"/>
                                  <a:pt x="1109600" y="1905852"/>
                                  <a:pt x="1109600" y="1866188"/>
                                </a:cubicBezTo>
                                <a:lnTo>
                                  <a:pt x="1109600" y="71811"/>
                                </a:lnTo>
                                <a:cubicBezTo>
                                  <a:pt x="1109600" y="32150"/>
                                  <a:pt x="1077452" y="0"/>
                                  <a:pt x="1037788" y="0"/>
                                </a:cubicBezTo>
                                <a:lnTo>
                                  <a:pt x="71811" y="0"/>
                                </a:lnTo>
                                <a:cubicBezTo>
                                  <a:pt x="32150" y="0"/>
                                  <a:pt x="0" y="32150"/>
                                  <a:pt x="0" y="71811"/>
                                </a:cubicBezTo>
                                <a:lnTo>
                                  <a:pt x="0" y="1866188"/>
                                </a:lnTo>
                                <a:cubicBezTo>
                                  <a:pt x="0" y="1905852"/>
                                  <a:pt x="32150" y="1938000"/>
                                  <a:pt x="71811" y="1938000"/>
                                </a:cubicBezTo>
                                <a:lnTo>
                                  <a:pt x="1037788" y="1938000"/>
                                </a:lnTo>
                                <a:close/>
                                <a:moveTo>
                                  <a:pt x="0" y="542640"/>
                                </a:moveTo>
                                <a:lnTo>
                                  <a:pt x="1109600" y="542640"/>
                                </a:lnTo>
                              </a:path>
                            </a:pathLst>
                          </a:custGeom>
                          <a:solidFill>
                            <a:srgbClr val="3498DB"/>
                          </a:solidFill>
                          <a:ln w="7600" cap="flat">
                            <a:solidFill>
                              <a:srgbClr val="3498DB"/>
                            </a:solidFill>
                            <a:bevel/>
                          </a:ln>
                        </a:spPr>
                      </a:sp>
                      <a:sp>
                        <a:nvSpPr>
                          <a:cNvPr id="150" name="Text 150"/>
                          <a:cNvSpPr txBox="1"/>
                        </a:nvSpPr>
                        <a:spPr>
                          <a:xfrm>
                            <a:off x="4028600" y="2545500"/>
                            <a:ext cx="1109600" cy="1453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Hospital Managment System</a:t>
                              </a:r>
                            </a:p>
                          </a:txBody>
                          <a:useSpRect/>
                        </a:txSp>
                      </a:sp>
                      <a:sp>
                        <a:nvSpPr>
                          <a:cNvPr id="151" name="Text 151"/>
                          <a:cNvSpPr txBox="1"/>
                        </a:nvSpPr>
                        <a:spPr>
                          <a:xfrm>
                            <a:off x="4028600" y="2090070"/>
                            <a:ext cx="1109600" cy="484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0</a:t>
                              </a:r>
                            </a:p>
                          </a:txBody>
                          <a:useSpRect/>
                        </a:txSp>
                      </a:sp>
                    </a:grpSp>
                    <a:sp>
                      <a:nvSpPr>
                        <a:cNvPr id="102" name="Object"/>
                        <a:cNvSpPr/>
                      </a:nvSpPr>
                      <a:spPr>
                        <a:xfrm>
                          <a:off x="973400" y="1551800"/>
                          <a:ext cx="760000" cy="456000"/>
                        </a:xfrm>
                        <a:custGeom>
                          <a:avLst/>
                          <a:gdLst>
                            <a:gd name="connsiteX0" fmla="*/ 0 w 760000"/>
                            <a:gd name="connsiteY0" fmla="*/ 228000 h 456000"/>
                            <a:gd name="connsiteX1" fmla="*/ 380000 w 760000"/>
                            <a:gd name="connsiteY1" fmla="*/ 0 h 456000"/>
                            <a:gd name="connsiteX2" fmla="*/ 760000 w 760000"/>
                            <a:gd name="connsiteY2" fmla="*/ 228000 h 456000"/>
                            <a:gd name="connsiteX3" fmla="*/ 380000 w 760000"/>
                            <a:gd name="connsiteY3" fmla="*/ 456000 h 456000"/>
                            <a:gd name="connsiteX4" fmla="*/ 190000 w 760000"/>
                            <a:gd name="connsiteY4" fmla="*/ 0 h 456000"/>
                            <a:gd name="connsiteX5" fmla="*/ 570000 w 760000"/>
                            <a:gd name="connsiteY5" fmla="*/ 0 h 456000"/>
                            <a:gd name="connsiteX6" fmla="*/ 190000 w 760000"/>
                            <a:gd name="connsiteY6" fmla="*/ 456000 h 456000"/>
                            <a:gd name="connsiteX7" fmla="*/ 570000 w 760000"/>
                            <a:gd name="connsiteY7" fmla="*/ 456000 h 456000"/>
                            <a:gd name="connsiteX8" fmla="*/ 0 w 760000"/>
                            <a:gd name="connsiteY8" fmla="*/ 114000 h 456000"/>
                            <a:gd name="connsiteX9" fmla="*/ 0 w 760000"/>
                            <a:gd name="connsiteY9" fmla="*/ 342000 h 456000"/>
                            <a:gd name="connsiteX10" fmla="*/ 760000 w 760000"/>
                            <a:gd name="connsiteY10" fmla="*/ 114000 h 456000"/>
                            <a:gd name="connsiteX11" fmla="*/ 760000 w 760000"/>
                            <a:gd name="connsiteY11" fmla="*/ 342000 h 456000"/>
                            <a:gd name="rtt" fmla="*/ 60800 h 456000"/>
                            <a:gd name="rtb" fmla="*/ 395200 h 456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60000" h="456000">
                              <a:moveTo>
                                <a:pt x="0" y="0"/>
                              </a:moveTo>
                              <a:lnTo>
                                <a:pt x="760000" y="0"/>
                              </a:lnTo>
                              <a:lnTo>
                                <a:pt x="760000" y="456000"/>
                              </a:lnTo>
                              <a:lnTo>
                                <a:pt x="0" y="4560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Doctor</a:t>
                            </a:r>
                          </a:p>
                        </a:txBody>
                        <a:useSpRect/>
                      </a:txSp>
                    </a:sp>
                    <a:sp>
                      <a:nvSpPr>
                        <a:cNvPr id="103" name="Object"/>
                        <a:cNvSpPr/>
                      </a:nvSpPr>
                      <a:spPr>
                        <a:xfrm>
                          <a:off x="7357400" y="1263000"/>
                          <a:ext cx="760000" cy="418000"/>
                        </a:xfrm>
                        <a:custGeom>
                          <a:avLst/>
                          <a:gdLst>
                            <a:gd name="connsiteX0" fmla="*/ 0 w 760000"/>
                            <a:gd name="connsiteY0" fmla="*/ 209000 h 418000"/>
                            <a:gd name="connsiteX1" fmla="*/ 380000 w 760000"/>
                            <a:gd name="connsiteY1" fmla="*/ 0 h 418000"/>
                            <a:gd name="connsiteX2" fmla="*/ 760000 w 760000"/>
                            <a:gd name="connsiteY2" fmla="*/ 209000 h 418000"/>
                            <a:gd name="connsiteX3" fmla="*/ 380000 w 760000"/>
                            <a:gd name="connsiteY3" fmla="*/ 418000 h 418000"/>
                            <a:gd name="connsiteX4" fmla="*/ 190000 w 760000"/>
                            <a:gd name="connsiteY4" fmla="*/ 0 h 418000"/>
                            <a:gd name="connsiteX5" fmla="*/ 570000 w 760000"/>
                            <a:gd name="connsiteY5" fmla="*/ 0 h 418000"/>
                            <a:gd name="connsiteX6" fmla="*/ 190000 w 760000"/>
                            <a:gd name="connsiteY6" fmla="*/ 418000 h 418000"/>
                            <a:gd name="connsiteX7" fmla="*/ 570000 w 760000"/>
                            <a:gd name="connsiteY7" fmla="*/ 418000 h 418000"/>
                            <a:gd name="connsiteX8" fmla="*/ 0 w 760000"/>
                            <a:gd name="connsiteY8" fmla="*/ 104500 h 418000"/>
                            <a:gd name="connsiteX9" fmla="*/ 0 w 760000"/>
                            <a:gd name="connsiteY9" fmla="*/ 313500 h 418000"/>
                            <a:gd name="connsiteX10" fmla="*/ 760000 w 760000"/>
                            <a:gd name="connsiteY10" fmla="*/ 104500 h 418000"/>
                            <a:gd name="connsiteX11" fmla="*/ 760000 w 760000"/>
                            <a:gd name="connsiteY11" fmla="*/ 313500 h 418000"/>
                            <a:gd name="rtt" fmla="*/ 41800 h 418000"/>
                            <a:gd name="rtb" fmla="*/ 376200 h 418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60000" h="418000">
                              <a:moveTo>
                                <a:pt x="0" y="0"/>
                              </a:moveTo>
                              <a:lnTo>
                                <a:pt x="760000" y="0"/>
                              </a:lnTo>
                              <a:lnTo>
                                <a:pt x="760000" y="418000"/>
                              </a:lnTo>
                              <a:lnTo>
                                <a:pt x="0" y="4180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Patient</a:t>
                            </a:r>
                          </a:p>
                        </a:txBody>
                        <a:useSpRect/>
                      </a:txSp>
                    </a:sp>
                    <a:sp>
                      <a:nvSpPr>
                        <a:cNvPr id="104" name="Object"/>
                        <a:cNvSpPr/>
                      </a:nvSpPr>
                      <a:spPr>
                        <a:xfrm>
                          <a:off x="973400" y="5253000"/>
                          <a:ext cx="760000" cy="463600"/>
                        </a:xfrm>
                        <a:custGeom>
                          <a:avLst/>
                          <a:gdLst>
                            <a:gd name="connsiteX0" fmla="*/ 0 w 760000"/>
                            <a:gd name="connsiteY0" fmla="*/ 231800 h 463600"/>
                            <a:gd name="connsiteX1" fmla="*/ 380000 w 760000"/>
                            <a:gd name="connsiteY1" fmla="*/ 0 h 463600"/>
                            <a:gd name="connsiteX2" fmla="*/ 760000 w 760000"/>
                            <a:gd name="connsiteY2" fmla="*/ 231800 h 463600"/>
                            <a:gd name="connsiteX3" fmla="*/ 380000 w 760000"/>
                            <a:gd name="connsiteY3" fmla="*/ 463600 h 463600"/>
                            <a:gd name="connsiteX4" fmla="*/ 190000 w 760000"/>
                            <a:gd name="connsiteY4" fmla="*/ 0 h 463600"/>
                            <a:gd name="connsiteX5" fmla="*/ 570000 w 760000"/>
                            <a:gd name="connsiteY5" fmla="*/ 0 h 463600"/>
                            <a:gd name="connsiteX6" fmla="*/ 190000 w 760000"/>
                            <a:gd name="connsiteY6" fmla="*/ 463600 h 463600"/>
                            <a:gd name="connsiteX7" fmla="*/ 570000 w 760000"/>
                            <a:gd name="connsiteY7" fmla="*/ 463600 h 463600"/>
                            <a:gd name="connsiteX8" fmla="*/ 0 w 760000"/>
                            <a:gd name="connsiteY8" fmla="*/ 115900 h 463600"/>
                            <a:gd name="connsiteX9" fmla="*/ 0 w 760000"/>
                            <a:gd name="connsiteY9" fmla="*/ 347700 h 463600"/>
                            <a:gd name="connsiteX10" fmla="*/ 760000 w 760000"/>
                            <a:gd name="connsiteY10" fmla="*/ 115900 h 463600"/>
                            <a:gd name="connsiteX11" fmla="*/ 760000 w 760000"/>
                            <a:gd name="connsiteY11" fmla="*/ 347700 h 463600"/>
                            <a:gd name="rtt" fmla="*/ 64600 h 463600"/>
                            <a:gd name="rtb" fmla="*/ 399000 h 463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60000" h="463600">
                              <a:moveTo>
                                <a:pt x="0" y="0"/>
                              </a:moveTo>
                              <a:lnTo>
                                <a:pt x="760000" y="0"/>
                              </a:lnTo>
                              <a:lnTo>
                                <a:pt x="760000" y="463600"/>
                              </a:lnTo>
                              <a:lnTo>
                                <a:pt x="0" y="4636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Receptionist</a:t>
                            </a:r>
                          </a:p>
                        </a:txBody>
                        <a:useSpRect/>
                      </a:txSp>
                    </a:sp>
                    <a:sp>
                      <a:nvSpPr>
                        <a:cNvPr id="105" name="Object"/>
                        <a:cNvSpPr/>
                      </a:nvSpPr>
                      <a:spPr>
                        <a:xfrm>
                          <a:off x="4667000" y="5253000"/>
                          <a:ext cx="760000" cy="478800"/>
                        </a:xfrm>
                        <a:custGeom>
                          <a:avLst/>
                          <a:gdLst>
                            <a:gd name="connsiteX0" fmla="*/ 0 w 760000"/>
                            <a:gd name="connsiteY0" fmla="*/ 239400 h 478800"/>
                            <a:gd name="connsiteX1" fmla="*/ 380000 w 760000"/>
                            <a:gd name="connsiteY1" fmla="*/ 0 h 478800"/>
                            <a:gd name="connsiteX2" fmla="*/ 760000 w 760000"/>
                            <a:gd name="connsiteY2" fmla="*/ 239400 h 478800"/>
                            <a:gd name="connsiteX3" fmla="*/ 380000 w 760000"/>
                            <a:gd name="connsiteY3" fmla="*/ 478800 h 478800"/>
                            <a:gd name="connsiteX4" fmla="*/ 190000 w 760000"/>
                            <a:gd name="connsiteY4" fmla="*/ 0 h 478800"/>
                            <a:gd name="connsiteX5" fmla="*/ 570000 w 760000"/>
                            <a:gd name="connsiteY5" fmla="*/ 0 h 478800"/>
                            <a:gd name="connsiteX6" fmla="*/ 190000 w 760000"/>
                            <a:gd name="connsiteY6" fmla="*/ 478800 h 478800"/>
                            <a:gd name="connsiteX7" fmla="*/ 570000 w 760000"/>
                            <a:gd name="connsiteY7" fmla="*/ 478800 h 478800"/>
                            <a:gd name="connsiteX8" fmla="*/ 0 w 760000"/>
                            <a:gd name="connsiteY8" fmla="*/ 119700 h 478800"/>
                            <a:gd name="connsiteX9" fmla="*/ 0 w 760000"/>
                            <a:gd name="connsiteY9" fmla="*/ 359100 h 478800"/>
                            <a:gd name="connsiteX10" fmla="*/ 760000 w 760000"/>
                            <a:gd name="connsiteY10" fmla="*/ 119700 h 478800"/>
                            <a:gd name="connsiteX11" fmla="*/ 760000 w 760000"/>
                            <a:gd name="connsiteY11" fmla="*/ 359100 h 478800"/>
                            <a:gd name="rtt" fmla="*/ 72200 h 478800"/>
                            <a:gd name="rtb" fmla="*/ 406600 h 47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60000" h="478800">
                              <a:moveTo>
                                <a:pt x="0" y="0"/>
                              </a:moveTo>
                              <a:lnTo>
                                <a:pt x="760000" y="0"/>
                              </a:lnTo>
                              <a:lnTo>
                                <a:pt x="760000" y="478800"/>
                              </a:lnTo>
                              <a:lnTo>
                                <a:pt x="0" y="4788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Staff</a:t>
                            </a:r>
                          </a:p>
                        </a:txBody>
                        <a:useSpRect/>
                      </a:txSp>
                    </a:sp>
                    <a:sp>
                      <a:nvSpPr>
                        <a:cNvPr id="106" name="Object"/>
                        <a:cNvSpPr/>
                      </a:nvSpPr>
                      <a:spPr>
                        <a:xfrm>
                          <a:off x="7357400" y="5070600"/>
                          <a:ext cx="760000" cy="516800"/>
                        </a:xfrm>
                        <a:custGeom>
                          <a:avLst/>
                          <a:gdLst>
                            <a:gd name="connsiteX0" fmla="*/ 0 w 760000"/>
                            <a:gd name="connsiteY0" fmla="*/ 258400 h 516800"/>
                            <a:gd name="connsiteX1" fmla="*/ 380000 w 760000"/>
                            <a:gd name="connsiteY1" fmla="*/ 0 h 516800"/>
                            <a:gd name="connsiteX2" fmla="*/ 760000 w 760000"/>
                            <a:gd name="connsiteY2" fmla="*/ 258400 h 516800"/>
                            <a:gd name="connsiteX3" fmla="*/ 380000 w 760000"/>
                            <a:gd name="connsiteY3" fmla="*/ 516800 h 516800"/>
                            <a:gd name="connsiteX4" fmla="*/ 190000 w 760000"/>
                            <a:gd name="connsiteY4" fmla="*/ 0 h 516800"/>
                            <a:gd name="connsiteX5" fmla="*/ 570000 w 760000"/>
                            <a:gd name="connsiteY5" fmla="*/ 0 h 516800"/>
                            <a:gd name="connsiteX6" fmla="*/ 190000 w 760000"/>
                            <a:gd name="connsiteY6" fmla="*/ 516800 h 516800"/>
                            <a:gd name="connsiteX7" fmla="*/ 570000 w 760000"/>
                            <a:gd name="connsiteY7" fmla="*/ 516800 h 516800"/>
                            <a:gd name="connsiteX8" fmla="*/ 0 w 760000"/>
                            <a:gd name="connsiteY8" fmla="*/ 129200 h 516800"/>
                            <a:gd name="connsiteX9" fmla="*/ 0 w 760000"/>
                            <a:gd name="connsiteY9" fmla="*/ 387600 h 516800"/>
                            <a:gd name="connsiteX10" fmla="*/ 760000 w 760000"/>
                            <a:gd name="connsiteY10" fmla="*/ 129200 h 516800"/>
                            <a:gd name="connsiteX11" fmla="*/ 760000 w 760000"/>
                            <a:gd name="connsiteY11" fmla="*/ 387600 h 516800"/>
                            <a:gd name="rtt" fmla="*/ 91200 h 516800"/>
                            <a:gd name="rtb" fmla="*/ 425600 h 516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rtt" r="r" b="rtb"/>
                          <a:pathLst>
                            <a:path w="760000" h="516800">
                              <a:moveTo>
                                <a:pt x="0" y="0"/>
                              </a:moveTo>
                              <a:lnTo>
                                <a:pt x="760000" y="0"/>
                              </a:lnTo>
                              <a:lnTo>
                                <a:pt x="760000" y="516800"/>
                              </a:lnTo>
                              <a:lnTo>
                                <a:pt x="0" y="5168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Admin</a:t>
                            </a:r>
                          </a:p>
                        </a:txBody>
                        <a:useSpRect/>
                      </a:txSp>
                    </a:sp>
                    <a:sp>
                      <a:nvSpPr>
                        <a:cNvPr id="107" name="Control Flow 2"/>
                        <a:cNvSpPr/>
                      </a:nvSpPr>
                      <a:spPr>
                        <a:xfrm>
                          <a:off x="7357400" y="1367500"/>
                          <a:ext cx="2774000" cy="693500"/>
                        </a:xfrm>
                        <a:custGeom>
                          <a:avLst/>
                          <a:gdLst/>
                          <a:ahLst/>
                          <a:cxnLst/>
                          <a:rect l="0" t="0" r="0" b="0"/>
                          <a:pathLst>
                            <a:path w="2774000" h="693500" fill="none">
                              <a:moveTo>
                                <a:pt x="0" y="0"/>
                              </a:moveTo>
                              <a:lnTo>
                                <a:pt x="-2774000" y="0"/>
                              </a:lnTo>
                              <a:lnTo>
                                <a:pt x="-2774000" y="693500"/>
                              </a:lnTo>
                            </a:path>
                          </a:pathLst>
                        </a:custGeom>
                        <a:solidFill>
                          <a:srgbClr val="000000"/>
                        </a:solidFill>
                        <a:ln w="7600" cap="flat">
                          <a:solidFill>
                            <a:srgbClr val="000000"/>
                          </a:solidFill>
                          <a:bevel/>
                          <a:tailEnd type="arrow" w="lg" len="lg"/>
                        </a:ln>
                      </a:spPr>
                    </a:sp>
                    <a:sp>
                      <a:nvSpPr>
                        <a:cNvPr id="108" name="Control Flow 2"/>
                        <a:cNvSpPr/>
                      </a:nvSpPr>
                      <a:spPr>
                        <a:xfrm>
                          <a:off x="1733400" y="1665800"/>
                          <a:ext cx="2572600" cy="395200"/>
                        </a:xfrm>
                        <a:custGeom>
                          <a:avLst/>
                          <a:gdLst/>
                          <a:ahLst/>
                          <a:cxnLst/>
                          <a:rect l="0" t="0" r="0" b="0"/>
                          <a:pathLst>
                            <a:path w="2572600" h="395200" fill="none">
                              <a:moveTo>
                                <a:pt x="0" y="0"/>
                              </a:moveTo>
                              <a:lnTo>
                                <a:pt x="2572600" y="0"/>
                              </a:lnTo>
                              <a:lnTo>
                                <a:pt x="2572600" y="395200"/>
                              </a:lnTo>
                            </a:path>
                          </a:pathLst>
                        </a:custGeom>
                        <a:solidFill>
                          <a:srgbClr val="000000"/>
                        </a:solidFill>
                        <a:ln w="7600" cap="flat">
                          <a:solidFill>
                            <a:srgbClr val="000000"/>
                          </a:solidFill>
                          <a:bevel/>
                          <a:tailEnd type="arrow" w="lg" len="lg"/>
                        </a:ln>
                      </a:spPr>
                    </a:sp>
                    <a:sp>
                      <a:nvSpPr>
                        <a:cNvPr id="109" name="Control Flow 2"/>
                        <a:cNvSpPr/>
                      </a:nvSpPr>
                      <a:spPr>
                        <a:xfrm>
                          <a:off x="4028600" y="2545500"/>
                          <a:ext cx="2675200" cy="537700"/>
                        </a:xfrm>
                        <a:custGeom>
                          <a:avLst/>
                          <a:gdLst/>
                          <a:ahLst/>
                          <a:cxnLst/>
                          <a:rect l="0" t="0" r="0" b="0"/>
                          <a:pathLst>
                            <a:path w="2675200" h="537700" fill="none">
                              <a:moveTo>
                                <a:pt x="0" y="0"/>
                              </a:moveTo>
                              <a:lnTo>
                                <a:pt x="-2675200" y="0"/>
                              </a:lnTo>
                              <a:lnTo>
                                <a:pt x="-2675200" y="-537700"/>
                              </a:lnTo>
                            </a:path>
                          </a:pathLst>
                        </a:custGeom>
                        <a:solidFill>
                          <a:srgbClr val="000000"/>
                        </a:solidFill>
                        <a:ln w="7600" cap="flat">
                          <a:solidFill>
                            <a:srgbClr val="000000"/>
                          </a:solidFill>
                          <a:bevel/>
                          <a:tailEnd type="arrow" w="lg" len="lg"/>
                        </a:ln>
                      </a:spPr>
                    </a:sp>
                    <a:sp>
                      <a:nvSpPr>
                        <a:cNvPr id="110" name="Control Flow 2"/>
                        <a:cNvSpPr/>
                      </a:nvSpPr>
                      <a:spPr>
                        <a:xfrm>
                          <a:off x="1163400" y="5253000"/>
                          <a:ext cx="2827200" cy="2371200"/>
                        </a:xfrm>
                        <a:custGeom>
                          <a:avLst/>
                          <a:gdLst/>
                          <a:ahLst/>
                          <a:cxnLst/>
                          <a:rect l="0" t="0" r="0" b="0"/>
                          <a:pathLst>
                            <a:path w="2827200" h="2371200" fill="none">
                              <a:moveTo>
                                <a:pt x="0" y="0"/>
                              </a:moveTo>
                              <a:lnTo>
                                <a:pt x="0" y="-2371200"/>
                              </a:lnTo>
                              <a:lnTo>
                                <a:pt x="2827200" y="-2371200"/>
                              </a:lnTo>
                            </a:path>
                          </a:pathLst>
                        </a:custGeom>
                        <a:solidFill>
                          <a:srgbClr val="000000"/>
                        </a:solidFill>
                        <a:ln w="7600" cap="flat">
                          <a:solidFill>
                            <a:srgbClr val="000000"/>
                          </a:solidFill>
                          <a:bevel/>
                          <a:tailEnd type="arrow" w="lg" len="lg"/>
                        </a:ln>
                      </a:spPr>
                    </a:sp>
                    <a:sp>
                      <a:nvSpPr>
                        <a:cNvPr id="111" name="Control Flow 2"/>
                        <a:cNvSpPr/>
                      </a:nvSpPr>
                      <a:spPr>
                        <a:xfrm>
                          <a:off x="1353400" y="5253000"/>
                          <a:ext cx="2667600" cy="2082400"/>
                        </a:xfrm>
                        <a:custGeom>
                          <a:avLst/>
                          <a:gdLst/>
                          <a:ahLst/>
                          <a:cxnLst/>
                          <a:rect l="0" t="0" r="0" b="0"/>
                          <a:pathLst>
                            <a:path w="2667600" h="2082400" fill="none">
                              <a:moveTo>
                                <a:pt x="0" y="0"/>
                              </a:moveTo>
                              <a:lnTo>
                                <a:pt x="0" y="-2082400"/>
                              </a:lnTo>
                              <a:lnTo>
                                <a:pt x="2667600" y="-2082400"/>
                              </a:lnTo>
                            </a:path>
                          </a:pathLst>
                        </a:custGeom>
                        <a:solidFill>
                          <a:srgbClr val="000000"/>
                        </a:solidFill>
                        <a:ln w="7600" cap="flat">
                          <a:solidFill>
                            <a:srgbClr val="000000"/>
                          </a:solidFill>
                          <a:bevel/>
                          <a:tailEnd type="arrow" w="lg" len="lg"/>
                        </a:ln>
                      </a:spPr>
                    </a:sp>
                    <a:sp>
                      <a:nvSpPr>
                        <a:cNvPr id="112" name="Control Flow 2"/>
                        <a:cNvSpPr/>
                      </a:nvSpPr>
                      <a:spPr>
                        <a:xfrm>
                          <a:off x="1543400" y="5253000"/>
                          <a:ext cx="2466200" cy="1580412"/>
                        </a:xfrm>
                        <a:custGeom>
                          <a:avLst/>
                          <a:gdLst/>
                          <a:ahLst/>
                          <a:cxnLst/>
                          <a:rect l="0" t="0" r="0" b="0"/>
                          <a:pathLst>
                            <a:path w="2466200" h="1580412" fill="none">
                              <a:moveTo>
                                <a:pt x="0" y="0"/>
                              </a:moveTo>
                              <a:lnTo>
                                <a:pt x="0" y="-1580412"/>
                              </a:lnTo>
                              <a:lnTo>
                                <a:pt x="2466200" y="-1580412"/>
                              </a:lnTo>
                            </a:path>
                          </a:pathLst>
                        </a:custGeom>
                        <a:solidFill>
                          <a:srgbClr val="000000"/>
                        </a:solidFill>
                        <a:ln w="7600" cap="flat">
                          <a:solidFill>
                            <a:srgbClr val="000000"/>
                          </a:solidFill>
                          <a:bevel/>
                          <a:tailEnd type="arrow" w="lg" len="lg"/>
                        </a:ln>
                      </a:spPr>
                    </a:sp>
                    <a:sp>
                      <a:nvSpPr>
                        <a:cNvPr id="113" name="Control Flow 2"/>
                        <a:cNvSpPr/>
                      </a:nvSpPr>
                      <a:spPr>
                        <a:xfrm>
                          <a:off x="4100405" y="3999000"/>
                          <a:ext cx="2367012" cy="1369900"/>
                        </a:xfrm>
                        <a:custGeom>
                          <a:avLst/>
                          <a:gdLst/>
                          <a:ahLst/>
                          <a:cxnLst/>
                          <a:rect l="0" t="0" r="0" b="0"/>
                          <a:pathLst>
                            <a:path w="2367012" h="1369900" fill="none">
                              <a:moveTo>
                                <a:pt x="0" y="0"/>
                              </a:moveTo>
                              <a:lnTo>
                                <a:pt x="0" y="1369900"/>
                              </a:lnTo>
                              <a:lnTo>
                                <a:pt x="-2367012" y="1369900"/>
                              </a:lnTo>
                            </a:path>
                          </a:pathLst>
                        </a:custGeom>
                        <a:solidFill>
                          <a:srgbClr val="000000"/>
                        </a:solidFill>
                        <a:ln w="7600" cap="flat">
                          <a:solidFill>
                            <a:srgbClr val="000000"/>
                          </a:solidFill>
                          <a:bevel/>
                          <a:tailEnd type="arrow" w="lg" len="lg"/>
                        </a:ln>
                      </a:spPr>
                    </a:sp>
                    <a:sp>
                      <a:nvSpPr>
                        <a:cNvPr id="114" name="Control Flow 2"/>
                        <a:cNvSpPr/>
                      </a:nvSpPr>
                      <a:spPr>
                        <a:xfrm>
                          <a:off x="4306000" y="3999000"/>
                          <a:ext cx="2572600" cy="1485800"/>
                        </a:xfrm>
                        <a:custGeom>
                          <a:avLst/>
                          <a:gdLst/>
                          <a:ahLst/>
                          <a:cxnLst/>
                          <a:rect l="0" t="0" r="0" b="0"/>
                          <a:pathLst>
                            <a:path w="2572600" h="1485800" fill="none">
                              <a:moveTo>
                                <a:pt x="0" y="0"/>
                              </a:moveTo>
                              <a:lnTo>
                                <a:pt x="0" y="1485800"/>
                              </a:lnTo>
                              <a:lnTo>
                                <a:pt x="-2572600" y="1485800"/>
                              </a:lnTo>
                            </a:path>
                          </a:pathLst>
                        </a:custGeom>
                        <a:solidFill>
                          <a:srgbClr val="000000"/>
                        </a:solidFill>
                        <a:ln w="7600" cap="flat">
                          <a:solidFill>
                            <a:srgbClr val="000000"/>
                          </a:solidFill>
                          <a:bevel/>
                          <a:tailEnd type="arrow" w="lg" len="lg"/>
                        </a:ln>
                      </a:spPr>
                    </a:sp>
                    <a:sp>
                      <a:nvSpPr>
                        <a:cNvPr id="115" name="Control Flow 2"/>
                        <a:cNvSpPr/>
                      </a:nvSpPr>
                      <a:spPr>
                        <a:xfrm>
                          <a:off x="4583400" y="3999000"/>
                          <a:ext cx="2850000" cy="1601700"/>
                        </a:xfrm>
                        <a:custGeom>
                          <a:avLst/>
                          <a:gdLst/>
                          <a:ahLst/>
                          <a:cxnLst/>
                          <a:rect l="0" t="0" r="0" b="0"/>
                          <a:pathLst>
                            <a:path w="2850000" h="1601700" fill="none">
                              <a:moveTo>
                                <a:pt x="0" y="0"/>
                              </a:moveTo>
                              <a:lnTo>
                                <a:pt x="0" y="1601700"/>
                              </a:lnTo>
                              <a:lnTo>
                                <a:pt x="-2850000" y="1601700"/>
                              </a:lnTo>
                            </a:path>
                          </a:pathLst>
                        </a:custGeom>
                        <a:solidFill>
                          <a:srgbClr val="000000"/>
                        </a:solidFill>
                        <a:ln w="7600" cap="flat">
                          <a:solidFill>
                            <a:srgbClr val="000000"/>
                          </a:solidFill>
                          <a:bevel/>
                          <a:tailEnd type="arrow" w="lg" len="lg"/>
                        </a:ln>
                      </a:spPr>
                    </a:sp>
                    <a:sp>
                      <a:nvSpPr>
                        <a:cNvPr id="116" name="Control Flow 2"/>
                        <a:cNvSpPr/>
                      </a:nvSpPr>
                      <a:spPr>
                        <a:xfrm>
                          <a:off x="4860800" y="3999000"/>
                          <a:ext cx="186200" cy="1254000"/>
                        </a:xfrm>
                        <a:custGeom>
                          <a:avLst/>
                          <a:gdLst/>
                          <a:ahLst/>
                          <a:cxnLst/>
                          <a:rect l="0" t="0" r="0" b="0"/>
                          <a:pathLst>
                            <a:path w="186200" h="1254000" fill="none">
                              <a:moveTo>
                                <a:pt x="0" y="0"/>
                              </a:moveTo>
                              <a:lnTo>
                                <a:pt x="0" y="1041200"/>
                              </a:lnTo>
                              <a:lnTo>
                                <a:pt x="186200" y="1041200"/>
                              </a:lnTo>
                              <a:lnTo>
                                <a:pt x="186200" y="1254000"/>
                              </a:lnTo>
                            </a:path>
                          </a:pathLst>
                        </a:custGeom>
                        <a:solidFill>
                          <a:srgbClr val="000000"/>
                        </a:solidFill>
                        <a:ln w="7600" cap="flat">
                          <a:solidFill>
                            <a:srgbClr val="000000"/>
                          </a:solidFill>
                          <a:bevel/>
                          <a:tailEnd type="arrow" w="lg" len="lg"/>
                        </a:ln>
                      </a:spPr>
                    </a:sp>
                    <a:sp>
                      <a:nvSpPr>
                        <a:cNvPr id="117" name="Control Flow 2"/>
                        <a:cNvSpPr/>
                      </a:nvSpPr>
                      <a:spPr>
                        <a:xfrm>
                          <a:off x="5237003" y="5253000"/>
                          <a:ext cx="170611" cy="1254000"/>
                        </a:xfrm>
                        <a:custGeom>
                          <a:avLst/>
                          <a:gdLst/>
                          <a:ahLst/>
                          <a:cxnLst/>
                          <a:rect l="0" t="0" r="0" b="0"/>
                          <a:pathLst>
                            <a:path w="170611" h="1254000" fill="none">
                              <a:moveTo>
                                <a:pt x="0" y="0"/>
                              </a:moveTo>
                              <a:lnTo>
                                <a:pt x="0" y="-809400"/>
                              </a:lnTo>
                              <a:lnTo>
                                <a:pt x="-170611" y="-809400"/>
                              </a:lnTo>
                              <a:lnTo>
                                <a:pt x="-170611" y="-1254000"/>
                              </a:lnTo>
                            </a:path>
                          </a:pathLst>
                        </a:custGeom>
                        <a:solidFill>
                          <a:srgbClr val="000000"/>
                        </a:solidFill>
                        <a:ln w="7600" cap="flat">
                          <a:solidFill>
                            <a:srgbClr val="000000"/>
                          </a:solidFill>
                          <a:bevel/>
                          <a:tailEnd type="arrow" w="lg" len="lg"/>
                        </a:ln>
                      </a:spPr>
                    </a:sp>
                    <a:sp>
                      <a:nvSpPr>
                        <a:cNvPr id="118" name="Control Flow 2"/>
                        <a:cNvSpPr/>
                      </a:nvSpPr>
                      <a:spPr>
                        <a:xfrm>
                          <a:off x="5138200" y="2132808"/>
                          <a:ext cx="2409200" cy="451811"/>
                        </a:xfrm>
                        <a:custGeom>
                          <a:avLst/>
                          <a:gdLst/>
                          <a:ahLst/>
                          <a:cxnLst/>
                          <a:rect l="0" t="0" r="0" b="0"/>
                          <a:pathLst>
                            <a:path w="2409200" h="451811" fill="none">
                              <a:moveTo>
                                <a:pt x="0" y="0"/>
                              </a:moveTo>
                              <a:lnTo>
                                <a:pt x="2409200" y="0"/>
                              </a:lnTo>
                              <a:lnTo>
                                <a:pt x="2409200" y="-451811"/>
                              </a:lnTo>
                            </a:path>
                          </a:pathLst>
                        </a:custGeom>
                        <a:solidFill>
                          <a:srgbClr val="000000"/>
                        </a:solidFill>
                        <a:ln w="7600" cap="flat">
                          <a:solidFill>
                            <a:srgbClr val="000000"/>
                          </a:solidFill>
                          <a:bevel/>
                          <a:tailEnd type="arrow" w="lg" len="lg"/>
                        </a:ln>
                      </a:spPr>
                    </a:sp>
                    <a:sp>
                      <a:nvSpPr>
                        <a:cNvPr id="119" name="Control Flow 2"/>
                        <a:cNvSpPr/>
                      </a:nvSpPr>
                      <a:spPr>
                        <a:xfrm>
                          <a:off x="7357400" y="1472000"/>
                          <a:ext cx="2496600" cy="589000"/>
                        </a:xfrm>
                        <a:custGeom>
                          <a:avLst/>
                          <a:gdLst/>
                          <a:ahLst/>
                          <a:cxnLst/>
                          <a:rect l="0" t="0" r="0" b="0"/>
                          <a:pathLst>
                            <a:path w="2496600" h="589000" fill="none">
                              <a:moveTo>
                                <a:pt x="0" y="0"/>
                              </a:moveTo>
                              <a:lnTo>
                                <a:pt x="-2496600" y="0"/>
                              </a:lnTo>
                              <a:lnTo>
                                <a:pt x="-2496600" y="589000"/>
                              </a:lnTo>
                            </a:path>
                          </a:pathLst>
                        </a:custGeom>
                        <a:solidFill>
                          <a:srgbClr val="000000"/>
                        </a:solidFill>
                        <a:ln w="7600" cap="flat">
                          <a:solidFill>
                            <a:srgbClr val="000000"/>
                          </a:solidFill>
                          <a:bevel/>
                          <a:tailEnd type="arrow" w="lg" len="lg"/>
                        </a:ln>
                      </a:spPr>
                    </a:sp>
                    <a:sp>
                      <a:nvSpPr>
                        <a:cNvPr id="120" name="Control Flow 2"/>
                        <a:cNvSpPr/>
                      </a:nvSpPr>
                      <a:spPr>
                        <a:xfrm>
                          <a:off x="5138200" y="2304200"/>
                          <a:ext cx="2599200" cy="623200"/>
                        </a:xfrm>
                        <a:custGeom>
                          <a:avLst/>
                          <a:gdLst/>
                          <a:ahLst/>
                          <a:cxnLst/>
                          <a:rect l="0" t="0" r="0" b="0"/>
                          <a:pathLst>
                            <a:path w="2599200" h="623200" fill="none">
                              <a:moveTo>
                                <a:pt x="0" y="0"/>
                              </a:moveTo>
                              <a:lnTo>
                                <a:pt x="2599200" y="0"/>
                              </a:lnTo>
                              <a:lnTo>
                                <a:pt x="2599200" y="-623200"/>
                              </a:lnTo>
                            </a:path>
                          </a:pathLst>
                        </a:custGeom>
                        <a:solidFill>
                          <a:srgbClr val="000000"/>
                        </a:solidFill>
                        <a:ln w="7600" cap="flat">
                          <a:solidFill>
                            <a:srgbClr val="000000"/>
                          </a:solidFill>
                          <a:bevel/>
                          <a:tailEnd type="arrow" w="lg" len="lg"/>
                        </a:ln>
                      </a:spPr>
                    </a:sp>
                    <a:sp>
                      <a:nvSpPr>
                        <a:cNvPr id="152" name="Text 152"/>
                        <a:cNvSpPr txBox="1"/>
                      </a:nvSpPr>
                      <a:spPr>
                        <a:xfrm>
                          <a:off x="5206600" y="4193750"/>
                          <a:ext cx="494000" cy="11476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Request For Allocation List</a:t>
                            </a:r>
                          </a:p>
                        </a:txBody>
                        <a:useSpRect/>
                      </a:txSp>
                    </a:sp>
                    <a:sp>
                      <a:nvSpPr>
                        <a:cNvPr id="153" name="Text 153"/>
                        <a:cNvSpPr txBox="1"/>
                      </a:nvSpPr>
                      <a:spPr>
                        <a:xfrm>
                          <a:off x="4537800" y="4193750"/>
                          <a:ext cx="535800" cy="4655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 Allocation List</a:t>
                            </a:r>
                          </a:p>
                        </a:txBody>
                        <a:useSpRect/>
                      </a:txSp>
                    </a:sp>
                    <a:sp>
                      <a:nvSpPr>
                        <a:cNvPr id="123" name="Control Flow 2"/>
                        <a:cNvSpPr/>
                      </a:nvSpPr>
                      <a:spPr>
                        <a:xfrm>
                          <a:off x="5138200" y="2562600"/>
                          <a:ext cx="2979200" cy="2508000"/>
                        </a:xfrm>
                        <a:custGeom>
                          <a:avLst/>
                          <a:gdLst/>
                          <a:ahLst/>
                          <a:cxnLst/>
                          <a:rect l="0" t="0" r="0" b="0"/>
                          <a:pathLst>
                            <a:path w="2979200" h="2508000" fill="none">
                              <a:moveTo>
                                <a:pt x="0" y="0"/>
                              </a:moveTo>
                              <a:lnTo>
                                <a:pt x="2979200" y="0"/>
                              </a:lnTo>
                              <a:lnTo>
                                <a:pt x="2979200" y="2508000"/>
                              </a:lnTo>
                            </a:path>
                          </a:pathLst>
                        </a:custGeom>
                        <a:solidFill>
                          <a:srgbClr val="000000"/>
                        </a:solidFill>
                        <a:ln w="7600" cap="flat">
                          <a:solidFill>
                            <a:srgbClr val="000000"/>
                          </a:solidFill>
                          <a:bevel/>
                          <a:tailEnd type="arrow" w="lg" len="lg"/>
                        </a:ln>
                      </a:spPr>
                    </a:sp>
                    <a:sp>
                      <a:nvSpPr>
                        <a:cNvPr id="124" name="Control Flow 2"/>
                        <a:cNvSpPr/>
                      </a:nvSpPr>
                      <a:spPr>
                        <a:xfrm>
                          <a:off x="5138200" y="2699400"/>
                          <a:ext cx="2789200" cy="2371200"/>
                        </a:xfrm>
                        <a:custGeom>
                          <a:avLst/>
                          <a:gdLst/>
                          <a:ahLst/>
                          <a:cxnLst/>
                          <a:rect l="0" t="0" r="0" b="0"/>
                          <a:pathLst>
                            <a:path w="2789200" h="2371200" fill="none">
                              <a:moveTo>
                                <a:pt x="0" y="0"/>
                              </a:moveTo>
                              <a:lnTo>
                                <a:pt x="2789200" y="0"/>
                              </a:lnTo>
                              <a:lnTo>
                                <a:pt x="2789200" y="2371200"/>
                              </a:lnTo>
                            </a:path>
                          </a:pathLst>
                        </a:custGeom>
                        <a:solidFill>
                          <a:srgbClr val="000000"/>
                        </a:solidFill>
                        <a:ln w="7600" cap="flat">
                          <a:solidFill>
                            <a:srgbClr val="000000"/>
                          </a:solidFill>
                          <a:bevel/>
                          <a:tailEnd type="arrow" w="lg" len="lg"/>
                        </a:ln>
                      </a:spPr>
                    </a:sp>
                    <a:sp>
                      <a:nvSpPr>
                        <a:cNvPr id="125" name="Control Flow 2"/>
                        <a:cNvSpPr/>
                      </a:nvSpPr>
                      <a:spPr>
                        <a:xfrm>
                          <a:off x="5168600" y="2919800"/>
                          <a:ext cx="2568800" cy="2150800"/>
                        </a:xfrm>
                        <a:custGeom>
                          <a:avLst/>
                          <a:gdLst/>
                          <a:ahLst/>
                          <a:cxnLst/>
                          <a:rect l="0" t="0" r="0" b="0"/>
                          <a:pathLst>
                            <a:path w="2568800" h="2150800" fill="none">
                              <a:moveTo>
                                <a:pt x="0" y="0"/>
                              </a:moveTo>
                              <a:lnTo>
                                <a:pt x="2568800" y="0"/>
                              </a:lnTo>
                              <a:lnTo>
                                <a:pt x="2568800" y="2150800"/>
                              </a:lnTo>
                            </a:path>
                          </a:pathLst>
                        </a:custGeom>
                        <a:solidFill>
                          <a:srgbClr val="000000"/>
                        </a:solidFill>
                        <a:ln w="7600" cap="flat">
                          <a:solidFill>
                            <a:srgbClr val="000000"/>
                          </a:solidFill>
                          <a:bevel/>
                          <a:tailEnd type="arrow" w="lg" len="lg"/>
                        </a:ln>
                      </a:spPr>
                    </a:sp>
                    <a:sp>
                      <a:nvSpPr>
                        <a:cNvPr id="126" name="Control Flow 2"/>
                        <a:cNvSpPr/>
                      </a:nvSpPr>
                      <a:spPr>
                        <a:xfrm>
                          <a:off x="7547400" y="5070600"/>
                          <a:ext cx="2409200" cy="1721012"/>
                        </a:xfrm>
                        <a:custGeom>
                          <a:avLst/>
                          <a:gdLst/>
                          <a:ahLst/>
                          <a:cxnLst/>
                          <a:rect l="0" t="0" r="0" b="0"/>
                          <a:pathLst>
                            <a:path w="2409200" h="1721012" fill="none">
                              <a:moveTo>
                                <a:pt x="0" y="0"/>
                              </a:moveTo>
                              <a:lnTo>
                                <a:pt x="0" y="-1721012"/>
                              </a:lnTo>
                              <a:lnTo>
                                <a:pt x="-2409200" y="-1721012"/>
                              </a:lnTo>
                            </a:path>
                          </a:pathLst>
                        </a:custGeom>
                        <a:solidFill>
                          <a:srgbClr val="000000"/>
                        </a:solidFill>
                        <a:ln w="7600" cap="flat">
                          <a:solidFill>
                            <a:srgbClr val="000000"/>
                          </a:solidFill>
                          <a:bevel/>
                          <a:tailEnd type="arrow" w="lg" len="lg"/>
                        </a:ln>
                      </a:spPr>
                    </a:sp>
                    <a:sp>
                      <a:nvSpPr>
                        <a:cNvPr id="127" name="Control Flow 2"/>
                        <a:cNvSpPr/>
                      </a:nvSpPr>
                      <a:spPr>
                        <a:xfrm>
                          <a:off x="7357400" y="5070600"/>
                          <a:ext cx="2219200" cy="1556100"/>
                        </a:xfrm>
                        <a:custGeom>
                          <a:avLst/>
                          <a:gdLst/>
                          <a:ahLst/>
                          <a:cxnLst/>
                          <a:rect l="0" t="0" r="0" b="0"/>
                          <a:pathLst>
                            <a:path w="2219200" h="1556100" fill="none">
                              <a:moveTo>
                                <a:pt x="0" y="0"/>
                              </a:moveTo>
                              <a:lnTo>
                                <a:pt x="0" y="-1556100"/>
                              </a:lnTo>
                              <a:lnTo>
                                <a:pt x="-2219200" y="-1556100"/>
                              </a:lnTo>
                            </a:path>
                          </a:pathLst>
                        </a:custGeom>
                        <a:solidFill>
                          <a:srgbClr val="000000"/>
                        </a:solidFill>
                        <a:ln w="7600" cap="flat">
                          <a:solidFill>
                            <a:srgbClr val="000000"/>
                          </a:solidFill>
                          <a:bevel/>
                          <a:tailEnd type="arrow" w="lg" len="lg"/>
                        </a:ln>
                      </a:spPr>
                    </a:sp>
                    <a:sp>
                      <a:nvSpPr>
                        <a:cNvPr id="128" name="Control Flow 2"/>
                        <a:cNvSpPr/>
                      </a:nvSpPr>
                      <a:spPr>
                        <a:xfrm>
                          <a:off x="7646200" y="5040200"/>
                          <a:ext cx="2508000" cy="1831600"/>
                        </a:xfrm>
                        <a:custGeom>
                          <a:avLst/>
                          <a:gdLst/>
                          <a:ahLst/>
                          <a:cxnLst/>
                          <a:rect l="0" t="0" r="0" b="0"/>
                          <a:pathLst>
                            <a:path w="2508000" h="1831600" fill="none">
                              <a:moveTo>
                                <a:pt x="0" y="0"/>
                              </a:moveTo>
                              <a:lnTo>
                                <a:pt x="0" y="-1831600"/>
                              </a:lnTo>
                              <a:lnTo>
                                <a:pt x="-2508000" y="-1831600"/>
                              </a:lnTo>
                            </a:path>
                          </a:pathLst>
                        </a:custGeom>
                        <a:solidFill>
                          <a:srgbClr val="000000"/>
                        </a:solidFill>
                        <a:ln w="7600" cap="flat">
                          <a:solidFill>
                            <a:srgbClr val="000000"/>
                          </a:solidFill>
                          <a:bevel/>
                          <a:tailEnd type="arrow" w="lg" len="lg"/>
                        </a:ln>
                      </a:spPr>
                    </a:sp>
                    <a:sp>
                      <a:nvSpPr>
                        <a:cNvPr id="154" name="Text 154"/>
                        <a:cNvSpPr txBox="1"/>
                      </a:nvSpPr>
                      <a:spPr>
                        <a:xfrm>
                          <a:off x="1976600" y="13808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Request For Appoinment List</a:t>
                            </a:r>
                          </a:p>
                        </a:txBody>
                        <a:useSpRect/>
                      </a:txSp>
                    </a:sp>
                    <a:sp>
                      <a:nvSpPr>
                        <a:cNvPr id="155" name="Text 155"/>
                        <a:cNvSpPr txBox="1"/>
                      </a:nvSpPr>
                      <a:spPr>
                        <a:xfrm>
                          <a:off x="1976600" y="23042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List Of Allocation</a:t>
                            </a:r>
                          </a:p>
                        </a:txBody>
                        <a:useSpRect/>
                      </a:txSp>
                    </a:sp>
                    <a:sp>
                      <a:nvSpPr>
                        <a:cNvPr id="156" name="Text 156"/>
                        <a:cNvSpPr txBox="1"/>
                      </a:nvSpPr>
                      <a:spPr>
                        <a:xfrm>
                          <a:off x="5123000" y="11262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Give Details</a:t>
                            </a:r>
                          </a:p>
                        </a:txBody>
                        <a:useSpRect/>
                      </a:txSp>
                    </a:sp>
                    <a:sp>
                      <a:nvSpPr>
                        <a:cNvPr id="157" name="Text 157"/>
                        <a:cNvSpPr txBox="1"/>
                      </a:nvSpPr>
                      <a:spPr>
                        <a:xfrm>
                          <a:off x="5206600" y="14986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Request For Appoinment </a:t>
                            </a:r>
                          </a:p>
                        </a:txBody>
                        <a:useSpRect/>
                      </a:txSp>
                    </a:sp>
                    <a:sp>
                      <a:nvSpPr>
                        <a:cNvPr id="158" name="Text 158"/>
                        <a:cNvSpPr txBox="1"/>
                      </a:nvSpPr>
                      <a:spPr>
                        <a:xfrm>
                          <a:off x="5206600" y="19470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Login Credicial</a:t>
                            </a:r>
                          </a:p>
                        </a:txBody>
                        <a:useSpRect/>
                      </a:txSp>
                    </a:sp>
                    <a:sp>
                      <a:nvSpPr>
                        <a:cNvPr id="159" name="Text 159"/>
                        <a:cNvSpPr txBox="1"/>
                      </a:nvSpPr>
                      <a:spPr>
                        <a:xfrm>
                          <a:off x="5320600" y="21674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Appoinment Sedual</a:t>
                            </a:r>
                          </a:p>
                        </a:txBody>
                        <a:useSpRect/>
                      </a:txSp>
                    </a:sp>
                    <a:sp>
                      <a:nvSpPr>
                        <a:cNvPr id="160" name="Text 160"/>
                        <a:cNvSpPr txBox="1"/>
                      </a:nvSpPr>
                      <a:spPr>
                        <a:xfrm>
                          <a:off x="5427000" y="2387800"/>
                          <a:ext cx="26904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Doctor/Staff/Receptionist/added Conformation</a:t>
                            </a:r>
                          </a:p>
                        </a:txBody>
                        <a:useSpRect/>
                      </a:txSp>
                    </a:sp>
                    <a:sp>
                      <a:nvSpPr>
                        <a:cNvPr id="161" name="Text 161"/>
                        <a:cNvSpPr txBox="1"/>
                      </a:nvSpPr>
                      <a:spPr>
                        <a:xfrm>
                          <a:off x="5533400" y="25398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Acknowledgement</a:t>
                            </a:r>
                          </a:p>
                        </a:txBody>
                        <a:useSpRect/>
                      </a:txSp>
                    </a:sp>
                    <a:sp>
                      <a:nvSpPr>
                        <a:cNvPr id="162" name="Text 162"/>
                        <a:cNvSpPr txBox="1"/>
                      </a:nvSpPr>
                      <a:spPr>
                        <a:xfrm>
                          <a:off x="5533400" y="27754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Ward/Bed Added</a:t>
                            </a:r>
                          </a:p>
                        </a:txBody>
                        <a:useSpRect/>
                      </a:txSp>
                    </a:sp>
                    <a:sp>
                      <a:nvSpPr>
                        <a:cNvPr id="163" name="Text 163"/>
                        <a:cNvSpPr txBox="1"/>
                      </a:nvSpPr>
                      <a:spPr>
                        <a:xfrm>
                          <a:off x="5533400" y="307826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Added Ward/Bed </a:t>
                            </a:r>
                          </a:p>
                        </a:txBody>
                        <a:useSpRect/>
                      </a:txSp>
                    </a:sp>
                    <a:sp>
                      <a:nvSpPr>
                        <a:cNvPr id="164" name="Text 164"/>
                        <a:cNvSpPr txBox="1"/>
                      </a:nvSpPr>
                      <a:spPr>
                        <a:xfrm>
                          <a:off x="6088200" y="32010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Add Designation</a:t>
                            </a:r>
                          </a:p>
                        </a:txBody>
                        <a:useSpRect/>
                      </a:txSp>
                    </a:sp>
                    <a:sp>
                      <a:nvSpPr>
                        <a:cNvPr id="165" name="Text 165"/>
                        <a:cNvSpPr txBox="1"/>
                      </a:nvSpPr>
                      <a:spPr>
                        <a:xfrm>
                          <a:off x="4902600" y="3543000"/>
                          <a:ext cx="2743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Add Doctor/Staff/Receptionist/Patient Details</a:t>
                            </a:r>
                          </a:p>
                        </a:txBody>
                        <a:useSpRect/>
                      </a:txSp>
                    </a:sp>
                    <a:sp>
                      <a:nvSpPr>
                        <a:cNvPr id="166" name="Text 166"/>
                        <a:cNvSpPr txBox="1"/>
                      </a:nvSpPr>
                      <a:spPr>
                        <a:xfrm>
                          <a:off x="1976600" y="55494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 Allocation Appoinment</a:t>
                            </a:r>
                          </a:p>
                        </a:txBody>
                        <a:useSpRect/>
                      </a:txSp>
                    </a:sp>
                    <a:sp>
                      <a:nvSpPr>
                        <a:cNvPr id="167" name="Text 167"/>
                        <a:cNvSpPr txBox="1"/>
                      </a:nvSpPr>
                      <a:spPr>
                        <a:xfrm>
                          <a:off x="1976600" y="54012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Patient Added</a:t>
                            </a:r>
                          </a:p>
                        </a:txBody>
                        <a:useSpRect/>
                      </a:txSp>
                    </a:sp>
                    <a:sp>
                      <a:nvSpPr>
                        <a:cNvPr id="168" name="Text 168"/>
                        <a:cNvSpPr txBox="1"/>
                      </a:nvSpPr>
                      <a:spPr>
                        <a:xfrm>
                          <a:off x="2136200" y="515895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Acknowledgement</a:t>
                            </a:r>
                          </a:p>
                        </a:txBody>
                        <a:useSpRect/>
                      </a:txSp>
                    </a:sp>
                    <a:sp>
                      <a:nvSpPr>
                        <a:cNvPr id="169" name="Text 169"/>
                        <a:cNvSpPr txBox="1"/>
                      </a:nvSpPr>
                      <a:spPr>
                        <a:xfrm>
                          <a:off x="1900600" y="3731579"/>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 Allocation Patient/Ward/Staff Details</a:t>
                            </a:r>
                          </a:p>
                        </a:txBody>
                        <a:useSpRect/>
                      </a:txSp>
                    </a:sp>
                    <a:sp>
                      <a:nvSpPr>
                        <a:cNvPr id="170" name="Text 170"/>
                        <a:cNvSpPr txBox="1"/>
                      </a:nvSpPr>
                      <a:spPr>
                        <a:xfrm>
                          <a:off x="1976600" y="3201000"/>
                          <a:ext cx="10412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Enter Patient Details</a:t>
                            </a:r>
                          </a:p>
                        </a:txBody>
                        <a:useSpRect/>
                      </a:txSp>
                    </a:sp>
                    <a:sp>
                      <a:nvSpPr>
                        <a:cNvPr id="171" name="Text 171"/>
                        <a:cNvSpPr txBox="1"/>
                      </a:nvSpPr>
                      <a:spPr>
                        <a:xfrm>
                          <a:off x="1513000" y="2670429"/>
                          <a:ext cx="10412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Apporve Appoinment</a:t>
                            </a:r>
                          </a:p>
                        </a:txBody>
                        <a:useSpRect/>
                      </a:txSp>
                    </a:sp>
                    <a:sp>
                      <a:nvSpPr>
                        <a:cNvPr id="172" name="Text 172"/>
                        <a:cNvSpPr txBox="1"/>
                      </a:nvSpPr>
                      <a:spPr>
                        <a:xfrm>
                          <a:off x="965800" y="1118600"/>
                          <a:ext cx="7212400" cy="924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73" name="Text 173"/>
                        <a:cNvSpPr txBox="1"/>
                      </a:nvSpPr>
                      <a:spPr>
                        <a:xfrm>
                          <a:off x="965800" y="2966920"/>
                          <a:ext cx="7212400" cy="924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74" name="Text 174"/>
                        <a:cNvSpPr txBox="1"/>
                      </a:nvSpPr>
                      <a:spPr>
                        <a:xfrm>
                          <a:off x="965800" y="4815240"/>
                          <a:ext cx="7212400" cy="924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75" name="Text 175"/>
                        <a:cNvSpPr txBox="1"/>
                      </a:nvSpPr>
                      <a:spPr>
                        <a:xfrm>
                          <a:off x="965800" y="1118600"/>
                          <a:ext cx="7212400" cy="924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76" name="Text 176"/>
                        <a:cNvSpPr txBox="1"/>
                      </a:nvSpPr>
                      <a:spPr>
                        <a:xfrm>
                          <a:off x="965800" y="2966920"/>
                          <a:ext cx="7212400" cy="924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77" name="Text 177"/>
                        <a:cNvSpPr txBox="1"/>
                      </a:nvSpPr>
                      <a:spPr>
                        <a:xfrm>
                          <a:off x="965800" y="4815240"/>
                          <a:ext cx="7212400" cy="924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78" name="Text 178"/>
                        <a:cNvSpPr txBox="1"/>
                      </a:nvSpPr>
                      <a:spPr>
                        <a:xfrm>
                          <a:off x="965800" y="1118600"/>
                          <a:ext cx="7212400" cy="924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79" name="Text 179"/>
                        <a:cNvSpPr txBox="1"/>
                      </a:nvSpPr>
                      <a:spPr>
                        <a:xfrm>
                          <a:off x="965800" y="2966920"/>
                          <a:ext cx="7212400" cy="924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80" name="Text 180"/>
                        <a:cNvSpPr txBox="1"/>
                      </a:nvSpPr>
                      <a:spPr>
                        <a:xfrm>
                          <a:off x="965800" y="4815240"/>
                          <a:ext cx="7212400" cy="924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3974F8" w:rsidRPr="0099349B" w:rsidRDefault="003974F8" w:rsidP="003974F8">
      <w:pPr>
        <w:rPr>
          <w:rFonts w:ascii="Times New Roman" w:hAnsi="Times New Roman" w:cs="Times New Roman"/>
          <w:sz w:val="24"/>
          <w:szCs w:val="24"/>
        </w:rPr>
      </w:pPr>
    </w:p>
    <w:p w:rsidR="003974F8" w:rsidRPr="0099349B" w:rsidRDefault="003974F8" w:rsidP="003974F8">
      <w:pPr>
        <w:rPr>
          <w:rFonts w:ascii="Times New Roman" w:hAnsi="Times New Roman" w:cs="Times New Roman"/>
          <w:sz w:val="24"/>
          <w:szCs w:val="24"/>
        </w:rPr>
      </w:pPr>
    </w:p>
    <w:p w:rsidR="003974F8" w:rsidRPr="0099349B" w:rsidRDefault="003974F8" w:rsidP="003974F8">
      <w:pPr>
        <w:rPr>
          <w:rFonts w:ascii="Times New Roman" w:hAnsi="Times New Roman" w:cs="Times New Roman"/>
          <w:sz w:val="24"/>
          <w:szCs w:val="24"/>
        </w:rPr>
      </w:pPr>
    </w:p>
    <w:p w:rsidR="003974F8" w:rsidRPr="0099349B" w:rsidRDefault="003974F8" w:rsidP="003974F8">
      <w:pPr>
        <w:rPr>
          <w:rFonts w:ascii="Times New Roman" w:hAnsi="Times New Roman" w:cs="Times New Roman"/>
          <w:sz w:val="24"/>
          <w:szCs w:val="24"/>
        </w:rPr>
      </w:pPr>
    </w:p>
    <w:p w:rsidR="003974F8" w:rsidRPr="0099349B" w:rsidRDefault="003974F8" w:rsidP="003974F8">
      <w:pPr>
        <w:rPr>
          <w:rFonts w:ascii="Times New Roman" w:hAnsi="Times New Roman" w:cs="Times New Roman"/>
          <w:sz w:val="24"/>
          <w:szCs w:val="24"/>
        </w:rPr>
      </w:pPr>
    </w:p>
    <w:p w:rsidR="003974F8" w:rsidRPr="0099349B" w:rsidRDefault="003974F8" w:rsidP="003974F8">
      <w:pPr>
        <w:rPr>
          <w:rFonts w:ascii="Times New Roman" w:hAnsi="Times New Roman" w:cs="Times New Roman"/>
          <w:sz w:val="24"/>
          <w:szCs w:val="24"/>
        </w:rPr>
      </w:pPr>
    </w:p>
    <w:p w:rsidR="003974F8" w:rsidRDefault="003974F8" w:rsidP="003974F8">
      <w:pPr>
        <w:rPr>
          <w:rFonts w:ascii="Times New Roman" w:hAnsi="Times New Roman" w:cs="Times New Roman"/>
          <w:sz w:val="24"/>
          <w:szCs w:val="24"/>
        </w:rPr>
      </w:pPr>
    </w:p>
    <w:p w:rsidR="00157E4A" w:rsidRPr="0099349B" w:rsidRDefault="00157E4A" w:rsidP="00157E4A">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3974F8" w:rsidRDefault="003974F8" w:rsidP="003974F8">
      <w:pPr>
        <w:rPr>
          <w:rFonts w:ascii="Times New Roman" w:hAnsi="Times New Roman" w:cs="Times New Roman"/>
          <w:sz w:val="24"/>
          <w:szCs w:val="24"/>
        </w:rPr>
      </w:pPr>
    </w:p>
    <w:p w:rsidR="007C0355" w:rsidRDefault="007C0355" w:rsidP="003974F8">
      <w:pPr>
        <w:rPr>
          <w:rFonts w:ascii="Times New Roman" w:hAnsi="Times New Roman" w:cs="Times New Roman"/>
          <w:sz w:val="24"/>
          <w:szCs w:val="24"/>
        </w:rPr>
      </w:pPr>
    </w:p>
    <w:p w:rsidR="003974F8" w:rsidRDefault="003974F8" w:rsidP="003974F8">
      <w:pPr>
        <w:rPr>
          <w:rFonts w:ascii="Times New Roman" w:hAnsi="Times New Roman" w:cs="Times New Roman"/>
          <w:sz w:val="24"/>
          <w:szCs w:val="24"/>
        </w:rPr>
      </w:pPr>
    </w:p>
    <w:p w:rsidR="003974F8" w:rsidRPr="0099349B" w:rsidRDefault="003974F8" w:rsidP="003974F8">
      <w:pPr>
        <w:jc w:val="center"/>
        <w:rPr>
          <w:rFonts w:ascii="Times New Roman" w:hAnsi="Times New Roman" w:cs="Times New Roman"/>
          <w:sz w:val="24"/>
          <w:szCs w:val="24"/>
        </w:rPr>
      </w:pPr>
      <w:r>
        <w:rPr>
          <w:rFonts w:ascii="Times New Roman" w:hAnsi="Times New Roman" w:cs="Times New Roman"/>
          <w:sz w:val="24"/>
          <w:szCs w:val="24"/>
        </w:rPr>
        <w:t>DFD 0 Level</w:t>
      </w:r>
    </w:p>
    <w:p w:rsidR="003974F8" w:rsidRDefault="003974F8" w:rsidP="003974F8">
      <w:pPr>
        <w:rPr>
          <w:rFonts w:ascii="Times New Roman" w:hAnsi="Times New Roman" w:cs="Times New Roman"/>
          <w:sz w:val="24"/>
          <w:szCs w:val="24"/>
        </w:rPr>
      </w:pPr>
      <w:r w:rsidRPr="0099349B">
        <w:rPr>
          <w:rFonts w:ascii="Times New Roman" w:hAnsi="Times New Roman" w:cs="Times New Roman"/>
          <w:noProof/>
          <w:sz w:val="24"/>
          <w:szCs w:val="24"/>
          <w:lang w:eastAsia="en-US" w:bidi="gu-IN"/>
        </w:rPr>
        <w:drawing>
          <wp:inline distT="0" distB="0" distL="0" distR="0">
            <wp:extent cx="5441600" cy="5108897"/>
            <wp:effectExtent l="19050" t="0" r="6700" b="0"/>
            <wp:docPr id="2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41600" cy="5108897"/>
                      <a:chOff x="1851200" y="874552"/>
                      <a:chExt cx="5441600" cy="5108897"/>
                    </a:xfrm>
                  </a:grpSpPr>
                  <a:grpSp>
                    <a:nvGrpSpPr>
                      <a:cNvPr id="211" name="Group211"/>
                      <a:cNvGrpSpPr/>
                    </a:nvGrpSpPr>
                    <a:grpSpPr>
                      <a:xfrm>
                        <a:off x="1851200" y="874552"/>
                        <a:ext cx="5441600" cy="5108897"/>
                        <a:chOff x="1851200" y="874552"/>
                        <a:chExt cx="5441600" cy="5108897"/>
                      </a:xfrm>
                    </a:grpSpPr>
                    <a:sp>
                      <a:nvSpPr>
                        <a:cNvPr id="105" name="Control Flow 2"/>
                        <a:cNvSpPr/>
                      </a:nvSpPr>
                      <a:spPr>
                        <a:xfrm>
                          <a:off x="6715200" y="2427226"/>
                          <a:ext cx="2071000" cy="1052600"/>
                        </a:xfrm>
                        <a:custGeom>
                          <a:avLst/>
                          <a:gdLst/>
                          <a:ahLst/>
                          <a:cxnLst/>
                          <a:rect l="0" t="0" r="0" b="0"/>
                          <a:pathLst>
                            <a:path w="2071000" h="1052600" fill="none">
                              <a:moveTo>
                                <a:pt x="0" y="0"/>
                              </a:moveTo>
                              <a:lnTo>
                                <a:pt x="0" y="-739472"/>
                              </a:lnTo>
                              <a:lnTo>
                                <a:pt x="-1949400" y="-739472"/>
                              </a:lnTo>
                              <a:lnTo>
                                <a:pt x="-1949400" y="-1052600"/>
                              </a:lnTo>
                              <a:lnTo>
                                <a:pt x="-2071000" y="-1052600"/>
                              </a:lnTo>
                            </a:path>
                          </a:pathLst>
                        </a:custGeom>
                        <a:solidFill>
                          <a:srgbClr val="000000"/>
                        </a:solidFill>
                        <a:ln w="7600" cap="flat">
                          <a:solidFill>
                            <a:srgbClr val="000000"/>
                          </a:solidFill>
                          <a:bevel/>
                          <a:tailEnd type="arrow" w="lg" len="lg"/>
                        </a:ln>
                      </a:spPr>
                    </a:sp>
                    <a:grpSp>
                      <a:nvGrpSpPr>
                        <a:cNvPr id="4" name="Group 212"/>
                        <a:cNvGrpSpPr/>
                      </a:nvGrpSpPr>
                      <a:grpSpPr>
                        <a:xfrm>
                          <a:off x="3679000" y="975624"/>
                          <a:ext cx="965200" cy="532000"/>
                          <a:chOff x="3679000" y="975624"/>
                          <a:chExt cx="965200" cy="532000"/>
                        </a:xfrm>
                      </a:grpSpPr>
                      <a:sp>
                        <a:nvSpPr>
                          <a:cNvPr id="106" name="Composite State"/>
                          <a:cNvSpPr/>
                        </a:nvSpPr>
                        <a:spPr>
                          <a:xfrm>
                            <a:off x="3679000" y="975624"/>
                            <a:ext cx="965200" cy="532000"/>
                          </a:xfrm>
                          <a:custGeom>
                            <a:avLst/>
                            <a:gdLst>
                              <a:gd name="connsiteX0" fmla="*/ 482600 w 965200"/>
                              <a:gd name="connsiteY0" fmla="*/ 532000 h 532000"/>
                              <a:gd name="connsiteX1" fmla="*/ 482600 w 965200"/>
                              <a:gd name="connsiteY1" fmla="*/ 0 h 532000"/>
                              <a:gd name="connsiteX2" fmla="*/ 965200 w 965200"/>
                              <a:gd name="connsiteY2" fmla="*/ 266000 h 532000"/>
                              <a:gd name="connsiteX3" fmla="*/ 0 w 965200"/>
                              <a:gd name="connsiteY3" fmla="*/ 266000 h 532000"/>
                              <a:gd name="connsiteX4" fmla="*/ 241300 w 965200"/>
                              <a:gd name="connsiteY4" fmla="*/ 0 h 532000"/>
                              <a:gd name="connsiteX5" fmla="*/ 723900 w 965200"/>
                              <a:gd name="connsiteY5" fmla="*/ 0 h 532000"/>
                              <a:gd name="connsiteX6" fmla="*/ 241300 w 965200"/>
                              <a:gd name="connsiteY6" fmla="*/ 532000 h 532000"/>
                              <a:gd name="connsiteX7" fmla="*/ 723900 w 965200"/>
                              <a:gd name="connsiteY7" fmla="*/ 532000 h 532000"/>
                              <a:gd name="connsiteX8" fmla="*/ 0 w 965200"/>
                              <a:gd name="connsiteY8" fmla="*/ 133000 h 532000"/>
                              <a:gd name="connsiteX9" fmla="*/ 0 w 965200"/>
                              <a:gd name="connsiteY9" fmla="*/ 399000 h 532000"/>
                              <a:gd name="connsiteX10" fmla="*/ 965200 w 965200"/>
                              <a:gd name="connsiteY10" fmla="*/ 133000 h 532000"/>
                              <a:gd name="connsiteX11" fmla="*/ 965200 w 965200"/>
                              <a:gd name="connsiteY11" fmla="*/ 399000 h 532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965200" h="532000" stroke="0">
                                <a:moveTo>
                                  <a:pt x="893388" y="532000"/>
                                </a:moveTo>
                                <a:cubicBezTo>
                                  <a:pt x="933052" y="532000"/>
                                  <a:pt x="965200" y="499850"/>
                                  <a:pt x="965200" y="460189"/>
                                </a:cubicBezTo>
                                <a:lnTo>
                                  <a:pt x="965200" y="71811"/>
                                </a:lnTo>
                                <a:cubicBezTo>
                                  <a:pt x="965200" y="32150"/>
                                  <a:pt x="933052" y="0"/>
                                  <a:pt x="893388" y="0"/>
                                </a:cubicBezTo>
                                <a:lnTo>
                                  <a:pt x="71811" y="0"/>
                                </a:lnTo>
                                <a:cubicBezTo>
                                  <a:pt x="32150" y="0"/>
                                  <a:pt x="0" y="32150"/>
                                  <a:pt x="0" y="71811"/>
                                </a:cubicBezTo>
                                <a:lnTo>
                                  <a:pt x="0" y="460189"/>
                                </a:lnTo>
                                <a:cubicBezTo>
                                  <a:pt x="0" y="499850"/>
                                  <a:pt x="32150" y="532000"/>
                                  <a:pt x="71811" y="532000"/>
                                </a:cubicBezTo>
                                <a:lnTo>
                                  <a:pt x="893388" y="532000"/>
                                </a:lnTo>
                                <a:close/>
                              </a:path>
                              <a:path w="965200" h="532000" fill="none">
                                <a:moveTo>
                                  <a:pt x="893388" y="532000"/>
                                </a:moveTo>
                                <a:cubicBezTo>
                                  <a:pt x="933052" y="532000"/>
                                  <a:pt x="965200" y="499850"/>
                                  <a:pt x="965200" y="460189"/>
                                </a:cubicBezTo>
                                <a:lnTo>
                                  <a:pt x="965200" y="71811"/>
                                </a:lnTo>
                                <a:cubicBezTo>
                                  <a:pt x="965200" y="32150"/>
                                  <a:pt x="933052" y="0"/>
                                  <a:pt x="893388" y="0"/>
                                </a:cubicBezTo>
                                <a:lnTo>
                                  <a:pt x="71811" y="0"/>
                                </a:lnTo>
                                <a:cubicBezTo>
                                  <a:pt x="32150" y="0"/>
                                  <a:pt x="0" y="32150"/>
                                  <a:pt x="0" y="71811"/>
                                </a:cubicBezTo>
                                <a:lnTo>
                                  <a:pt x="0" y="460189"/>
                                </a:lnTo>
                                <a:cubicBezTo>
                                  <a:pt x="0" y="499850"/>
                                  <a:pt x="32150" y="532000"/>
                                  <a:pt x="71811" y="532000"/>
                                </a:cubicBezTo>
                                <a:lnTo>
                                  <a:pt x="893388" y="532000"/>
                                </a:lnTo>
                                <a:close/>
                                <a:moveTo>
                                  <a:pt x="0" y="148960"/>
                                </a:moveTo>
                                <a:lnTo>
                                  <a:pt x="965200" y="148960"/>
                                </a:lnTo>
                              </a:path>
                            </a:pathLst>
                          </a:custGeom>
                          <a:solidFill>
                            <a:srgbClr val="3498DB"/>
                          </a:solidFill>
                          <a:ln w="7600" cap="flat">
                            <a:solidFill>
                              <a:srgbClr val="3498DB"/>
                            </a:solidFill>
                            <a:bevel/>
                          </a:ln>
                        </a:spPr>
                      </a:sp>
                      <a:sp>
                        <a:nvSpPr>
                          <a:cNvPr id="213" name="Text 213"/>
                          <a:cNvSpPr txBox="1"/>
                        </a:nvSpPr>
                        <a:spPr>
                          <a:xfrm>
                            <a:off x="3679000" y="1108624"/>
                            <a:ext cx="965200" cy="399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Manage Patient Details</a:t>
                              </a:r>
                            </a:p>
                          </a:txBody>
                          <a:useSpRect/>
                        </a:txSp>
                      </a:sp>
                      <a:sp>
                        <a:nvSpPr>
                          <a:cNvPr id="214" name="Text 214"/>
                          <a:cNvSpPr txBox="1"/>
                        </a:nvSpPr>
                        <a:spPr>
                          <a:xfrm>
                            <a:off x="3679000" y="983604"/>
                            <a:ext cx="965200" cy="133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1</a:t>
                              </a:r>
                            </a:p>
                          </a:txBody>
                          <a:useSpRect/>
                        </a:txSp>
                      </a:sp>
                    </a:grpSp>
                    <a:sp>
                      <a:nvSpPr>
                        <a:cNvPr id="108" name="Object"/>
                        <a:cNvSpPr/>
                      </a:nvSpPr>
                      <a:spPr>
                        <a:xfrm>
                          <a:off x="6525200" y="2427226"/>
                          <a:ext cx="760000" cy="334400"/>
                        </a:xfrm>
                        <a:custGeom>
                          <a:avLst/>
                          <a:gdLst>
                            <a:gd name="connsiteX0" fmla="*/ 0 w 760000"/>
                            <a:gd name="connsiteY0" fmla="*/ 167200 h 334400"/>
                            <a:gd name="connsiteX1" fmla="*/ 380000 w 760000"/>
                            <a:gd name="connsiteY1" fmla="*/ 0 h 334400"/>
                            <a:gd name="connsiteX2" fmla="*/ 760000 w 760000"/>
                            <a:gd name="connsiteY2" fmla="*/ 167200 h 334400"/>
                            <a:gd name="connsiteX3" fmla="*/ 380000 w 760000"/>
                            <a:gd name="connsiteY3" fmla="*/ 334400 h 334400"/>
                            <a:gd name="connsiteX4" fmla="*/ 190000 w 760000"/>
                            <a:gd name="connsiteY4" fmla="*/ 0 h 334400"/>
                            <a:gd name="connsiteX5" fmla="*/ 570000 w 760000"/>
                            <a:gd name="connsiteY5" fmla="*/ 0 h 334400"/>
                            <a:gd name="connsiteX6" fmla="*/ 190000 w 760000"/>
                            <a:gd name="connsiteY6" fmla="*/ 334400 h 334400"/>
                            <a:gd name="connsiteX7" fmla="*/ 570000 w 760000"/>
                            <a:gd name="connsiteY7" fmla="*/ 334400 h 334400"/>
                            <a:gd name="connsiteX8" fmla="*/ 0 w 760000"/>
                            <a:gd name="connsiteY8" fmla="*/ 83600 h 334400"/>
                            <a:gd name="connsiteX9" fmla="*/ 0 w 760000"/>
                            <a:gd name="connsiteY9" fmla="*/ 250800 h 334400"/>
                            <a:gd name="connsiteX10" fmla="*/ 760000 w 760000"/>
                            <a:gd name="connsiteY10" fmla="*/ 83600 h 334400"/>
                            <a:gd name="connsiteX11" fmla="*/ 760000 w 760000"/>
                            <a:gd name="connsiteY11" fmla="*/ 2508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60000" h="334400">
                              <a:moveTo>
                                <a:pt x="0" y="0"/>
                              </a:moveTo>
                              <a:lnTo>
                                <a:pt x="760000" y="0"/>
                              </a:lnTo>
                              <a:lnTo>
                                <a:pt x="760000" y="334400"/>
                              </a:lnTo>
                              <a:lnTo>
                                <a:pt x="0" y="3344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Admin</a:t>
                            </a:r>
                          </a:p>
                        </a:txBody>
                        <a:useSpRect/>
                      </a:txSp>
                    </a:sp>
                    <a:grpSp>
                      <a:nvGrpSpPr>
                        <a:cNvPr id="6" name="Group 215"/>
                        <a:cNvGrpSpPr/>
                      </a:nvGrpSpPr>
                      <a:grpSpPr>
                        <a:xfrm>
                          <a:off x="3679000" y="1902826"/>
                          <a:ext cx="965200" cy="570000"/>
                          <a:chOff x="3679000" y="1902826"/>
                          <a:chExt cx="965200" cy="570000"/>
                        </a:xfrm>
                      </a:grpSpPr>
                      <a:sp>
                        <a:nvSpPr>
                          <a:cNvPr id="109" name="Composite State"/>
                          <a:cNvSpPr/>
                        </a:nvSpPr>
                        <a:spPr>
                          <a:xfrm>
                            <a:off x="3679000" y="1902826"/>
                            <a:ext cx="965200" cy="570000"/>
                          </a:xfrm>
                          <a:custGeom>
                            <a:avLst/>
                            <a:gdLst>
                              <a:gd name="connsiteX0" fmla="*/ 482600 w 965200"/>
                              <a:gd name="connsiteY0" fmla="*/ 570000 h 570000"/>
                              <a:gd name="connsiteX1" fmla="*/ 482600 w 965200"/>
                              <a:gd name="connsiteY1" fmla="*/ 0 h 570000"/>
                              <a:gd name="connsiteX2" fmla="*/ 965200 w 965200"/>
                              <a:gd name="connsiteY2" fmla="*/ 285000 h 570000"/>
                              <a:gd name="connsiteX3" fmla="*/ 0 w 965200"/>
                              <a:gd name="connsiteY3" fmla="*/ 285000 h 570000"/>
                              <a:gd name="connsiteX4" fmla="*/ 241300 w 965200"/>
                              <a:gd name="connsiteY4" fmla="*/ 0 h 570000"/>
                              <a:gd name="connsiteX5" fmla="*/ 723900 w 965200"/>
                              <a:gd name="connsiteY5" fmla="*/ 0 h 570000"/>
                              <a:gd name="connsiteX6" fmla="*/ 241300 w 965200"/>
                              <a:gd name="connsiteY6" fmla="*/ 570000 h 570000"/>
                              <a:gd name="connsiteX7" fmla="*/ 723900 w 965200"/>
                              <a:gd name="connsiteY7" fmla="*/ 570000 h 570000"/>
                              <a:gd name="connsiteX8" fmla="*/ 0 w 965200"/>
                              <a:gd name="connsiteY8" fmla="*/ 142500 h 570000"/>
                              <a:gd name="connsiteX9" fmla="*/ 0 w 965200"/>
                              <a:gd name="connsiteY9" fmla="*/ 427500 h 570000"/>
                              <a:gd name="connsiteX10" fmla="*/ 965200 w 965200"/>
                              <a:gd name="connsiteY10" fmla="*/ 142500 h 570000"/>
                              <a:gd name="connsiteX11" fmla="*/ 965200 w 965200"/>
                              <a:gd name="connsiteY11" fmla="*/ 427500 h 57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965200" h="570000" stroke="0">
                                <a:moveTo>
                                  <a:pt x="893388" y="570000"/>
                                </a:moveTo>
                                <a:cubicBezTo>
                                  <a:pt x="933052" y="570000"/>
                                  <a:pt x="965200" y="537850"/>
                                  <a:pt x="965200" y="498189"/>
                                </a:cubicBezTo>
                                <a:lnTo>
                                  <a:pt x="965200" y="71811"/>
                                </a:lnTo>
                                <a:cubicBezTo>
                                  <a:pt x="965200" y="32150"/>
                                  <a:pt x="933052" y="0"/>
                                  <a:pt x="893388" y="0"/>
                                </a:cubicBezTo>
                                <a:lnTo>
                                  <a:pt x="71811" y="0"/>
                                </a:lnTo>
                                <a:cubicBezTo>
                                  <a:pt x="32150" y="0"/>
                                  <a:pt x="0" y="32150"/>
                                  <a:pt x="0" y="71811"/>
                                </a:cubicBezTo>
                                <a:lnTo>
                                  <a:pt x="0" y="498189"/>
                                </a:lnTo>
                                <a:cubicBezTo>
                                  <a:pt x="0" y="537850"/>
                                  <a:pt x="32150" y="570000"/>
                                  <a:pt x="71811" y="570000"/>
                                </a:cubicBezTo>
                                <a:lnTo>
                                  <a:pt x="893388" y="570000"/>
                                </a:lnTo>
                                <a:close/>
                              </a:path>
                              <a:path w="965200" h="570000" fill="none">
                                <a:moveTo>
                                  <a:pt x="893388" y="570000"/>
                                </a:moveTo>
                                <a:cubicBezTo>
                                  <a:pt x="933052" y="570000"/>
                                  <a:pt x="965200" y="537850"/>
                                  <a:pt x="965200" y="498189"/>
                                </a:cubicBezTo>
                                <a:lnTo>
                                  <a:pt x="965200" y="71811"/>
                                </a:lnTo>
                                <a:cubicBezTo>
                                  <a:pt x="965200" y="32150"/>
                                  <a:pt x="933052" y="0"/>
                                  <a:pt x="893388" y="0"/>
                                </a:cubicBezTo>
                                <a:lnTo>
                                  <a:pt x="71811" y="0"/>
                                </a:lnTo>
                                <a:cubicBezTo>
                                  <a:pt x="32150" y="0"/>
                                  <a:pt x="0" y="32150"/>
                                  <a:pt x="0" y="71811"/>
                                </a:cubicBezTo>
                                <a:lnTo>
                                  <a:pt x="0" y="498189"/>
                                </a:lnTo>
                                <a:cubicBezTo>
                                  <a:pt x="0" y="537850"/>
                                  <a:pt x="32150" y="570000"/>
                                  <a:pt x="71811" y="570000"/>
                                </a:cubicBezTo>
                                <a:lnTo>
                                  <a:pt x="893388" y="570000"/>
                                </a:lnTo>
                                <a:close/>
                                <a:moveTo>
                                  <a:pt x="0" y="159600"/>
                                </a:moveTo>
                                <a:lnTo>
                                  <a:pt x="965200" y="159600"/>
                                </a:lnTo>
                              </a:path>
                            </a:pathLst>
                          </a:custGeom>
                          <a:solidFill>
                            <a:srgbClr val="3498DB"/>
                          </a:solidFill>
                          <a:ln w="7600" cap="flat">
                            <a:solidFill>
                              <a:srgbClr val="3498DB"/>
                            </a:solidFill>
                            <a:bevel/>
                          </a:ln>
                        </a:spPr>
                      </a:sp>
                      <a:sp>
                        <a:nvSpPr>
                          <a:cNvPr id="216" name="Text 216"/>
                          <a:cNvSpPr txBox="1"/>
                        </a:nvSpPr>
                        <a:spPr>
                          <a:xfrm>
                            <a:off x="3679000" y="2045326"/>
                            <a:ext cx="965200" cy="427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Manage Doctor Details</a:t>
                              </a:r>
                            </a:p>
                          </a:txBody>
                          <a:useSpRect/>
                        </a:txSp>
                      </a:sp>
                      <a:sp>
                        <a:nvSpPr>
                          <a:cNvPr id="217" name="Text 217"/>
                          <a:cNvSpPr txBox="1"/>
                        </a:nvSpPr>
                        <a:spPr>
                          <a:xfrm>
                            <a:off x="3679000" y="1911376"/>
                            <a:ext cx="965200" cy="142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2</a:t>
                              </a:r>
                            </a:p>
                          </a:txBody>
                          <a:useSpRect/>
                        </a:txSp>
                      </a:sp>
                    </a:grpSp>
                    <a:grpSp>
                      <a:nvGrpSpPr>
                        <a:cNvPr id="7" name="Group 218"/>
                        <a:cNvGrpSpPr/>
                      </a:nvGrpSpPr>
                      <a:grpSpPr>
                        <a:xfrm>
                          <a:off x="3679000" y="2732754"/>
                          <a:ext cx="965200" cy="547200"/>
                          <a:chOff x="3679000" y="2732754"/>
                          <a:chExt cx="965200" cy="547200"/>
                        </a:xfrm>
                      </a:grpSpPr>
                      <a:sp>
                        <a:nvSpPr>
                          <a:cNvPr id="111" name="Composite State"/>
                          <a:cNvSpPr/>
                        </a:nvSpPr>
                        <a:spPr>
                          <a:xfrm>
                            <a:off x="3679000" y="2732754"/>
                            <a:ext cx="965200" cy="547200"/>
                          </a:xfrm>
                          <a:custGeom>
                            <a:avLst/>
                            <a:gdLst>
                              <a:gd name="connsiteX0" fmla="*/ 482600 w 965200"/>
                              <a:gd name="connsiteY0" fmla="*/ 547200 h 547200"/>
                              <a:gd name="connsiteX1" fmla="*/ 482600 w 965200"/>
                              <a:gd name="connsiteY1" fmla="*/ 0 h 547200"/>
                              <a:gd name="connsiteX2" fmla="*/ 965200 w 965200"/>
                              <a:gd name="connsiteY2" fmla="*/ 273600 h 547200"/>
                              <a:gd name="connsiteX3" fmla="*/ 0 w 965200"/>
                              <a:gd name="connsiteY3" fmla="*/ 273600 h 547200"/>
                              <a:gd name="connsiteX4" fmla="*/ 241300 w 965200"/>
                              <a:gd name="connsiteY4" fmla="*/ 0 h 547200"/>
                              <a:gd name="connsiteX5" fmla="*/ 723900 w 965200"/>
                              <a:gd name="connsiteY5" fmla="*/ 0 h 547200"/>
                              <a:gd name="connsiteX6" fmla="*/ 241300 w 965200"/>
                              <a:gd name="connsiteY6" fmla="*/ 547200 h 547200"/>
                              <a:gd name="connsiteX7" fmla="*/ 723900 w 965200"/>
                              <a:gd name="connsiteY7" fmla="*/ 547200 h 547200"/>
                              <a:gd name="connsiteX8" fmla="*/ 0 w 965200"/>
                              <a:gd name="connsiteY8" fmla="*/ 136800 h 547200"/>
                              <a:gd name="connsiteX9" fmla="*/ 0 w 965200"/>
                              <a:gd name="connsiteY9" fmla="*/ 410400 h 547200"/>
                              <a:gd name="connsiteX10" fmla="*/ 965200 w 965200"/>
                              <a:gd name="connsiteY10" fmla="*/ 136800 h 547200"/>
                              <a:gd name="connsiteX11" fmla="*/ 965200 w 965200"/>
                              <a:gd name="connsiteY11" fmla="*/ 410400 h 54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965200" h="547200" stroke="0">
                                <a:moveTo>
                                  <a:pt x="893388" y="547200"/>
                                </a:moveTo>
                                <a:cubicBezTo>
                                  <a:pt x="933052" y="547200"/>
                                  <a:pt x="965200" y="515050"/>
                                  <a:pt x="965200" y="475389"/>
                                </a:cubicBezTo>
                                <a:lnTo>
                                  <a:pt x="965200" y="71811"/>
                                </a:lnTo>
                                <a:cubicBezTo>
                                  <a:pt x="965200" y="32150"/>
                                  <a:pt x="933052" y="0"/>
                                  <a:pt x="893388" y="0"/>
                                </a:cubicBezTo>
                                <a:lnTo>
                                  <a:pt x="71811" y="0"/>
                                </a:lnTo>
                                <a:cubicBezTo>
                                  <a:pt x="32150" y="0"/>
                                  <a:pt x="0" y="32150"/>
                                  <a:pt x="0" y="71811"/>
                                </a:cubicBezTo>
                                <a:lnTo>
                                  <a:pt x="0" y="475389"/>
                                </a:lnTo>
                                <a:cubicBezTo>
                                  <a:pt x="0" y="515050"/>
                                  <a:pt x="32150" y="547200"/>
                                  <a:pt x="71811" y="547200"/>
                                </a:cubicBezTo>
                                <a:lnTo>
                                  <a:pt x="893388" y="547200"/>
                                </a:lnTo>
                                <a:close/>
                              </a:path>
                              <a:path w="965200" h="547200" fill="none">
                                <a:moveTo>
                                  <a:pt x="893388" y="547200"/>
                                </a:moveTo>
                                <a:cubicBezTo>
                                  <a:pt x="933052" y="547200"/>
                                  <a:pt x="965200" y="515050"/>
                                  <a:pt x="965200" y="475389"/>
                                </a:cubicBezTo>
                                <a:lnTo>
                                  <a:pt x="965200" y="71811"/>
                                </a:lnTo>
                                <a:cubicBezTo>
                                  <a:pt x="965200" y="32150"/>
                                  <a:pt x="933052" y="0"/>
                                  <a:pt x="893388" y="0"/>
                                </a:cubicBezTo>
                                <a:lnTo>
                                  <a:pt x="71811" y="0"/>
                                </a:lnTo>
                                <a:cubicBezTo>
                                  <a:pt x="32150" y="0"/>
                                  <a:pt x="0" y="32150"/>
                                  <a:pt x="0" y="71811"/>
                                </a:cubicBezTo>
                                <a:lnTo>
                                  <a:pt x="0" y="475389"/>
                                </a:lnTo>
                                <a:cubicBezTo>
                                  <a:pt x="0" y="515050"/>
                                  <a:pt x="32150" y="547200"/>
                                  <a:pt x="71811" y="547200"/>
                                </a:cubicBezTo>
                                <a:lnTo>
                                  <a:pt x="893388" y="547200"/>
                                </a:lnTo>
                                <a:close/>
                                <a:moveTo>
                                  <a:pt x="0" y="153216"/>
                                </a:moveTo>
                                <a:lnTo>
                                  <a:pt x="965200" y="153216"/>
                                </a:lnTo>
                              </a:path>
                            </a:pathLst>
                          </a:custGeom>
                          <a:solidFill>
                            <a:srgbClr val="3498DB"/>
                          </a:solidFill>
                          <a:ln w="7600" cap="flat">
                            <a:solidFill>
                              <a:srgbClr val="3498DB"/>
                            </a:solidFill>
                            <a:bevel/>
                          </a:ln>
                        </a:spPr>
                      </a:sp>
                      <a:sp>
                        <a:nvSpPr>
                          <a:cNvPr id="219" name="Text 219"/>
                          <a:cNvSpPr txBox="1"/>
                        </a:nvSpPr>
                        <a:spPr>
                          <a:xfrm>
                            <a:off x="3679000" y="2869554"/>
                            <a:ext cx="965200" cy="4104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Manage Staff Details</a:t>
                              </a:r>
                            </a:p>
                          </a:txBody>
                          <a:useSpRect/>
                        </a:txSp>
                      </a:sp>
                      <a:sp>
                        <a:nvSpPr>
                          <a:cNvPr id="220" name="Text 220"/>
                          <a:cNvSpPr txBox="1"/>
                        </a:nvSpPr>
                        <a:spPr>
                          <a:xfrm>
                            <a:off x="3679000" y="2740962"/>
                            <a:ext cx="965200" cy="1368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3</a:t>
                              </a:r>
                            </a:p>
                          </a:txBody>
                          <a:useSpRect/>
                        </a:txSp>
                      </a:sp>
                    </a:grpSp>
                    <a:sp>
                      <a:nvSpPr>
                        <a:cNvPr id="114" name="Control Flow 2"/>
                        <a:cNvSpPr/>
                      </a:nvSpPr>
                      <a:spPr>
                        <a:xfrm>
                          <a:off x="4644200" y="3006350"/>
                          <a:ext cx="2451000" cy="244728"/>
                        </a:xfrm>
                        <a:custGeom>
                          <a:avLst/>
                          <a:gdLst/>
                          <a:ahLst/>
                          <a:cxnLst/>
                          <a:rect l="0" t="0" r="0" b="0"/>
                          <a:pathLst>
                            <a:path w="2451000" h="244728" fill="none">
                              <a:moveTo>
                                <a:pt x="0" y="0"/>
                              </a:moveTo>
                              <a:lnTo>
                                <a:pt x="2451000" y="0"/>
                              </a:lnTo>
                              <a:lnTo>
                                <a:pt x="2451000" y="-244728"/>
                              </a:lnTo>
                            </a:path>
                          </a:pathLst>
                        </a:custGeom>
                        <a:solidFill>
                          <a:srgbClr val="000000"/>
                        </a:solidFill>
                        <a:ln w="7600" cap="flat">
                          <a:solidFill>
                            <a:srgbClr val="000000"/>
                          </a:solidFill>
                          <a:bevel/>
                          <a:tailEnd type="arrow" w="lg" len="lg"/>
                        </a:ln>
                      </a:spPr>
                    </a:sp>
                    <a:sp>
                      <a:nvSpPr>
                        <a:cNvPr id="116" name="Control Flow 2"/>
                        <a:cNvSpPr/>
                      </a:nvSpPr>
                      <a:spPr>
                        <a:xfrm>
                          <a:off x="4644200" y="2330326"/>
                          <a:ext cx="1881000" cy="180500"/>
                        </a:xfrm>
                        <a:custGeom>
                          <a:avLst/>
                          <a:gdLst/>
                          <a:ahLst/>
                          <a:cxnLst/>
                          <a:rect l="0" t="0" r="0" b="0"/>
                          <a:pathLst>
                            <a:path w="1881000" h="180500" fill="none">
                              <a:moveTo>
                                <a:pt x="0" y="0"/>
                              </a:moveTo>
                              <a:lnTo>
                                <a:pt x="426550" y="0"/>
                              </a:lnTo>
                              <a:lnTo>
                                <a:pt x="426550" y="180500"/>
                              </a:lnTo>
                              <a:lnTo>
                                <a:pt x="1881000" y="180500"/>
                              </a:lnTo>
                            </a:path>
                          </a:pathLst>
                        </a:custGeom>
                        <a:solidFill>
                          <a:srgbClr val="000000"/>
                        </a:solidFill>
                        <a:ln w="7600" cap="flat">
                          <a:solidFill>
                            <a:srgbClr val="000000"/>
                          </a:solidFill>
                          <a:bevel/>
                          <a:tailEnd type="arrow" w="lg" len="lg"/>
                        </a:ln>
                      </a:spPr>
                    </a:sp>
                    <a:sp>
                      <a:nvSpPr>
                        <a:cNvPr id="117" name="Control Flow 2"/>
                        <a:cNvSpPr/>
                      </a:nvSpPr>
                      <a:spPr>
                        <a:xfrm>
                          <a:off x="6905200" y="2761622"/>
                          <a:ext cx="2261000" cy="107928"/>
                        </a:xfrm>
                        <a:custGeom>
                          <a:avLst/>
                          <a:gdLst/>
                          <a:ahLst/>
                          <a:cxnLst/>
                          <a:rect l="0" t="0" r="0" b="0"/>
                          <a:pathLst>
                            <a:path w="2261000" h="107928" fill="none">
                              <a:moveTo>
                                <a:pt x="0" y="0"/>
                              </a:moveTo>
                              <a:lnTo>
                                <a:pt x="0" y="107928"/>
                              </a:lnTo>
                              <a:lnTo>
                                <a:pt x="-2261000" y="107928"/>
                              </a:lnTo>
                            </a:path>
                          </a:pathLst>
                        </a:custGeom>
                        <a:solidFill>
                          <a:srgbClr val="000000"/>
                        </a:solidFill>
                        <a:ln w="7600" cap="flat">
                          <a:solidFill>
                            <a:srgbClr val="000000"/>
                          </a:solidFill>
                          <a:bevel/>
                          <a:tailEnd type="arrow" w="lg" len="lg"/>
                        </a:ln>
                      </a:spPr>
                    </a:sp>
                    <a:sp>
                      <a:nvSpPr>
                        <a:cNvPr id="119" name="Control Flow 2"/>
                        <a:cNvSpPr/>
                      </a:nvSpPr>
                      <a:spPr>
                        <a:xfrm>
                          <a:off x="6601200" y="2404426"/>
                          <a:ext cx="1957000" cy="216600"/>
                        </a:xfrm>
                        <a:custGeom>
                          <a:avLst/>
                          <a:gdLst/>
                          <a:ahLst/>
                          <a:cxnLst/>
                          <a:rect l="0" t="0" r="0" b="0"/>
                          <a:pathLst>
                            <a:path w="1957000" h="216600" fill="none">
                              <a:moveTo>
                                <a:pt x="0" y="0"/>
                              </a:moveTo>
                              <a:lnTo>
                                <a:pt x="0" y="-216600"/>
                              </a:lnTo>
                              <a:lnTo>
                                <a:pt x="-1957000" y="-216600"/>
                              </a:lnTo>
                            </a:path>
                          </a:pathLst>
                        </a:custGeom>
                        <a:solidFill>
                          <a:srgbClr val="000000"/>
                        </a:solidFill>
                        <a:ln w="7600" cap="flat">
                          <a:solidFill>
                            <a:srgbClr val="000000"/>
                          </a:solidFill>
                          <a:bevel/>
                          <a:tailEnd type="arrow" w="lg" len="lg"/>
                        </a:ln>
                      </a:spPr>
                    </a:sp>
                    <a:sp>
                      <a:nvSpPr>
                        <a:cNvPr id="127" name="Control Flow 2"/>
                        <a:cNvSpPr/>
                      </a:nvSpPr>
                      <a:spPr>
                        <a:xfrm>
                          <a:off x="4644200" y="1108626"/>
                          <a:ext cx="2261000" cy="1318600"/>
                        </a:xfrm>
                        <a:custGeom>
                          <a:avLst/>
                          <a:gdLst/>
                          <a:ahLst/>
                          <a:cxnLst/>
                          <a:rect l="0" t="0" r="0" b="0"/>
                          <a:pathLst>
                            <a:path w="2261000" h="1318600" fill="none">
                              <a:moveTo>
                                <a:pt x="0" y="0"/>
                              </a:moveTo>
                              <a:lnTo>
                                <a:pt x="2261000" y="0"/>
                              </a:lnTo>
                              <a:lnTo>
                                <a:pt x="2261000" y="1318600"/>
                              </a:lnTo>
                            </a:path>
                          </a:pathLst>
                        </a:custGeom>
                        <a:solidFill>
                          <a:srgbClr val="000000"/>
                        </a:solidFill>
                        <a:ln w="7600" cap="flat">
                          <a:solidFill>
                            <a:srgbClr val="000000"/>
                          </a:solidFill>
                          <a:bevel/>
                          <a:tailEnd type="arrow" w="lg" len="lg"/>
                        </a:ln>
                      </a:spPr>
                    </a:sp>
                    <a:cxnSp>
                      <a:nvCxnSpPr>
                        <a:cNvPr id="129" name="Straight connector"/>
                        <a:cNvCxnSpPr/>
                      </a:nvCxnSpPr>
                      <a:spPr>
                        <a:xfrm>
                          <a:off x="1959808" y="2077626"/>
                          <a:ext cx="833788" cy="0"/>
                        </a:xfrm>
                        <a:prstGeom prst="line">
                          <a:avLst/>
                        </a:prstGeom>
                        <a:ln w="7600" cap="flat">
                          <a:solidFill>
                            <a:srgbClr val="000000"/>
                          </a:solidFill>
                          <a:bevel/>
                        </a:ln>
                      </a:spPr>
                    </a:cxnSp>
                    <a:cxnSp>
                      <a:nvCxnSpPr>
                        <a:cNvPr id="130" name="Straight connector"/>
                        <a:cNvCxnSpPr/>
                      </a:nvCxnSpPr>
                      <a:spPr>
                        <a:xfrm>
                          <a:off x="1965200" y="2510826"/>
                          <a:ext cx="828400" cy="0"/>
                        </a:xfrm>
                        <a:prstGeom prst="line">
                          <a:avLst/>
                        </a:prstGeom>
                        <a:ln w="7600" cap="flat">
                          <a:solidFill>
                            <a:srgbClr val="000000"/>
                          </a:solidFill>
                          <a:bevel/>
                        </a:ln>
                      </a:spPr>
                    </a:cxnSp>
                    <a:cxnSp>
                      <a:nvCxnSpPr>
                        <a:cNvPr id="131" name="Straight connector"/>
                        <a:cNvCxnSpPr/>
                      </a:nvCxnSpPr>
                      <a:spPr>
                        <a:xfrm rot="5400000">
                          <a:off x="1748600" y="2294226"/>
                          <a:ext cx="433200" cy="0"/>
                        </a:xfrm>
                        <a:prstGeom prst="line">
                          <a:avLst/>
                        </a:prstGeom>
                        <a:ln w="7600" cap="flat">
                          <a:solidFill>
                            <a:srgbClr val="000000"/>
                          </a:solidFill>
                          <a:bevel/>
                        </a:ln>
                      </a:spPr>
                    </a:cxnSp>
                    <a:cxnSp>
                      <a:nvCxnSpPr>
                        <a:cNvPr id="134" name="Straight connector"/>
                        <a:cNvCxnSpPr/>
                      </a:nvCxnSpPr>
                      <a:spPr>
                        <a:xfrm rot="5400000">
                          <a:off x="2577000" y="2294226"/>
                          <a:ext cx="433200" cy="0"/>
                        </a:xfrm>
                        <a:prstGeom prst="line">
                          <a:avLst/>
                        </a:prstGeom>
                        <a:ln w="7600" cap="flat">
                          <a:solidFill>
                            <a:srgbClr val="000000"/>
                          </a:solidFill>
                          <a:bevel/>
                        </a:ln>
                      </a:spPr>
                    </a:cxnSp>
                    <a:cxnSp>
                      <a:nvCxnSpPr>
                        <a:cNvPr id="135" name="Straight connector"/>
                        <a:cNvCxnSpPr/>
                      </a:nvCxnSpPr>
                      <a:spPr>
                        <a:xfrm rot="5400000">
                          <a:off x="1999400" y="2294226"/>
                          <a:ext cx="433200" cy="0"/>
                        </a:xfrm>
                        <a:prstGeom prst="line">
                          <a:avLst/>
                        </a:prstGeom>
                        <a:ln w="7600" cap="flat">
                          <a:solidFill>
                            <a:srgbClr val="000000"/>
                          </a:solidFill>
                          <a:bevel/>
                        </a:ln>
                      </a:spPr>
                    </a:cxnSp>
                    <a:sp>
                      <a:nvSpPr>
                        <a:cNvPr id="136" name="Control Flow 2"/>
                        <a:cNvSpPr/>
                      </a:nvSpPr>
                      <a:spPr>
                        <a:xfrm>
                          <a:off x="3679000" y="1108626"/>
                          <a:ext cx="1280600" cy="969000"/>
                        </a:xfrm>
                        <a:custGeom>
                          <a:avLst/>
                          <a:gdLst/>
                          <a:ahLst/>
                          <a:cxnLst/>
                          <a:rect l="0" t="0" r="0" b="0"/>
                          <a:pathLst>
                            <a:path w="1280600" h="969000" fill="none">
                              <a:moveTo>
                                <a:pt x="0" y="0"/>
                              </a:moveTo>
                              <a:lnTo>
                                <a:pt x="-1280600" y="0"/>
                              </a:lnTo>
                              <a:lnTo>
                                <a:pt x="-1280600" y="969000"/>
                              </a:lnTo>
                            </a:path>
                          </a:pathLst>
                        </a:custGeom>
                        <a:solidFill>
                          <a:srgbClr val="000000"/>
                        </a:solidFill>
                        <a:ln w="7600" cap="flat">
                          <a:solidFill>
                            <a:srgbClr val="000000"/>
                          </a:solidFill>
                          <a:bevel/>
                          <a:tailEnd type="arrow" w="lg" len="lg"/>
                        </a:ln>
                      </a:spPr>
                    </a:sp>
                    <a:sp>
                      <a:nvSpPr>
                        <a:cNvPr id="137" name="Control Flow 2"/>
                        <a:cNvSpPr/>
                      </a:nvSpPr>
                      <a:spPr>
                        <a:xfrm>
                          <a:off x="3679000" y="2869550"/>
                          <a:ext cx="991800" cy="320728"/>
                        </a:xfrm>
                        <a:custGeom>
                          <a:avLst/>
                          <a:gdLst/>
                          <a:ahLst/>
                          <a:cxnLst/>
                          <a:rect l="0" t="0" r="0" b="0"/>
                          <a:pathLst>
                            <a:path w="991800" h="320728" fill="none">
                              <a:moveTo>
                                <a:pt x="0" y="0"/>
                              </a:moveTo>
                              <a:lnTo>
                                <a:pt x="-247950" y="0"/>
                              </a:lnTo>
                              <a:lnTo>
                                <a:pt x="-247950" y="-235600"/>
                              </a:lnTo>
                              <a:lnTo>
                                <a:pt x="-991800" y="-235600"/>
                              </a:lnTo>
                              <a:lnTo>
                                <a:pt x="-991800" y="-320728"/>
                              </a:lnTo>
                            </a:path>
                          </a:pathLst>
                        </a:custGeom>
                        <a:solidFill>
                          <a:srgbClr val="000000"/>
                        </a:solidFill>
                        <a:ln w="7600" cap="flat">
                          <a:solidFill>
                            <a:srgbClr val="000000"/>
                          </a:solidFill>
                          <a:bevel/>
                          <a:tailEnd type="arrow" w="lg" len="lg"/>
                        </a:ln>
                      </a:spPr>
                    </a:sp>
                    <a:sp>
                      <a:nvSpPr>
                        <a:cNvPr id="139" name="Control Flow 2"/>
                        <a:cNvSpPr/>
                      </a:nvSpPr>
                      <a:spPr>
                        <a:xfrm>
                          <a:off x="3679000" y="2187826"/>
                          <a:ext cx="885400" cy="3800"/>
                        </a:xfrm>
                        <a:custGeom>
                          <a:avLst/>
                          <a:gdLst/>
                          <a:ahLst/>
                          <a:cxnLst/>
                          <a:rect l="0" t="0" r="0" b="0"/>
                          <a:pathLst>
                            <a:path w="885400" h="3800" fill="none">
                              <a:moveTo>
                                <a:pt x="0" y="0"/>
                              </a:moveTo>
                              <a:lnTo>
                                <a:pt x="-885400" y="0"/>
                              </a:lnTo>
                            </a:path>
                          </a:pathLst>
                        </a:custGeom>
                        <a:solidFill>
                          <a:srgbClr val="000000"/>
                        </a:solidFill>
                        <a:ln w="7600" cap="flat">
                          <a:solidFill>
                            <a:srgbClr val="000000"/>
                          </a:solidFill>
                          <a:bevel/>
                          <a:tailEnd type="arrow" w="lg" len="lg"/>
                        </a:ln>
                      </a:spPr>
                    </a:sp>
                    <a:sp>
                      <a:nvSpPr>
                        <a:cNvPr id="144" name="Control Flow 2"/>
                        <a:cNvSpPr/>
                      </a:nvSpPr>
                      <a:spPr>
                        <a:xfrm>
                          <a:off x="3679000" y="3143154"/>
                          <a:ext cx="402800" cy="418000"/>
                        </a:xfrm>
                        <a:custGeom>
                          <a:avLst/>
                          <a:gdLst/>
                          <a:ahLst/>
                          <a:cxnLst/>
                          <a:rect l="0" t="0" r="0" b="0"/>
                          <a:pathLst>
                            <a:path w="402800" h="418000" fill="none">
                              <a:moveTo>
                                <a:pt x="0" y="0"/>
                              </a:moveTo>
                              <a:lnTo>
                                <a:pt x="-300200" y="0"/>
                              </a:lnTo>
                              <a:lnTo>
                                <a:pt x="-300200" y="418000"/>
                              </a:lnTo>
                              <a:lnTo>
                                <a:pt x="-402800" y="418000"/>
                              </a:lnTo>
                            </a:path>
                          </a:pathLst>
                        </a:custGeom>
                        <a:solidFill>
                          <a:srgbClr val="000000"/>
                        </a:solidFill>
                        <a:ln w="7600" cap="flat">
                          <a:solidFill>
                            <a:srgbClr val="000000"/>
                          </a:solidFill>
                          <a:bevel/>
                          <a:tailEnd type="arrow" w="lg" len="lg"/>
                        </a:ln>
                      </a:spPr>
                    </a:sp>
                    <a:sp>
                      <a:nvSpPr>
                        <a:cNvPr id="145" name="Control Flow 2"/>
                        <a:cNvSpPr/>
                      </a:nvSpPr>
                      <a:spPr>
                        <a:xfrm>
                          <a:off x="3086200" y="3477554"/>
                          <a:ext cx="592800" cy="471200"/>
                        </a:xfrm>
                        <a:custGeom>
                          <a:avLst/>
                          <a:gdLst/>
                          <a:ahLst/>
                          <a:cxnLst/>
                          <a:rect l="0" t="0" r="0" b="0"/>
                          <a:pathLst>
                            <a:path w="592800" h="471200" fill="none">
                              <a:moveTo>
                                <a:pt x="0" y="0"/>
                              </a:moveTo>
                              <a:lnTo>
                                <a:pt x="0" y="-471200"/>
                              </a:lnTo>
                              <a:lnTo>
                                <a:pt x="592800" y="-471200"/>
                              </a:lnTo>
                            </a:path>
                          </a:pathLst>
                        </a:custGeom>
                        <a:solidFill>
                          <a:srgbClr val="000000"/>
                        </a:solidFill>
                        <a:ln w="7600" cap="flat">
                          <a:solidFill>
                            <a:srgbClr val="000000"/>
                          </a:solidFill>
                          <a:bevel/>
                          <a:tailEnd type="arrow" w="lg" len="lg"/>
                        </a:ln>
                      </a:spPr>
                    </a:sp>
                    <a:sp>
                      <a:nvSpPr>
                        <a:cNvPr id="146" name="Object"/>
                        <a:cNvSpPr/>
                      </a:nvSpPr>
                      <a:spPr>
                        <a:xfrm>
                          <a:off x="2516200" y="3477554"/>
                          <a:ext cx="760000" cy="334400"/>
                        </a:xfrm>
                        <a:custGeom>
                          <a:avLst/>
                          <a:gdLst>
                            <a:gd name="connsiteX0" fmla="*/ 0 w 760000"/>
                            <a:gd name="connsiteY0" fmla="*/ 167200 h 334400"/>
                            <a:gd name="connsiteX1" fmla="*/ 380000 w 760000"/>
                            <a:gd name="connsiteY1" fmla="*/ 0 h 334400"/>
                            <a:gd name="connsiteX2" fmla="*/ 760000 w 760000"/>
                            <a:gd name="connsiteY2" fmla="*/ 167200 h 334400"/>
                            <a:gd name="connsiteX3" fmla="*/ 380000 w 760000"/>
                            <a:gd name="connsiteY3" fmla="*/ 334400 h 334400"/>
                            <a:gd name="connsiteX4" fmla="*/ 190000 w 760000"/>
                            <a:gd name="connsiteY4" fmla="*/ 0 h 334400"/>
                            <a:gd name="connsiteX5" fmla="*/ 570000 w 760000"/>
                            <a:gd name="connsiteY5" fmla="*/ 0 h 334400"/>
                            <a:gd name="connsiteX6" fmla="*/ 190000 w 760000"/>
                            <a:gd name="connsiteY6" fmla="*/ 334400 h 334400"/>
                            <a:gd name="connsiteX7" fmla="*/ 570000 w 760000"/>
                            <a:gd name="connsiteY7" fmla="*/ 334400 h 334400"/>
                            <a:gd name="connsiteX8" fmla="*/ 0 w 760000"/>
                            <a:gd name="connsiteY8" fmla="*/ 83600 h 334400"/>
                            <a:gd name="connsiteX9" fmla="*/ 0 w 760000"/>
                            <a:gd name="connsiteY9" fmla="*/ 250800 h 334400"/>
                            <a:gd name="connsiteX10" fmla="*/ 760000 w 760000"/>
                            <a:gd name="connsiteY10" fmla="*/ 83600 h 334400"/>
                            <a:gd name="connsiteX11" fmla="*/ 760000 w 760000"/>
                            <a:gd name="connsiteY11" fmla="*/ 2508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60000" h="334400">
                              <a:moveTo>
                                <a:pt x="0" y="0"/>
                              </a:moveTo>
                              <a:lnTo>
                                <a:pt x="760000" y="0"/>
                              </a:lnTo>
                              <a:lnTo>
                                <a:pt x="760000" y="334400"/>
                              </a:lnTo>
                              <a:lnTo>
                                <a:pt x="0" y="3344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Staff</a:t>
                            </a:r>
                          </a:p>
                        </a:txBody>
                        <a:useSpRect/>
                      </a:txSp>
                    </a:sp>
                    <a:sp>
                      <a:nvSpPr>
                        <a:cNvPr id="221" name="Text 221"/>
                        <a:cNvSpPr txBox="1"/>
                      </a:nvSpPr>
                      <a:spPr>
                        <a:xfrm>
                          <a:off x="4917800" y="882152"/>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Acknowledgement</a:t>
                            </a:r>
                          </a:p>
                        </a:txBody>
                        <a:useSpRect/>
                      </a:txSp>
                    </a:sp>
                    <a:sp>
                      <a:nvSpPr>
                        <a:cNvPr id="222" name="Text 222"/>
                        <a:cNvSpPr txBox="1"/>
                      </a:nvSpPr>
                      <a:spPr>
                        <a:xfrm>
                          <a:off x="4917800" y="1383754"/>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Add Patient Details</a:t>
                            </a:r>
                          </a:p>
                        </a:txBody>
                        <a:useSpRect/>
                      </a:txSp>
                    </a:sp>
                    <a:sp>
                      <a:nvSpPr>
                        <a:cNvPr id="223" name="Text 223"/>
                        <a:cNvSpPr txBox="1"/>
                      </a:nvSpPr>
                      <a:spPr>
                        <a:xfrm>
                          <a:off x="5100200" y="1976554"/>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Add Doctor Details</a:t>
                            </a:r>
                          </a:p>
                        </a:txBody>
                        <a:useSpRect/>
                      </a:txSp>
                    </a:sp>
                    <a:sp>
                      <a:nvSpPr>
                        <a:cNvPr id="224" name="Text 224"/>
                        <a:cNvSpPr txBox="1"/>
                      </a:nvSpPr>
                      <a:spPr>
                        <a:xfrm>
                          <a:off x="5100200" y="2503226"/>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Acknowledgement</a:t>
                            </a:r>
                          </a:p>
                        </a:txBody>
                        <a:useSpRect/>
                      </a:txSp>
                    </a:sp>
                    <a:sp>
                      <a:nvSpPr>
                        <a:cNvPr id="225" name="Text 225"/>
                        <a:cNvSpPr txBox="1"/>
                      </a:nvSpPr>
                      <a:spPr>
                        <a:xfrm>
                          <a:off x="2516200" y="2819386"/>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Staff details</a:t>
                            </a:r>
                          </a:p>
                        </a:txBody>
                        <a:useSpRect/>
                      </a:txSp>
                    </a:sp>
                    <a:sp>
                      <a:nvSpPr>
                        <a:cNvPr id="226" name="Text 226"/>
                        <a:cNvSpPr txBox="1"/>
                      </a:nvSpPr>
                      <a:spPr>
                        <a:xfrm>
                          <a:off x="2706200" y="1976554"/>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Doctor details</a:t>
                            </a:r>
                          </a:p>
                        </a:txBody>
                        <a:useSpRect/>
                      </a:txSp>
                    </a:sp>
                    <a:sp>
                      <a:nvSpPr>
                        <a:cNvPr id="227" name="Text 227"/>
                        <a:cNvSpPr txBox="1"/>
                      </a:nvSpPr>
                      <a:spPr>
                        <a:xfrm>
                          <a:off x="2531400" y="882152"/>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Patient details</a:t>
                            </a:r>
                          </a:p>
                        </a:txBody>
                        <a:useSpRect/>
                      </a:txSp>
                    </a:sp>
                    <a:sp>
                      <a:nvSpPr>
                        <a:cNvPr id="228" name="Text 228"/>
                        <a:cNvSpPr txBox="1"/>
                      </a:nvSpPr>
                      <a:spPr>
                        <a:xfrm>
                          <a:off x="2235000" y="3242711"/>
                          <a:ext cx="1109600" cy="210526"/>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Request For Allocation List</a:t>
                            </a:r>
                          </a:p>
                        </a:txBody>
                        <a:useSpRect/>
                      </a:txSp>
                    </a:sp>
                    <a:sp>
                      <a:nvSpPr>
                        <a:cNvPr id="229" name="Text 229"/>
                        <a:cNvSpPr txBox="1"/>
                      </a:nvSpPr>
                      <a:spPr>
                        <a:xfrm>
                          <a:off x="3340800" y="3270834"/>
                          <a:ext cx="7448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Allocation List</a:t>
                            </a:r>
                          </a:p>
                        </a:txBody>
                        <a:useSpRect/>
                      </a:txSp>
                    </a:sp>
                    <a:sp>
                      <a:nvSpPr>
                        <a:cNvPr id="230" name="Text 230"/>
                        <a:cNvSpPr txBox="1"/>
                      </a:nvSpPr>
                      <a:spPr>
                        <a:xfrm>
                          <a:off x="2235000" y="2147554"/>
                          <a:ext cx="608000" cy="2660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Hospital managment System</a:t>
                            </a:r>
                          </a:p>
                        </a:txBody>
                        <a:useSpRect/>
                      </a:txSp>
                    </a:sp>
                    <a:sp>
                      <a:nvSpPr>
                        <a:cNvPr id="231" name="Text 231"/>
                        <a:cNvSpPr txBox="1"/>
                      </a:nvSpPr>
                      <a:spPr>
                        <a:xfrm>
                          <a:off x="1965200" y="2189354"/>
                          <a:ext cx="254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D1</a:t>
                            </a:r>
                          </a:p>
                        </a:txBody>
                        <a:useSpRect/>
                      </a:txSp>
                    </a:sp>
                    <a:grpSp>
                      <a:nvGrpSpPr>
                        <a:cNvPr id="35" name="Group 232"/>
                        <a:cNvGrpSpPr/>
                      </a:nvGrpSpPr>
                      <a:grpSpPr>
                        <a:xfrm>
                          <a:off x="3477600" y="3495034"/>
                          <a:ext cx="965200" cy="703000"/>
                          <a:chOff x="3477600" y="3495034"/>
                          <a:chExt cx="965200" cy="703000"/>
                        </a:xfrm>
                      </a:grpSpPr>
                      <a:sp>
                        <a:nvSpPr>
                          <a:cNvPr id="174" name="Composite State"/>
                          <a:cNvSpPr/>
                        </a:nvSpPr>
                        <a:spPr>
                          <a:xfrm>
                            <a:off x="3477600" y="3495034"/>
                            <a:ext cx="965200" cy="703000"/>
                          </a:xfrm>
                          <a:custGeom>
                            <a:avLst/>
                            <a:gdLst>
                              <a:gd name="connsiteX0" fmla="*/ 482600 w 965200"/>
                              <a:gd name="connsiteY0" fmla="*/ 703000 h 703000"/>
                              <a:gd name="connsiteX1" fmla="*/ 482600 w 965200"/>
                              <a:gd name="connsiteY1" fmla="*/ 0 h 703000"/>
                              <a:gd name="connsiteX2" fmla="*/ 965200 w 965200"/>
                              <a:gd name="connsiteY2" fmla="*/ 351500 h 703000"/>
                              <a:gd name="connsiteX3" fmla="*/ 0 w 965200"/>
                              <a:gd name="connsiteY3" fmla="*/ 351500 h 703000"/>
                              <a:gd name="connsiteX4" fmla="*/ 241300 w 965200"/>
                              <a:gd name="connsiteY4" fmla="*/ 0 h 703000"/>
                              <a:gd name="connsiteX5" fmla="*/ 723900 w 965200"/>
                              <a:gd name="connsiteY5" fmla="*/ 0 h 703000"/>
                              <a:gd name="connsiteX6" fmla="*/ 241300 w 965200"/>
                              <a:gd name="connsiteY6" fmla="*/ 703000 h 703000"/>
                              <a:gd name="connsiteX7" fmla="*/ 723900 w 965200"/>
                              <a:gd name="connsiteY7" fmla="*/ 703000 h 703000"/>
                              <a:gd name="connsiteX8" fmla="*/ 0 w 965200"/>
                              <a:gd name="connsiteY8" fmla="*/ 175750 h 703000"/>
                              <a:gd name="connsiteX9" fmla="*/ 0 w 965200"/>
                              <a:gd name="connsiteY9" fmla="*/ 527250 h 703000"/>
                              <a:gd name="connsiteX10" fmla="*/ 965200 w 965200"/>
                              <a:gd name="connsiteY10" fmla="*/ 175750 h 703000"/>
                              <a:gd name="connsiteX11" fmla="*/ 965200 w 965200"/>
                              <a:gd name="connsiteY11" fmla="*/ 527250 h 70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965200" h="703000" stroke="0">
                                <a:moveTo>
                                  <a:pt x="893388" y="703000"/>
                                </a:moveTo>
                                <a:cubicBezTo>
                                  <a:pt x="933052" y="703000"/>
                                  <a:pt x="965200" y="670850"/>
                                  <a:pt x="965200" y="631189"/>
                                </a:cubicBezTo>
                                <a:lnTo>
                                  <a:pt x="965200" y="71811"/>
                                </a:lnTo>
                                <a:cubicBezTo>
                                  <a:pt x="965200" y="32150"/>
                                  <a:pt x="933052" y="0"/>
                                  <a:pt x="893388" y="0"/>
                                </a:cubicBezTo>
                                <a:lnTo>
                                  <a:pt x="71811" y="0"/>
                                </a:lnTo>
                                <a:cubicBezTo>
                                  <a:pt x="32150" y="0"/>
                                  <a:pt x="0" y="32150"/>
                                  <a:pt x="0" y="71811"/>
                                </a:cubicBezTo>
                                <a:lnTo>
                                  <a:pt x="0" y="631189"/>
                                </a:lnTo>
                                <a:cubicBezTo>
                                  <a:pt x="0" y="670850"/>
                                  <a:pt x="32150" y="703000"/>
                                  <a:pt x="71811" y="703000"/>
                                </a:cubicBezTo>
                                <a:lnTo>
                                  <a:pt x="893388" y="703000"/>
                                </a:lnTo>
                                <a:close/>
                              </a:path>
                              <a:path w="965200" h="703000" fill="none">
                                <a:moveTo>
                                  <a:pt x="893388" y="703000"/>
                                </a:moveTo>
                                <a:cubicBezTo>
                                  <a:pt x="933052" y="703000"/>
                                  <a:pt x="965200" y="670850"/>
                                  <a:pt x="965200" y="631189"/>
                                </a:cubicBezTo>
                                <a:lnTo>
                                  <a:pt x="965200" y="71811"/>
                                </a:lnTo>
                                <a:cubicBezTo>
                                  <a:pt x="965200" y="32150"/>
                                  <a:pt x="933052" y="0"/>
                                  <a:pt x="893388" y="0"/>
                                </a:cubicBezTo>
                                <a:lnTo>
                                  <a:pt x="71811" y="0"/>
                                </a:lnTo>
                                <a:cubicBezTo>
                                  <a:pt x="32150" y="0"/>
                                  <a:pt x="0" y="32150"/>
                                  <a:pt x="0" y="71811"/>
                                </a:cubicBezTo>
                                <a:lnTo>
                                  <a:pt x="0" y="631189"/>
                                </a:lnTo>
                                <a:cubicBezTo>
                                  <a:pt x="0" y="670850"/>
                                  <a:pt x="32150" y="703000"/>
                                  <a:pt x="71811" y="703000"/>
                                </a:cubicBezTo>
                                <a:lnTo>
                                  <a:pt x="893388" y="703000"/>
                                </a:lnTo>
                                <a:close/>
                                <a:moveTo>
                                  <a:pt x="0" y="196840"/>
                                </a:moveTo>
                                <a:lnTo>
                                  <a:pt x="965200" y="196840"/>
                                </a:lnTo>
                              </a:path>
                            </a:pathLst>
                          </a:custGeom>
                          <a:solidFill>
                            <a:srgbClr val="3498DB"/>
                          </a:solidFill>
                          <a:ln w="7600" cap="flat">
                            <a:solidFill>
                              <a:srgbClr val="3498DB"/>
                            </a:solidFill>
                            <a:bevel/>
                          </a:ln>
                        </a:spPr>
                      </a:sp>
                      <a:sp>
                        <a:nvSpPr>
                          <a:cNvPr id="233" name="Text 233"/>
                          <a:cNvSpPr txBox="1"/>
                        </a:nvSpPr>
                        <a:spPr>
                          <a:xfrm>
                            <a:off x="3477600" y="3670784"/>
                            <a:ext cx="965200" cy="52725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Admission System</a:t>
                              </a:r>
                            </a:p>
                          </a:txBody>
                          <a:useSpRect/>
                        </a:txSp>
                      </a:sp>
                      <a:sp>
                        <a:nvSpPr>
                          <a:cNvPr id="234" name="Text 234"/>
                          <a:cNvSpPr txBox="1"/>
                        </a:nvSpPr>
                        <a:spPr>
                          <a:xfrm>
                            <a:off x="3477600" y="3505579"/>
                            <a:ext cx="965200" cy="17575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4</a:t>
                              </a:r>
                            </a:p>
                          </a:txBody>
                          <a:useSpRect/>
                        </a:txSp>
                      </a:sp>
                    </a:grpSp>
                    <a:grpSp>
                      <a:nvGrpSpPr>
                        <a:cNvPr id="36" name="Group 235"/>
                        <a:cNvGrpSpPr/>
                      </a:nvGrpSpPr>
                      <a:grpSpPr>
                        <a:xfrm>
                          <a:off x="3477600" y="4297415"/>
                          <a:ext cx="965200" cy="573216"/>
                          <a:chOff x="3477600" y="4297415"/>
                          <a:chExt cx="965200" cy="573216"/>
                        </a:xfrm>
                      </a:grpSpPr>
                      <a:sp>
                        <a:nvSpPr>
                          <a:cNvPr id="175" name="Composite State"/>
                          <a:cNvSpPr/>
                        </a:nvSpPr>
                        <a:spPr>
                          <a:xfrm>
                            <a:off x="3477600" y="4297415"/>
                            <a:ext cx="965200" cy="573216"/>
                          </a:xfrm>
                          <a:custGeom>
                            <a:avLst/>
                            <a:gdLst>
                              <a:gd name="connsiteX0" fmla="*/ 482600 w 965200"/>
                              <a:gd name="connsiteY0" fmla="*/ 573216 h 573216"/>
                              <a:gd name="connsiteX1" fmla="*/ 482600 w 965200"/>
                              <a:gd name="connsiteY1" fmla="*/ 0 h 573216"/>
                              <a:gd name="connsiteX2" fmla="*/ 965200 w 965200"/>
                              <a:gd name="connsiteY2" fmla="*/ 286607 h 573216"/>
                              <a:gd name="connsiteX3" fmla="*/ 0 w 965200"/>
                              <a:gd name="connsiteY3" fmla="*/ 286607 h 573216"/>
                              <a:gd name="connsiteX4" fmla="*/ 241300 w 965200"/>
                              <a:gd name="connsiteY4" fmla="*/ 0 h 573216"/>
                              <a:gd name="connsiteX5" fmla="*/ 723900 w 965200"/>
                              <a:gd name="connsiteY5" fmla="*/ 0 h 573216"/>
                              <a:gd name="connsiteX6" fmla="*/ 241300 w 965200"/>
                              <a:gd name="connsiteY6" fmla="*/ 573216 h 573216"/>
                              <a:gd name="connsiteX7" fmla="*/ 723900 w 965200"/>
                              <a:gd name="connsiteY7" fmla="*/ 573216 h 573216"/>
                              <a:gd name="connsiteX8" fmla="*/ 0 w 965200"/>
                              <a:gd name="connsiteY8" fmla="*/ 143304 h 573216"/>
                              <a:gd name="connsiteX9" fmla="*/ 0 w 965200"/>
                              <a:gd name="connsiteY9" fmla="*/ 429911 h 573216"/>
                              <a:gd name="connsiteX10" fmla="*/ 965200 w 965200"/>
                              <a:gd name="connsiteY10" fmla="*/ 143304 h 573216"/>
                              <a:gd name="connsiteX11" fmla="*/ 965200 w 965200"/>
                              <a:gd name="connsiteY11" fmla="*/ 429911 h 573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965200" h="573216" stroke="0">
                                <a:moveTo>
                                  <a:pt x="893388" y="573216"/>
                                </a:moveTo>
                                <a:cubicBezTo>
                                  <a:pt x="933052" y="573216"/>
                                  <a:pt x="965200" y="541065"/>
                                  <a:pt x="965200" y="501404"/>
                                </a:cubicBezTo>
                                <a:lnTo>
                                  <a:pt x="965200" y="71811"/>
                                </a:lnTo>
                                <a:cubicBezTo>
                                  <a:pt x="965200" y="32150"/>
                                  <a:pt x="933052" y="0"/>
                                  <a:pt x="893388" y="0"/>
                                </a:cubicBezTo>
                                <a:lnTo>
                                  <a:pt x="71811" y="0"/>
                                </a:lnTo>
                                <a:cubicBezTo>
                                  <a:pt x="32150" y="0"/>
                                  <a:pt x="0" y="32150"/>
                                  <a:pt x="0" y="71811"/>
                                </a:cubicBezTo>
                                <a:lnTo>
                                  <a:pt x="0" y="501404"/>
                                </a:lnTo>
                                <a:cubicBezTo>
                                  <a:pt x="0" y="541065"/>
                                  <a:pt x="32150" y="573216"/>
                                  <a:pt x="71811" y="573216"/>
                                </a:cubicBezTo>
                                <a:lnTo>
                                  <a:pt x="893388" y="573216"/>
                                </a:lnTo>
                                <a:close/>
                              </a:path>
                              <a:path w="965200" h="573216" fill="none">
                                <a:moveTo>
                                  <a:pt x="893388" y="573216"/>
                                </a:moveTo>
                                <a:cubicBezTo>
                                  <a:pt x="933052" y="573216"/>
                                  <a:pt x="965200" y="541065"/>
                                  <a:pt x="965200" y="501404"/>
                                </a:cubicBezTo>
                                <a:lnTo>
                                  <a:pt x="965200" y="71811"/>
                                </a:lnTo>
                                <a:cubicBezTo>
                                  <a:pt x="965200" y="32150"/>
                                  <a:pt x="933052" y="0"/>
                                  <a:pt x="893388" y="0"/>
                                </a:cubicBezTo>
                                <a:lnTo>
                                  <a:pt x="71811" y="0"/>
                                </a:lnTo>
                                <a:cubicBezTo>
                                  <a:pt x="32150" y="0"/>
                                  <a:pt x="0" y="32150"/>
                                  <a:pt x="0" y="71811"/>
                                </a:cubicBezTo>
                                <a:lnTo>
                                  <a:pt x="0" y="501404"/>
                                </a:lnTo>
                                <a:cubicBezTo>
                                  <a:pt x="0" y="541065"/>
                                  <a:pt x="32150" y="573216"/>
                                  <a:pt x="71811" y="573216"/>
                                </a:cubicBezTo>
                                <a:lnTo>
                                  <a:pt x="893388" y="573216"/>
                                </a:lnTo>
                                <a:close/>
                                <a:moveTo>
                                  <a:pt x="0" y="160501"/>
                                </a:moveTo>
                                <a:lnTo>
                                  <a:pt x="965200" y="160501"/>
                                </a:lnTo>
                              </a:path>
                            </a:pathLst>
                          </a:custGeom>
                          <a:solidFill>
                            <a:srgbClr val="3498DB"/>
                          </a:solidFill>
                          <a:ln w="7600" cap="flat">
                            <a:solidFill>
                              <a:srgbClr val="3498DB"/>
                            </a:solidFill>
                            <a:bevel/>
                          </a:ln>
                        </a:spPr>
                      </a:sp>
                      <a:sp>
                        <a:nvSpPr>
                          <a:cNvPr id="236" name="Text 236"/>
                          <a:cNvSpPr txBox="1"/>
                        </a:nvSpPr>
                        <a:spPr>
                          <a:xfrm>
                            <a:off x="3477600" y="4440719"/>
                            <a:ext cx="965200" cy="429911"/>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Appoinment System</a:t>
                              </a:r>
                            </a:p>
                          </a:txBody>
                          <a:useSpRect/>
                        </a:txSp>
                      </a:sp>
                      <a:sp>
                        <a:nvSpPr>
                          <a:cNvPr id="237" name="Text 237"/>
                          <a:cNvSpPr txBox="1"/>
                        </a:nvSpPr>
                        <a:spPr>
                          <a:xfrm>
                            <a:off x="3477600" y="4306013"/>
                            <a:ext cx="965200" cy="143304"/>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5</a:t>
                              </a:r>
                            </a:p>
                          </a:txBody>
                          <a:useSpRect/>
                        </a:txSp>
                      </a:sp>
                    </a:grpSp>
                    <a:sp>
                      <a:nvSpPr>
                        <a:cNvPr id="176" name="Object"/>
                        <a:cNvSpPr/>
                      </a:nvSpPr>
                      <a:spPr>
                        <a:xfrm>
                          <a:off x="6031200" y="3679334"/>
                          <a:ext cx="760000" cy="334400"/>
                        </a:xfrm>
                        <a:custGeom>
                          <a:avLst/>
                          <a:gdLst>
                            <a:gd name="connsiteX0" fmla="*/ 0 w 760000"/>
                            <a:gd name="connsiteY0" fmla="*/ 167200 h 334400"/>
                            <a:gd name="connsiteX1" fmla="*/ 380000 w 760000"/>
                            <a:gd name="connsiteY1" fmla="*/ 0 h 334400"/>
                            <a:gd name="connsiteX2" fmla="*/ 760000 w 760000"/>
                            <a:gd name="connsiteY2" fmla="*/ 167200 h 334400"/>
                            <a:gd name="connsiteX3" fmla="*/ 380000 w 760000"/>
                            <a:gd name="connsiteY3" fmla="*/ 334400 h 334400"/>
                            <a:gd name="connsiteX4" fmla="*/ 190000 w 760000"/>
                            <a:gd name="connsiteY4" fmla="*/ 0 h 334400"/>
                            <a:gd name="connsiteX5" fmla="*/ 570000 w 760000"/>
                            <a:gd name="connsiteY5" fmla="*/ 0 h 334400"/>
                            <a:gd name="connsiteX6" fmla="*/ 190000 w 760000"/>
                            <a:gd name="connsiteY6" fmla="*/ 334400 h 334400"/>
                            <a:gd name="connsiteX7" fmla="*/ 570000 w 760000"/>
                            <a:gd name="connsiteY7" fmla="*/ 334400 h 334400"/>
                            <a:gd name="connsiteX8" fmla="*/ 0 w 760000"/>
                            <a:gd name="connsiteY8" fmla="*/ 83600 h 334400"/>
                            <a:gd name="connsiteX9" fmla="*/ 0 w 760000"/>
                            <a:gd name="connsiteY9" fmla="*/ 250800 h 334400"/>
                            <a:gd name="connsiteX10" fmla="*/ 760000 w 760000"/>
                            <a:gd name="connsiteY10" fmla="*/ 83600 h 334400"/>
                            <a:gd name="connsiteX11" fmla="*/ 760000 w 760000"/>
                            <a:gd name="connsiteY11" fmla="*/ 2508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60000" h="334400">
                              <a:moveTo>
                                <a:pt x="0" y="0"/>
                              </a:moveTo>
                              <a:lnTo>
                                <a:pt x="760000" y="0"/>
                              </a:lnTo>
                              <a:lnTo>
                                <a:pt x="760000" y="334400"/>
                              </a:lnTo>
                              <a:lnTo>
                                <a:pt x="0" y="3344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Receptionist</a:t>
                            </a:r>
                          </a:p>
                        </a:txBody>
                        <a:useSpRect/>
                      </a:txSp>
                    </a:sp>
                    <a:sp>
                      <a:nvSpPr>
                        <a:cNvPr id="177" name="Control Flow 2"/>
                        <a:cNvSpPr/>
                      </a:nvSpPr>
                      <a:spPr>
                        <a:xfrm>
                          <a:off x="4442800" y="3846534"/>
                          <a:ext cx="1588400" cy="83600"/>
                        </a:xfrm>
                        <a:custGeom>
                          <a:avLst/>
                          <a:gdLst/>
                          <a:ahLst/>
                          <a:cxnLst/>
                          <a:rect l="0" t="0" r="0" b="0"/>
                          <a:pathLst>
                            <a:path w="1588400" h="83600" fill="none">
                              <a:moveTo>
                                <a:pt x="0" y="0"/>
                              </a:moveTo>
                              <a:lnTo>
                                <a:pt x="801800" y="0"/>
                              </a:lnTo>
                              <a:lnTo>
                                <a:pt x="801800" y="83600"/>
                              </a:lnTo>
                              <a:lnTo>
                                <a:pt x="1588400" y="83600"/>
                              </a:lnTo>
                            </a:path>
                          </a:pathLst>
                        </a:custGeom>
                        <a:solidFill>
                          <a:srgbClr val="000000"/>
                        </a:solidFill>
                        <a:ln w="7600" cap="flat">
                          <a:solidFill>
                            <a:srgbClr val="000000"/>
                          </a:solidFill>
                          <a:bevel/>
                          <a:tailEnd type="arrow" w="lg" len="lg"/>
                        </a:ln>
                      </a:spPr>
                    </a:sp>
                    <a:sp>
                      <a:nvSpPr>
                        <a:cNvPr id="178" name="Control Flow 2"/>
                        <a:cNvSpPr/>
                      </a:nvSpPr>
                      <a:spPr>
                        <a:xfrm>
                          <a:off x="4442800" y="4440720"/>
                          <a:ext cx="1778400" cy="426989"/>
                        </a:xfrm>
                        <a:custGeom>
                          <a:avLst/>
                          <a:gdLst/>
                          <a:ahLst/>
                          <a:cxnLst/>
                          <a:rect l="0" t="0" r="0" b="0"/>
                          <a:pathLst>
                            <a:path w="1778400" h="426989" fill="none">
                              <a:moveTo>
                                <a:pt x="0" y="0"/>
                              </a:moveTo>
                              <a:lnTo>
                                <a:pt x="1778400" y="0"/>
                              </a:lnTo>
                              <a:lnTo>
                                <a:pt x="1778400" y="-426989"/>
                              </a:lnTo>
                            </a:path>
                          </a:pathLst>
                        </a:custGeom>
                        <a:solidFill>
                          <a:srgbClr val="000000"/>
                        </a:solidFill>
                        <a:ln w="7600" cap="flat">
                          <a:solidFill>
                            <a:srgbClr val="000000"/>
                          </a:solidFill>
                          <a:bevel/>
                          <a:tailEnd type="arrow" w="lg" len="lg"/>
                        </a:ln>
                      </a:spPr>
                    </a:sp>
                    <a:sp>
                      <a:nvSpPr>
                        <a:cNvPr id="179" name="Control Flow 2"/>
                        <a:cNvSpPr/>
                      </a:nvSpPr>
                      <a:spPr>
                        <a:xfrm>
                          <a:off x="6221200" y="3679330"/>
                          <a:ext cx="1778400" cy="8550"/>
                        </a:xfrm>
                        <a:custGeom>
                          <a:avLst/>
                          <a:gdLst/>
                          <a:ahLst/>
                          <a:cxnLst/>
                          <a:rect l="0" t="0" r="0" b="0"/>
                          <a:pathLst>
                            <a:path w="1778400" h="8550" fill="none">
                              <a:moveTo>
                                <a:pt x="0" y="0"/>
                              </a:moveTo>
                              <a:lnTo>
                                <a:pt x="0" y="-8550"/>
                              </a:lnTo>
                              <a:lnTo>
                                <a:pt x="-1778400" y="-8550"/>
                              </a:lnTo>
                            </a:path>
                          </a:pathLst>
                        </a:custGeom>
                        <a:solidFill>
                          <a:srgbClr val="000000"/>
                        </a:solidFill>
                        <a:ln w="7600" cap="flat">
                          <a:solidFill>
                            <a:srgbClr val="000000"/>
                          </a:solidFill>
                          <a:bevel/>
                          <a:tailEnd type="arrow" w="lg" len="lg"/>
                        </a:ln>
                      </a:spPr>
                    </a:sp>
                    <a:sp>
                      <a:nvSpPr>
                        <a:cNvPr id="180" name="Control Flow 2"/>
                        <a:cNvSpPr/>
                      </a:nvSpPr>
                      <a:spPr>
                        <a:xfrm>
                          <a:off x="4442800" y="4584024"/>
                          <a:ext cx="1968400" cy="570293"/>
                        </a:xfrm>
                        <a:custGeom>
                          <a:avLst/>
                          <a:gdLst/>
                          <a:ahLst/>
                          <a:cxnLst/>
                          <a:rect l="0" t="0" r="0" b="0"/>
                          <a:pathLst>
                            <a:path w="1968400" h="570293" fill="none">
                              <a:moveTo>
                                <a:pt x="0" y="0"/>
                              </a:moveTo>
                              <a:lnTo>
                                <a:pt x="1968400" y="0"/>
                              </a:lnTo>
                              <a:lnTo>
                                <a:pt x="1968400" y="-570293"/>
                              </a:lnTo>
                            </a:path>
                          </a:pathLst>
                        </a:custGeom>
                        <a:solidFill>
                          <a:srgbClr val="000000"/>
                        </a:solidFill>
                        <a:ln w="7600" cap="flat">
                          <a:solidFill>
                            <a:srgbClr val="000000"/>
                          </a:solidFill>
                          <a:bevel/>
                          <a:tailEnd type="arrow" w="lg" len="lg"/>
                        </a:ln>
                      </a:spPr>
                    </a:sp>
                    <a:sp>
                      <a:nvSpPr>
                        <a:cNvPr id="181" name="Control Flow 2"/>
                        <a:cNvSpPr/>
                      </a:nvSpPr>
                      <a:spPr>
                        <a:xfrm>
                          <a:off x="6601200" y="4013733"/>
                          <a:ext cx="2158400" cy="713596"/>
                        </a:xfrm>
                        <a:custGeom>
                          <a:avLst/>
                          <a:gdLst/>
                          <a:ahLst/>
                          <a:cxnLst/>
                          <a:rect l="0" t="0" r="0" b="0"/>
                          <a:pathLst>
                            <a:path w="2158400" h="713596" fill="none">
                              <a:moveTo>
                                <a:pt x="0" y="0"/>
                              </a:moveTo>
                              <a:lnTo>
                                <a:pt x="0" y="713596"/>
                              </a:lnTo>
                              <a:lnTo>
                                <a:pt x="-2158400" y="713596"/>
                              </a:lnTo>
                            </a:path>
                          </a:pathLst>
                        </a:custGeom>
                        <a:solidFill>
                          <a:srgbClr val="000000"/>
                        </a:solidFill>
                        <a:ln w="7600" cap="flat">
                          <a:solidFill>
                            <a:srgbClr val="000000"/>
                          </a:solidFill>
                          <a:bevel/>
                          <a:tailEnd type="arrow" w="lg" len="lg"/>
                        </a:ln>
                      </a:spPr>
                    </a:sp>
                    <a:sp>
                      <a:nvSpPr>
                        <a:cNvPr id="182" name="Control Flow 2"/>
                        <a:cNvSpPr/>
                      </a:nvSpPr>
                      <a:spPr>
                        <a:xfrm>
                          <a:off x="6791200" y="4013730"/>
                          <a:ext cx="2257200" cy="789815"/>
                        </a:xfrm>
                        <a:custGeom>
                          <a:avLst/>
                          <a:gdLst/>
                          <a:ahLst/>
                          <a:cxnLst/>
                          <a:rect l="0" t="0" r="0" b="0"/>
                          <a:pathLst>
                            <a:path w="2257200" h="789815" fill="none">
                              <a:moveTo>
                                <a:pt x="0" y="0"/>
                              </a:moveTo>
                              <a:lnTo>
                                <a:pt x="0" y="789815"/>
                              </a:lnTo>
                              <a:lnTo>
                                <a:pt x="-2257200" y="789815"/>
                              </a:lnTo>
                            </a:path>
                          </a:pathLst>
                        </a:custGeom>
                        <a:solidFill>
                          <a:srgbClr val="000000"/>
                        </a:solidFill>
                        <a:ln w="7600" cap="flat">
                          <a:solidFill>
                            <a:srgbClr val="000000"/>
                          </a:solidFill>
                          <a:bevel/>
                          <a:tailEnd type="arrow" w="lg" len="lg"/>
                        </a:ln>
                      </a:spPr>
                    </a:sp>
                    <a:sp>
                      <a:nvSpPr>
                        <a:cNvPr id="238" name="Text 238"/>
                        <a:cNvSpPr txBox="1"/>
                      </a:nvSpPr>
                      <a:spPr>
                        <a:xfrm>
                          <a:off x="4682200" y="3270834"/>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Allocate Patient/Ward/Staff Details</a:t>
                            </a:r>
                          </a:p>
                        </a:txBody>
                        <a:useSpRect/>
                      </a:txSp>
                    </a:sp>
                    <a:sp>
                      <a:nvSpPr>
                        <a:cNvPr id="239" name="Text 239"/>
                        <a:cNvSpPr txBox="1"/>
                      </a:nvSpPr>
                      <a:spPr>
                        <a:xfrm>
                          <a:off x="4682200" y="3831334"/>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Allocation Acknowledgement</a:t>
                            </a:r>
                          </a:p>
                        </a:txBody>
                        <a:useSpRect/>
                      </a:txSp>
                    </a:sp>
                    <a:sp>
                      <a:nvSpPr>
                        <a:cNvPr id="240" name="Text 240"/>
                        <a:cNvSpPr txBox="1"/>
                      </a:nvSpPr>
                      <a:spPr>
                        <a:xfrm>
                          <a:off x="4682200" y="4297419"/>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Acknowledgement</a:t>
                            </a:r>
                          </a:p>
                        </a:txBody>
                        <a:useSpRect/>
                      </a:txSp>
                    </a:sp>
                    <a:sp>
                      <a:nvSpPr>
                        <a:cNvPr id="241" name="Text 241"/>
                        <a:cNvSpPr txBox="1"/>
                      </a:nvSpPr>
                      <a:spPr>
                        <a:xfrm>
                          <a:off x="4682200" y="4391834"/>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Acknowledgement</a:t>
                            </a:r>
                          </a:p>
                        </a:txBody>
                        <a:useSpRect/>
                      </a:txSp>
                    </a:sp>
                    <a:sp>
                      <a:nvSpPr>
                        <a:cNvPr id="242" name="Text 242"/>
                        <a:cNvSpPr txBox="1"/>
                      </a:nvSpPr>
                      <a:spPr>
                        <a:xfrm>
                          <a:off x="4682200" y="4569849"/>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Approve Appoinment </a:t>
                            </a:r>
                          </a:p>
                        </a:txBody>
                        <a:useSpRect/>
                      </a:txSp>
                    </a:sp>
                    <a:sp>
                      <a:nvSpPr>
                        <a:cNvPr id="243" name="Text 243"/>
                        <a:cNvSpPr txBox="1"/>
                      </a:nvSpPr>
                      <a:spPr>
                        <a:xfrm>
                          <a:off x="4682200" y="4747863"/>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Schedul Appoinment</a:t>
                            </a:r>
                          </a:p>
                        </a:txBody>
                        <a:useSpRect/>
                      </a:txSp>
                    </a:sp>
                    <a:sp>
                      <a:nvSpPr>
                        <a:cNvPr id="193" name="Object"/>
                        <a:cNvSpPr/>
                      </a:nvSpPr>
                      <a:spPr>
                        <a:xfrm>
                          <a:off x="6221200" y="5303249"/>
                          <a:ext cx="760000" cy="334400"/>
                        </a:xfrm>
                        <a:custGeom>
                          <a:avLst/>
                          <a:gdLst>
                            <a:gd name="connsiteX0" fmla="*/ 0 w 760000"/>
                            <a:gd name="connsiteY0" fmla="*/ 167200 h 334400"/>
                            <a:gd name="connsiteX1" fmla="*/ 380000 w 760000"/>
                            <a:gd name="connsiteY1" fmla="*/ 0 h 334400"/>
                            <a:gd name="connsiteX2" fmla="*/ 760000 w 760000"/>
                            <a:gd name="connsiteY2" fmla="*/ 167200 h 334400"/>
                            <a:gd name="connsiteX3" fmla="*/ 380000 w 760000"/>
                            <a:gd name="connsiteY3" fmla="*/ 334400 h 334400"/>
                            <a:gd name="connsiteX4" fmla="*/ 190000 w 760000"/>
                            <a:gd name="connsiteY4" fmla="*/ 0 h 334400"/>
                            <a:gd name="connsiteX5" fmla="*/ 570000 w 760000"/>
                            <a:gd name="connsiteY5" fmla="*/ 0 h 334400"/>
                            <a:gd name="connsiteX6" fmla="*/ 190000 w 760000"/>
                            <a:gd name="connsiteY6" fmla="*/ 334400 h 334400"/>
                            <a:gd name="connsiteX7" fmla="*/ 570000 w 760000"/>
                            <a:gd name="connsiteY7" fmla="*/ 334400 h 334400"/>
                            <a:gd name="connsiteX8" fmla="*/ 0 w 760000"/>
                            <a:gd name="connsiteY8" fmla="*/ 83600 h 334400"/>
                            <a:gd name="connsiteX9" fmla="*/ 0 w 760000"/>
                            <a:gd name="connsiteY9" fmla="*/ 250800 h 334400"/>
                            <a:gd name="connsiteX10" fmla="*/ 760000 w 760000"/>
                            <a:gd name="connsiteY10" fmla="*/ 83600 h 334400"/>
                            <a:gd name="connsiteX11" fmla="*/ 760000 w 760000"/>
                            <a:gd name="connsiteY11" fmla="*/ 2508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60000" h="334400">
                              <a:moveTo>
                                <a:pt x="0" y="0"/>
                              </a:moveTo>
                              <a:lnTo>
                                <a:pt x="760000" y="0"/>
                              </a:lnTo>
                              <a:lnTo>
                                <a:pt x="760000" y="334400"/>
                              </a:lnTo>
                              <a:lnTo>
                                <a:pt x="0" y="3344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Doctor</a:t>
                            </a:r>
                          </a:p>
                        </a:txBody>
                        <a:useSpRect/>
                      </a:txSp>
                    </a:sp>
                    <a:sp>
                      <a:nvSpPr>
                        <a:cNvPr id="194" name="Object"/>
                        <a:cNvSpPr/>
                      </a:nvSpPr>
                      <a:spPr>
                        <a:xfrm>
                          <a:off x="1858800" y="5550249"/>
                          <a:ext cx="760000" cy="334400"/>
                        </a:xfrm>
                        <a:custGeom>
                          <a:avLst/>
                          <a:gdLst>
                            <a:gd name="connsiteX0" fmla="*/ 0 w 760000"/>
                            <a:gd name="connsiteY0" fmla="*/ 167200 h 334400"/>
                            <a:gd name="connsiteX1" fmla="*/ 380000 w 760000"/>
                            <a:gd name="connsiteY1" fmla="*/ 0 h 334400"/>
                            <a:gd name="connsiteX2" fmla="*/ 760000 w 760000"/>
                            <a:gd name="connsiteY2" fmla="*/ 167200 h 334400"/>
                            <a:gd name="connsiteX3" fmla="*/ 380000 w 760000"/>
                            <a:gd name="connsiteY3" fmla="*/ 334400 h 334400"/>
                            <a:gd name="connsiteX4" fmla="*/ 190000 w 760000"/>
                            <a:gd name="connsiteY4" fmla="*/ 0 h 334400"/>
                            <a:gd name="connsiteX5" fmla="*/ 570000 w 760000"/>
                            <a:gd name="connsiteY5" fmla="*/ 0 h 334400"/>
                            <a:gd name="connsiteX6" fmla="*/ 190000 w 760000"/>
                            <a:gd name="connsiteY6" fmla="*/ 334400 h 334400"/>
                            <a:gd name="connsiteX7" fmla="*/ 570000 w 760000"/>
                            <a:gd name="connsiteY7" fmla="*/ 334400 h 334400"/>
                            <a:gd name="connsiteX8" fmla="*/ 0 w 760000"/>
                            <a:gd name="connsiteY8" fmla="*/ 83600 h 334400"/>
                            <a:gd name="connsiteX9" fmla="*/ 0 w 760000"/>
                            <a:gd name="connsiteY9" fmla="*/ 250800 h 334400"/>
                            <a:gd name="connsiteX10" fmla="*/ 760000 w 760000"/>
                            <a:gd name="connsiteY10" fmla="*/ 83600 h 334400"/>
                            <a:gd name="connsiteX11" fmla="*/ 760000 w 760000"/>
                            <a:gd name="connsiteY11" fmla="*/ 2508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60000" h="334400">
                              <a:moveTo>
                                <a:pt x="0" y="0"/>
                              </a:moveTo>
                              <a:lnTo>
                                <a:pt x="760000" y="0"/>
                              </a:lnTo>
                              <a:lnTo>
                                <a:pt x="760000" y="334400"/>
                              </a:lnTo>
                              <a:lnTo>
                                <a:pt x="0" y="3344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Patient</a:t>
                            </a:r>
                          </a:p>
                        </a:txBody>
                        <a:useSpRect/>
                      </a:txSp>
                    </a:sp>
                    <a:sp>
                      <a:nvSpPr>
                        <a:cNvPr id="195" name="Control Flow 2"/>
                        <a:cNvSpPr/>
                      </a:nvSpPr>
                      <a:spPr>
                        <a:xfrm>
                          <a:off x="2618800" y="5633845"/>
                          <a:ext cx="1100100" cy="763215"/>
                        </a:xfrm>
                        <a:custGeom>
                          <a:avLst/>
                          <a:gdLst/>
                          <a:ahLst/>
                          <a:cxnLst/>
                          <a:rect l="0" t="0" r="0" b="0"/>
                          <a:pathLst>
                            <a:path w="1100100" h="763215" fill="none">
                              <a:moveTo>
                                <a:pt x="0" y="0"/>
                              </a:moveTo>
                              <a:lnTo>
                                <a:pt x="1100100" y="0"/>
                              </a:lnTo>
                              <a:lnTo>
                                <a:pt x="1100100" y="-763215"/>
                              </a:lnTo>
                            </a:path>
                          </a:pathLst>
                        </a:custGeom>
                        <a:solidFill>
                          <a:srgbClr val="000000"/>
                        </a:solidFill>
                        <a:ln w="7600" cap="flat">
                          <a:solidFill>
                            <a:srgbClr val="000000"/>
                          </a:solidFill>
                          <a:bevel/>
                          <a:tailEnd type="arrow" w="lg" len="lg"/>
                        </a:ln>
                      </a:spPr>
                    </a:sp>
                    <a:sp>
                      <a:nvSpPr>
                        <a:cNvPr id="196" name="Control Flow 2"/>
                        <a:cNvSpPr/>
                      </a:nvSpPr>
                      <a:spPr>
                        <a:xfrm>
                          <a:off x="3960200" y="4870630"/>
                          <a:ext cx="1341400" cy="930415"/>
                        </a:xfrm>
                        <a:custGeom>
                          <a:avLst/>
                          <a:gdLst/>
                          <a:ahLst/>
                          <a:cxnLst/>
                          <a:rect l="0" t="0" r="0" b="0"/>
                          <a:pathLst>
                            <a:path w="1341400" h="930415" fill="none">
                              <a:moveTo>
                                <a:pt x="0" y="0"/>
                              </a:moveTo>
                              <a:lnTo>
                                <a:pt x="26600" y="0"/>
                              </a:lnTo>
                              <a:lnTo>
                                <a:pt x="26600" y="930415"/>
                              </a:lnTo>
                              <a:lnTo>
                                <a:pt x="-1341400" y="930415"/>
                              </a:lnTo>
                            </a:path>
                          </a:pathLst>
                        </a:custGeom>
                        <a:solidFill>
                          <a:srgbClr val="000000"/>
                        </a:solidFill>
                        <a:ln w="7600" cap="flat">
                          <a:solidFill>
                            <a:srgbClr val="000000"/>
                          </a:solidFill>
                          <a:bevel/>
                          <a:tailEnd type="arrow" w="lg" len="lg"/>
                        </a:ln>
                      </a:spPr>
                    </a:sp>
                    <a:sp>
                      <a:nvSpPr>
                        <a:cNvPr id="197" name="Control Flow 2"/>
                        <a:cNvSpPr/>
                      </a:nvSpPr>
                      <a:spPr>
                        <a:xfrm>
                          <a:off x="4370995" y="4870630"/>
                          <a:ext cx="1850212" cy="516216"/>
                        </a:xfrm>
                        <a:custGeom>
                          <a:avLst/>
                          <a:gdLst/>
                          <a:ahLst/>
                          <a:cxnLst/>
                          <a:rect l="0" t="0" r="0" b="0"/>
                          <a:pathLst>
                            <a:path w="1850212" h="516216" fill="none">
                              <a:moveTo>
                                <a:pt x="0" y="0"/>
                              </a:moveTo>
                              <a:lnTo>
                                <a:pt x="0" y="516216"/>
                              </a:lnTo>
                              <a:lnTo>
                                <a:pt x="1850212" y="516216"/>
                              </a:lnTo>
                            </a:path>
                          </a:pathLst>
                        </a:custGeom>
                        <a:solidFill>
                          <a:srgbClr val="000000"/>
                        </a:solidFill>
                        <a:ln w="7600" cap="flat">
                          <a:solidFill>
                            <a:srgbClr val="000000"/>
                          </a:solidFill>
                          <a:bevel/>
                          <a:tailEnd type="arrow" w="lg" len="lg"/>
                        </a:ln>
                      </a:spPr>
                    </a:sp>
                    <a:sp>
                      <a:nvSpPr>
                        <a:cNvPr id="198" name="Control Flow 2"/>
                        <a:cNvSpPr/>
                      </a:nvSpPr>
                      <a:spPr>
                        <a:xfrm>
                          <a:off x="6221200" y="5554045"/>
                          <a:ext cx="2019700" cy="683416"/>
                        </a:xfrm>
                        <a:custGeom>
                          <a:avLst/>
                          <a:gdLst/>
                          <a:ahLst/>
                          <a:cxnLst/>
                          <a:rect l="0" t="0" r="0" b="0"/>
                          <a:pathLst>
                            <a:path w="2019700" h="683416" fill="none">
                              <a:moveTo>
                                <a:pt x="0" y="0"/>
                              </a:moveTo>
                              <a:lnTo>
                                <a:pt x="-2019700" y="0"/>
                              </a:lnTo>
                              <a:lnTo>
                                <a:pt x="-2019700" y="-683416"/>
                              </a:lnTo>
                            </a:path>
                          </a:pathLst>
                        </a:custGeom>
                        <a:solidFill>
                          <a:srgbClr val="000000"/>
                        </a:solidFill>
                        <a:ln w="7600" cap="flat">
                          <a:solidFill>
                            <a:srgbClr val="000000"/>
                          </a:solidFill>
                          <a:bevel/>
                          <a:tailEnd type="arrow" w="lg" len="lg"/>
                        </a:ln>
                      </a:spPr>
                    </a:sp>
                    <a:sp>
                      <a:nvSpPr>
                        <a:cNvPr id="244" name="Text 244"/>
                        <a:cNvSpPr txBox="1"/>
                      </a:nvSpPr>
                      <a:spPr>
                        <a:xfrm>
                          <a:off x="4610000" y="5162649"/>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Request For Appoinment</a:t>
                            </a:r>
                          </a:p>
                        </a:txBody>
                        <a:useSpRect/>
                      </a:txSp>
                    </a:sp>
                    <a:sp>
                      <a:nvSpPr>
                        <a:cNvPr id="245" name="Text 245"/>
                        <a:cNvSpPr txBox="1"/>
                      </a:nvSpPr>
                      <a:spPr>
                        <a:xfrm>
                          <a:off x="5100200" y="5626249"/>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List Of Allocation Appoinment</a:t>
                            </a:r>
                          </a:p>
                        </a:txBody>
                        <a:useSpRect/>
                      </a:txSp>
                    </a:sp>
                    <a:sp>
                      <a:nvSpPr>
                        <a:cNvPr id="246" name="Text 246"/>
                        <a:cNvSpPr txBox="1"/>
                      </a:nvSpPr>
                      <a:spPr>
                        <a:xfrm>
                          <a:off x="2516200" y="5379249"/>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Request For Appoinment</a:t>
                            </a:r>
                          </a:p>
                        </a:txBody>
                        <a:useSpRect/>
                      </a:txSp>
                    </a:sp>
                    <a:sp>
                      <a:nvSpPr>
                        <a:cNvPr id="247" name="Text 247"/>
                        <a:cNvSpPr txBox="1"/>
                      </a:nvSpPr>
                      <a:spPr>
                        <a:xfrm>
                          <a:off x="2831600" y="5793449"/>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 Appoinment Schedule</a:t>
                            </a:r>
                          </a:p>
                        </a:txBody>
                        <a:useSpRect/>
                      </a:txSp>
                    </a:sp>
                    <a:sp>
                      <a:nvSpPr>
                        <a:cNvPr id="204" name="Control Flow 2"/>
                        <a:cNvSpPr/>
                      </a:nvSpPr>
                      <a:spPr>
                        <a:xfrm>
                          <a:off x="3477600" y="3846531"/>
                          <a:ext cx="1261600" cy="1335708"/>
                        </a:xfrm>
                        <a:custGeom>
                          <a:avLst/>
                          <a:gdLst/>
                          <a:ahLst/>
                          <a:cxnLst/>
                          <a:rect l="0" t="0" r="0" b="0"/>
                          <a:pathLst>
                            <a:path w="1261600" h="1335708" fill="none">
                              <a:moveTo>
                                <a:pt x="0" y="0"/>
                              </a:moveTo>
                              <a:lnTo>
                                <a:pt x="-1261600" y="0"/>
                              </a:lnTo>
                              <a:lnTo>
                                <a:pt x="-1261600" y="-1335708"/>
                              </a:lnTo>
                            </a:path>
                          </a:pathLst>
                        </a:custGeom>
                        <a:solidFill>
                          <a:srgbClr val="000000"/>
                        </a:solidFill>
                        <a:ln w="7600" cap="flat">
                          <a:solidFill>
                            <a:srgbClr val="000000"/>
                          </a:solidFill>
                          <a:bevel/>
                          <a:tailEnd type="arrow" w="lg" len="lg"/>
                        </a:ln>
                      </a:spPr>
                    </a:sp>
                    <a:sp>
                      <a:nvSpPr>
                        <a:cNvPr id="205" name="Control Flow 2"/>
                        <a:cNvSpPr/>
                      </a:nvSpPr>
                      <a:spPr>
                        <a:xfrm>
                          <a:off x="3477600" y="4584023"/>
                          <a:ext cx="1436400" cy="2082400"/>
                        </a:xfrm>
                        <a:custGeom>
                          <a:avLst/>
                          <a:gdLst/>
                          <a:ahLst/>
                          <a:cxnLst/>
                          <a:rect l="0" t="0" r="0" b="0"/>
                          <a:pathLst>
                            <a:path w="1436400" h="2082400" fill="none">
                              <a:moveTo>
                                <a:pt x="0" y="0"/>
                              </a:moveTo>
                              <a:lnTo>
                                <a:pt x="-1436400" y="0"/>
                              </a:lnTo>
                              <a:lnTo>
                                <a:pt x="-1436400" y="-2082400"/>
                              </a:lnTo>
                            </a:path>
                          </a:pathLst>
                        </a:custGeom>
                        <a:solidFill>
                          <a:srgbClr val="000000"/>
                        </a:solidFill>
                        <a:ln w="7600" cap="flat">
                          <a:solidFill>
                            <a:srgbClr val="000000"/>
                          </a:solidFill>
                          <a:bevel/>
                          <a:tailEnd type="arrow" w="lg" len="lg"/>
                        </a:ln>
                      </a:spPr>
                    </a:sp>
                    <a:sp>
                      <a:nvSpPr>
                        <a:cNvPr id="248" name="Text 248"/>
                        <a:cNvSpPr txBox="1"/>
                      </a:nvSpPr>
                      <a:spPr>
                        <a:xfrm>
                          <a:off x="2531400" y="3923849"/>
                          <a:ext cx="7448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Admission Details</a:t>
                            </a:r>
                          </a:p>
                        </a:txBody>
                        <a:useSpRect/>
                      </a:txSp>
                    </a:sp>
                    <a:sp>
                      <a:nvSpPr>
                        <a:cNvPr id="249" name="Text 249"/>
                        <a:cNvSpPr txBox="1"/>
                      </a:nvSpPr>
                      <a:spPr>
                        <a:xfrm>
                          <a:off x="2516200" y="4391834"/>
                          <a:ext cx="7448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Appoinment Details</a:t>
                            </a:r>
                          </a:p>
                        </a:txBody>
                        <a:useSpRect/>
                      </a:txSp>
                    </a:sp>
                    <a:sp>
                      <a:nvSpPr>
                        <a:cNvPr id="250" name="Text 250"/>
                        <a:cNvSpPr txBox="1"/>
                      </a:nvSpPr>
                      <a:spPr>
                        <a:xfrm>
                          <a:off x="5100200" y="2732754"/>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Add Staff Details</a:t>
                            </a:r>
                          </a:p>
                        </a:txBody>
                        <a:useSpRect/>
                      </a:txSp>
                    </a:sp>
                    <a:sp>
                      <a:nvSpPr>
                        <a:cNvPr id="251" name="Text 251"/>
                        <a:cNvSpPr txBox="1"/>
                      </a:nvSpPr>
                      <a:spPr>
                        <a:xfrm>
                          <a:off x="5871600" y="3097554"/>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 Staff Details Added</a:t>
                            </a:r>
                          </a:p>
                        </a:txBody>
                        <a:useSpRect/>
                      </a:txSp>
                    </a:sp>
                    <a:sp>
                      <a:nvSpPr>
                        <a:cNvPr id="252" name="Text 252"/>
                        <a:cNvSpPr txBox="1"/>
                      </a:nvSpPr>
                      <a:spPr>
                        <a:xfrm>
                          <a:off x="1851200" y="874552"/>
                          <a:ext cx="5441600" cy="1021779"/>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253" name="Text 253"/>
                        <a:cNvSpPr txBox="1"/>
                      </a:nvSpPr>
                      <a:spPr>
                        <a:xfrm>
                          <a:off x="1851200" y="2918110"/>
                          <a:ext cx="5441600" cy="1021779"/>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254" name="Text 254"/>
                        <a:cNvSpPr txBox="1"/>
                      </a:nvSpPr>
                      <a:spPr>
                        <a:xfrm>
                          <a:off x="1851200" y="4961669"/>
                          <a:ext cx="5441600" cy="1021779"/>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255" name="Text 255"/>
                        <a:cNvSpPr txBox="1"/>
                      </a:nvSpPr>
                      <a:spPr>
                        <a:xfrm>
                          <a:off x="1851200" y="874552"/>
                          <a:ext cx="5441600" cy="1021779"/>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256" name="Text 256"/>
                        <a:cNvSpPr txBox="1"/>
                      </a:nvSpPr>
                      <a:spPr>
                        <a:xfrm>
                          <a:off x="1851200" y="2918110"/>
                          <a:ext cx="5441600" cy="1021779"/>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257" name="Text 257"/>
                        <a:cNvSpPr txBox="1"/>
                      </a:nvSpPr>
                      <a:spPr>
                        <a:xfrm>
                          <a:off x="1851200" y="4961669"/>
                          <a:ext cx="5441600" cy="1021779"/>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258" name="Text 258"/>
                        <a:cNvSpPr txBox="1"/>
                      </a:nvSpPr>
                      <a:spPr>
                        <a:xfrm>
                          <a:off x="1851200" y="874552"/>
                          <a:ext cx="5441600" cy="1021779"/>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259" name="Text 259"/>
                        <a:cNvSpPr txBox="1"/>
                      </a:nvSpPr>
                      <a:spPr>
                        <a:xfrm>
                          <a:off x="1851200" y="2918110"/>
                          <a:ext cx="5441600" cy="1021779"/>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260" name="Text 260"/>
                        <a:cNvSpPr txBox="1"/>
                      </a:nvSpPr>
                      <a:spPr>
                        <a:xfrm>
                          <a:off x="1851200" y="4961669"/>
                          <a:ext cx="5441600" cy="1021779"/>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3974F8" w:rsidRDefault="003974F8" w:rsidP="003974F8">
      <w:pPr>
        <w:rPr>
          <w:rFonts w:ascii="Times New Roman" w:hAnsi="Times New Roman" w:cs="Times New Roman"/>
          <w:sz w:val="24"/>
          <w:szCs w:val="24"/>
        </w:rPr>
      </w:pPr>
    </w:p>
    <w:p w:rsidR="003974F8" w:rsidRDefault="003974F8" w:rsidP="003974F8">
      <w:pPr>
        <w:rPr>
          <w:rFonts w:ascii="Times New Roman" w:hAnsi="Times New Roman" w:cs="Times New Roman"/>
          <w:sz w:val="24"/>
          <w:szCs w:val="24"/>
        </w:rPr>
      </w:pPr>
    </w:p>
    <w:p w:rsidR="003974F8" w:rsidRDefault="003974F8" w:rsidP="003974F8">
      <w:pPr>
        <w:rPr>
          <w:rFonts w:ascii="Times New Roman" w:hAnsi="Times New Roman" w:cs="Times New Roman"/>
          <w:sz w:val="24"/>
          <w:szCs w:val="24"/>
        </w:rPr>
      </w:pPr>
    </w:p>
    <w:p w:rsidR="003974F8" w:rsidRDefault="003974F8" w:rsidP="003974F8">
      <w:pPr>
        <w:rPr>
          <w:rFonts w:ascii="Times New Roman" w:hAnsi="Times New Roman" w:cs="Times New Roman"/>
          <w:sz w:val="24"/>
          <w:szCs w:val="24"/>
        </w:rPr>
      </w:pPr>
    </w:p>
    <w:p w:rsidR="007C0355" w:rsidRPr="0099349B" w:rsidRDefault="007C0355" w:rsidP="007C0355">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3974F8" w:rsidRDefault="003974F8" w:rsidP="003974F8">
      <w:pPr>
        <w:rPr>
          <w:rFonts w:ascii="Times New Roman" w:hAnsi="Times New Roman" w:cs="Times New Roman"/>
          <w:sz w:val="24"/>
          <w:szCs w:val="24"/>
        </w:rPr>
      </w:pPr>
    </w:p>
    <w:p w:rsidR="003974F8" w:rsidRDefault="003974F8" w:rsidP="003974F8">
      <w:pPr>
        <w:rPr>
          <w:rFonts w:ascii="Times New Roman" w:hAnsi="Times New Roman" w:cs="Times New Roman"/>
          <w:sz w:val="24"/>
          <w:szCs w:val="24"/>
        </w:rPr>
      </w:pPr>
    </w:p>
    <w:p w:rsidR="003974F8" w:rsidRDefault="003974F8" w:rsidP="003974F8">
      <w:pPr>
        <w:rPr>
          <w:rFonts w:ascii="Times New Roman" w:hAnsi="Times New Roman" w:cs="Times New Roman"/>
          <w:sz w:val="24"/>
          <w:szCs w:val="24"/>
        </w:rPr>
      </w:pPr>
    </w:p>
    <w:p w:rsidR="003974F8" w:rsidRPr="0099349B" w:rsidRDefault="003974F8" w:rsidP="003974F8">
      <w:pPr>
        <w:rPr>
          <w:rFonts w:ascii="Times New Roman" w:hAnsi="Times New Roman" w:cs="Times New Roman"/>
          <w:sz w:val="24"/>
          <w:szCs w:val="24"/>
          <w:lang w:eastAsia="en-US"/>
        </w:rPr>
      </w:pPr>
    </w:p>
    <w:p w:rsidR="003974F8" w:rsidRPr="0099349B" w:rsidRDefault="003974F8" w:rsidP="003974F8">
      <w:pPr>
        <w:jc w:val="center"/>
        <w:rPr>
          <w:rFonts w:ascii="Times New Roman" w:hAnsi="Times New Roman" w:cs="Times New Roman"/>
          <w:sz w:val="24"/>
          <w:szCs w:val="24"/>
        </w:rPr>
      </w:pPr>
      <w:r>
        <w:rPr>
          <w:rFonts w:ascii="Times New Roman" w:hAnsi="Times New Roman" w:cs="Times New Roman"/>
          <w:sz w:val="24"/>
          <w:szCs w:val="24"/>
        </w:rPr>
        <w:t>DFD 1 Level</w:t>
      </w:r>
    </w:p>
    <w:p w:rsidR="003974F8" w:rsidRPr="0099349B" w:rsidRDefault="003974F8" w:rsidP="003974F8">
      <w:pPr>
        <w:rPr>
          <w:rFonts w:ascii="Times New Roman" w:hAnsi="Times New Roman" w:cs="Times New Roman"/>
          <w:sz w:val="24"/>
          <w:szCs w:val="24"/>
        </w:rPr>
      </w:pPr>
    </w:p>
    <w:p w:rsidR="003974F8" w:rsidRPr="0099349B" w:rsidRDefault="003974F8" w:rsidP="003974F8">
      <w:pPr>
        <w:rPr>
          <w:rFonts w:ascii="Times New Roman" w:hAnsi="Times New Roman" w:cs="Times New Roman"/>
          <w:sz w:val="24"/>
          <w:szCs w:val="24"/>
        </w:rPr>
      </w:pPr>
      <w:r w:rsidRPr="0099349B">
        <w:rPr>
          <w:rFonts w:ascii="Times New Roman" w:hAnsi="Times New Roman" w:cs="Times New Roman"/>
          <w:noProof/>
          <w:sz w:val="24"/>
          <w:szCs w:val="24"/>
          <w:lang w:eastAsia="en-US" w:bidi="gu-IN"/>
        </w:rPr>
        <w:drawing>
          <wp:inline distT="0" distB="0" distL="0" distR="0">
            <wp:extent cx="5340583" cy="3055200"/>
            <wp:effectExtent l="19050" t="0" r="0" b="0"/>
            <wp:docPr id="23"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40583" cy="3055200"/>
                      <a:chOff x="1901708" y="1901400"/>
                      <a:chExt cx="5340583" cy="3055200"/>
                    </a:xfrm>
                  </a:grpSpPr>
                  <a:grpSp>
                    <a:nvGrpSpPr>
                      <a:cNvPr id="163" name="Group163"/>
                      <a:cNvGrpSpPr/>
                    </a:nvGrpSpPr>
                    <a:grpSpPr>
                      <a:xfrm>
                        <a:off x="1901708" y="1901400"/>
                        <a:ext cx="5340583" cy="3055200"/>
                        <a:chOff x="1901708" y="1901400"/>
                        <a:chExt cx="5340583" cy="3055200"/>
                      </a:xfrm>
                    </a:grpSpPr>
                    <a:sp>
                      <a:nvSpPr>
                        <a:cNvPr id="105" name="Control Flow 2"/>
                        <a:cNvSpPr/>
                      </a:nvSpPr>
                      <a:spPr>
                        <a:xfrm>
                          <a:off x="6664692" y="3454072"/>
                          <a:ext cx="2071000" cy="1052600"/>
                        </a:xfrm>
                        <a:custGeom>
                          <a:avLst/>
                          <a:gdLst/>
                          <a:ahLst/>
                          <a:cxnLst/>
                          <a:rect l="0" t="0" r="0" b="0"/>
                          <a:pathLst>
                            <a:path w="2071000" h="1052600" fill="none">
                              <a:moveTo>
                                <a:pt x="0" y="0"/>
                              </a:moveTo>
                              <a:lnTo>
                                <a:pt x="0" y="-1052600"/>
                              </a:lnTo>
                              <a:lnTo>
                                <a:pt x="-2071000" y="-1052600"/>
                              </a:lnTo>
                            </a:path>
                          </a:pathLst>
                        </a:custGeom>
                        <a:solidFill>
                          <a:srgbClr val="000000"/>
                        </a:solidFill>
                        <a:ln w="7600" cap="flat">
                          <a:solidFill>
                            <a:srgbClr val="000000"/>
                          </a:solidFill>
                          <a:bevel/>
                          <a:tailEnd type="arrow" w="lg" len="lg"/>
                        </a:ln>
                      </a:spPr>
                    </a:sp>
                    <a:grpSp>
                      <a:nvGrpSpPr>
                        <a:cNvPr id="4" name="Group 164"/>
                        <a:cNvGrpSpPr/>
                      </a:nvGrpSpPr>
                      <a:grpSpPr>
                        <a:xfrm>
                          <a:off x="3628492" y="2002472"/>
                          <a:ext cx="965200" cy="532000"/>
                          <a:chOff x="3628492" y="2002472"/>
                          <a:chExt cx="965200" cy="532000"/>
                        </a:xfrm>
                      </a:grpSpPr>
                      <a:sp>
                        <a:nvSpPr>
                          <a:cNvPr id="106" name="Composite State"/>
                          <a:cNvSpPr/>
                        </a:nvSpPr>
                        <a:spPr>
                          <a:xfrm>
                            <a:off x="3628492" y="2002472"/>
                            <a:ext cx="965200" cy="532000"/>
                          </a:xfrm>
                          <a:custGeom>
                            <a:avLst/>
                            <a:gdLst>
                              <a:gd name="connsiteX0" fmla="*/ 482600 w 965200"/>
                              <a:gd name="connsiteY0" fmla="*/ 532000 h 532000"/>
                              <a:gd name="connsiteX1" fmla="*/ 482600 w 965200"/>
                              <a:gd name="connsiteY1" fmla="*/ 0 h 532000"/>
                              <a:gd name="connsiteX2" fmla="*/ 965200 w 965200"/>
                              <a:gd name="connsiteY2" fmla="*/ 266000 h 532000"/>
                              <a:gd name="connsiteX3" fmla="*/ 0 w 965200"/>
                              <a:gd name="connsiteY3" fmla="*/ 266000 h 532000"/>
                              <a:gd name="connsiteX4" fmla="*/ 241300 w 965200"/>
                              <a:gd name="connsiteY4" fmla="*/ 0 h 532000"/>
                              <a:gd name="connsiteX5" fmla="*/ 723900 w 965200"/>
                              <a:gd name="connsiteY5" fmla="*/ 0 h 532000"/>
                              <a:gd name="connsiteX6" fmla="*/ 241300 w 965200"/>
                              <a:gd name="connsiteY6" fmla="*/ 532000 h 532000"/>
                              <a:gd name="connsiteX7" fmla="*/ 723900 w 965200"/>
                              <a:gd name="connsiteY7" fmla="*/ 532000 h 532000"/>
                              <a:gd name="connsiteX8" fmla="*/ 0 w 965200"/>
                              <a:gd name="connsiteY8" fmla="*/ 133000 h 532000"/>
                              <a:gd name="connsiteX9" fmla="*/ 0 w 965200"/>
                              <a:gd name="connsiteY9" fmla="*/ 399000 h 532000"/>
                              <a:gd name="connsiteX10" fmla="*/ 965200 w 965200"/>
                              <a:gd name="connsiteY10" fmla="*/ 133000 h 532000"/>
                              <a:gd name="connsiteX11" fmla="*/ 965200 w 965200"/>
                              <a:gd name="connsiteY11" fmla="*/ 399000 h 532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965200" h="532000" stroke="0">
                                <a:moveTo>
                                  <a:pt x="893388" y="532000"/>
                                </a:moveTo>
                                <a:cubicBezTo>
                                  <a:pt x="933052" y="532000"/>
                                  <a:pt x="965200" y="499850"/>
                                  <a:pt x="965200" y="460189"/>
                                </a:cubicBezTo>
                                <a:lnTo>
                                  <a:pt x="965200" y="71811"/>
                                </a:lnTo>
                                <a:cubicBezTo>
                                  <a:pt x="965200" y="32150"/>
                                  <a:pt x="933052" y="0"/>
                                  <a:pt x="893388" y="0"/>
                                </a:cubicBezTo>
                                <a:lnTo>
                                  <a:pt x="71811" y="0"/>
                                </a:lnTo>
                                <a:cubicBezTo>
                                  <a:pt x="32150" y="0"/>
                                  <a:pt x="0" y="32150"/>
                                  <a:pt x="0" y="71811"/>
                                </a:cubicBezTo>
                                <a:lnTo>
                                  <a:pt x="0" y="460189"/>
                                </a:lnTo>
                                <a:cubicBezTo>
                                  <a:pt x="0" y="499850"/>
                                  <a:pt x="32150" y="532000"/>
                                  <a:pt x="71811" y="532000"/>
                                </a:cubicBezTo>
                                <a:lnTo>
                                  <a:pt x="893388" y="532000"/>
                                </a:lnTo>
                                <a:close/>
                              </a:path>
                              <a:path w="965200" h="532000" fill="none">
                                <a:moveTo>
                                  <a:pt x="893388" y="532000"/>
                                </a:moveTo>
                                <a:cubicBezTo>
                                  <a:pt x="933052" y="532000"/>
                                  <a:pt x="965200" y="499850"/>
                                  <a:pt x="965200" y="460189"/>
                                </a:cubicBezTo>
                                <a:lnTo>
                                  <a:pt x="965200" y="71811"/>
                                </a:lnTo>
                                <a:cubicBezTo>
                                  <a:pt x="965200" y="32150"/>
                                  <a:pt x="933052" y="0"/>
                                  <a:pt x="893388" y="0"/>
                                </a:cubicBezTo>
                                <a:lnTo>
                                  <a:pt x="71811" y="0"/>
                                </a:lnTo>
                                <a:cubicBezTo>
                                  <a:pt x="32150" y="0"/>
                                  <a:pt x="0" y="32150"/>
                                  <a:pt x="0" y="71811"/>
                                </a:cubicBezTo>
                                <a:lnTo>
                                  <a:pt x="0" y="460189"/>
                                </a:lnTo>
                                <a:cubicBezTo>
                                  <a:pt x="0" y="499850"/>
                                  <a:pt x="32150" y="532000"/>
                                  <a:pt x="71811" y="532000"/>
                                </a:cubicBezTo>
                                <a:lnTo>
                                  <a:pt x="893388" y="532000"/>
                                </a:lnTo>
                                <a:close/>
                                <a:moveTo>
                                  <a:pt x="0" y="148960"/>
                                </a:moveTo>
                                <a:lnTo>
                                  <a:pt x="965200" y="148960"/>
                                </a:lnTo>
                              </a:path>
                            </a:pathLst>
                          </a:custGeom>
                          <a:solidFill>
                            <a:srgbClr val="3498DB"/>
                          </a:solidFill>
                          <a:ln w="7600" cap="flat">
                            <a:solidFill>
                              <a:srgbClr val="3498DB"/>
                            </a:solidFill>
                            <a:bevel/>
                          </a:ln>
                        </a:spPr>
                      </a:sp>
                      <a:sp>
                        <a:nvSpPr>
                          <a:cNvPr id="165" name="Text 165"/>
                          <a:cNvSpPr txBox="1"/>
                        </a:nvSpPr>
                        <a:spPr>
                          <a:xfrm>
                            <a:off x="3628492" y="2135472"/>
                            <a:ext cx="965200" cy="399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Manage Patient Details</a:t>
                              </a:r>
                            </a:p>
                          </a:txBody>
                          <a:useSpRect/>
                        </a:txSp>
                      </a:sp>
                      <a:sp>
                        <a:nvSpPr>
                          <a:cNvPr id="166" name="Text 166"/>
                          <a:cNvSpPr txBox="1"/>
                        </a:nvSpPr>
                        <a:spPr>
                          <a:xfrm>
                            <a:off x="3628492" y="2010452"/>
                            <a:ext cx="965200" cy="133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1.1</a:t>
                              </a:r>
                            </a:p>
                          </a:txBody>
                          <a:useSpRect/>
                        </a:txSp>
                      </a:sp>
                    </a:grpSp>
                    <a:sp>
                      <a:nvSpPr>
                        <a:cNvPr id="108" name="Object"/>
                        <a:cNvSpPr/>
                      </a:nvSpPr>
                      <a:spPr>
                        <a:xfrm>
                          <a:off x="6474692" y="3454072"/>
                          <a:ext cx="760000" cy="334400"/>
                        </a:xfrm>
                        <a:custGeom>
                          <a:avLst/>
                          <a:gdLst>
                            <a:gd name="connsiteX0" fmla="*/ 0 w 760000"/>
                            <a:gd name="connsiteY0" fmla="*/ 167200 h 334400"/>
                            <a:gd name="connsiteX1" fmla="*/ 380000 w 760000"/>
                            <a:gd name="connsiteY1" fmla="*/ 0 h 334400"/>
                            <a:gd name="connsiteX2" fmla="*/ 760000 w 760000"/>
                            <a:gd name="connsiteY2" fmla="*/ 167200 h 334400"/>
                            <a:gd name="connsiteX3" fmla="*/ 380000 w 760000"/>
                            <a:gd name="connsiteY3" fmla="*/ 334400 h 334400"/>
                            <a:gd name="connsiteX4" fmla="*/ 190000 w 760000"/>
                            <a:gd name="connsiteY4" fmla="*/ 0 h 334400"/>
                            <a:gd name="connsiteX5" fmla="*/ 570000 w 760000"/>
                            <a:gd name="connsiteY5" fmla="*/ 0 h 334400"/>
                            <a:gd name="connsiteX6" fmla="*/ 190000 w 760000"/>
                            <a:gd name="connsiteY6" fmla="*/ 334400 h 334400"/>
                            <a:gd name="connsiteX7" fmla="*/ 570000 w 760000"/>
                            <a:gd name="connsiteY7" fmla="*/ 334400 h 334400"/>
                            <a:gd name="connsiteX8" fmla="*/ 0 w 760000"/>
                            <a:gd name="connsiteY8" fmla="*/ 83600 h 334400"/>
                            <a:gd name="connsiteX9" fmla="*/ 0 w 760000"/>
                            <a:gd name="connsiteY9" fmla="*/ 250800 h 334400"/>
                            <a:gd name="connsiteX10" fmla="*/ 760000 w 760000"/>
                            <a:gd name="connsiteY10" fmla="*/ 83600 h 334400"/>
                            <a:gd name="connsiteX11" fmla="*/ 760000 w 760000"/>
                            <a:gd name="connsiteY11" fmla="*/ 2508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60000" h="334400">
                              <a:moveTo>
                                <a:pt x="0" y="0"/>
                              </a:moveTo>
                              <a:lnTo>
                                <a:pt x="760000" y="0"/>
                              </a:lnTo>
                              <a:lnTo>
                                <a:pt x="760000" y="334400"/>
                              </a:lnTo>
                              <a:lnTo>
                                <a:pt x="0" y="3344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Admin</a:t>
                            </a:r>
                          </a:p>
                        </a:txBody>
                        <a:useSpRect/>
                      </a:txSp>
                    </a:sp>
                    <a:grpSp>
                      <a:nvGrpSpPr>
                        <a:cNvPr id="6" name="Group 167"/>
                        <a:cNvGrpSpPr/>
                      </a:nvGrpSpPr>
                      <a:grpSpPr>
                        <a:xfrm>
                          <a:off x="3628492" y="2929672"/>
                          <a:ext cx="965200" cy="570000"/>
                          <a:chOff x="3628492" y="2929672"/>
                          <a:chExt cx="965200" cy="570000"/>
                        </a:xfrm>
                      </a:grpSpPr>
                      <a:sp>
                        <a:nvSpPr>
                          <a:cNvPr id="109" name="Composite State"/>
                          <a:cNvSpPr/>
                        </a:nvSpPr>
                        <a:spPr>
                          <a:xfrm>
                            <a:off x="3628492" y="2929672"/>
                            <a:ext cx="965200" cy="570000"/>
                          </a:xfrm>
                          <a:custGeom>
                            <a:avLst/>
                            <a:gdLst>
                              <a:gd name="connsiteX0" fmla="*/ 482600 w 965200"/>
                              <a:gd name="connsiteY0" fmla="*/ 570000 h 570000"/>
                              <a:gd name="connsiteX1" fmla="*/ 482600 w 965200"/>
                              <a:gd name="connsiteY1" fmla="*/ 0 h 570000"/>
                              <a:gd name="connsiteX2" fmla="*/ 965200 w 965200"/>
                              <a:gd name="connsiteY2" fmla="*/ 285000 h 570000"/>
                              <a:gd name="connsiteX3" fmla="*/ 0 w 965200"/>
                              <a:gd name="connsiteY3" fmla="*/ 285000 h 570000"/>
                              <a:gd name="connsiteX4" fmla="*/ 241300 w 965200"/>
                              <a:gd name="connsiteY4" fmla="*/ 0 h 570000"/>
                              <a:gd name="connsiteX5" fmla="*/ 723900 w 965200"/>
                              <a:gd name="connsiteY5" fmla="*/ 0 h 570000"/>
                              <a:gd name="connsiteX6" fmla="*/ 241300 w 965200"/>
                              <a:gd name="connsiteY6" fmla="*/ 570000 h 570000"/>
                              <a:gd name="connsiteX7" fmla="*/ 723900 w 965200"/>
                              <a:gd name="connsiteY7" fmla="*/ 570000 h 570000"/>
                              <a:gd name="connsiteX8" fmla="*/ 0 w 965200"/>
                              <a:gd name="connsiteY8" fmla="*/ 142500 h 570000"/>
                              <a:gd name="connsiteX9" fmla="*/ 0 w 965200"/>
                              <a:gd name="connsiteY9" fmla="*/ 427500 h 570000"/>
                              <a:gd name="connsiteX10" fmla="*/ 965200 w 965200"/>
                              <a:gd name="connsiteY10" fmla="*/ 142500 h 570000"/>
                              <a:gd name="connsiteX11" fmla="*/ 965200 w 965200"/>
                              <a:gd name="connsiteY11" fmla="*/ 427500 h 57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965200" h="570000" stroke="0">
                                <a:moveTo>
                                  <a:pt x="893388" y="570000"/>
                                </a:moveTo>
                                <a:cubicBezTo>
                                  <a:pt x="933052" y="570000"/>
                                  <a:pt x="965200" y="537850"/>
                                  <a:pt x="965200" y="498189"/>
                                </a:cubicBezTo>
                                <a:lnTo>
                                  <a:pt x="965200" y="71811"/>
                                </a:lnTo>
                                <a:cubicBezTo>
                                  <a:pt x="965200" y="32150"/>
                                  <a:pt x="933052" y="0"/>
                                  <a:pt x="893388" y="0"/>
                                </a:cubicBezTo>
                                <a:lnTo>
                                  <a:pt x="71811" y="0"/>
                                </a:lnTo>
                                <a:cubicBezTo>
                                  <a:pt x="32150" y="0"/>
                                  <a:pt x="0" y="32150"/>
                                  <a:pt x="0" y="71811"/>
                                </a:cubicBezTo>
                                <a:lnTo>
                                  <a:pt x="0" y="498189"/>
                                </a:lnTo>
                                <a:cubicBezTo>
                                  <a:pt x="0" y="537850"/>
                                  <a:pt x="32150" y="570000"/>
                                  <a:pt x="71811" y="570000"/>
                                </a:cubicBezTo>
                                <a:lnTo>
                                  <a:pt x="893388" y="570000"/>
                                </a:lnTo>
                                <a:close/>
                              </a:path>
                              <a:path w="965200" h="570000" fill="none">
                                <a:moveTo>
                                  <a:pt x="893388" y="570000"/>
                                </a:moveTo>
                                <a:cubicBezTo>
                                  <a:pt x="933052" y="570000"/>
                                  <a:pt x="965200" y="537850"/>
                                  <a:pt x="965200" y="498189"/>
                                </a:cubicBezTo>
                                <a:lnTo>
                                  <a:pt x="965200" y="71811"/>
                                </a:lnTo>
                                <a:cubicBezTo>
                                  <a:pt x="965200" y="32150"/>
                                  <a:pt x="933052" y="0"/>
                                  <a:pt x="893388" y="0"/>
                                </a:cubicBezTo>
                                <a:lnTo>
                                  <a:pt x="71811" y="0"/>
                                </a:lnTo>
                                <a:cubicBezTo>
                                  <a:pt x="32150" y="0"/>
                                  <a:pt x="0" y="32150"/>
                                  <a:pt x="0" y="71811"/>
                                </a:cubicBezTo>
                                <a:lnTo>
                                  <a:pt x="0" y="498189"/>
                                </a:lnTo>
                                <a:cubicBezTo>
                                  <a:pt x="0" y="537850"/>
                                  <a:pt x="32150" y="570000"/>
                                  <a:pt x="71811" y="570000"/>
                                </a:cubicBezTo>
                                <a:lnTo>
                                  <a:pt x="893388" y="570000"/>
                                </a:lnTo>
                                <a:close/>
                                <a:moveTo>
                                  <a:pt x="0" y="159600"/>
                                </a:moveTo>
                                <a:lnTo>
                                  <a:pt x="965200" y="159600"/>
                                </a:lnTo>
                              </a:path>
                            </a:pathLst>
                          </a:custGeom>
                          <a:solidFill>
                            <a:srgbClr val="3498DB"/>
                          </a:solidFill>
                          <a:ln w="7600" cap="flat">
                            <a:solidFill>
                              <a:srgbClr val="3498DB"/>
                            </a:solidFill>
                            <a:bevel/>
                          </a:ln>
                        </a:spPr>
                      </a:sp>
                      <a:sp>
                        <a:nvSpPr>
                          <a:cNvPr id="168" name="Text 168"/>
                          <a:cNvSpPr txBox="1"/>
                        </a:nvSpPr>
                        <a:spPr>
                          <a:xfrm>
                            <a:off x="3628492" y="3072172"/>
                            <a:ext cx="965200" cy="427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Manage Doctor Details</a:t>
                              </a:r>
                            </a:p>
                          </a:txBody>
                          <a:useSpRect/>
                        </a:txSp>
                      </a:sp>
                      <a:sp>
                        <a:nvSpPr>
                          <a:cNvPr id="169" name="Text 169"/>
                          <a:cNvSpPr txBox="1"/>
                        </a:nvSpPr>
                        <a:spPr>
                          <a:xfrm>
                            <a:off x="3628492" y="2938222"/>
                            <a:ext cx="965200" cy="142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1.2</a:t>
                              </a:r>
                            </a:p>
                          </a:txBody>
                          <a:useSpRect/>
                        </a:txSp>
                      </a:sp>
                    </a:grpSp>
                    <a:grpSp>
                      <a:nvGrpSpPr>
                        <a:cNvPr id="7" name="Group 170"/>
                        <a:cNvGrpSpPr/>
                      </a:nvGrpSpPr>
                      <a:grpSpPr>
                        <a:xfrm>
                          <a:off x="3628492" y="3885000"/>
                          <a:ext cx="965200" cy="547200"/>
                          <a:chOff x="3628492" y="3885000"/>
                          <a:chExt cx="965200" cy="547200"/>
                        </a:xfrm>
                      </a:grpSpPr>
                      <a:sp>
                        <a:nvSpPr>
                          <a:cNvPr id="111" name="Composite State"/>
                          <a:cNvSpPr/>
                        </a:nvSpPr>
                        <a:spPr>
                          <a:xfrm>
                            <a:off x="3628492" y="3885000"/>
                            <a:ext cx="965200" cy="547200"/>
                          </a:xfrm>
                          <a:custGeom>
                            <a:avLst/>
                            <a:gdLst>
                              <a:gd name="connsiteX0" fmla="*/ 482600 w 965200"/>
                              <a:gd name="connsiteY0" fmla="*/ 547200 h 547200"/>
                              <a:gd name="connsiteX1" fmla="*/ 482600 w 965200"/>
                              <a:gd name="connsiteY1" fmla="*/ 0 h 547200"/>
                              <a:gd name="connsiteX2" fmla="*/ 965200 w 965200"/>
                              <a:gd name="connsiteY2" fmla="*/ 273600 h 547200"/>
                              <a:gd name="connsiteX3" fmla="*/ 0 w 965200"/>
                              <a:gd name="connsiteY3" fmla="*/ 273600 h 547200"/>
                              <a:gd name="connsiteX4" fmla="*/ 241300 w 965200"/>
                              <a:gd name="connsiteY4" fmla="*/ 0 h 547200"/>
                              <a:gd name="connsiteX5" fmla="*/ 723900 w 965200"/>
                              <a:gd name="connsiteY5" fmla="*/ 0 h 547200"/>
                              <a:gd name="connsiteX6" fmla="*/ 241300 w 965200"/>
                              <a:gd name="connsiteY6" fmla="*/ 547200 h 547200"/>
                              <a:gd name="connsiteX7" fmla="*/ 723900 w 965200"/>
                              <a:gd name="connsiteY7" fmla="*/ 547200 h 547200"/>
                              <a:gd name="connsiteX8" fmla="*/ 0 w 965200"/>
                              <a:gd name="connsiteY8" fmla="*/ 136800 h 547200"/>
                              <a:gd name="connsiteX9" fmla="*/ 0 w 965200"/>
                              <a:gd name="connsiteY9" fmla="*/ 410400 h 547200"/>
                              <a:gd name="connsiteX10" fmla="*/ 965200 w 965200"/>
                              <a:gd name="connsiteY10" fmla="*/ 136800 h 547200"/>
                              <a:gd name="connsiteX11" fmla="*/ 965200 w 965200"/>
                              <a:gd name="connsiteY11" fmla="*/ 410400 h 54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965200" h="547200" stroke="0">
                                <a:moveTo>
                                  <a:pt x="893388" y="547200"/>
                                </a:moveTo>
                                <a:cubicBezTo>
                                  <a:pt x="933052" y="547200"/>
                                  <a:pt x="965200" y="515050"/>
                                  <a:pt x="965200" y="475389"/>
                                </a:cubicBezTo>
                                <a:lnTo>
                                  <a:pt x="965200" y="71811"/>
                                </a:lnTo>
                                <a:cubicBezTo>
                                  <a:pt x="965200" y="32150"/>
                                  <a:pt x="933052" y="0"/>
                                  <a:pt x="893388" y="0"/>
                                </a:cubicBezTo>
                                <a:lnTo>
                                  <a:pt x="71811" y="0"/>
                                </a:lnTo>
                                <a:cubicBezTo>
                                  <a:pt x="32150" y="0"/>
                                  <a:pt x="0" y="32150"/>
                                  <a:pt x="0" y="71811"/>
                                </a:cubicBezTo>
                                <a:lnTo>
                                  <a:pt x="0" y="475389"/>
                                </a:lnTo>
                                <a:cubicBezTo>
                                  <a:pt x="0" y="515050"/>
                                  <a:pt x="32150" y="547200"/>
                                  <a:pt x="71811" y="547200"/>
                                </a:cubicBezTo>
                                <a:lnTo>
                                  <a:pt x="893388" y="547200"/>
                                </a:lnTo>
                                <a:close/>
                              </a:path>
                              <a:path w="965200" h="547200" fill="none">
                                <a:moveTo>
                                  <a:pt x="893388" y="547200"/>
                                </a:moveTo>
                                <a:cubicBezTo>
                                  <a:pt x="933052" y="547200"/>
                                  <a:pt x="965200" y="515050"/>
                                  <a:pt x="965200" y="475389"/>
                                </a:cubicBezTo>
                                <a:lnTo>
                                  <a:pt x="965200" y="71811"/>
                                </a:lnTo>
                                <a:cubicBezTo>
                                  <a:pt x="965200" y="32150"/>
                                  <a:pt x="933052" y="0"/>
                                  <a:pt x="893388" y="0"/>
                                </a:cubicBezTo>
                                <a:lnTo>
                                  <a:pt x="71811" y="0"/>
                                </a:lnTo>
                                <a:cubicBezTo>
                                  <a:pt x="32150" y="0"/>
                                  <a:pt x="0" y="32150"/>
                                  <a:pt x="0" y="71811"/>
                                </a:cubicBezTo>
                                <a:lnTo>
                                  <a:pt x="0" y="475389"/>
                                </a:lnTo>
                                <a:cubicBezTo>
                                  <a:pt x="0" y="515050"/>
                                  <a:pt x="32150" y="547200"/>
                                  <a:pt x="71811" y="547200"/>
                                </a:cubicBezTo>
                                <a:lnTo>
                                  <a:pt x="893388" y="547200"/>
                                </a:lnTo>
                                <a:close/>
                                <a:moveTo>
                                  <a:pt x="0" y="153216"/>
                                </a:moveTo>
                                <a:lnTo>
                                  <a:pt x="965200" y="153216"/>
                                </a:lnTo>
                              </a:path>
                            </a:pathLst>
                          </a:custGeom>
                          <a:solidFill>
                            <a:srgbClr val="3498DB"/>
                          </a:solidFill>
                          <a:ln w="7600" cap="flat">
                            <a:solidFill>
                              <a:srgbClr val="3498DB"/>
                            </a:solidFill>
                            <a:bevel/>
                          </a:ln>
                        </a:spPr>
                      </a:sp>
                      <a:sp>
                        <a:nvSpPr>
                          <a:cNvPr id="171" name="Text 171"/>
                          <a:cNvSpPr txBox="1"/>
                        </a:nvSpPr>
                        <a:spPr>
                          <a:xfrm>
                            <a:off x="3628492" y="4021800"/>
                            <a:ext cx="965200" cy="4104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Manage Staff Details</a:t>
                              </a:r>
                            </a:p>
                          </a:txBody>
                          <a:useSpRect/>
                        </a:txSp>
                      </a:sp>
                      <a:sp>
                        <a:nvSpPr>
                          <a:cNvPr id="172" name="Text 172"/>
                          <a:cNvSpPr txBox="1"/>
                        </a:nvSpPr>
                        <a:spPr>
                          <a:xfrm>
                            <a:off x="3628492" y="3893208"/>
                            <a:ext cx="965200" cy="1368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1.3</a:t>
                              </a:r>
                            </a:p>
                          </a:txBody>
                          <a:useSpRect/>
                        </a:txSp>
                      </a:sp>
                    </a:grpSp>
                    <a:sp>
                      <a:nvSpPr>
                        <a:cNvPr id="114" name="Control Flow 2"/>
                        <a:cNvSpPr/>
                      </a:nvSpPr>
                      <a:spPr>
                        <a:xfrm>
                          <a:off x="4593692" y="4158596"/>
                          <a:ext cx="2451000" cy="370128"/>
                        </a:xfrm>
                        <a:custGeom>
                          <a:avLst/>
                          <a:gdLst/>
                          <a:ahLst/>
                          <a:cxnLst/>
                          <a:rect l="0" t="0" r="0" b="0"/>
                          <a:pathLst>
                            <a:path w="2451000" h="370128" fill="none">
                              <a:moveTo>
                                <a:pt x="0" y="0"/>
                              </a:moveTo>
                              <a:lnTo>
                                <a:pt x="2451000" y="0"/>
                              </a:lnTo>
                              <a:lnTo>
                                <a:pt x="2451000" y="-370128"/>
                              </a:lnTo>
                            </a:path>
                          </a:pathLst>
                        </a:custGeom>
                        <a:solidFill>
                          <a:srgbClr val="000000"/>
                        </a:solidFill>
                        <a:ln w="7600" cap="flat">
                          <a:solidFill>
                            <a:srgbClr val="000000"/>
                          </a:solidFill>
                          <a:bevel/>
                          <a:tailEnd type="arrow" w="lg" len="lg"/>
                        </a:ln>
                      </a:spPr>
                    </a:sp>
                    <a:sp>
                      <a:nvSpPr>
                        <a:cNvPr id="116" name="Control Flow 2"/>
                        <a:cNvSpPr/>
                      </a:nvSpPr>
                      <a:spPr>
                        <a:xfrm>
                          <a:off x="4593692" y="3357172"/>
                          <a:ext cx="1881000" cy="180500"/>
                        </a:xfrm>
                        <a:custGeom>
                          <a:avLst/>
                          <a:gdLst/>
                          <a:ahLst/>
                          <a:cxnLst/>
                          <a:rect l="0" t="0" r="0" b="0"/>
                          <a:pathLst>
                            <a:path w="1881000" h="180500" fill="none">
                              <a:moveTo>
                                <a:pt x="0" y="0"/>
                              </a:moveTo>
                              <a:lnTo>
                                <a:pt x="426550" y="0"/>
                              </a:lnTo>
                              <a:lnTo>
                                <a:pt x="426550" y="180500"/>
                              </a:lnTo>
                              <a:lnTo>
                                <a:pt x="1881000" y="180500"/>
                              </a:lnTo>
                            </a:path>
                          </a:pathLst>
                        </a:custGeom>
                        <a:solidFill>
                          <a:srgbClr val="000000"/>
                        </a:solidFill>
                        <a:ln w="7600" cap="flat">
                          <a:solidFill>
                            <a:srgbClr val="000000"/>
                          </a:solidFill>
                          <a:bevel/>
                          <a:tailEnd type="arrow" w="lg" len="lg"/>
                        </a:ln>
                      </a:spPr>
                    </a:sp>
                    <a:sp>
                      <a:nvSpPr>
                        <a:cNvPr id="117" name="Control Flow 2"/>
                        <a:cNvSpPr/>
                      </a:nvSpPr>
                      <a:spPr>
                        <a:xfrm>
                          <a:off x="6854692" y="3788469"/>
                          <a:ext cx="2261000" cy="233328"/>
                        </a:xfrm>
                        <a:custGeom>
                          <a:avLst/>
                          <a:gdLst/>
                          <a:ahLst/>
                          <a:cxnLst/>
                          <a:rect l="0" t="0" r="0" b="0"/>
                          <a:pathLst>
                            <a:path w="2261000" h="233328" fill="none">
                              <a:moveTo>
                                <a:pt x="0" y="0"/>
                              </a:moveTo>
                              <a:lnTo>
                                <a:pt x="0" y="233328"/>
                              </a:lnTo>
                              <a:lnTo>
                                <a:pt x="-2261000" y="233328"/>
                              </a:lnTo>
                            </a:path>
                          </a:pathLst>
                        </a:custGeom>
                        <a:solidFill>
                          <a:srgbClr val="000000"/>
                        </a:solidFill>
                        <a:ln w="7600" cap="flat">
                          <a:solidFill>
                            <a:srgbClr val="000000"/>
                          </a:solidFill>
                          <a:bevel/>
                          <a:tailEnd type="arrow" w="lg" len="lg"/>
                        </a:ln>
                      </a:spPr>
                    </a:sp>
                    <a:sp>
                      <a:nvSpPr>
                        <a:cNvPr id="119" name="Control Flow 2"/>
                        <a:cNvSpPr/>
                      </a:nvSpPr>
                      <a:spPr>
                        <a:xfrm>
                          <a:off x="6550692" y="3431272"/>
                          <a:ext cx="1957000" cy="216600"/>
                        </a:xfrm>
                        <a:custGeom>
                          <a:avLst/>
                          <a:gdLst/>
                          <a:ahLst/>
                          <a:cxnLst/>
                          <a:rect l="0" t="0" r="0" b="0"/>
                          <a:pathLst>
                            <a:path w="1957000" h="216600" fill="none">
                              <a:moveTo>
                                <a:pt x="0" y="0"/>
                              </a:moveTo>
                              <a:lnTo>
                                <a:pt x="0" y="-216600"/>
                              </a:lnTo>
                              <a:lnTo>
                                <a:pt x="-1957000" y="-216600"/>
                              </a:lnTo>
                            </a:path>
                          </a:pathLst>
                        </a:custGeom>
                        <a:solidFill>
                          <a:srgbClr val="000000"/>
                        </a:solidFill>
                        <a:ln w="7600" cap="flat">
                          <a:solidFill>
                            <a:srgbClr val="000000"/>
                          </a:solidFill>
                          <a:bevel/>
                          <a:tailEnd type="arrow" w="lg" len="lg"/>
                        </a:ln>
                      </a:spPr>
                    </a:sp>
                    <a:sp>
                      <a:nvSpPr>
                        <a:cNvPr id="127" name="Control Flow 2"/>
                        <a:cNvSpPr/>
                      </a:nvSpPr>
                      <a:spPr>
                        <a:xfrm>
                          <a:off x="4593692" y="2135472"/>
                          <a:ext cx="2261000" cy="1318600"/>
                        </a:xfrm>
                        <a:custGeom>
                          <a:avLst/>
                          <a:gdLst/>
                          <a:ahLst/>
                          <a:cxnLst/>
                          <a:rect l="0" t="0" r="0" b="0"/>
                          <a:pathLst>
                            <a:path w="2261000" h="1318600" fill="none">
                              <a:moveTo>
                                <a:pt x="0" y="0"/>
                              </a:moveTo>
                              <a:lnTo>
                                <a:pt x="2261000" y="0"/>
                              </a:lnTo>
                              <a:lnTo>
                                <a:pt x="2261000" y="1318600"/>
                              </a:lnTo>
                            </a:path>
                          </a:pathLst>
                        </a:custGeom>
                        <a:solidFill>
                          <a:srgbClr val="000000"/>
                        </a:solidFill>
                        <a:ln w="7600" cap="flat">
                          <a:solidFill>
                            <a:srgbClr val="000000"/>
                          </a:solidFill>
                          <a:bevel/>
                          <a:tailEnd type="arrow" w="lg" len="lg"/>
                        </a:ln>
                      </a:spPr>
                    </a:sp>
                    <a:cxnSp>
                      <a:nvCxnSpPr>
                        <a:cNvPr id="129" name="Straight connector"/>
                        <a:cNvCxnSpPr/>
                      </a:nvCxnSpPr>
                      <a:spPr>
                        <a:xfrm>
                          <a:off x="1909309" y="3104472"/>
                          <a:ext cx="833788" cy="0"/>
                        </a:xfrm>
                        <a:prstGeom prst="line">
                          <a:avLst/>
                        </a:prstGeom>
                        <a:ln w="7600" cap="flat">
                          <a:solidFill>
                            <a:srgbClr val="000000"/>
                          </a:solidFill>
                          <a:bevel/>
                        </a:ln>
                      </a:spPr>
                    </a:cxnSp>
                    <a:cxnSp>
                      <a:nvCxnSpPr>
                        <a:cNvPr id="130" name="Straight connector"/>
                        <a:cNvCxnSpPr/>
                      </a:nvCxnSpPr>
                      <a:spPr>
                        <a:xfrm>
                          <a:off x="1914692" y="3537672"/>
                          <a:ext cx="828400" cy="0"/>
                        </a:xfrm>
                        <a:prstGeom prst="line">
                          <a:avLst/>
                        </a:prstGeom>
                        <a:ln w="7600" cap="flat">
                          <a:solidFill>
                            <a:srgbClr val="000000"/>
                          </a:solidFill>
                          <a:bevel/>
                        </a:ln>
                      </a:spPr>
                    </a:cxnSp>
                    <a:cxnSp>
                      <a:nvCxnSpPr>
                        <a:cNvPr id="131" name="Straight connector"/>
                        <a:cNvCxnSpPr/>
                      </a:nvCxnSpPr>
                      <a:spPr>
                        <a:xfrm rot="5400000">
                          <a:off x="1698092" y="3321072"/>
                          <a:ext cx="433200" cy="0"/>
                        </a:xfrm>
                        <a:prstGeom prst="line">
                          <a:avLst/>
                        </a:prstGeom>
                        <a:ln w="7600" cap="flat">
                          <a:solidFill>
                            <a:srgbClr val="000000"/>
                          </a:solidFill>
                          <a:bevel/>
                        </a:ln>
                      </a:spPr>
                    </a:cxnSp>
                    <a:cxnSp>
                      <a:nvCxnSpPr>
                        <a:cNvPr id="134" name="Straight connector"/>
                        <a:cNvCxnSpPr/>
                      </a:nvCxnSpPr>
                      <a:spPr>
                        <a:xfrm rot="5400000">
                          <a:off x="2526492" y="3321072"/>
                          <a:ext cx="433200" cy="0"/>
                        </a:xfrm>
                        <a:prstGeom prst="line">
                          <a:avLst/>
                        </a:prstGeom>
                        <a:ln w="7600" cap="flat">
                          <a:solidFill>
                            <a:srgbClr val="000000"/>
                          </a:solidFill>
                          <a:bevel/>
                        </a:ln>
                      </a:spPr>
                    </a:cxnSp>
                    <a:cxnSp>
                      <a:nvCxnSpPr>
                        <a:cNvPr id="135" name="Straight connector"/>
                        <a:cNvCxnSpPr/>
                      </a:nvCxnSpPr>
                      <a:spPr>
                        <a:xfrm rot="5400000">
                          <a:off x="1948892" y="3321072"/>
                          <a:ext cx="433200" cy="0"/>
                        </a:xfrm>
                        <a:prstGeom prst="line">
                          <a:avLst/>
                        </a:prstGeom>
                        <a:ln w="7600" cap="flat">
                          <a:solidFill>
                            <a:srgbClr val="000000"/>
                          </a:solidFill>
                          <a:bevel/>
                        </a:ln>
                      </a:spPr>
                    </a:cxnSp>
                    <a:sp>
                      <a:nvSpPr>
                        <a:cNvPr id="136" name="Control Flow 2"/>
                        <a:cNvSpPr/>
                      </a:nvSpPr>
                      <a:spPr>
                        <a:xfrm>
                          <a:off x="3628492" y="2135472"/>
                          <a:ext cx="1280600" cy="969000"/>
                        </a:xfrm>
                        <a:custGeom>
                          <a:avLst/>
                          <a:gdLst/>
                          <a:ahLst/>
                          <a:cxnLst/>
                          <a:rect l="0" t="0" r="0" b="0"/>
                          <a:pathLst>
                            <a:path w="1280600" h="969000" fill="none">
                              <a:moveTo>
                                <a:pt x="0" y="0"/>
                              </a:moveTo>
                              <a:lnTo>
                                <a:pt x="-1280600" y="0"/>
                              </a:lnTo>
                              <a:lnTo>
                                <a:pt x="-1280600" y="969000"/>
                              </a:lnTo>
                            </a:path>
                          </a:pathLst>
                        </a:custGeom>
                        <a:solidFill>
                          <a:srgbClr val="000000"/>
                        </a:solidFill>
                        <a:ln w="7600" cap="flat">
                          <a:solidFill>
                            <a:srgbClr val="000000"/>
                          </a:solidFill>
                          <a:bevel/>
                          <a:tailEnd type="arrow" w="lg" len="lg"/>
                        </a:ln>
                      </a:spPr>
                    </a:sp>
                    <a:sp>
                      <a:nvSpPr>
                        <a:cNvPr id="137" name="Control Flow 2"/>
                        <a:cNvSpPr/>
                      </a:nvSpPr>
                      <a:spPr>
                        <a:xfrm>
                          <a:off x="3628492" y="4021796"/>
                          <a:ext cx="991800" cy="446128"/>
                        </a:xfrm>
                        <a:custGeom>
                          <a:avLst/>
                          <a:gdLst/>
                          <a:ahLst/>
                          <a:cxnLst/>
                          <a:rect l="0" t="0" r="0" b="0"/>
                          <a:pathLst>
                            <a:path w="991800" h="446128" fill="none">
                              <a:moveTo>
                                <a:pt x="0" y="0"/>
                              </a:moveTo>
                              <a:lnTo>
                                <a:pt x="-247950" y="0"/>
                              </a:lnTo>
                              <a:lnTo>
                                <a:pt x="-247950" y="-235600"/>
                              </a:lnTo>
                              <a:lnTo>
                                <a:pt x="-991800" y="-235600"/>
                              </a:lnTo>
                              <a:lnTo>
                                <a:pt x="-991800" y="-446128"/>
                              </a:lnTo>
                            </a:path>
                          </a:pathLst>
                        </a:custGeom>
                        <a:solidFill>
                          <a:srgbClr val="000000"/>
                        </a:solidFill>
                        <a:ln w="7600" cap="flat">
                          <a:solidFill>
                            <a:srgbClr val="000000"/>
                          </a:solidFill>
                          <a:bevel/>
                          <a:tailEnd type="arrow" w="lg" len="lg"/>
                        </a:ln>
                      </a:spPr>
                    </a:sp>
                    <a:sp>
                      <a:nvSpPr>
                        <a:cNvPr id="139" name="Control Flow 2"/>
                        <a:cNvSpPr/>
                      </a:nvSpPr>
                      <a:spPr>
                        <a:xfrm>
                          <a:off x="3628492" y="3214672"/>
                          <a:ext cx="885400" cy="3800"/>
                        </a:xfrm>
                        <a:custGeom>
                          <a:avLst/>
                          <a:gdLst/>
                          <a:ahLst/>
                          <a:cxnLst/>
                          <a:rect l="0" t="0" r="0" b="0"/>
                          <a:pathLst>
                            <a:path w="885400" h="3800" fill="none">
                              <a:moveTo>
                                <a:pt x="0" y="0"/>
                              </a:moveTo>
                              <a:lnTo>
                                <a:pt x="-885400" y="0"/>
                              </a:lnTo>
                            </a:path>
                          </a:pathLst>
                        </a:custGeom>
                        <a:solidFill>
                          <a:srgbClr val="000000"/>
                        </a:solidFill>
                        <a:ln w="7600" cap="flat">
                          <a:solidFill>
                            <a:srgbClr val="000000"/>
                          </a:solidFill>
                          <a:bevel/>
                          <a:tailEnd type="arrow" w="lg" len="lg"/>
                        </a:ln>
                      </a:spPr>
                    </a:sp>
                    <a:sp>
                      <a:nvSpPr>
                        <a:cNvPr id="144" name="Control Flow 2"/>
                        <a:cNvSpPr/>
                      </a:nvSpPr>
                      <a:spPr>
                        <a:xfrm>
                          <a:off x="3628492" y="4295400"/>
                          <a:ext cx="684000" cy="402800"/>
                        </a:xfrm>
                        <a:custGeom>
                          <a:avLst/>
                          <a:gdLst/>
                          <a:ahLst/>
                          <a:cxnLst/>
                          <a:rect l="0" t="0" r="0" b="0"/>
                          <a:pathLst>
                            <a:path w="684000" h="402800" fill="none">
                              <a:moveTo>
                                <a:pt x="0" y="0"/>
                              </a:moveTo>
                              <a:lnTo>
                                <a:pt x="-300200" y="0"/>
                              </a:lnTo>
                              <a:lnTo>
                                <a:pt x="-300200" y="402800"/>
                              </a:lnTo>
                              <a:lnTo>
                                <a:pt x="-684000" y="402800"/>
                              </a:lnTo>
                            </a:path>
                          </a:pathLst>
                        </a:custGeom>
                        <a:solidFill>
                          <a:srgbClr val="000000"/>
                        </a:solidFill>
                        <a:ln w="7600" cap="flat">
                          <a:solidFill>
                            <a:srgbClr val="000000"/>
                          </a:solidFill>
                          <a:bevel/>
                          <a:tailEnd type="arrow" w="lg" len="lg"/>
                        </a:ln>
                      </a:spPr>
                    </a:sp>
                    <a:sp>
                      <a:nvSpPr>
                        <a:cNvPr id="145" name="Control Flow 2"/>
                        <a:cNvSpPr/>
                      </a:nvSpPr>
                      <a:spPr>
                        <a:xfrm>
                          <a:off x="3628492" y="4158600"/>
                          <a:ext cx="874000" cy="456000"/>
                        </a:xfrm>
                        <a:custGeom>
                          <a:avLst/>
                          <a:gdLst/>
                          <a:ahLst/>
                          <a:cxnLst/>
                          <a:rect l="0" t="0" r="0" b="0"/>
                          <a:pathLst>
                            <a:path w="874000" h="456000" fill="none">
                              <a:moveTo>
                                <a:pt x="0" y="0"/>
                              </a:moveTo>
                              <a:lnTo>
                                <a:pt x="-874000" y="0"/>
                              </a:lnTo>
                              <a:lnTo>
                                <a:pt x="-874000" y="456000"/>
                              </a:lnTo>
                            </a:path>
                          </a:pathLst>
                        </a:custGeom>
                        <a:solidFill>
                          <a:srgbClr val="000000"/>
                        </a:solidFill>
                        <a:ln w="7600" cap="flat">
                          <a:solidFill>
                            <a:srgbClr val="000000"/>
                          </a:solidFill>
                          <a:bevel/>
                          <a:tailEnd type="arrow" w="lg" len="lg"/>
                        </a:ln>
                      </a:spPr>
                    </a:sp>
                    <a:sp>
                      <a:nvSpPr>
                        <a:cNvPr id="146" name="Object"/>
                        <a:cNvSpPr/>
                      </a:nvSpPr>
                      <a:spPr>
                        <a:xfrm>
                          <a:off x="2184492" y="4614600"/>
                          <a:ext cx="760000" cy="334400"/>
                        </a:xfrm>
                        <a:custGeom>
                          <a:avLst/>
                          <a:gdLst>
                            <a:gd name="connsiteX0" fmla="*/ 0 w 760000"/>
                            <a:gd name="connsiteY0" fmla="*/ 167200 h 334400"/>
                            <a:gd name="connsiteX1" fmla="*/ 380000 w 760000"/>
                            <a:gd name="connsiteY1" fmla="*/ 0 h 334400"/>
                            <a:gd name="connsiteX2" fmla="*/ 760000 w 760000"/>
                            <a:gd name="connsiteY2" fmla="*/ 167200 h 334400"/>
                            <a:gd name="connsiteX3" fmla="*/ 380000 w 760000"/>
                            <a:gd name="connsiteY3" fmla="*/ 334400 h 334400"/>
                            <a:gd name="connsiteX4" fmla="*/ 190000 w 760000"/>
                            <a:gd name="connsiteY4" fmla="*/ 0 h 334400"/>
                            <a:gd name="connsiteX5" fmla="*/ 570000 w 760000"/>
                            <a:gd name="connsiteY5" fmla="*/ 0 h 334400"/>
                            <a:gd name="connsiteX6" fmla="*/ 190000 w 760000"/>
                            <a:gd name="connsiteY6" fmla="*/ 334400 h 334400"/>
                            <a:gd name="connsiteX7" fmla="*/ 570000 w 760000"/>
                            <a:gd name="connsiteY7" fmla="*/ 334400 h 334400"/>
                            <a:gd name="connsiteX8" fmla="*/ 0 w 760000"/>
                            <a:gd name="connsiteY8" fmla="*/ 83600 h 334400"/>
                            <a:gd name="connsiteX9" fmla="*/ 0 w 760000"/>
                            <a:gd name="connsiteY9" fmla="*/ 250800 h 334400"/>
                            <a:gd name="connsiteX10" fmla="*/ 760000 w 760000"/>
                            <a:gd name="connsiteY10" fmla="*/ 83600 h 334400"/>
                            <a:gd name="connsiteX11" fmla="*/ 760000 w 760000"/>
                            <a:gd name="connsiteY11" fmla="*/ 2508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60000" h="334400">
                              <a:moveTo>
                                <a:pt x="0" y="0"/>
                              </a:moveTo>
                              <a:lnTo>
                                <a:pt x="760000" y="0"/>
                              </a:lnTo>
                              <a:lnTo>
                                <a:pt x="760000" y="334400"/>
                              </a:lnTo>
                              <a:lnTo>
                                <a:pt x="0" y="3344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Staff</a:t>
                            </a:r>
                          </a:p>
                        </a:txBody>
                        <a:useSpRect/>
                      </a:txSp>
                    </a:sp>
                    <a:sp>
                      <a:nvSpPr>
                        <a:cNvPr id="173" name="Text 173"/>
                        <a:cNvSpPr txBox="1"/>
                      </a:nvSpPr>
                      <a:spPr>
                        <a:xfrm>
                          <a:off x="4867292" y="19090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Acknowledgement</a:t>
                            </a:r>
                          </a:p>
                        </a:txBody>
                        <a:useSpRect/>
                      </a:txSp>
                    </a:sp>
                    <a:sp>
                      <a:nvSpPr>
                        <a:cNvPr id="174" name="Text 174"/>
                        <a:cNvSpPr txBox="1"/>
                      </a:nvSpPr>
                      <a:spPr>
                        <a:xfrm>
                          <a:off x="4867292" y="24106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Add Patient Details</a:t>
                            </a:r>
                          </a:p>
                        </a:txBody>
                        <a:useSpRect/>
                      </a:txSp>
                    </a:sp>
                    <a:sp>
                      <a:nvSpPr>
                        <a:cNvPr id="175" name="Text 175"/>
                        <a:cNvSpPr txBox="1"/>
                      </a:nvSpPr>
                      <a:spPr>
                        <a:xfrm>
                          <a:off x="5049692" y="30034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Add Doctor Details</a:t>
                            </a:r>
                          </a:p>
                        </a:txBody>
                        <a:useSpRect/>
                      </a:txSp>
                    </a:sp>
                    <a:sp>
                      <a:nvSpPr>
                        <a:cNvPr id="176" name="Text 176"/>
                        <a:cNvSpPr txBox="1"/>
                      </a:nvSpPr>
                      <a:spPr>
                        <a:xfrm>
                          <a:off x="5049692" y="3530072"/>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Acknowledgement</a:t>
                            </a:r>
                          </a:p>
                        </a:txBody>
                        <a:useSpRect/>
                      </a:txSp>
                    </a:sp>
                    <a:sp>
                      <a:nvSpPr>
                        <a:cNvPr id="177" name="Text 177"/>
                        <a:cNvSpPr txBox="1"/>
                      </a:nvSpPr>
                      <a:spPr>
                        <a:xfrm>
                          <a:off x="5049692" y="38850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Add Staff Details</a:t>
                            </a:r>
                          </a:p>
                        </a:txBody>
                        <a:useSpRect/>
                      </a:txSp>
                    </a:sp>
                    <a:sp>
                      <a:nvSpPr>
                        <a:cNvPr id="178" name="Text 178"/>
                        <a:cNvSpPr txBox="1"/>
                      </a:nvSpPr>
                      <a:spPr>
                        <a:xfrm>
                          <a:off x="2549292" y="3606072"/>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Staff details</a:t>
                            </a:r>
                          </a:p>
                        </a:txBody>
                        <a:useSpRect/>
                      </a:txSp>
                    </a:sp>
                    <a:sp>
                      <a:nvSpPr>
                        <a:cNvPr id="179" name="Text 179"/>
                        <a:cNvSpPr txBox="1"/>
                      </a:nvSpPr>
                      <a:spPr>
                        <a:xfrm>
                          <a:off x="2655692" y="30034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Doctor details</a:t>
                            </a:r>
                          </a:p>
                        </a:txBody>
                        <a:useSpRect/>
                      </a:txSp>
                    </a:sp>
                    <a:sp>
                      <a:nvSpPr>
                        <a:cNvPr id="180" name="Text 180"/>
                        <a:cNvSpPr txBox="1"/>
                      </a:nvSpPr>
                      <a:spPr>
                        <a:xfrm>
                          <a:off x="2480892" y="19090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Patient details</a:t>
                            </a:r>
                          </a:p>
                        </a:txBody>
                        <a:useSpRect/>
                      </a:txSp>
                    </a:sp>
                    <a:sp>
                      <a:nvSpPr>
                        <a:cNvPr id="181" name="Text 181"/>
                        <a:cNvSpPr txBox="1"/>
                      </a:nvSpPr>
                      <a:spPr>
                        <a:xfrm>
                          <a:off x="2184492" y="4318205"/>
                          <a:ext cx="1109600" cy="210526"/>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Request For Allocation List</a:t>
                            </a:r>
                          </a:p>
                        </a:txBody>
                        <a:useSpRect/>
                      </a:txSp>
                    </a:sp>
                    <a:sp>
                      <a:nvSpPr>
                        <a:cNvPr id="182" name="Text 182"/>
                        <a:cNvSpPr txBox="1"/>
                      </a:nvSpPr>
                      <a:spPr>
                        <a:xfrm>
                          <a:off x="3332092" y="4439800"/>
                          <a:ext cx="7448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Allocation List</a:t>
                            </a:r>
                          </a:p>
                        </a:txBody>
                        <a:useSpRect/>
                      </a:txSp>
                    </a:sp>
                    <a:sp>
                      <a:nvSpPr>
                        <a:cNvPr id="183" name="Text 183"/>
                        <a:cNvSpPr txBox="1"/>
                      </a:nvSpPr>
                      <a:spPr>
                        <a:xfrm>
                          <a:off x="2184492" y="3174400"/>
                          <a:ext cx="608000" cy="2660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Hospital managment System</a:t>
                            </a:r>
                          </a:p>
                        </a:txBody>
                        <a:useSpRect/>
                      </a:txSp>
                    </a:sp>
                    <a:sp>
                      <a:nvSpPr>
                        <a:cNvPr id="184" name="Text 184"/>
                        <a:cNvSpPr txBox="1"/>
                      </a:nvSpPr>
                      <a:spPr>
                        <a:xfrm>
                          <a:off x="1914692" y="3216200"/>
                          <a:ext cx="254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D1</a:t>
                            </a:r>
                          </a:p>
                        </a:txBody>
                        <a:useSpRect/>
                      </a:txSp>
                    </a:sp>
                    <a:sp>
                      <a:nvSpPr>
                        <a:cNvPr id="185" name="Text 185"/>
                        <a:cNvSpPr txBox="1"/>
                      </a:nvSpPr>
                      <a:spPr>
                        <a:xfrm>
                          <a:off x="5049692" y="41510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 Staff Details Added</a:t>
                            </a:r>
                          </a:p>
                        </a:txBody>
                        <a:useSpRect/>
                      </a:txSp>
                    </a:sp>
                    <a:sp>
                      <a:nvSpPr>
                        <a:cNvPr id="186" name="Text 186"/>
                        <a:cNvSpPr txBox="1"/>
                      </a:nvSpPr>
                      <a:spPr>
                        <a:xfrm>
                          <a:off x="1901708" y="1901400"/>
                          <a:ext cx="5340583" cy="611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87" name="Text 187"/>
                        <a:cNvSpPr txBox="1"/>
                      </a:nvSpPr>
                      <a:spPr>
                        <a:xfrm>
                          <a:off x="1901708" y="3123480"/>
                          <a:ext cx="5340583" cy="611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88" name="Text 188"/>
                        <a:cNvSpPr txBox="1"/>
                      </a:nvSpPr>
                      <a:spPr>
                        <a:xfrm>
                          <a:off x="1901708" y="4345560"/>
                          <a:ext cx="5340583" cy="611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89" name="Text 189"/>
                        <a:cNvSpPr txBox="1"/>
                      </a:nvSpPr>
                      <a:spPr>
                        <a:xfrm>
                          <a:off x="1901708" y="1901400"/>
                          <a:ext cx="5340583" cy="611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90" name="Text 190"/>
                        <a:cNvSpPr txBox="1"/>
                      </a:nvSpPr>
                      <a:spPr>
                        <a:xfrm>
                          <a:off x="1901708" y="3123480"/>
                          <a:ext cx="5340583" cy="611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91" name="Text 191"/>
                        <a:cNvSpPr txBox="1"/>
                      </a:nvSpPr>
                      <a:spPr>
                        <a:xfrm>
                          <a:off x="1901708" y="4345560"/>
                          <a:ext cx="5340583" cy="611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92" name="Text 192"/>
                        <a:cNvSpPr txBox="1"/>
                      </a:nvSpPr>
                      <a:spPr>
                        <a:xfrm>
                          <a:off x="1901708" y="1901400"/>
                          <a:ext cx="5340583" cy="611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93" name="Text 193"/>
                        <a:cNvSpPr txBox="1"/>
                      </a:nvSpPr>
                      <a:spPr>
                        <a:xfrm>
                          <a:off x="1901708" y="3123480"/>
                          <a:ext cx="5340583" cy="611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94" name="Text 194"/>
                        <a:cNvSpPr txBox="1"/>
                      </a:nvSpPr>
                      <a:spPr>
                        <a:xfrm>
                          <a:off x="1901708" y="4345560"/>
                          <a:ext cx="5340583" cy="61104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3974F8" w:rsidRPr="0099349B" w:rsidRDefault="003974F8" w:rsidP="003974F8">
      <w:pPr>
        <w:rPr>
          <w:rFonts w:ascii="Times New Roman" w:hAnsi="Times New Roman" w:cs="Times New Roman"/>
          <w:sz w:val="24"/>
          <w:szCs w:val="24"/>
          <w:lang w:eastAsia="en-US"/>
        </w:rPr>
      </w:pPr>
    </w:p>
    <w:p w:rsidR="003974F8" w:rsidRPr="0099349B" w:rsidRDefault="003974F8" w:rsidP="003974F8">
      <w:pPr>
        <w:pStyle w:val="ListParagraph"/>
        <w:rPr>
          <w:rFonts w:ascii="Times New Roman" w:hAnsi="Times New Roman" w:cs="Times New Roman"/>
          <w:sz w:val="24"/>
          <w:szCs w:val="24"/>
        </w:rPr>
      </w:pPr>
    </w:p>
    <w:p w:rsidR="003974F8" w:rsidRPr="0099349B" w:rsidRDefault="003974F8" w:rsidP="003974F8">
      <w:pPr>
        <w:rPr>
          <w:rFonts w:ascii="Times New Roman" w:hAnsi="Times New Roman" w:cs="Times New Roman"/>
          <w:sz w:val="24"/>
          <w:szCs w:val="24"/>
          <w:lang w:eastAsia="en-US"/>
        </w:rPr>
      </w:pPr>
      <w:r w:rsidRPr="0099349B">
        <w:rPr>
          <w:rFonts w:ascii="Times New Roman" w:hAnsi="Times New Roman" w:cs="Times New Roman"/>
          <w:sz w:val="24"/>
          <w:szCs w:val="24"/>
        </w:rPr>
        <w:br w:type="page"/>
      </w:r>
    </w:p>
    <w:p w:rsidR="00FB6B54" w:rsidRPr="0099349B" w:rsidRDefault="00FB6B54" w:rsidP="00FB6B54">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3974F8" w:rsidRDefault="003974F8" w:rsidP="003974F8">
      <w:pPr>
        <w:pStyle w:val="ListParagraph"/>
        <w:rPr>
          <w:rFonts w:ascii="Times New Roman" w:hAnsi="Times New Roman" w:cs="Times New Roman"/>
          <w:sz w:val="24"/>
          <w:szCs w:val="24"/>
        </w:rPr>
      </w:pPr>
    </w:p>
    <w:p w:rsidR="003974F8" w:rsidRDefault="003974F8" w:rsidP="003974F8">
      <w:pPr>
        <w:pStyle w:val="ListParagraph"/>
        <w:rPr>
          <w:rFonts w:ascii="Times New Roman" w:hAnsi="Times New Roman" w:cs="Times New Roman"/>
          <w:sz w:val="24"/>
          <w:szCs w:val="24"/>
        </w:rPr>
      </w:pPr>
    </w:p>
    <w:p w:rsidR="002114A2" w:rsidRDefault="002114A2" w:rsidP="003974F8">
      <w:pPr>
        <w:pStyle w:val="ListParagraph"/>
        <w:jc w:val="center"/>
        <w:rPr>
          <w:rFonts w:ascii="Times New Roman" w:hAnsi="Times New Roman" w:cs="Times New Roman"/>
          <w:sz w:val="24"/>
          <w:szCs w:val="24"/>
        </w:rPr>
      </w:pPr>
    </w:p>
    <w:p w:rsidR="003974F8" w:rsidRDefault="00EE1A1E" w:rsidP="003974F8">
      <w:pPr>
        <w:pStyle w:val="ListParagraph"/>
        <w:jc w:val="center"/>
        <w:rPr>
          <w:rFonts w:ascii="Times New Roman" w:hAnsi="Times New Roman" w:cs="Times New Roman"/>
          <w:sz w:val="24"/>
          <w:szCs w:val="24"/>
        </w:rPr>
      </w:pPr>
      <w:r>
        <w:rPr>
          <w:rFonts w:ascii="Times New Roman" w:hAnsi="Times New Roman" w:cs="Times New Roman"/>
          <w:sz w:val="24"/>
          <w:szCs w:val="24"/>
        </w:rPr>
        <w:t>DFD</w:t>
      </w:r>
      <w:r w:rsidR="003974F8">
        <w:rPr>
          <w:rFonts w:ascii="Times New Roman" w:hAnsi="Times New Roman" w:cs="Times New Roman"/>
          <w:sz w:val="24"/>
          <w:szCs w:val="24"/>
        </w:rPr>
        <w:t xml:space="preserve"> 2 Level</w:t>
      </w:r>
    </w:p>
    <w:p w:rsidR="003974F8" w:rsidRPr="0099349B" w:rsidRDefault="003974F8" w:rsidP="003974F8">
      <w:pPr>
        <w:pStyle w:val="ListParagraph"/>
        <w:jc w:val="center"/>
        <w:rPr>
          <w:rFonts w:ascii="Times New Roman" w:hAnsi="Times New Roman" w:cs="Times New Roman"/>
          <w:sz w:val="24"/>
          <w:szCs w:val="24"/>
        </w:rPr>
      </w:pPr>
    </w:p>
    <w:p w:rsidR="003974F8" w:rsidRPr="0099349B" w:rsidRDefault="003974F8" w:rsidP="003974F8">
      <w:pPr>
        <w:pStyle w:val="ListParagraph"/>
        <w:rPr>
          <w:rFonts w:ascii="Times New Roman" w:hAnsi="Times New Roman" w:cs="Times New Roman"/>
          <w:sz w:val="24"/>
          <w:szCs w:val="24"/>
        </w:rPr>
      </w:pPr>
      <w:r w:rsidRPr="0099349B">
        <w:rPr>
          <w:rFonts w:ascii="Times New Roman" w:hAnsi="Times New Roman" w:cs="Times New Roman"/>
          <w:noProof/>
          <w:sz w:val="24"/>
          <w:szCs w:val="24"/>
          <w:lang w:bidi="gu-IN"/>
        </w:rPr>
        <w:drawing>
          <wp:inline distT="0" distB="0" distL="0" distR="0">
            <wp:extent cx="5328394" cy="2766400"/>
            <wp:effectExtent l="19050" t="0" r="0" b="0"/>
            <wp:docPr id="24" name="Object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28394" cy="2766400"/>
                      <a:chOff x="1907803" y="2045800"/>
                      <a:chExt cx="5328394" cy="2766400"/>
                    </a:xfrm>
                  </a:grpSpPr>
                  <a:grpSp>
                    <a:nvGrpSpPr>
                      <a:cNvPr id="128" name="Group128"/>
                      <a:cNvGrpSpPr/>
                    </a:nvGrpSpPr>
                    <a:grpSpPr>
                      <a:xfrm>
                        <a:off x="1907803" y="2045800"/>
                        <a:ext cx="5328394" cy="2766400"/>
                        <a:chOff x="1907803" y="2045800"/>
                        <a:chExt cx="5328394" cy="2766400"/>
                      </a:xfrm>
                    </a:grpSpPr>
                    <a:grpSp>
                      <a:nvGrpSpPr>
                        <a:cNvPr id="3" name="Group 129"/>
                        <a:cNvGrpSpPr/>
                      </a:nvGrpSpPr>
                      <a:grpSpPr>
                        <a:xfrm>
                          <a:off x="3861797" y="2106600"/>
                          <a:ext cx="965200" cy="904400"/>
                          <a:chOff x="3861797" y="2106600"/>
                          <a:chExt cx="965200" cy="904400"/>
                        </a:xfrm>
                      </a:grpSpPr>
                      <a:sp>
                        <a:nvSpPr>
                          <a:cNvPr id="101" name="Composite State"/>
                          <a:cNvSpPr/>
                        </a:nvSpPr>
                        <a:spPr>
                          <a:xfrm>
                            <a:off x="3861797" y="2106600"/>
                            <a:ext cx="965200" cy="904400"/>
                          </a:xfrm>
                          <a:custGeom>
                            <a:avLst/>
                            <a:gdLst>
                              <a:gd name="connsiteX0" fmla="*/ 482600 w 965200"/>
                              <a:gd name="connsiteY0" fmla="*/ 904400 h 904400"/>
                              <a:gd name="connsiteX1" fmla="*/ 482600 w 965200"/>
                              <a:gd name="connsiteY1" fmla="*/ 0 h 904400"/>
                              <a:gd name="connsiteX2" fmla="*/ 965200 w 965200"/>
                              <a:gd name="connsiteY2" fmla="*/ 452200 h 904400"/>
                              <a:gd name="connsiteX3" fmla="*/ 0 w 965200"/>
                              <a:gd name="connsiteY3" fmla="*/ 452200 h 904400"/>
                              <a:gd name="connsiteX4" fmla="*/ 241300 w 965200"/>
                              <a:gd name="connsiteY4" fmla="*/ 0 h 904400"/>
                              <a:gd name="connsiteX5" fmla="*/ 723900 w 965200"/>
                              <a:gd name="connsiteY5" fmla="*/ 0 h 904400"/>
                              <a:gd name="connsiteX6" fmla="*/ 241300 w 965200"/>
                              <a:gd name="connsiteY6" fmla="*/ 904400 h 904400"/>
                              <a:gd name="connsiteX7" fmla="*/ 723900 w 965200"/>
                              <a:gd name="connsiteY7" fmla="*/ 904400 h 904400"/>
                              <a:gd name="connsiteX8" fmla="*/ 0 w 965200"/>
                              <a:gd name="connsiteY8" fmla="*/ 226100 h 904400"/>
                              <a:gd name="connsiteX9" fmla="*/ 0 w 965200"/>
                              <a:gd name="connsiteY9" fmla="*/ 678300 h 904400"/>
                              <a:gd name="connsiteX10" fmla="*/ 965200 w 965200"/>
                              <a:gd name="connsiteY10" fmla="*/ 226100 h 904400"/>
                              <a:gd name="connsiteX11" fmla="*/ 965200 w 965200"/>
                              <a:gd name="connsiteY11" fmla="*/ 678300 h 90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965200" h="904400" stroke="0">
                                <a:moveTo>
                                  <a:pt x="893388" y="904400"/>
                                </a:moveTo>
                                <a:cubicBezTo>
                                  <a:pt x="933052" y="904400"/>
                                  <a:pt x="965200" y="872252"/>
                                  <a:pt x="965200" y="832588"/>
                                </a:cubicBezTo>
                                <a:lnTo>
                                  <a:pt x="965200" y="71811"/>
                                </a:lnTo>
                                <a:cubicBezTo>
                                  <a:pt x="965200" y="32150"/>
                                  <a:pt x="933052" y="0"/>
                                  <a:pt x="893388" y="0"/>
                                </a:cubicBezTo>
                                <a:lnTo>
                                  <a:pt x="71811" y="0"/>
                                </a:lnTo>
                                <a:cubicBezTo>
                                  <a:pt x="32150" y="0"/>
                                  <a:pt x="0" y="32150"/>
                                  <a:pt x="0" y="71811"/>
                                </a:cubicBezTo>
                                <a:lnTo>
                                  <a:pt x="0" y="832588"/>
                                </a:lnTo>
                                <a:cubicBezTo>
                                  <a:pt x="0" y="872252"/>
                                  <a:pt x="32150" y="904400"/>
                                  <a:pt x="71811" y="904400"/>
                                </a:cubicBezTo>
                                <a:lnTo>
                                  <a:pt x="893388" y="904400"/>
                                </a:lnTo>
                                <a:close/>
                              </a:path>
                              <a:path w="965200" h="904400" fill="none">
                                <a:moveTo>
                                  <a:pt x="893388" y="904400"/>
                                </a:moveTo>
                                <a:cubicBezTo>
                                  <a:pt x="933052" y="904400"/>
                                  <a:pt x="965200" y="872252"/>
                                  <a:pt x="965200" y="832588"/>
                                </a:cubicBezTo>
                                <a:lnTo>
                                  <a:pt x="965200" y="71811"/>
                                </a:lnTo>
                                <a:cubicBezTo>
                                  <a:pt x="965200" y="32150"/>
                                  <a:pt x="933052" y="0"/>
                                  <a:pt x="893388" y="0"/>
                                </a:cubicBezTo>
                                <a:lnTo>
                                  <a:pt x="71811" y="0"/>
                                </a:lnTo>
                                <a:cubicBezTo>
                                  <a:pt x="32150" y="0"/>
                                  <a:pt x="0" y="32150"/>
                                  <a:pt x="0" y="71811"/>
                                </a:cubicBezTo>
                                <a:lnTo>
                                  <a:pt x="0" y="832588"/>
                                </a:lnTo>
                                <a:cubicBezTo>
                                  <a:pt x="0" y="872252"/>
                                  <a:pt x="32150" y="904400"/>
                                  <a:pt x="71811" y="904400"/>
                                </a:cubicBezTo>
                                <a:lnTo>
                                  <a:pt x="893388" y="904400"/>
                                </a:lnTo>
                                <a:close/>
                                <a:moveTo>
                                  <a:pt x="0" y="253232"/>
                                </a:moveTo>
                                <a:lnTo>
                                  <a:pt x="965200" y="253232"/>
                                </a:lnTo>
                              </a:path>
                            </a:pathLst>
                          </a:custGeom>
                          <a:solidFill>
                            <a:srgbClr val="3498DB"/>
                          </a:solidFill>
                          <a:ln w="7600" cap="flat">
                            <a:solidFill>
                              <a:srgbClr val="3498DB"/>
                            </a:solidFill>
                            <a:bevel/>
                          </a:ln>
                        </a:spPr>
                      </a:sp>
                      <a:sp>
                        <a:nvSpPr>
                          <a:cNvPr id="130" name="Text 130"/>
                          <a:cNvSpPr txBox="1"/>
                        </a:nvSpPr>
                        <a:spPr>
                          <a:xfrm>
                            <a:off x="3861797" y="2332700"/>
                            <a:ext cx="965200" cy="6783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Admission System</a:t>
                              </a:r>
                            </a:p>
                          </a:txBody>
                          <a:useSpRect/>
                        </a:txSp>
                      </a:sp>
                      <a:sp>
                        <a:nvSpPr>
                          <a:cNvPr id="131" name="Text 131"/>
                          <a:cNvSpPr txBox="1"/>
                        </a:nvSpPr>
                        <a:spPr>
                          <a:xfrm>
                            <a:off x="3861797" y="2120166"/>
                            <a:ext cx="965200" cy="2261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2.1</a:t>
                              </a:r>
                            </a:p>
                          </a:txBody>
                          <a:useSpRect/>
                        </a:txSp>
                      </a:sp>
                    </a:grpSp>
                    <a:grpSp>
                      <a:nvGrpSpPr>
                        <a:cNvPr id="4" name="Group 132"/>
                        <a:cNvGrpSpPr/>
                      </a:nvGrpSpPr>
                      <a:grpSpPr>
                        <a:xfrm>
                          <a:off x="3861797" y="3657000"/>
                          <a:ext cx="965200" cy="1071600"/>
                          <a:chOff x="3861797" y="3657000"/>
                          <a:chExt cx="965200" cy="1071600"/>
                        </a:xfrm>
                      </a:grpSpPr>
                      <a:sp>
                        <a:nvSpPr>
                          <a:cNvPr id="102" name="Composite State"/>
                          <a:cNvSpPr/>
                        </a:nvSpPr>
                        <a:spPr>
                          <a:xfrm>
                            <a:off x="3861797" y="3657000"/>
                            <a:ext cx="965200" cy="1071600"/>
                          </a:xfrm>
                          <a:custGeom>
                            <a:avLst/>
                            <a:gdLst>
                              <a:gd name="connsiteX0" fmla="*/ 482600 w 965200"/>
                              <a:gd name="connsiteY0" fmla="*/ 1071600 h 1071600"/>
                              <a:gd name="connsiteX1" fmla="*/ 482600 w 965200"/>
                              <a:gd name="connsiteY1" fmla="*/ 0 h 1071600"/>
                              <a:gd name="connsiteX2" fmla="*/ 965200 w 965200"/>
                              <a:gd name="connsiteY2" fmla="*/ 535800 h 1071600"/>
                              <a:gd name="connsiteX3" fmla="*/ 0 w 965200"/>
                              <a:gd name="connsiteY3" fmla="*/ 535800 h 1071600"/>
                              <a:gd name="connsiteX4" fmla="*/ 241300 w 965200"/>
                              <a:gd name="connsiteY4" fmla="*/ 0 h 1071600"/>
                              <a:gd name="connsiteX5" fmla="*/ 723900 w 965200"/>
                              <a:gd name="connsiteY5" fmla="*/ 0 h 1071600"/>
                              <a:gd name="connsiteX6" fmla="*/ 241300 w 965200"/>
                              <a:gd name="connsiteY6" fmla="*/ 1071600 h 1071600"/>
                              <a:gd name="connsiteX7" fmla="*/ 723900 w 965200"/>
                              <a:gd name="connsiteY7" fmla="*/ 1071600 h 1071600"/>
                              <a:gd name="connsiteX8" fmla="*/ 0 w 965200"/>
                              <a:gd name="connsiteY8" fmla="*/ 267900 h 1071600"/>
                              <a:gd name="connsiteX9" fmla="*/ 0 w 965200"/>
                              <a:gd name="connsiteY9" fmla="*/ 803700 h 1071600"/>
                              <a:gd name="connsiteX10" fmla="*/ 965200 w 965200"/>
                              <a:gd name="connsiteY10" fmla="*/ 267900 h 1071600"/>
                              <a:gd name="connsiteX11" fmla="*/ 965200 w 965200"/>
                              <a:gd name="connsiteY11" fmla="*/ 803700 h 10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965200" h="1071600" stroke="0">
                                <a:moveTo>
                                  <a:pt x="893388" y="1071600"/>
                                </a:moveTo>
                                <a:cubicBezTo>
                                  <a:pt x="933052" y="1071600"/>
                                  <a:pt x="965200" y="1039452"/>
                                  <a:pt x="965200" y="999788"/>
                                </a:cubicBezTo>
                                <a:lnTo>
                                  <a:pt x="965200" y="71811"/>
                                </a:lnTo>
                                <a:cubicBezTo>
                                  <a:pt x="965200" y="32150"/>
                                  <a:pt x="933052" y="0"/>
                                  <a:pt x="893388" y="0"/>
                                </a:cubicBezTo>
                                <a:lnTo>
                                  <a:pt x="71811" y="0"/>
                                </a:lnTo>
                                <a:cubicBezTo>
                                  <a:pt x="32150" y="0"/>
                                  <a:pt x="0" y="32150"/>
                                  <a:pt x="0" y="71811"/>
                                </a:cubicBezTo>
                                <a:lnTo>
                                  <a:pt x="0" y="999788"/>
                                </a:lnTo>
                                <a:cubicBezTo>
                                  <a:pt x="0" y="1039452"/>
                                  <a:pt x="32150" y="1071600"/>
                                  <a:pt x="71811" y="1071600"/>
                                </a:cubicBezTo>
                                <a:lnTo>
                                  <a:pt x="893388" y="1071600"/>
                                </a:lnTo>
                                <a:close/>
                              </a:path>
                              <a:path w="965200" h="1071600" fill="none">
                                <a:moveTo>
                                  <a:pt x="893388" y="1071600"/>
                                </a:moveTo>
                                <a:cubicBezTo>
                                  <a:pt x="933052" y="1071600"/>
                                  <a:pt x="965200" y="1039452"/>
                                  <a:pt x="965200" y="999788"/>
                                </a:cubicBezTo>
                                <a:lnTo>
                                  <a:pt x="965200" y="71811"/>
                                </a:lnTo>
                                <a:cubicBezTo>
                                  <a:pt x="965200" y="32150"/>
                                  <a:pt x="933052" y="0"/>
                                  <a:pt x="893388" y="0"/>
                                </a:cubicBezTo>
                                <a:lnTo>
                                  <a:pt x="71811" y="0"/>
                                </a:lnTo>
                                <a:cubicBezTo>
                                  <a:pt x="32150" y="0"/>
                                  <a:pt x="0" y="32150"/>
                                  <a:pt x="0" y="71811"/>
                                </a:cubicBezTo>
                                <a:lnTo>
                                  <a:pt x="0" y="999788"/>
                                </a:lnTo>
                                <a:cubicBezTo>
                                  <a:pt x="0" y="1039452"/>
                                  <a:pt x="32150" y="1071600"/>
                                  <a:pt x="71811" y="1071600"/>
                                </a:cubicBezTo>
                                <a:lnTo>
                                  <a:pt x="893388" y="1071600"/>
                                </a:lnTo>
                                <a:close/>
                                <a:moveTo>
                                  <a:pt x="0" y="300048"/>
                                </a:moveTo>
                                <a:lnTo>
                                  <a:pt x="965200" y="300048"/>
                                </a:lnTo>
                              </a:path>
                            </a:pathLst>
                          </a:custGeom>
                          <a:solidFill>
                            <a:srgbClr val="3498DB"/>
                          </a:solidFill>
                          <a:ln w="7600" cap="flat">
                            <a:solidFill>
                              <a:srgbClr val="3498DB"/>
                            </a:solidFill>
                            <a:bevel/>
                          </a:ln>
                        </a:spPr>
                      </a:sp>
                      <a:sp>
                        <a:nvSpPr>
                          <a:cNvPr id="133" name="Text 133"/>
                          <a:cNvSpPr txBox="1"/>
                        </a:nvSpPr>
                        <a:spPr>
                          <a:xfrm>
                            <a:off x="3861797" y="3924900"/>
                            <a:ext cx="965200" cy="8037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Appoinment System</a:t>
                              </a:r>
                            </a:p>
                          </a:txBody>
                          <a:useSpRect/>
                        </a:txSp>
                      </a:sp>
                      <a:sp>
                        <a:nvSpPr>
                          <a:cNvPr id="134" name="Text 134"/>
                          <a:cNvSpPr txBox="1"/>
                        </a:nvSpPr>
                        <a:spPr>
                          <a:xfrm>
                            <a:off x="3861797" y="3673074"/>
                            <a:ext cx="965200" cy="2679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2.2</a:t>
                              </a:r>
                            </a:p>
                          </a:txBody>
                          <a:useSpRect/>
                        </a:txSp>
                      </a:sp>
                    </a:grpSp>
                    <a:sp>
                      <a:nvSpPr>
                        <a:cNvPr id="103" name="Object"/>
                        <a:cNvSpPr/>
                      </a:nvSpPr>
                      <a:spPr>
                        <a:xfrm>
                          <a:off x="6415397" y="3033800"/>
                          <a:ext cx="760000" cy="334400"/>
                        </a:xfrm>
                        <a:custGeom>
                          <a:avLst/>
                          <a:gdLst>
                            <a:gd name="connsiteX0" fmla="*/ 0 w 760000"/>
                            <a:gd name="connsiteY0" fmla="*/ 167200 h 334400"/>
                            <a:gd name="connsiteX1" fmla="*/ 380000 w 760000"/>
                            <a:gd name="connsiteY1" fmla="*/ 0 h 334400"/>
                            <a:gd name="connsiteX2" fmla="*/ 760000 w 760000"/>
                            <a:gd name="connsiteY2" fmla="*/ 167200 h 334400"/>
                            <a:gd name="connsiteX3" fmla="*/ 380000 w 760000"/>
                            <a:gd name="connsiteY3" fmla="*/ 334400 h 334400"/>
                            <a:gd name="connsiteX4" fmla="*/ 190000 w 760000"/>
                            <a:gd name="connsiteY4" fmla="*/ 0 h 334400"/>
                            <a:gd name="connsiteX5" fmla="*/ 570000 w 760000"/>
                            <a:gd name="connsiteY5" fmla="*/ 0 h 334400"/>
                            <a:gd name="connsiteX6" fmla="*/ 190000 w 760000"/>
                            <a:gd name="connsiteY6" fmla="*/ 334400 h 334400"/>
                            <a:gd name="connsiteX7" fmla="*/ 570000 w 760000"/>
                            <a:gd name="connsiteY7" fmla="*/ 334400 h 334400"/>
                            <a:gd name="connsiteX8" fmla="*/ 0 w 760000"/>
                            <a:gd name="connsiteY8" fmla="*/ 83600 h 334400"/>
                            <a:gd name="connsiteX9" fmla="*/ 0 w 760000"/>
                            <a:gd name="connsiteY9" fmla="*/ 250800 h 334400"/>
                            <a:gd name="connsiteX10" fmla="*/ 760000 w 760000"/>
                            <a:gd name="connsiteY10" fmla="*/ 83600 h 334400"/>
                            <a:gd name="connsiteX11" fmla="*/ 760000 w 760000"/>
                            <a:gd name="connsiteY11" fmla="*/ 2508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60000" h="334400">
                              <a:moveTo>
                                <a:pt x="0" y="0"/>
                              </a:moveTo>
                              <a:lnTo>
                                <a:pt x="760000" y="0"/>
                              </a:lnTo>
                              <a:lnTo>
                                <a:pt x="760000" y="334400"/>
                              </a:lnTo>
                              <a:lnTo>
                                <a:pt x="0" y="3344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Receptionist</a:t>
                            </a:r>
                          </a:p>
                        </a:txBody>
                        <a:useSpRect/>
                      </a:txSp>
                    </a:sp>
                    <a:sp>
                      <a:nvSpPr>
                        <a:cNvPr id="104" name="Control Flow 2"/>
                        <a:cNvSpPr/>
                      </a:nvSpPr>
                      <a:spPr>
                        <a:xfrm>
                          <a:off x="3861797" y="2558801"/>
                          <a:ext cx="1531400" cy="630798"/>
                        </a:xfrm>
                        <a:custGeom>
                          <a:avLst/>
                          <a:gdLst/>
                          <a:ahLst/>
                          <a:cxnLst/>
                          <a:rect l="0" t="0" r="0" b="0"/>
                          <a:pathLst>
                            <a:path w="1531400" h="630798" fill="none">
                              <a:moveTo>
                                <a:pt x="0" y="0"/>
                              </a:moveTo>
                              <a:lnTo>
                                <a:pt x="-1531400" y="0"/>
                              </a:lnTo>
                              <a:lnTo>
                                <a:pt x="-1531400" y="630798"/>
                              </a:lnTo>
                            </a:path>
                          </a:pathLst>
                        </a:custGeom>
                        <a:solidFill>
                          <a:srgbClr val="000000"/>
                        </a:solidFill>
                        <a:ln w="7600" cap="flat">
                          <a:solidFill>
                            <a:srgbClr val="000000"/>
                          </a:solidFill>
                          <a:bevel/>
                          <a:tailEnd type="arrow" w="lg" len="lg"/>
                        </a:ln>
                      </a:spPr>
                    </a:sp>
                    <a:sp>
                      <a:nvSpPr>
                        <a:cNvPr id="105" name="Control Flow 2"/>
                        <a:cNvSpPr/>
                      </a:nvSpPr>
                      <a:spPr>
                        <a:xfrm>
                          <a:off x="4585697" y="3011000"/>
                          <a:ext cx="1829700" cy="273600"/>
                        </a:xfrm>
                        <a:custGeom>
                          <a:avLst/>
                          <a:gdLst/>
                          <a:ahLst/>
                          <a:cxnLst/>
                          <a:rect l="0" t="0" r="0" b="0"/>
                          <a:pathLst>
                            <a:path w="1829700" h="273600" fill="none">
                              <a:moveTo>
                                <a:pt x="0" y="0"/>
                              </a:moveTo>
                              <a:lnTo>
                                <a:pt x="-1900" y="273600"/>
                              </a:lnTo>
                              <a:lnTo>
                                <a:pt x="1829700" y="273600"/>
                              </a:lnTo>
                            </a:path>
                          </a:pathLst>
                        </a:custGeom>
                        <a:solidFill>
                          <a:srgbClr val="000000"/>
                        </a:solidFill>
                        <a:ln w="7600" cap="flat">
                          <a:solidFill>
                            <a:srgbClr val="000000"/>
                          </a:solidFill>
                          <a:bevel/>
                          <a:tailEnd type="arrow" w="lg" len="lg"/>
                        </a:ln>
                      </a:spPr>
                    </a:sp>
                    <a:sp>
                      <a:nvSpPr>
                        <a:cNvPr id="106" name="Control Flow 2"/>
                        <a:cNvSpPr/>
                      </a:nvSpPr>
                      <a:spPr>
                        <a:xfrm>
                          <a:off x="4826997" y="3924900"/>
                          <a:ext cx="1778400" cy="556700"/>
                        </a:xfrm>
                        <a:custGeom>
                          <a:avLst/>
                          <a:gdLst/>
                          <a:ahLst/>
                          <a:cxnLst/>
                          <a:rect l="0" t="0" r="0" b="0"/>
                          <a:pathLst>
                            <a:path w="1778400" h="556700" fill="none">
                              <a:moveTo>
                                <a:pt x="0" y="0"/>
                              </a:moveTo>
                              <a:lnTo>
                                <a:pt x="1778400" y="0"/>
                              </a:lnTo>
                              <a:lnTo>
                                <a:pt x="1778400" y="-556700"/>
                              </a:lnTo>
                            </a:path>
                          </a:pathLst>
                        </a:custGeom>
                        <a:solidFill>
                          <a:srgbClr val="000000"/>
                        </a:solidFill>
                        <a:ln w="7600" cap="flat">
                          <a:solidFill>
                            <a:srgbClr val="000000"/>
                          </a:solidFill>
                          <a:bevel/>
                          <a:tailEnd type="arrow" w="lg" len="lg"/>
                        </a:ln>
                      </a:spPr>
                    </a:sp>
                    <a:sp>
                      <a:nvSpPr>
                        <a:cNvPr id="108" name="Control Flow 2"/>
                        <a:cNvSpPr/>
                      </a:nvSpPr>
                      <a:spPr>
                        <a:xfrm>
                          <a:off x="6605397" y="3033800"/>
                          <a:ext cx="1778400" cy="701100"/>
                        </a:xfrm>
                        <a:custGeom>
                          <a:avLst/>
                          <a:gdLst/>
                          <a:ahLst/>
                          <a:cxnLst/>
                          <a:rect l="0" t="0" r="0" b="0"/>
                          <a:pathLst>
                            <a:path w="1778400" h="701100" fill="none">
                              <a:moveTo>
                                <a:pt x="0" y="0"/>
                              </a:moveTo>
                              <a:lnTo>
                                <a:pt x="0" y="-701100"/>
                              </a:lnTo>
                              <a:lnTo>
                                <a:pt x="-1778400" y="-701100"/>
                              </a:lnTo>
                            </a:path>
                          </a:pathLst>
                        </a:custGeom>
                        <a:solidFill>
                          <a:srgbClr val="000000"/>
                        </a:solidFill>
                        <a:ln w="7600" cap="flat">
                          <a:solidFill>
                            <a:srgbClr val="000000"/>
                          </a:solidFill>
                          <a:bevel/>
                          <a:tailEnd type="arrow" w="lg" len="lg"/>
                        </a:ln>
                      </a:spPr>
                    </a:sp>
                    <a:sp>
                      <a:nvSpPr>
                        <a:cNvPr id="109" name="Control Flow 2"/>
                        <a:cNvSpPr/>
                      </a:nvSpPr>
                      <a:spPr>
                        <a:xfrm>
                          <a:off x="3861797" y="4460700"/>
                          <a:ext cx="1542800" cy="841700"/>
                        </a:xfrm>
                        <a:custGeom>
                          <a:avLst/>
                          <a:gdLst/>
                          <a:ahLst/>
                          <a:cxnLst/>
                          <a:rect l="0" t="0" r="0" b="0"/>
                          <a:pathLst>
                            <a:path w="1542800" h="841700" fill="none">
                              <a:moveTo>
                                <a:pt x="0" y="0"/>
                              </a:moveTo>
                              <a:lnTo>
                                <a:pt x="-1542800" y="0"/>
                              </a:lnTo>
                              <a:lnTo>
                                <a:pt x="-1542800" y="-841700"/>
                              </a:lnTo>
                            </a:path>
                          </a:pathLst>
                        </a:custGeom>
                        <a:solidFill>
                          <a:srgbClr val="000000"/>
                        </a:solidFill>
                        <a:ln w="7600" cap="flat">
                          <a:solidFill>
                            <a:srgbClr val="000000"/>
                          </a:solidFill>
                          <a:bevel/>
                          <a:tailEnd type="arrow" w="lg" len="lg"/>
                        </a:ln>
                      </a:spPr>
                    </a:sp>
                    <a:sp>
                      <a:nvSpPr>
                        <a:cNvPr id="110" name="Control Flow 2"/>
                        <a:cNvSpPr/>
                      </a:nvSpPr>
                      <a:spPr>
                        <a:xfrm>
                          <a:off x="4826997" y="4192800"/>
                          <a:ext cx="1968400" cy="824600"/>
                        </a:xfrm>
                        <a:custGeom>
                          <a:avLst/>
                          <a:gdLst/>
                          <a:ahLst/>
                          <a:cxnLst/>
                          <a:rect l="0" t="0" r="0" b="0"/>
                          <a:pathLst>
                            <a:path w="1968400" h="824600" fill="none">
                              <a:moveTo>
                                <a:pt x="0" y="0"/>
                              </a:moveTo>
                              <a:lnTo>
                                <a:pt x="1968400" y="0"/>
                              </a:lnTo>
                              <a:lnTo>
                                <a:pt x="1968400" y="-824600"/>
                              </a:lnTo>
                            </a:path>
                          </a:pathLst>
                        </a:custGeom>
                        <a:solidFill>
                          <a:srgbClr val="000000"/>
                        </a:solidFill>
                        <a:ln w="7600" cap="flat">
                          <a:solidFill>
                            <a:srgbClr val="000000"/>
                          </a:solidFill>
                          <a:bevel/>
                          <a:tailEnd type="arrow" w="lg" len="lg"/>
                        </a:ln>
                      </a:spPr>
                    </a:sp>
                    <a:sp>
                      <a:nvSpPr>
                        <a:cNvPr id="111" name="Control Flow 2"/>
                        <a:cNvSpPr/>
                      </a:nvSpPr>
                      <a:spPr>
                        <a:xfrm>
                          <a:off x="6985397" y="3368200"/>
                          <a:ext cx="2158400" cy="1092500"/>
                        </a:xfrm>
                        <a:custGeom>
                          <a:avLst/>
                          <a:gdLst/>
                          <a:ahLst/>
                          <a:cxnLst/>
                          <a:rect l="0" t="0" r="0" b="0"/>
                          <a:pathLst>
                            <a:path w="2158400" h="1092500" fill="none">
                              <a:moveTo>
                                <a:pt x="0" y="0"/>
                              </a:moveTo>
                              <a:lnTo>
                                <a:pt x="0" y="1092500"/>
                              </a:lnTo>
                              <a:lnTo>
                                <a:pt x="-2158400" y="1092500"/>
                              </a:lnTo>
                            </a:path>
                          </a:pathLst>
                        </a:custGeom>
                        <a:solidFill>
                          <a:srgbClr val="000000"/>
                        </a:solidFill>
                        <a:ln w="7600" cap="flat">
                          <a:solidFill>
                            <a:srgbClr val="000000"/>
                          </a:solidFill>
                          <a:bevel/>
                          <a:tailEnd type="arrow" w="lg" len="lg"/>
                        </a:ln>
                      </a:spPr>
                    </a:sp>
                    <a:sp>
                      <a:nvSpPr>
                        <a:cNvPr id="112" name="Control Flow 2"/>
                        <a:cNvSpPr/>
                      </a:nvSpPr>
                      <a:spPr>
                        <a:xfrm>
                          <a:off x="7175397" y="3368200"/>
                          <a:ext cx="2340800" cy="1292000"/>
                        </a:xfrm>
                        <a:custGeom>
                          <a:avLst/>
                          <a:gdLst/>
                          <a:ahLst/>
                          <a:cxnLst/>
                          <a:rect l="0" t="0" r="0" b="0"/>
                          <a:pathLst>
                            <a:path w="2340800" h="1292000" fill="none">
                              <a:moveTo>
                                <a:pt x="0" y="0"/>
                              </a:moveTo>
                              <a:lnTo>
                                <a:pt x="0" y="1292000"/>
                              </a:lnTo>
                              <a:lnTo>
                                <a:pt x="-2340800" y="1292000"/>
                              </a:lnTo>
                            </a:path>
                          </a:pathLst>
                        </a:custGeom>
                        <a:solidFill>
                          <a:srgbClr val="000000"/>
                        </a:solidFill>
                        <a:ln w="7600" cap="flat">
                          <a:solidFill>
                            <a:srgbClr val="000000"/>
                          </a:solidFill>
                          <a:bevel/>
                          <a:tailEnd type="arrow" w="lg" len="lg"/>
                        </a:ln>
                      </a:spPr>
                    </a:sp>
                    <a:cxnSp>
                      <a:nvCxnSpPr>
                        <a:cNvPr id="113" name="Straight connector"/>
                        <a:cNvCxnSpPr/>
                      </a:nvCxnSpPr>
                      <a:spPr>
                        <a:xfrm>
                          <a:off x="1915403" y="3185800"/>
                          <a:ext cx="833788" cy="0"/>
                        </a:xfrm>
                        <a:prstGeom prst="line">
                          <a:avLst/>
                        </a:prstGeom>
                        <a:ln w="7600" cap="flat">
                          <a:solidFill>
                            <a:srgbClr val="000000"/>
                          </a:solidFill>
                          <a:bevel/>
                        </a:ln>
                      </a:spPr>
                    </a:cxnSp>
                    <a:cxnSp>
                      <a:nvCxnSpPr>
                        <a:cNvPr id="114" name="Straight connector"/>
                        <a:cNvCxnSpPr/>
                      </a:nvCxnSpPr>
                      <a:spPr>
                        <a:xfrm>
                          <a:off x="1920795" y="3619000"/>
                          <a:ext cx="828400" cy="0"/>
                        </a:xfrm>
                        <a:prstGeom prst="line">
                          <a:avLst/>
                        </a:prstGeom>
                        <a:ln w="7600" cap="flat">
                          <a:solidFill>
                            <a:srgbClr val="000000"/>
                          </a:solidFill>
                          <a:bevel/>
                        </a:ln>
                      </a:spPr>
                    </a:cxnSp>
                    <a:cxnSp>
                      <a:nvCxnSpPr>
                        <a:cNvPr id="115" name="Straight connector"/>
                        <a:cNvCxnSpPr/>
                      </a:nvCxnSpPr>
                      <a:spPr>
                        <a:xfrm rot="5400000">
                          <a:off x="1704191" y="3402400"/>
                          <a:ext cx="433200" cy="0"/>
                        </a:xfrm>
                        <a:prstGeom prst="line">
                          <a:avLst/>
                        </a:prstGeom>
                        <a:ln w="7600" cap="flat">
                          <a:solidFill>
                            <a:srgbClr val="000000"/>
                          </a:solidFill>
                          <a:bevel/>
                        </a:ln>
                      </a:spPr>
                    </a:cxnSp>
                    <a:cxnSp>
                      <a:nvCxnSpPr>
                        <a:cNvPr id="116" name="Straight connector"/>
                        <a:cNvCxnSpPr/>
                      </a:nvCxnSpPr>
                      <a:spPr>
                        <a:xfrm rot="5400000">
                          <a:off x="1954995" y="3402400"/>
                          <a:ext cx="433200" cy="0"/>
                        </a:xfrm>
                        <a:prstGeom prst="line">
                          <a:avLst/>
                        </a:prstGeom>
                        <a:ln w="7600" cap="flat">
                          <a:solidFill>
                            <a:srgbClr val="000000"/>
                          </a:solidFill>
                          <a:bevel/>
                        </a:ln>
                      </a:spPr>
                    </a:cxnSp>
                    <a:sp>
                      <a:nvSpPr>
                        <a:cNvPr id="135" name="Text 135"/>
                        <a:cNvSpPr txBox="1"/>
                      </a:nvSpPr>
                      <a:spPr>
                        <a:xfrm>
                          <a:off x="2190595" y="3255728"/>
                          <a:ext cx="608000" cy="2660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Hospital managment System</a:t>
                            </a:r>
                          </a:p>
                        </a:txBody>
                        <a:useSpRect/>
                      </a:txSp>
                    </a:sp>
                    <a:sp>
                      <a:nvSpPr>
                        <a:cNvPr id="136" name="Text 136"/>
                        <a:cNvSpPr txBox="1"/>
                      </a:nvSpPr>
                      <a:spPr>
                        <a:xfrm>
                          <a:off x="1920795" y="3297528"/>
                          <a:ext cx="254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D1</a:t>
                            </a:r>
                          </a:p>
                        </a:txBody>
                        <a:useSpRect/>
                      </a:txSp>
                    </a:sp>
                    <a:sp>
                      <a:nvSpPr>
                        <a:cNvPr id="137" name="Text 137"/>
                        <a:cNvSpPr txBox="1"/>
                      </a:nvSpPr>
                      <a:spPr>
                        <a:xfrm>
                          <a:off x="5066397" y="21066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Allocate Patient/Ward/Staff Details</a:t>
                            </a:r>
                          </a:p>
                        </a:txBody>
                        <a:useSpRect/>
                      </a:txSp>
                    </a:sp>
                    <a:sp>
                      <a:nvSpPr>
                        <a:cNvPr id="138" name="Text 138"/>
                        <a:cNvSpPr txBox="1"/>
                      </a:nvSpPr>
                      <a:spPr>
                        <a:xfrm>
                          <a:off x="4988573" y="30338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Allocation Acknowledgement</a:t>
                            </a:r>
                          </a:p>
                        </a:txBody>
                        <a:useSpRect/>
                      </a:txSp>
                    </a:sp>
                    <a:sp>
                      <a:nvSpPr>
                        <a:cNvPr id="139" name="Text 139"/>
                        <a:cNvSpPr txBox="1"/>
                      </a:nvSpPr>
                      <a:spPr>
                        <a:xfrm>
                          <a:off x="4988573" y="37254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Acknowledgement</a:t>
                            </a:r>
                          </a:p>
                        </a:txBody>
                        <a:useSpRect/>
                      </a:txSp>
                    </a:sp>
                    <a:sp>
                      <a:nvSpPr>
                        <a:cNvPr id="140" name="Text 140"/>
                        <a:cNvSpPr txBox="1"/>
                      </a:nvSpPr>
                      <a:spPr>
                        <a:xfrm>
                          <a:off x="4988573" y="39914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Acknowledgement</a:t>
                            </a:r>
                          </a:p>
                        </a:txBody>
                        <a:useSpRect/>
                      </a:txSp>
                    </a:sp>
                    <a:sp>
                      <a:nvSpPr>
                        <a:cNvPr id="141" name="Text 141"/>
                        <a:cNvSpPr txBox="1"/>
                      </a:nvSpPr>
                      <a:spPr>
                        <a:xfrm>
                          <a:off x="4988573" y="42574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Approve Appoinment </a:t>
                            </a:r>
                          </a:p>
                        </a:txBody>
                        <a:useSpRect/>
                      </a:txSp>
                    </a:sp>
                    <a:sp>
                      <a:nvSpPr>
                        <a:cNvPr id="142" name="Text 142"/>
                        <a:cNvSpPr txBox="1"/>
                      </a:nvSpPr>
                      <a:spPr>
                        <a:xfrm>
                          <a:off x="4988573" y="46222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Schedul Appoinment</a:t>
                            </a:r>
                          </a:p>
                        </a:txBody>
                        <a:useSpRect/>
                      </a:txSp>
                    </a:sp>
                    <a:sp>
                      <a:nvSpPr>
                        <a:cNvPr id="143" name="Text 143"/>
                        <a:cNvSpPr txBox="1"/>
                      </a:nvSpPr>
                      <a:spPr>
                        <a:xfrm>
                          <a:off x="2516597" y="23574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Admission Details</a:t>
                            </a:r>
                          </a:p>
                        </a:txBody>
                        <a:useSpRect/>
                      </a:txSp>
                    </a:sp>
                    <a:sp>
                      <a:nvSpPr>
                        <a:cNvPr id="144" name="Text 144"/>
                        <a:cNvSpPr txBox="1"/>
                      </a:nvSpPr>
                      <a:spPr>
                        <a:xfrm>
                          <a:off x="2516597" y="44398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Appoinment Details</a:t>
                            </a:r>
                          </a:p>
                        </a:txBody>
                        <a:useSpRect/>
                      </a:txSp>
                    </a:sp>
                    <a:sp>
                      <a:nvSpPr>
                        <a:cNvPr id="145" name="Text 145"/>
                        <a:cNvSpPr txBox="1"/>
                      </a:nvSpPr>
                      <a:spPr>
                        <a:xfrm>
                          <a:off x="1907803" y="2045800"/>
                          <a:ext cx="5328394" cy="5532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46" name="Text 146"/>
                        <a:cNvSpPr txBox="1"/>
                      </a:nvSpPr>
                      <a:spPr>
                        <a:xfrm>
                          <a:off x="1907803" y="3152360"/>
                          <a:ext cx="5328394" cy="5532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47" name="Text 147"/>
                        <a:cNvSpPr txBox="1"/>
                      </a:nvSpPr>
                      <a:spPr>
                        <a:xfrm>
                          <a:off x="1907803" y="4258920"/>
                          <a:ext cx="5328394" cy="5532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48" name="Text 148"/>
                        <a:cNvSpPr txBox="1"/>
                      </a:nvSpPr>
                      <a:spPr>
                        <a:xfrm>
                          <a:off x="1907803" y="2045800"/>
                          <a:ext cx="5328394" cy="5532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49" name="Text 149"/>
                        <a:cNvSpPr txBox="1"/>
                      </a:nvSpPr>
                      <a:spPr>
                        <a:xfrm>
                          <a:off x="1907803" y="3152360"/>
                          <a:ext cx="5328394" cy="5532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50" name="Text 150"/>
                        <a:cNvSpPr txBox="1"/>
                      </a:nvSpPr>
                      <a:spPr>
                        <a:xfrm>
                          <a:off x="1907803" y="4258920"/>
                          <a:ext cx="5328394" cy="5532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51" name="Text 151"/>
                        <a:cNvSpPr txBox="1"/>
                      </a:nvSpPr>
                      <a:spPr>
                        <a:xfrm>
                          <a:off x="1907803" y="2045800"/>
                          <a:ext cx="5328394" cy="5532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52" name="Text 152"/>
                        <a:cNvSpPr txBox="1"/>
                      </a:nvSpPr>
                      <a:spPr>
                        <a:xfrm>
                          <a:off x="1907803" y="3152360"/>
                          <a:ext cx="5328394" cy="5532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53" name="Text 153"/>
                        <a:cNvSpPr txBox="1"/>
                      </a:nvSpPr>
                      <a:spPr>
                        <a:xfrm>
                          <a:off x="1907803" y="4258920"/>
                          <a:ext cx="5328394" cy="55328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3974F8" w:rsidRPr="0099349B" w:rsidRDefault="003974F8" w:rsidP="003974F8">
      <w:pPr>
        <w:rPr>
          <w:rFonts w:ascii="Times New Roman" w:hAnsi="Times New Roman" w:cs="Times New Roman"/>
          <w:sz w:val="24"/>
          <w:szCs w:val="24"/>
          <w:lang w:eastAsia="en-US"/>
        </w:rPr>
      </w:pPr>
      <w:r w:rsidRPr="0099349B">
        <w:rPr>
          <w:rFonts w:ascii="Times New Roman" w:hAnsi="Times New Roman" w:cs="Times New Roman"/>
          <w:sz w:val="24"/>
          <w:szCs w:val="24"/>
        </w:rPr>
        <w:br w:type="page"/>
      </w:r>
    </w:p>
    <w:p w:rsidR="002114A2" w:rsidRPr="0099349B" w:rsidRDefault="002114A2" w:rsidP="002114A2">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3974F8" w:rsidRDefault="003974F8" w:rsidP="003974F8">
      <w:pPr>
        <w:pStyle w:val="ListParagraph"/>
        <w:jc w:val="center"/>
        <w:rPr>
          <w:rFonts w:ascii="Times New Roman" w:hAnsi="Times New Roman" w:cs="Times New Roman"/>
          <w:sz w:val="24"/>
          <w:szCs w:val="24"/>
        </w:rPr>
      </w:pPr>
    </w:p>
    <w:p w:rsidR="003974F8" w:rsidRDefault="003974F8" w:rsidP="003974F8">
      <w:pPr>
        <w:pStyle w:val="ListParagraph"/>
        <w:jc w:val="center"/>
        <w:rPr>
          <w:rFonts w:ascii="Times New Roman" w:hAnsi="Times New Roman" w:cs="Times New Roman"/>
          <w:sz w:val="24"/>
          <w:szCs w:val="24"/>
        </w:rPr>
      </w:pPr>
    </w:p>
    <w:p w:rsidR="00F13A7A" w:rsidRDefault="00F13A7A" w:rsidP="003974F8">
      <w:pPr>
        <w:pStyle w:val="ListParagraph"/>
        <w:jc w:val="center"/>
        <w:rPr>
          <w:rFonts w:ascii="Times New Roman" w:hAnsi="Times New Roman" w:cs="Times New Roman"/>
          <w:sz w:val="24"/>
          <w:szCs w:val="24"/>
        </w:rPr>
      </w:pPr>
    </w:p>
    <w:p w:rsidR="003974F8" w:rsidRDefault="003974F8" w:rsidP="003974F8">
      <w:pPr>
        <w:pStyle w:val="ListParagraph"/>
        <w:jc w:val="center"/>
        <w:rPr>
          <w:rFonts w:ascii="Times New Roman" w:hAnsi="Times New Roman" w:cs="Times New Roman"/>
          <w:sz w:val="24"/>
          <w:szCs w:val="24"/>
        </w:rPr>
      </w:pPr>
      <w:r>
        <w:rPr>
          <w:rFonts w:ascii="Times New Roman" w:hAnsi="Times New Roman" w:cs="Times New Roman"/>
          <w:sz w:val="24"/>
          <w:szCs w:val="24"/>
        </w:rPr>
        <w:t>DFD 3 Level</w:t>
      </w:r>
    </w:p>
    <w:p w:rsidR="003974F8" w:rsidRDefault="003974F8" w:rsidP="003974F8">
      <w:pPr>
        <w:pStyle w:val="ListParagraph"/>
        <w:rPr>
          <w:rFonts w:ascii="Times New Roman" w:hAnsi="Times New Roman" w:cs="Times New Roman"/>
          <w:sz w:val="24"/>
          <w:szCs w:val="24"/>
        </w:rPr>
      </w:pPr>
    </w:p>
    <w:p w:rsidR="00F13A7A" w:rsidRDefault="00F13A7A" w:rsidP="003974F8">
      <w:pPr>
        <w:pStyle w:val="ListParagraph"/>
        <w:rPr>
          <w:rFonts w:ascii="Times New Roman" w:hAnsi="Times New Roman" w:cs="Times New Roman"/>
          <w:sz w:val="24"/>
          <w:szCs w:val="24"/>
        </w:rPr>
      </w:pPr>
    </w:p>
    <w:p w:rsidR="003974F8" w:rsidRPr="0099349B" w:rsidRDefault="003974F8" w:rsidP="003974F8">
      <w:pPr>
        <w:pStyle w:val="ListParagraph"/>
        <w:rPr>
          <w:rFonts w:ascii="Times New Roman" w:hAnsi="Times New Roman" w:cs="Times New Roman"/>
          <w:sz w:val="24"/>
          <w:szCs w:val="24"/>
        </w:rPr>
      </w:pPr>
      <w:r w:rsidRPr="0099349B">
        <w:rPr>
          <w:rFonts w:ascii="Times New Roman" w:hAnsi="Times New Roman" w:cs="Times New Roman"/>
          <w:noProof/>
          <w:sz w:val="24"/>
          <w:szCs w:val="24"/>
          <w:lang w:bidi="gu-IN"/>
        </w:rPr>
        <w:drawing>
          <wp:inline distT="0" distB="0" distL="0" distR="0">
            <wp:extent cx="5937140" cy="3153103"/>
            <wp:effectExtent l="19050" t="0" r="6460" b="0"/>
            <wp:docPr id="25"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57200" cy="3290800"/>
                      <a:chOff x="1543400" y="1783600"/>
                      <a:chExt cx="6057200" cy="3290800"/>
                    </a:xfrm>
                  </a:grpSpPr>
                  <a:grpSp>
                    <a:nvGrpSpPr>
                      <a:cNvPr id="122" name="Group122"/>
                      <a:cNvGrpSpPr/>
                    </a:nvGrpSpPr>
                    <a:grpSpPr>
                      <a:xfrm>
                        <a:off x="1543400" y="1783600"/>
                        <a:ext cx="6057200" cy="3290800"/>
                        <a:chOff x="1543400" y="1783600"/>
                        <a:chExt cx="6057200" cy="3290800"/>
                      </a:xfrm>
                    </a:grpSpPr>
                    <a:grpSp>
                      <a:nvGrpSpPr>
                        <a:cNvPr id="3" name="Group 123"/>
                        <a:cNvGrpSpPr/>
                      </a:nvGrpSpPr>
                      <a:grpSpPr>
                        <a:xfrm>
                          <a:off x="4089400" y="1791200"/>
                          <a:ext cx="965200" cy="1071600"/>
                          <a:chOff x="4089400" y="1791200"/>
                          <a:chExt cx="965200" cy="1071600"/>
                        </a:xfrm>
                      </a:grpSpPr>
                      <a:sp>
                        <a:nvSpPr>
                          <a:cNvPr id="101" name="Composite State"/>
                          <a:cNvSpPr/>
                        </a:nvSpPr>
                        <a:spPr>
                          <a:xfrm>
                            <a:off x="4089400" y="1791200"/>
                            <a:ext cx="965200" cy="1071600"/>
                          </a:xfrm>
                          <a:custGeom>
                            <a:avLst/>
                            <a:gdLst>
                              <a:gd name="connsiteX0" fmla="*/ 482600 w 965200"/>
                              <a:gd name="connsiteY0" fmla="*/ 1071600 h 1071600"/>
                              <a:gd name="connsiteX1" fmla="*/ 482600 w 965200"/>
                              <a:gd name="connsiteY1" fmla="*/ 0 h 1071600"/>
                              <a:gd name="connsiteX2" fmla="*/ 965200 w 965200"/>
                              <a:gd name="connsiteY2" fmla="*/ 535800 h 1071600"/>
                              <a:gd name="connsiteX3" fmla="*/ 0 w 965200"/>
                              <a:gd name="connsiteY3" fmla="*/ 535800 h 1071600"/>
                              <a:gd name="connsiteX4" fmla="*/ 241300 w 965200"/>
                              <a:gd name="connsiteY4" fmla="*/ 0 h 1071600"/>
                              <a:gd name="connsiteX5" fmla="*/ 723900 w 965200"/>
                              <a:gd name="connsiteY5" fmla="*/ 0 h 1071600"/>
                              <a:gd name="connsiteX6" fmla="*/ 241300 w 965200"/>
                              <a:gd name="connsiteY6" fmla="*/ 1071600 h 1071600"/>
                              <a:gd name="connsiteX7" fmla="*/ 723900 w 965200"/>
                              <a:gd name="connsiteY7" fmla="*/ 1071600 h 1071600"/>
                              <a:gd name="connsiteX8" fmla="*/ 0 w 965200"/>
                              <a:gd name="connsiteY8" fmla="*/ 267900 h 1071600"/>
                              <a:gd name="connsiteX9" fmla="*/ 0 w 965200"/>
                              <a:gd name="connsiteY9" fmla="*/ 803700 h 1071600"/>
                              <a:gd name="connsiteX10" fmla="*/ 965200 w 965200"/>
                              <a:gd name="connsiteY10" fmla="*/ 267900 h 1071600"/>
                              <a:gd name="connsiteX11" fmla="*/ 965200 w 965200"/>
                              <a:gd name="connsiteY11" fmla="*/ 803700 h 10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965200" h="1071600" stroke="0">
                                <a:moveTo>
                                  <a:pt x="893388" y="1071600"/>
                                </a:moveTo>
                                <a:cubicBezTo>
                                  <a:pt x="933052" y="1071600"/>
                                  <a:pt x="965200" y="1039452"/>
                                  <a:pt x="965200" y="999788"/>
                                </a:cubicBezTo>
                                <a:lnTo>
                                  <a:pt x="965200" y="71811"/>
                                </a:lnTo>
                                <a:cubicBezTo>
                                  <a:pt x="965200" y="32150"/>
                                  <a:pt x="933052" y="0"/>
                                  <a:pt x="893388" y="0"/>
                                </a:cubicBezTo>
                                <a:lnTo>
                                  <a:pt x="71811" y="0"/>
                                </a:lnTo>
                                <a:cubicBezTo>
                                  <a:pt x="32150" y="0"/>
                                  <a:pt x="0" y="32150"/>
                                  <a:pt x="0" y="71811"/>
                                </a:cubicBezTo>
                                <a:lnTo>
                                  <a:pt x="0" y="999788"/>
                                </a:lnTo>
                                <a:cubicBezTo>
                                  <a:pt x="0" y="1039452"/>
                                  <a:pt x="32150" y="1071600"/>
                                  <a:pt x="71811" y="1071600"/>
                                </a:cubicBezTo>
                                <a:lnTo>
                                  <a:pt x="893388" y="1071600"/>
                                </a:lnTo>
                                <a:close/>
                              </a:path>
                              <a:path w="965200" h="1071600" fill="none">
                                <a:moveTo>
                                  <a:pt x="893388" y="1071600"/>
                                </a:moveTo>
                                <a:cubicBezTo>
                                  <a:pt x="933052" y="1071600"/>
                                  <a:pt x="965200" y="1039452"/>
                                  <a:pt x="965200" y="999788"/>
                                </a:cubicBezTo>
                                <a:lnTo>
                                  <a:pt x="965200" y="71811"/>
                                </a:lnTo>
                                <a:cubicBezTo>
                                  <a:pt x="965200" y="32150"/>
                                  <a:pt x="933052" y="0"/>
                                  <a:pt x="893388" y="0"/>
                                </a:cubicBezTo>
                                <a:lnTo>
                                  <a:pt x="71811" y="0"/>
                                </a:lnTo>
                                <a:cubicBezTo>
                                  <a:pt x="32150" y="0"/>
                                  <a:pt x="0" y="32150"/>
                                  <a:pt x="0" y="71811"/>
                                </a:cubicBezTo>
                                <a:lnTo>
                                  <a:pt x="0" y="999788"/>
                                </a:lnTo>
                                <a:cubicBezTo>
                                  <a:pt x="0" y="1039452"/>
                                  <a:pt x="32150" y="1071600"/>
                                  <a:pt x="71811" y="1071600"/>
                                </a:cubicBezTo>
                                <a:lnTo>
                                  <a:pt x="893388" y="1071600"/>
                                </a:lnTo>
                                <a:close/>
                                <a:moveTo>
                                  <a:pt x="0" y="300048"/>
                                </a:moveTo>
                                <a:lnTo>
                                  <a:pt x="965200" y="300048"/>
                                </a:lnTo>
                              </a:path>
                            </a:pathLst>
                          </a:custGeom>
                          <a:solidFill>
                            <a:srgbClr val="3498DB"/>
                          </a:solidFill>
                          <a:ln w="7600" cap="flat">
                            <a:solidFill>
                              <a:srgbClr val="3498DB"/>
                            </a:solidFill>
                            <a:bevel/>
                          </a:ln>
                        </a:spPr>
                      </a:sp>
                      <a:sp>
                        <a:nvSpPr>
                          <a:cNvPr id="124" name="Text 124"/>
                          <a:cNvSpPr txBox="1"/>
                        </a:nvSpPr>
                        <a:spPr>
                          <a:xfrm>
                            <a:off x="4089400" y="2059100"/>
                            <a:ext cx="965200" cy="8037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Appoinment System</a:t>
                              </a:r>
                            </a:p>
                          </a:txBody>
                          <a:useSpRect/>
                        </a:txSp>
                      </a:sp>
                      <a:sp>
                        <a:nvSpPr>
                          <a:cNvPr id="125" name="Text 125"/>
                          <a:cNvSpPr txBox="1"/>
                        </a:nvSpPr>
                        <a:spPr>
                          <a:xfrm>
                            <a:off x="4089400" y="1807274"/>
                            <a:ext cx="965200" cy="2679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3.1</a:t>
                              </a:r>
                            </a:p>
                          </a:txBody>
                          <a:useSpRect/>
                        </a:txSp>
                      </a:sp>
                    </a:grpSp>
                    <a:sp>
                      <a:nvSpPr>
                        <a:cNvPr id="102" name="Object"/>
                        <a:cNvSpPr/>
                      </a:nvSpPr>
                      <a:spPr>
                        <a:xfrm>
                          <a:off x="6833000" y="2159800"/>
                          <a:ext cx="760000" cy="334400"/>
                        </a:xfrm>
                        <a:custGeom>
                          <a:avLst/>
                          <a:gdLst>
                            <a:gd name="connsiteX0" fmla="*/ 0 w 760000"/>
                            <a:gd name="connsiteY0" fmla="*/ 167200 h 334400"/>
                            <a:gd name="connsiteX1" fmla="*/ 380000 w 760000"/>
                            <a:gd name="connsiteY1" fmla="*/ 0 h 334400"/>
                            <a:gd name="connsiteX2" fmla="*/ 760000 w 760000"/>
                            <a:gd name="connsiteY2" fmla="*/ 167200 h 334400"/>
                            <a:gd name="connsiteX3" fmla="*/ 380000 w 760000"/>
                            <a:gd name="connsiteY3" fmla="*/ 334400 h 334400"/>
                            <a:gd name="connsiteX4" fmla="*/ 190000 w 760000"/>
                            <a:gd name="connsiteY4" fmla="*/ 0 h 334400"/>
                            <a:gd name="connsiteX5" fmla="*/ 570000 w 760000"/>
                            <a:gd name="connsiteY5" fmla="*/ 0 h 334400"/>
                            <a:gd name="connsiteX6" fmla="*/ 190000 w 760000"/>
                            <a:gd name="connsiteY6" fmla="*/ 334400 h 334400"/>
                            <a:gd name="connsiteX7" fmla="*/ 570000 w 760000"/>
                            <a:gd name="connsiteY7" fmla="*/ 334400 h 334400"/>
                            <a:gd name="connsiteX8" fmla="*/ 0 w 760000"/>
                            <a:gd name="connsiteY8" fmla="*/ 83600 h 334400"/>
                            <a:gd name="connsiteX9" fmla="*/ 0 w 760000"/>
                            <a:gd name="connsiteY9" fmla="*/ 250800 h 334400"/>
                            <a:gd name="connsiteX10" fmla="*/ 760000 w 760000"/>
                            <a:gd name="connsiteY10" fmla="*/ 83600 h 334400"/>
                            <a:gd name="connsiteX11" fmla="*/ 760000 w 760000"/>
                            <a:gd name="connsiteY11" fmla="*/ 2508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60000" h="334400">
                              <a:moveTo>
                                <a:pt x="0" y="0"/>
                              </a:moveTo>
                              <a:lnTo>
                                <a:pt x="760000" y="0"/>
                              </a:lnTo>
                              <a:lnTo>
                                <a:pt x="760000" y="334400"/>
                              </a:lnTo>
                              <a:lnTo>
                                <a:pt x="0" y="3344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Doctor</a:t>
                            </a:r>
                          </a:p>
                        </a:txBody>
                        <a:useSpRect/>
                      </a:txSp>
                    </a:sp>
                    <a:sp>
                      <a:nvSpPr>
                        <a:cNvPr id="103" name="Object"/>
                        <a:cNvSpPr/>
                      </a:nvSpPr>
                      <a:spPr>
                        <a:xfrm>
                          <a:off x="1551000" y="2239600"/>
                          <a:ext cx="760000" cy="334400"/>
                        </a:xfrm>
                        <a:custGeom>
                          <a:avLst/>
                          <a:gdLst>
                            <a:gd name="connsiteX0" fmla="*/ 0 w 760000"/>
                            <a:gd name="connsiteY0" fmla="*/ 167200 h 334400"/>
                            <a:gd name="connsiteX1" fmla="*/ 380000 w 760000"/>
                            <a:gd name="connsiteY1" fmla="*/ 0 h 334400"/>
                            <a:gd name="connsiteX2" fmla="*/ 760000 w 760000"/>
                            <a:gd name="connsiteY2" fmla="*/ 167200 h 334400"/>
                            <a:gd name="connsiteX3" fmla="*/ 380000 w 760000"/>
                            <a:gd name="connsiteY3" fmla="*/ 334400 h 334400"/>
                            <a:gd name="connsiteX4" fmla="*/ 190000 w 760000"/>
                            <a:gd name="connsiteY4" fmla="*/ 0 h 334400"/>
                            <a:gd name="connsiteX5" fmla="*/ 570000 w 760000"/>
                            <a:gd name="connsiteY5" fmla="*/ 0 h 334400"/>
                            <a:gd name="connsiteX6" fmla="*/ 190000 w 760000"/>
                            <a:gd name="connsiteY6" fmla="*/ 334400 h 334400"/>
                            <a:gd name="connsiteX7" fmla="*/ 570000 w 760000"/>
                            <a:gd name="connsiteY7" fmla="*/ 334400 h 334400"/>
                            <a:gd name="connsiteX8" fmla="*/ 0 w 760000"/>
                            <a:gd name="connsiteY8" fmla="*/ 83600 h 334400"/>
                            <a:gd name="connsiteX9" fmla="*/ 0 w 760000"/>
                            <a:gd name="connsiteY9" fmla="*/ 250800 h 334400"/>
                            <a:gd name="connsiteX10" fmla="*/ 760000 w 760000"/>
                            <a:gd name="connsiteY10" fmla="*/ 83600 h 334400"/>
                            <a:gd name="connsiteX11" fmla="*/ 760000 w 760000"/>
                            <a:gd name="connsiteY11" fmla="*/ 250800 h 33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60000" h="334400">
                              <a:moveTo>
                                <a:pt x="0" y="0"/>
                              </a:moveTo>
                              <a:lnTo>
                                <a:pt x="760000" y="0"/>
                              </a:lnTo>
                              <a:lnTo>
                                <a:pt x="760000" y="334400"/>
                              </a:lnTo>
                              <a:lnTo>
                                <a:pt x="0" y="334400"/>
                              </a:lnTo>
                              <a:lnTo>
                                <a:pt x="0" y="0"/>
                              </a:lnTo>
                              <a:close/>
                            </a:path>
                          </a:pathLst>
                        </a:custGeom>
                        <a:solidFill>
                          <a:srgbClr val="3498DB"/>
                        </a:solidFill>
                        <a:ln w="7600" cap="flat">
                          <a:solidFill>
                            <a:srgbClr val="3498DB"/>
                          </a:solidFill>
                          <a:bevel/>
                        </a:ln>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Patient</a:t>
                            </a:r>
                          </a:p>
                        </a:txBody>
                        <a:useSpRect/>
                      </a:txSp>
                    </a:sp>
                    <a:sp>
                      <a:nvSpPr>
                        <a:cNvPr id="104" name="Control Flow 2"/>
                        <a:cNvSpPr/>
                      </a:nvSpPr>
                      <a:spPr>
                        <a:xfrm>
                          <a:off x="2311000" y="2323200"/>
                          <a:ext cx="1778400" cy="3800"/>
                        </a:xfrm>
                        <a:custGeom>
                          <a:avLst/>
                          <a:gdLst/>
                          <a:ahLst/>
                          <a:cxnLst/>
                          <a:rect l="0" t="0" r="0" b="0"/>
                          <a:pathLst>
                            <a:path w="1778400" h="3800" fill="none">
                              <a:moveTo>
                                <a:pt x="0" y="0"/>
                              </a:moveTo>
                              <a:lnTo>
                                <a:pt x="889200" y="0"/>
                              </a:lnTo>
                              <a:lnTo>
                                <a:pt x="1778400" y="3800"/>
                              </a:lnTo>
                            </a:path>
                          </a:pathLst>
                        </a:custGeom>
                        <a:solidFill>
                          <a:srgbClr val="000000"/>
                        </a:solidFill>
                        <a:ln w="7600" cap="flat">
                          <a:solidFill>
                            <a:srgbClr val="000000"/>
                          </a:solidFill>
                          <a:bevel/>
                          <a:tailEnd type="arrow" w="lg" len="lg"/>
                        </a:ln>
                      </a:spPr>
                    </a:sp>
                    <a:sp>
                      <a:nvSpPr>
                        <a:cNvPr id="105" name="Control Flow 2"/>
                        <a:cNvSpPr/>
                      </a:nvSpPr>
                      <a:spPr>
                        <a:xfrm>
                          <a:off x="4089400" y="2505600"/>
                          <a:ext cx="1778400" cy="15200"/>
                        </a:xfrm>
                        <a:custGeom>
                          <a:avLst/>
                          <a:gdLst/>
                          <a:ahLst/>
                          <a:cxnLst/>
                          <a:rect l="0" t="0" r="0" b="0"/>
                          <a:pathLst>
                            <a:path w="1778400" h="15200" fill="none">
                              <a:moveTo>
                                <a:pt x="0" y="0"/>
                              </a:moveTo>
                              <a:lnTo>
                                <a:pt x="-1778400" y="0"/>
                              </a:lnTo>
                            </a:path>
                          </a:pathLst>
                        </a:custGeom>
                        <a:solidFill>
                          <a:srgbClr val="000000"/>
                        </a:solidFill>
                        <a:ln w="7600" cap="flat">
                          <a:solidFill>
                            <a:srgbClr val="000000"/>
                          </a:solidFill>
                          <a:bevel/>
                          <a:tailEnd type="arrow" w="lg" len="lg"/>
                        </a:ln>
                      </a:spPr>
                    </a:sp>
                    <a:sp>
                      <a:nvSpPr>
                        <a:cNvPr id="106" name="Control Flow 2"/>
                        <a:cNvSpPr/>
                      </a:nvSpPr>
                      <a:spPr>
                        <a:xfrm>
                          <a:off x="5054600" y="2239600"/>
                          <a:ext cx="1778400" cy="3800"/>
                        </a:xfrm>
                        <a:custGeom>
                          <a:avLst/>
                          <a:gdLst/>
                          <a:ahLst/>
                          <a:cxnLst/>
                          <a:rect l="0" t="0" r="0" b="0"/>
                          <a:pathLst>
                            <a:path w="1778400" h="3800" fill="none">
                              <a:moveTo>
                                <a:pt x="0" y="0"/>
                              </a:moveTo>
                              <a:lnTo>
                                <a:pt x="1778400" y="0"/>
                              </a:lnTo>
                            </a:path>
                          </a:pathLst>
                        </a:custGeom>
                        <a:solidFill>
                          <a:srgbClr val="000000"/>
                        </a:solidFill>
                        <a:ln w="7600" cap="flat">
                          <a:solidFill>
                            <a:srgbClr val="000000"/>
                          </a:solidFill>
                          <a:bevel/>
                          <a:tailEnd type="arrow" w="lg" len="lg"/>
                        </a:ln>
                      </a:spPr>
                    </a:sp>
                    <a:sp>
                      <a:nvSpPr>
                        <a:cNvPr id="107" name="Control Flow 2"/>
                        <a:cNvSpPr/>
                      </a:nvSpPr>
                      <a:spPr>
                        <a:xfrm>
                          <a:off x="6833000" y="2410600"/>
                          <a:ext cx="1778400" cy="19000"/>
                        </a:xfrm>
                        <a:custGeom>
                          <a:avLst/>
                          <a:gdLst/>
                          <a:ahLst/>
                          <a:cxnLst/>
                          <a:rect l="0" t="0" r="0" b="0"/>
                          <a:pathLst>
                            <a:path w="1778400" h="19000" fill="none">
                              <a:moveTo>
                                <a:pt x="0" y="0"/>
                              </a:moveTo>
                              <a:lnTo>
                                <a:pt x="-1778400" y="0"/>
                              </a:lnTo>
                            </a:path>
                          </a:pathLst>
                        </a:custGeom>
                        <a:solidFill>
                          <a:srgbClr val="000000"/>
                        </a:solidFill>
                        <a:ln w="7600" cap="flat">
                          <a:solidFill>
                            <a:srgbClr val="000000"/>
                          </a:solidFill>
                          <a:bevel/>
                          <a:tailEnd type="arrow" w="lg" len="lg"/>
                        </a:ln>
                      </a:spPr>
                    </a:sp>
                    <a:cxnSp>
                      <a:nvCxnSpPr>
                        <a:cNvPr id="108" name="Straight connector"/>
                        <a:cNvCxnSpPr/>
                      </a:nvCxnSpPr>
                      <a:spPr>
                        <a:xfrm>
                          <a:off x="4089402" y="4610800"/>
                          <a:ext cx="833788" cy="0"/>
                        </a:xfrm>
                        <a:prstGeom prst="line">
                          <a:avLst/>
                        </a:prstGeom>
                        <a:ln w="7600" cap="flat">
                          <a:solidFill>
                            <a:srgbClr val="000000"/>
                          </a:solidFill>
                          <a:bevel/>
                        </a:ln>
                      </a:spPr>
                    </a:cxnSp>
                    <a:cxnSp>
                      <a:nvCxnSpPr>
                        <a:cNvPr id="109" name="Straight connector"/>
                        <a:cNvCxnSpPr/>
                      </a:nvCxnSpPr>
                      <a:spPr>
                        <a:xfrm>
                          <a:off x="4094787" y="5044000"/>
                          <a:ext cx="828400" cy="0"/>
                        </a:xfrm>
                        <a:prstGeom prst="line">
                          <a:avLst/>
                        </a:prstGeom>
                        <a:ln w="7600" cap="flat">
                          <a:solidFill>
                            <a:srgbClr val="000000"/>
                          </a:solidFill>
                          <a:bevel/>
                        </a:ln>
                      </a:spPr>
                    </a:cxnSp>
                    <a:cxnSp>
                      <a:nvCxnSpPr>
                        <a:cNvPr id="110" name="Straight connector"/>
                        <a:cNvCxnSpPr/>
                      </a:nvCxnSpPr>
                      <a:spPr>
                        <a:xfrm rot="5400000">
                          <a:off x="3878188" y="4827400"/>
                          <a:ext cx="433200" cy="0"/>
                        </a:xfrm>
                        <a:prstGeom prst="line">
                          <a:avLst/>
                        </a:prstGeom>
                        <a:ln w="7600" cap="flat">
                          <a:solidFill>
                            <a:srgbClr val="000000"/>
                          </a:solidFill>
                          <a:bevel/>
                        </a:ln>
                      </a:spPr>
                    </a:cxnSp>
                    <a:cxnSp>
                      <a:nvCxnSpPr>
                        <a:cNvPr id="111" name="Straight connector"/>
                        <a:cNvCxnSpPr/>
                      </a:nvCxnSpPr>
                      <a:spPr>
                        <a:xfrm rot="5400000">
                          <a:off x="4128988" y="4827400"/>
                          <a:ext cx="433200" cy="0"/>
                        </a:xfrm>
                        <a:prstGeom prst="line">
                          <a:avLst/>
                        </a:prstGeom>
                        <a:ln w="7600" cap="flat">
                          <a:solidFill>
                            <a:srgbClr val="000000"/>
                          </a:solidFill>
                          <a:bevel/>
                        </a:ln>
                      </a:spPr>
                    </a:cxnSp>
                    <a:sp>
                      <a:nvSpPr>
                        <a:cNvPr id="126" name="Text 126"/>
                        <a:cNvSpPr txBox="1"/>
                      </a:nvSpPr>
                      <a:spPr>
                        <a:xfrm>
                          <a:off x="4340200" y="4679200"/>
                          <a:ext cx="608000" cy="2660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Hospital managment System</a:t>
                            </a:r>
                          </a:p>
                        </a:txBody>
                        <a:useSpRect/>
                      </a:txSp>
                    </a:sp>
                    <a:sp>
                      <a:nvSpPr>
                        <a:cNvPr id="113" name="Control Flow 2"/>
                        <a:cNvSpPr/>
                      </a:nvSpPr>
                      <a:spPr>
                        <a:xfrm>
                          <a:off x="4572000" y="2862800"/>
                          <a:ext cx="19000" cy="1725200"/>
                        </a:xfrm>
                        <a:custGeom>
                          <a:avLst/>
                          <a:gdLst/>
                          <a:ahLst/>
                          <a:cxnLst/>
                          <a:rect l="0" t="0" r="0" b="0"/>
                          <a:pathLst>
                            <a:path w="19000" h="1725200" fill="none">
                              <a:moveTo>
                                <a:pt x="0" y="0"/>
                              </a:moveTo>
                              <a:lnTo>
                                <a:pt x="0" y="1725200"/>
                              </a:lnTo>
                            </a:path>
                          </a:pathLst>
                        </a:custGeom>
                        <a:solidFill>
                          <a:srgbClr val="000000"/>
                        </a:solidFill>
                        <a:ln w="7600" cap="flat">
                          <a:solidFill>
                            <a:srgbClr val="000000"/>
                          </a:solidFill>
                          <a:bevel/>
                          <a:tailEnd type="arrow" w="lg" len="lg"/>
                        </a:ln>
                      </a:spPr>
                    </a:sp>
                    <a:sp>
                      <a:nvSpPr>
                        <a:cNvPr id="127" name="Text 127"/>
                        <a:cNvSpPr txBox="1"/>
                      </a:nvSpPr>
                      <a:spPr>
                        <a:xfrm>
                          <a:off x="5221800" y="20192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Request For Appoinment</a:t>
                            </a:r>
                          </a:p>
                        </a:txBody>
                        <a:useSpRect/>
                      </a:txSp>
                    </a:sp>
                    <a:sp>
                      <a:nvSpPr>
                        <a:cNvPr id="128" name="Text 128"/>
                        <a:cNvSpPr txBox="1"/>
                      </a:nvSpPr>
                      <a:spPr>
                        <a:xfrm>
                          <a:off x="5221800" y="24828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List Of Allocation Appoinment</a:t>
                            </a:r>
                          </a:p>
                        </a:txBody>
                        <a:useSpRect/>
                      </a:txSp>
                    </a:sp>
                    <a:cxnSp>
                      <a:nvCxnSpPr>
                        <a:cNvPr id="116" name="Straight connector"/>
                        <a:cNvCxnSpPr/>
                      </a:nvCxnSpPr>
                      <a:spPr>
                        <a:xfrm rot="5400000">
                          <a:off x="4701200" y="4835000"/>
                          <a:ext cx="433200" cy="0"/>
                        </a:xfrm>
                        <a:prstGeom prst="line">
                          <a:avLst/>
                        </a:prstGeom>
                        <a:ln w="7600" cap="flat">
                          <a:solidFill>
                            <a:srgbClr val="000000"/>
                          </a:solidFill>
                          <a:bevel/>
                        </a:ln>
                      </a:spPr>
                    </a:cxnSp>
                    <a:sp>
                      <a:nvSpPr>
                        <a:cNvPr id="129" name="Text 129"/>
                        <a:cNvSpPr txBox="1"/>
                      </a:nvSpPr>
                      <a:spPr>
                        <a:xfrm>
                          <a:off x="4089400" y="4721000"/>
                          <a:ext cx="254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D1</a:t>
                            </a:r>
                          </a:p>
                        </a:txBody>
                        <a:useSpRect/>
                      </a:txSp>
                    </a:sp>
                    <a:sp>
                      <a:nvSpPr>
                        <a:cNvPr id="130" name="Text 130"/>
                        <a:cNvSpPr txBox="1"/>
                      </a:nvSpPr>
                      <a:spPr>
                        <a:xfrm>
                          <a:off x="2508600" y="20724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Request For Appoinment</a:t>
                            </a:r>
                          </a:p>
                        </a:txBody>
                        <a:useSpRect/>
                      </a:txSp>
                    </a:sp>
                    <a:sp>
                      <a:nvSpPr>
                        <a:cNvPr id="131" name="Text 131"/>
                        <a:cNvSpPr txBox="1"/>
                      </a:nvSpPr>
                      <a:spPr>
                        <a:xfrm>
                          <a:off x="2508600" y="25740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 Appoinment Schedule</a:t>
                            </a:r>
                          </a:p>
                        </a:txBody>
                        <a:useSpRect/>
                      </a:txSp>
                    </a:sp>
                    <a:sp>
                      <a:nvSpPr>
                        <a:cNvPr id="132" name="Text 132"/>
                        <a:cNvSpPr txBox="1"/>
                      </a:nvSpPr>
                      <a:spPr>
                        <a:xfrm>
                          <a:off x="4522600" y="4086400"/>
                          <a:ext cx="1109600" cy="1824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 Appoinment Details</a:t>
                            </a:r>
                          </a:p>
                        </a:txBody>
                        <a:useSpRect/>
                      </a:txSp>
                    </a:sp>
                    <a:sp>
                      <a:nvSpPr>
                        <a:cNvPr id="133" name="Text 133"/>
                        <a:cNvSpPr txBox="1"/>
                      </a:nvSpPr>
                      <a:spPr>
                        <a:xfrm>
                          <a:off x="1543400" y="1783600"/>
                          <a:ext cx="6057200" cy="658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34" name="Text 134"/>
                        <a:cNvSpPr txBox="1"/>
                      </a:nvSpPr>
                      <a:spPr>
                        <a:xfrm>
                          <a:off x="1543400" y="3099920"/>
                          <a:ext cx="6057200" cy="658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35" name="Text 135"/>
                        <a:cNvSpPr txBox="1"/>
                      </a:nvSpPr>
                      <a:spPr>
                        <a:xfrm>
                          <a:off x="1543400" y="4416240"/>
                          <a:ext cx="6057200" cy="658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36" name="Text 136"/>
                        <a:cNvSpPr txBox="1"/>
                      </a:nvSpPr>
                      <a:spPr>
                        <a:xfrm>
                          <a:off x="1543400" y="1783600"/>
                          <a:ext cx="6057200" cy="658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37" name="Text 137"/>
                        <a:cNvSpPr txBox="1"/>
                      </a:nvSpPr>
                      <a:spPr>
                        <a:xfrm>
                          <a:off x="1543400" y="3099920"/>
                          <a:ext cx="6057200" cy="658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38" name="Text 138"/>
                        <a:cNvSpPr txBox="1"/>
                      </a:nvSpPr>
                      <a:spPr>
                        <a:xfrm>
                          <a:off x="1543400" y="4416240"/>
                          <a:ext cx="6057200" cy="658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139" name="Text 139"/>
                        <a:cNvSpPr txBox="1"/>
                      </a:nvSpPr>
                      <a:spPr>
                        <a:xfrm>
                          <a:off x="1543400" y="1783600"/>
                          <a:ext cx="6057200" cy="658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140" name="Text 140"/>
                        <a:cNvSpPr txBox="1"/>
                      </a:nvSpPr>
                      <a:spPr>
                        <a:xfrm>
                          <a:off x="1543400" y="3099920"/>
                          <a:ext cx="6057200" cy="658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141" name="Text 141"/>
                        <a:cNvSpPr txBox="1"/>
                      </a:nvSpPr>
                      <a:spPr>
                        <a:xfrm>
                          <a:off x="1543400" y="4416240"/>
                          <a:ext cx="6057200" cy="6581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p>
    <w:p w:rsidR="003974F8" w:rsidRPr="0099349B" w:rsidRDefault="003974F8" w:rsidP="003974F8">
      <w:pPr>
        <w:rPr>
          <w:rFonts w:ascii="Times New Roman" w:hAnsi="Times New Roman" w:cs="Times New Roman"/>
          <w:sz w:val="24"/>
          <w:szCs w:val="24"/>
          <w:lang w:eastAsia="en-US"/>
        </w:rPr>
      </w:pPr>
      <w:r w:rsidRPr="0099349B">
        <w:rPr>
          <w:rFonts w:ascii="Times New Roman" w:hAnsi="Times New Roman" w:cs="Times New Roman"/>
          <w:sz w:val="24"/>
          <w:szCs w:val="24"/>
        </w:rPr>
        <w:br w:type="page"/>
      </w:r>
    </w:p>
    <w:p w:rsidR="007D41EB" w:rsidRPr="0099349B" w:rsidRDefault="007D41EB" w:rsidP="007D41EB">
      <w:pPr>
        <w:pStyle w:val="Heading1"/>
        <w:pBdr>
          <w:top w:val="single" w:sz="24" w:space="2" w:color="0673A5" w:themeColor="text2" w:themeShade="BF"/>
        </w:pBdr>
        <w:rPr>
          <w:rFonts w:ascii="Times New Roman" w:hAnsi="Times New Roman" w:cs="Times New Roman"/>
        </w:rPr>
      </w:pPr>
      <w:r>
        <w:rPr>
          <w:rFonts w:ascii="Times New Roman" w:hAnsi="Times New Roman" w:cs="Times New Roman"/>
        </w:rPr>
        <w:lastRenderedPageBreak/>
        <w:t>7.Proposed system</w:t>
      </w:r>
    </w:p>
    <w:p w:rsidR="003974F8" w:rsidRDefault="003974F8" w:rsidP="003974F8">
      <w:pPr>
        <w:pStyle w:val="ListParagraph"/>
        <w:rPr>
          <w:rFonts w:ascii="Times New Roman" w:hAnsi="Times New Roman" w:cs="Times New Roman"/>
          <w:sz w:val="24"/>
          <w:szCs w:val="24"/>
        </w:rPr>
      </w:pPr>
    </w:p>
    <w:p w:rsidR="007D41EB" w:rsidRDefault="007D41EB" w:rsidP="003974F8">
      <w:pPr>
        <w:pStyle w:val="ListParagraph"/>
        <w:rPr>
          <w:rFonts w:ascii="Times New Roman" w:hAnsi="Times New Roman" w:cs="Times New Roman"/>
          <w:sz w:val="24"/>
          <w:szCs w:val="24"/>
        </w:rPr>
      </w:pPr>
    </w:p>
    <w:p w:rsidR="007D41EB" w:rsidRPr="007D41EB" w:rsidRDefault="007D41EB" w:rsidP="007D41EB">
      <w:pPr>
        <w:rPr>
          <w:rFonts w:ascii="Times New Roman" w:hAnsi="Times New Roman" w:cs="Times New Roman"/>
          <w:sz w:val="24"/>
          <w:szCs w:val="24"/>
        </w:rPr>
      </w:pPr>
      <w:r>
        <w:rPr>
          <w:rFonts w:ascii="Times New Roman" w:hAnsi="Times New Roman" w:cs="Times New Roman"/>
          <w:sz w:val="24"/>
          <w:szCs w:val="24"/>
        </w:rPr>
        <w:t xml:space="preserve">7.5  </w:t>
      </w:r>
      <w:r w:rsidR="00904066">
        <w:rPr>
          <w:rFonts w:ascii="Times New Roman" w:hAnsi="Times New Roman" w:cs="Times New Roman"/>
          <w:sz w:val="24"/>
          <w:szCs w:val="24"/>
        </w:rPr>
        <w:t xml:space="preserve"> </w:t>
      </w:r>
      <w:r>
        <w:rPr>
          <w:rFonts w:ascii="Times New Roman" w:hAnsi="Times New Roman" w:cs="Times New Roman"/>
          <w:sz w:val="24"/>
          <w:szCs w:val="24"/>
        </w:rPr>
        <w:t>ENTITY  RELATIONSHIP  DIAGRAM</w:t>
      </w:r>
    </w:p>
    <w:p w:rsidR="003974F8" w:rsidRPr="0099349B" w:rsidRDefault="003974F8" w:rsidP="003974F8">
      <w:pPr>
        <w:pStyle w:val="ListParagraph"/>
        <w:rPr>
          <w:rFonts w:ascii="Times New Roman" w:hAnsi="Times New Roman" w:cs="Times New Roman"/>
          <w:sz w:val="24"/>
          <w:szCs w:val="24"/>
        </w:rPr>
      </w:pPr>
    </w:p>
    <w:p w:rsidR="003974F8" w:rsidRPr="0099349B" w:rsidRDefault="003974F8" w:rsidP="003974F8">
      <w:pPr>
        <w:pStyle w:val="ListParagraph"/>
        <w:rPr>
          <w:rFonts w:ascii="Times New Roman" w:hAnsi="Times New Roman" w:cs="Times New Roman"/>
          <w:sz w:val="24"/>
          <w:szCs w:val="24"/>
        </w:rPr>
      </w:pPr>
    </w:p>
    <w:p w:rsidR="009711A9" w:rsidRPr="00C736C1" w:rsidRDefault="003974F8">
      <w:pPr>
        <w:rPr>
          <w:rFonts w:ascii="Times New Roman" w:hAnsi="Times New Roman" w:cs="Times New Roman"/>
          <w:sz w:val="24"/>
          <w:szCs w:val="24"/>
          <w:lang w:eastAsia="en-US"/>
        </w:rPr>
      </w:pPr>
      <w:r w:rsidRPr="0099349B">
        <w:rPr>
          <w:rFonts w:ascii="Times New Roman" w:hAnsi="Times New Roman" w:cs="Times New Roman"/>
          <w:noProof/>
          <w:sz w:val="24"/>
          <w:szCs w:val="24"/>
          <w:lang w:eastAsia="en-US" w:bidi="gu-IN"/>
        </w:rPr>
        <w:drawing>
          <wp:inline distT="0" distB="0" distL="0" distR="0">
            <wp:extent cx="5943600" cy="5137785"/>
            <wp:effectExtent l="19050" t="0" r="0" b="0"/>
            <wp:docPr id="26" name="Object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7200" cy="5399800"/>
                      <a:chOff x="1448400" y="729100"/>
                      <a:chExt cx="6247200" cy="5399800"/>
                    </a:xfrm>
                  </a:grpSpPr>
                  <a:grpSp>
                    <a:nvGrpSpPr>
                      <a:cNvPr id="168" name="Group168"/>
                      <a:cNvGrpSpPr/>
                    </a:nvGrpSpPr>
                    <a:grpSpPr>
                      <a:xfrm>
                        <a:off x="1448400" y="729100"/>
                        <a:ext cx="6247200" cy="5399800"/>
                        <a:chOff x="1448400" y="729100"/>
                        <a:chExt cx="6247200" cy="5399800"/>
                      </a:xfrm>
                    </a:grpSpPr>
                    <a:grpSp>
                      <a:nvGrpSpPr>
                        <a:cNvPr id="3" name="Group 169"/>
                        <a:cNvGrpSpPr/>
                      </a:nvGrpSpPr>
                      <a:grpSpPr>
                        <a:xfrm>
                          <a:off x="1456000" y="774700"/>
                          <a:ext cx="1140000" cy="744800"/>
                          <a:chOff x="1456000" y="774700"/>
                          <a:chExt cx="1140000" cy="744800"/>
                        </a:xfrm>
                      </a:grpSpPr>
                      <a:sp>
                        <a:nvSpPr>
                          <a:cNvPr id="101" name="Composite State"/>
                          <a:cNvSpPr/>
                        </a:nvSpPr>
                        <a:spPr>
                          <a:xfrm>
                            <a:off x="1456000" y="774700"/>
                            <a:ext cx="1140000" cy="744800"/>
                          </a:xfrm>
                          <a:custGeom>
                            <a:avLst/>
                            <a:gdLst>
                              <a:gd name="connsiteX0" fmla="*/ 570000 w 1140000"/>
                              <a:gd name="connsiteY0" fmla="*/ 744800 h 744800"/>
                              <a:gd name="connsiteX1" fmla="*/ 570000 w 1140000"/>
                              <a:gd name="connsiteY1" fmla="*/ 0 h 744800"/>
                              <a:gd name="connsiteX2" fmla="*/ 1140000 w 1140000"/>
                              <a:gd name="connsiteY2" fmla="*/ 372400 h 744800"/>
                              <a:gd name="connsiteX3" fmla="*/ 0 w 1140000"/>
                              <a:gd name="connsiteY3" fmla="*/ 372400 h 744800"/>
                              <a:gd name="connsiteX4" fmla="*/ 285000 w 1140000"/>
                              <a:gd name="connsiteY4" fmla="*/ 0 h 744800"/>
                              <a:gd name="connsiteX5" fmla="*/ 855000 w 1140000"/>
                              <a:gd name="connsiteY5" fmla="*/ 0 h 744800"/>
                              <a:gd name="connsiteX6" fmla="*/ 285000 w 1140000"/>
                              <a:gd name="connsiteY6" fmla="*/ 744800 h 744800"/>
                              <a:gd name="connsiteX7" fmla="*/ 855000 w 1140000"/>
                              <a:gd name="connsiteY7" fmla="*/ 744800 h 744800"/>
                              <a:gd name="connsiteX8" fmla="*/ 0 w 1140000"/>
                              <a:gd name="connsiteY8" fmla="*/ 186200 h 744800"/>
                              <a:gd name="connsiteX9" fmla="*/ 0 w 1140000"/>
                              <a:gd name="connsiteY9" fmla="*/ 558600 h 744800"/>
                              <a:gd name="connsiteX10" fmla="*/ 1140000 w 1140000"/>
                              <a:gd name="connsiteY10" fmla="*/ 186200 h 744800"/>
                              <a:gd name="connsiteX11" fmla="*/ 1140000 w 1140000"/>
                              <a:gd name="connsiteY11" fmla="*/ 558600 h 744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744800" stroke="0">
                                <a:moveTo>
                                  <a:pt x="1068188" y="744800"/>
                                </a:moveTo>
                                <a:cubicBezTo>
                                  <a:pt x="1107852" y="744800"/>
                                  <a:pt x="1140000" y="712650"/>
                                  <a:pt x="1140000" y="672989"/>
                                </a:cubicBezTo>
                                <a:lnTo>
                                  <a:pt x="1140000" y="71811"/>
                                </a:lnTo>
                                <a:cubicBezTo>
                                  <a:pt x="1140000" y="32150"/>
                                  <a:pt x="1107852" y="0"/>
                                  <a:pt x="1068188" y="0"/>
                                </a:cubicBezTo>
                                <a:lnTo>
                                  <a:pt x="71811" y="0"/>
                                </a:lnTo>
                                <a:cubicBezTo>
                                  <a:pt x="32150" y="0"/>
                                  <a:pt x="0" y="32150"/>
                                  <a:pt x="0" y="71811"/>
                                </a:cubicBezTo>
                                <a:lnTo>
                                  <a:pt x="0" y="672989"/>
                                </a:lnTo>
                                <a:cubicBezTo>
                                  <a:pt x="0" y="712650"/>
                                  <a:pt x="32150" y="744800"/>
                                  <a:pt x="71811" y="744800"/>
                                </a:cubicBezTo>
                                <a:lnTo>
                                  <a:pt x="1068188" y="744800"/>
                                </a:lnTo>
                                <a:close/>
                              </a:path>
                              <a:path w="1140000" h="744800" fill="none">
                                <a:moveTo>
                                  <a:pt x="1068188" y="744800"/>
                                </a:moveTo>
                                <a:cubicBezTo>
                                  <a:pt x="1107852" y="744800"/>
                                  <a:pt x="1140000" y="712650"/>
                                  <a:pt x="1140000" y="672989"/>
                                </a:cubicBezTo>
                                <a:lnTo>
                                  <a:pt x="1140000" y="71811"/>
                                </a:lnTo>
                                <a:cubicBezTo>
                                  <a:pt x="1140000" y="32150"/>
                                  <a:pt x="1107852" y="0"/>
                                  <a:pt x="1068188" y="0"/>
                                </a:cubicBezTo>
                                <a:lnTo>
                                  <a:pt x="71811" y="0"/>
                                </a:lnTo>
                                <a:cubicBezTo>
                                  <a:pt x="32150" y="0"/>
                                  <a:pt x="0" y="32150"/>
                                  <a:pt x="0" y="71811"/>
                                </a:cubicBezTo>
                                <a:lnTo>
                                  <a:pt x="0" y="672989"/>
                                </a:lnTo>
                                <a:cubicBezTo>
                                  <a:pt x="0" y="712650"/>
                                  <a:pt x="32150" y="744800"/>
                                  <a:pt x="71811" y="744800"/>
                                </a:cubicBezTo>
                                <a:lnTo>
                                  <a:pt x="1068188" y="744800"/>
                                </a:lnTo>
                                <a:close/>
                                <a:moveTo>
                                  <a:pt x="0" y="208544"/>
                                </a:moveTo>
                                <a:lnTo>
                                  <a:pt x="1140000" y="208544"/>
                                </a:lnTo>
                              </a:path>
                            </a:pathLst>
                          </a:custGeom>
                          <a:solidFill>
                            <a:srgbClr val="3498DB"/>
                          </a:solidFill>
                          <a:ln w="7600" cap="flat">
                            <a:solidFill>
                              <a:srgbClr val="3498DB"/>
                            </a:solidFill>
                            <a:bevel/>
                          </a:ln>
                        </a:spPr>
                      </a:sp>
                      <a:sp>
                        <a:nvSpPr>
                          <a:cNvPr id="170" name="Text 170"/>
                          <a:cNvSpPr txBox="1"/>
                        </a:nvSpPr>
                        <a:spPr>
                          <a:xfrm>
                            <a:off x="1456000" y="960900"/>
                            <a:ext cx="1140000" cy="5586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D_id</a:t>
                              </a:r>
                            </a:p>
                            <a:p>
                              <a:pPr algn="ctr">
                                <a:lnSpc>
                                  <a:spcPct val="100000"/>
                                </a:lnSpc>
                              </a:pPr>
                              <a:r>
                                <a:rPr sz="760">
                                  <a:solidFill>
                                    <a:srgbClr val="FFFFFF"/>
                                  </a:solidFill>
                                  <a:latin typeface="Arial"/>
                                </a:rPr>
                                <a:t>D_name </a:t>
                              </a:r>
                            </a:p>
                            <a:p>
                              <a:pPr algn="ctr">
                                <a:lnSpc>
                                  <a:spcPct val="100000"/>
                                </a:lnSpc>
                              </a:pPr>
                              <a:r>
                                <a:rPr sz="760">
                                  <a:solidFill>
                                    <a:srgbClr val="FFFFFF"/>
                                  </a:solidFill>
                                  <a:latin typeface="Arial"/>
                                </a:rPr>
                                <a:t>D_ContectNo</a:t>
                              </a:r>
                            </a:p>
                            <a:p>
                              <a:pPr algn="ctr">
                                <a:lnSpc>
                                  <a:spcPct val="100000"/>
                                </a:lnSpc>
                              </a:pPr>
                              <a:endParaRPr/>
                            </a:p>
                          </a:txBody>
                          <a:useSpRect/>
                        </a:txSp>
                      </a:sp>
                      <a:sp>
                        <a:nvSpPr>
                          <a:cNvPr id="171" name="Text 171"/>
                          <a:cNvSpPr txBox="1"/>
                        </a:nvSpPr>
                        <a:spPr>
                          <a:xfrm>
                            <a:off x="1456000" y="785872"/>
                            <a:ext cx="1140000" cy="1862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Docter</a:t>
                              </a:r>
                            </a:p>
                          </a:txBody>
                          <a:useSpRect/>
                        </a:txSp>
                      </a:sp>
                    </a:grpSp>
                    <a:grpSp>
                      <a:nvGrpSpPr>
                        <a:cNvPr id="4" name="Group 172"/>
                        <a:cNvGrpSpPr/>
                      </a:nvGrpSpPr>
                      <a:grpSpPr>
                        <a:xfrm>
                          <a:off x="6479600" y="736700"/>
                          <a:ext cx="1140000" cy="896800"/>
                          <a:chOff x="6479600" y="736700"/>
                          <a:chExt cx="1140000" cy="896800"/>
                        </a:xfrm>
                      </a:grpSpPr>
                      <a:sp>
                        <a:nvSpPr>
                          <a:cNvPr id="104" name="Composite State"/>
                          <a:cNvSpPr/>
                        </a:nvSpPr>
                        <a:spPr>
                          <a:xfrm>
                            <a:off x="6479600" y="736700"/>
                            <a:ext cx="1140000" cy="896800"/>
                          </a:xfrm>
                          <a:custGeom>
                            <a:avLst/>
                            <a:gdLst>
                              <a:gd name="connsiteX0" fmla="*/ 570000 w 1140000"/>
                              <a:gd name="connsiteY0" fmla="*/ 896800 h 896800"/>
                              <a:gd name="connsiteX1" fmla="*/ 570000 w 1140000"/>
                              <a:gd name="connsiteY1" fmla="*/ 0 h 896800"/>
                              <a:gd name="connsiteX2" fmla="*/ 1140000 w 1140000"/>
                              <a:gd name="connsiteY2" fmla="*/ 448400 h 896800"/>
                              <a:gd name="connsiteX3" fmla="*/ 0 w 1140000"/>
                              <a:gd name="connsiteY3" fmla="*/ 448400 h 896800"/>
                              <a:gd name="connsiteX4" fmla="*/ 285000 w 1140000"/>
                              <a:gd name="connsiteY4" fmla="*/ 0 h 896800"/>
                              <a:gd name="connsiteX5" fmla="*/ 855000 w 1140000"/>
                              <a:gd name="connsiteY5" fmla="*/ 0 h 896800"/>
                              <a:gd name="connsiteX6" fmla="*/ 285000 w 1140000"/>
                              <a:gd name="connsiteY6" fmla="*/ 896800 h 896800"/>
                              <a:gd name="connsiteX7" fmla="*/ 855000 w 1140000"/>
                              <a:gd name="connsiteY7" fmla="*/ 896800 h 896800"/>
                              <a:gd name="connsiteX8" fmla="*/ 0 w 1140000"/>
                              <a:gd name="connsiteY8" fmla="*/ 224200 h 896800"/>
                              <a:gd name="connsiteX9" fmla="*/ 0 w 1140000"/>
                              <a:gd name="connsiteY9" fmla="*/ 672600 h 896800"/>
                              <a:gd name="connsiteX10" fmla="*/ 1140000 w 1140000"/>
                              <a:gd name="connsiteY10" fmla="*/ 224200 h 896800"/>
                              <a:gd name="connsiteX11" fmla="*/ 1140000 w 1140000"/>
                              <a:gd name="connsiteY11" fmla="*/ 672600 h 896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896800" stroke="0">
                                <a:moveTo>
                                  <a:pt x="1068188" y="896800"/>
                                </a:moveTo>
                                <a:cubicBezTo>
                                  <a:pt x="1107852" y="896800"/>
                                  <a:pt x="1140000" y="864652"/>
                                  <a:pt x="1140000" y="824988"/>
                                </a:cubicBezTo>
                                <a:lnTo>
                                  <a:pt x="1140000" y="71811"/>
                                </a:lnTo>
                                <a:cubicBezTo>
                                  <a:pt x="1140000" y="32150"/>
                                  <a:pt x="1107852" y="0"/>
                                  <a:pt x="1068188" y="0"/>
                                </a:cubicBezTo>
                                <a:lnTo>
                                  <a:pt x="71811" y="0"/>
                                </a:lnTo>
                                <a:cubicBezTo>
                                  <a:pt x="32150" y="0"/>
                                  <a:pt x="0" y="32150"/>
                                  <a:pt x="0" y="71811"/>
                                </a:cubicBezTo>
                                <a:lnTo>
                                  <a:pt x="0" y="824988"/>
                                </a:lnTo>
                                <a:cubicBezTo>
                                  <a:pt x="0" y="864652"/>
                                  <a:pt x="32150" y="896800"/>
                                  <a:pt x="71811" y="896800"/>
                                </a:cubicBezTo>
                                <a:lnTo>
                                  <a:pt x="1068188" y="896800"/>
                                </a:lnTo>
                                <a:close/>
                              </a:path>
                              <a:path w="1140000" h="896800" fill="none">
                                <a:moveTo>
                                  <a:pt x="1068188" y="896800"/>
                                </a:moveTo>
                                <a:cubicBezTo>
                                  <a:pt x="1107852" y="896800"/>
                                  <a:pt x="1140000" y="864652"/>
                                  <a:pt x="1140000" y="824988"/>
                                </a:cubicBezTo>
                                <a:lnTo>
                                  <a:pt x="1140000" y="71811"/>
                                </a:lnTo>
                                <a:cubicBezTo>
                                  <a:pt x="1140000" y="32150"/>
                                  <a:pt x="1107852" y="0"/>
                                  <a:pt x="1068188" y="0"/>
                                </a:cubicBezTo>
                                <a:lnTo>
                                  <a:pt x="71811" y="0"/>
                                </a:lnTo>
                                <a:cubicBezTo>
                                  <a:pt x="32150" y="0"/>
                                  <a:pt x="0" y="32150"/>
                                  <a:pt x="0" y="71811"/>
                                </a:cubicBezTo>
                                <a:lnTo>
                                  <a:pt x="0" y="824988"/>
                                </a:lnTo>
                                <a:cubicBezTo>
                                  <a:pt x="0" y="864652"/>
                                  <a:pt x="32150" y="896800"/>
                                  <a:pt x="71811" y="896800"/>
                                </a:cubicBezTo>
                                <a:lnTo>
                                  <a:pt x="1068188" y="896800"/>
                                </a:lnTo>
                                <a:close/>
                                <a:moveTo>
                                  <a:pt x="0" y="251104"/>
                                </a:moveTo>
                                <a:lnTo>
                                  <a:pt x="1140000" y="251104"/>
                                </a:lnTo>
                              </a:path>
                            </a:pathLst>
                          </a:custGeom>
                          <a:solidFill>
                            <a:srgbClr val="3498DB"/>
                          </a:solidFill>
                          <a:ln w="7600" cap="flat">
                            <a:solidFill>
                              <a:srgbClr val="3498DB"/>
                            </a:solidFill>
                            <a:bevel/>
                          </a:ln>
                        </a:spPr>
                      </a:sp>
                      <a:sp>
                        <a:nvSpPr>
                          <a:cNvPr id="173" name="Text 173"/>
                          <a:cNvSpPr txBox="1"/>
                        </a:nvSpPr>
                        <a:spPr>
                          <a:xfrm>
                            <a:off x="6479600" y="960900"/>
                            <a:ext cx="1140000" cy="6726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Pat_id</a:t>
                              </a:r>
                            </a:p>
                            <a:p>
                              <a:pPr algn="ctr">
                                <a:lnSpc>
                                  <a:spcPct val="100000"/>
                                </a:lnSpc>
                              </a:pPr>
                              <a:r>
                                <a:rPr sz="760">
                                  <a:solidFill>
                                    <a:srgbClr val="FFFFFF"/>
                                  </a:solidFill>
                                  <a:latin typeface="Arial"/>
                                </a:rPr>
                                <a:t>Pat_name</a:t>
                              </a:r>
                            </a:p>
                            <a:p>
                              <a:pPr algn="ctr">
                                <a:lnSpc>
                                  <a:spcPct val="100000"/>
                                </a:lnSpc>
                              </a:pPr>
                              <a:endParaRPr/>
                            </a:p>
                          </a:txBody>
                          <a:useSpRect/>
                        </a:txSp>
                      </a:sp>
                      <a:sp>
                        <a:nvSpPr>
                          <a:cNvPr id="174" name="Text 174"/>
                          <a:cNvSpPr txBox="1"/>
                        </a:nvSpPr>
                        <a:spPr>
                          <a:xfrm>
                            <a:off x="6479600" y="750152"/>
                            <a:ext cx="1140000" cy="2242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Patient</a:t>
                              </a:r>
                            </a:p>
                          </a:txBody>
                          <a:useSpRect/>
                        </a:txSp>
                      </a:sp>
                    </a:grpSp>
                    <a:sp>
                      <a:nvSpPr>
                        <a:cNvPr id="175" name="Text 175"/>
                        <a:cNvSpPr txBox="1"/>
                      </a:nvSpPr>
                      <a:spPr>
                        <a:xfrm>
                          <a:off x="3348400" y="843100"/>
                          <a:ext cx="2371200" cy="174800"/>
                        </a:xfrm>
                        <a:prstGeom prst="rect">
                          <a:avLst/>
                        </a:prstGeom>
                        <a:noFill/>
                      </a:spPr>
                      <a:txSp>
                        <a:txBody>
                          <a:bodyPr wrap="square" lIns="0" tIns="0" rIns="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ER Diagram</a:t>
                            </a:r>
                          </a:p>
                        </a:txBody>
                        <a:useSpRect/>
                      </a:txSp>
                    </a:sp>
                    <a:grpSp>
                      <a:nvGrpSpPr>
                        <a:cNvPr id="6" name="Group 176"/>
                        <a:cNvGrpSpPr/>
                      </a:nvGrpSpPr>
                      <a:grpSpPr>
                        <a:xfrm>
                          <a:off x="1456000" y="1758900"/>
                          <a:ext cx="1140000" cy="627000"/>
                          <a:chOff x="1456000" y="1758900"/>
                          <a:chExt cx="1140000" cy="627000"/>
                        </a:xfrm>
                      </a:grpSpPr>
                      <a:sp>
                        <a:nvSpPr>
                          <a:cNvPr id="106" name="Composite State"/>
                          <a:cNvSpPr/>
                        </a:nvSpPr>
                        <a:spPr>
                          <a:xfrm>
                            <a:off x="1456000" y="1758900"/>
                            <a:ext cx="1140000" cy="627000"/>
                          </a:xfrm>
                          <a:custGeom>
                            <a:avLst/>
                            <a:gdLst>
                              <a:gd name="connsiteX0" fmla="*/ 570000 w 1140000"/>
                              <a:gd name="connsiteY0" fmla="*/ 627000 h 627000"/>
                              <a:gd name="connsiteX1" fmla="*/ 570000 w 1140000"/>
                              <a:gd name="connsiteY1" fmla="*/ 0 h 627000"/>
                              <a:gd name="connsiteX2" fmla="*/ 1140000 w 1140000"/>
                              <a:gd name="connsiteY2" fmla="*/ 313500 h 627000"/>
                              <a:gd name="connsiteX3" fmla="*/ 0 w 1140000"/>
                              <a:gd name="connsiteY3" fmla="*/ 313500 h 627000"/>
                              <a:gd name="connsiteX4" fmla="*/ 285000 w 1140000"/>
                              <a:gd name="connsiteY4" fmla="*/ 0 h 627000"/>
                              <a:gd name="connsiteX5" fmla="*/ 855000 w 1140000"/>
                              <a:gd name="connsiteY5" fmla="*/ 0 h 627000"/>
                              <a:gd name="connsiteX6" fmla="*/ 285000 w 1140000"/>
                              <a:gd name="connsiteY6" fmla="*/ 627000 h 627000"/>
                              <a:gd name="connsiteX7" fmla="*/ 855000 w 1140000"/>
                              <a:gd name="connsiteY7" fmla="*/ 627000 h 627000"/>
                              <a:gd name="connsiteX8" fmla="*/ 0 w 1140000"/>
                              <a:gd name="connsiteY8" fmla="*/ 156750 h 627000"/>
                              <a:gd name="connsiteX9" fmla="*/ 0 w 1140000"/>
                              <a:gd name="connsiteY9" fmla="*/ 470250 h 627000"/>
                              <a:gd name="connsiteX10" fmla="*/ 1140000 w 1140000"/>
                              <a:gd name="connsiteY10" fmla="*/ 156750 h 627000"/>
                              <a:gd name="connsiteX11" fmla="*/ 1140000 w 1140000"/>
                              <a:gd name="connsiteY11" fmla="*/ 470250 h 6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627000" stroke="0">
                                <a:moveTo>
                                  <a:pt x="1068189" y="627000"/>
                                </a:moveTo>
                                <a:cubicBezTo>
                                  <a:pt x="1107850" y="627000"/>
                                  <a:pt x="1140000" y="594850"/>
                                  <a:pt x="1140000" y="555189"/>
                                </a:cubicBezTo>
                                <a:lnTo>
                                  <a:pt x="1140000" y="71811"/>
                                </a:lnTo>
                                <a:cubicBezTo>
                                  <a:pt x="1140000" y="32150"/>
                                  <a:pt x="1107850" y="0"/>
                                  <a:pt x="1068189" y="0"/>
                                </a:cubicBezTo>
                                <a:lnTo>
                                  <a:pt x="71811" y="0"/>
                                </a:lnTo>
                                <a:cubicBezTo>
                                  <a:pt x="32150" y="0"/>
                                  <a:pt x="0" y="32150"/>
                                  <a:pt x="0" y="71811"/>
                                </a:cubicBezTo>
                                <a:lnTo>
                                  <a:pt x="0" y="555189"/>
                                </a:lnTo>
                                <a:cubicBezTo>
                                  <a:pt x="0" y="594850"/>
                                  <a:pt x="32150" y="627000"/>
                                  <a:pt x="71811" y="627000"/>
                                </a:cubicBezTo>
                                <a:lnTo>
                                  <a:pt x="1068189" y="627000"/>
                                </a:lnTo>
                                <a:close/>
                              </a:path>
                              <a:path w="1140000" h="627000" fill="none">
                                <a:moveTo>
                                  <a:pt x="1068189" y="627000"/>
                                </a:moveTo>
                                <a:cubicBezTo>
                                  <a:pt x="1107850" y="627000"/>
                                  <a:pt x="1140000" y="594850"/>
                                  <a:pt x="1140000" y="555189"/>
                                </a:cubicBezTo>
                                <a:lnTo>
                                  <a:pt x="1140000" y="71811"/>
                                </a:lnTo>
                                <a:cubicBezTo>
                                  <a:pt x="1140000" y="32150"/>
                                  <a:pt x="1107850" y="0"/>
                                  <a:pt x="1068189" y="0"/>
                                </a:cubicBezTo>
                                <a:lnTo>
                                  <a:pt x="71811" y="0"/>
                                </a:lnTo>
                                <a:cubicBezTo>
                                  <a:pt x="32150" y="0"/>
                                  <a:pt x="0" y="32150"/>
                                  <a:pt x="0" y="71811"/>
                                </a:cubicBezTo>
                                <a:lnTo>
                                  <a:pt x="0" y="555189"/>
                                </a:lnTo>
                                <a:cubicBezTo>
                                  <a:pt x="0" y="594850"/>
                                  <a:pt x="32150" y="627000"/>
                                  <a:pt x="71811" y="627000"/>
                                </a:cubicBezTo>
                                <a:lnTo>
                                  <a:pt x="1068189" y="627000"/>
                                </a:lnTo>
                                <a:close/>
                                <a:moveTo>
                                  <a:pt x="0" y="175560"/>
                                </a:moveTo>
                                <a:lnTo>
                                  <a:pt x="1140000" y="175560"/>
                                </a:lnTo>
                              </a:path>
                            </a:pathLst>
                          </a:custGeom>
                          <a:solidFill>
                            <a:srgbClr val="3498DB"/>
                          </a:solidFill>
                          <a:ln w="7600" cap="flat">
                            <a:solidFill>
                              <a:srgbClr val="3498DB"/>
                            </a:solidFill>
                            <a:bevel/>
                          </a:ln>
                        </a:spPr>
                      </a:sp>
                      <a:sp>
                        <a:nvSpPr>
                          <a:cNvPr id="177" name="Text 177"/>
                          <a:cNvSpPr txBox="1"/>
                        </a:nvSpPr>
                        <a:spPr>
                          <a:xfrm>
                            <a:off x="1456000" y="1915650"/>
                            <a:ext cx="1140000" cy="47025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A_id</a:t>
                              </a:r>
                            </a:p>
                            <a:p>
                              <a:pPr algn="ctr">
                                <a:lnSpc>
                                  <a:spcPct val="100000"/>
                                </a:lnSpc>
                              </a:pPr>
                              <a:r>
                                <a:rPr sz="760">
                                  <a:solidFill>
                                    <a:srgbClr val="FFFFFF"/>
                                  </a:solidFill>
                                  <a:latin typeface="Arial"/>
                                </a:rPr>
                                <a:t>A_for</a:t>
                              </a:r>
                            </a:p>
                          </a:txBody>
                          <a:useSpRect/>
                        </a:txSp>
                      </a:sp>
                      <a:sp>
                        <a:nvSpPr>
                          <a:cNvPr id="178" name="Text 178"/>
                          <a:cNvSpPr txBox="1"/>
                        </a:nvSpPr>
                        <a:spPr>
                          <a:xfrm>
                            <a:off x="1456000" y="1768305"/>
                            <a:ext cx="1140000" cy="15675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Appointment </a:t>
                              </a:r>
                            </a:p>
                          </a:txBody>
                          <a:useSpRect/>
                        </a:txSp>
                      </a:sp>
                    </a:grpSp>
                    <a:grpSp>
                      <a:nvGrpSpPr>
                        <a:cNvPr id="7" name="Group 179"/>
                        <a:cNvGrpSpPr/>
                      </a:nvGrpSpPr>
                      <a:grpSpPr>
                        <a:xfrm>
                          <a:off x="6548000" y="3639900"/>
                          <a:ext cx="1140000" cy="790400"/>
                          <a:chOff x="6548000" y="3639900"/>
                          <a:chExt cx="1140000" cy="790400"/>
                        </a:xfrm>
                      </a:grpSpPr>
                      <a:sp>
                        <a:nvSpPr>
                          <a:cNvPr id="108" name="Composite State"/>
                          <a:cNvSpPr/>
                        </a:nvSpPr>
                        <a:spPr>
                          <a:xfrm>
                            <a:off x="6548000" y="3639900"/>
                            <a:ext cx="1140000" cy="790400"/>
                          </a:xfrm>
                          <a:custGeom>
                            <a:avLst/>
                            <a:gdLst>
                              <a:gd name="connsiteX0" fmla="*/ 570000 w 1140000"/>
                              <a:gd name="connsiteY0" fmla="*/ 790400 h 790400"/>
                              <a:gd name="connsiteX1" fmla="*/ 570000 w 1140000"/>
                              <a:gd name="connsiteY1" fmla="*/ 0 h 790400"/>
                              <a:gd name="connsiteX2" fmla="*/ 1140000 w 1140000"/>
                              <a:gd name="connsiteY2" fmla="*/ 395200 h 790400"/>
                              <a:gd name="connsiteX3" fmla="*/ 0 w 1140000"/>
                              <a:gd name="connsiteY3" fmla="*/ 395200 h 790400"/>
                              <a:gd name="connsiteX4" fmla="*/ 285000 w 1140000"/>
                              <a:gd name="connsiteY4" fmla="*/ 0 h 790400"/>
                              <a:gd name="connsiteX5" fmla="*/ 855000 w 1140000"/>
                              <a:gd name="connsiteY5" fmla="*/ 0 h 790400"/>
                              <a:gd name="connsiteX6" fmla="*/ 285000 w 1140000"/>
                              <a:gd name="connsiteY6" fmla="*/ 790400 h 790400"/>
                              <a:gd name="connsiteX7" fmla="*/ 855000 w 1140000"/>
                              <a:gd name="connsiteY7" fmla="*/ 790400 h 790400"/>
                              <a:gd name="connsiteX8" fmla="*/ 0 w 1140000"/>
                              <a:gd name="connsiteY8" fmla="*/ 197600 h 790400"/>
                              <a:gd name="connsiteX9" fmla="*/ 0 w 1140000"/>
                              <a:gd name="connsiteY9" fmla="*/ 592800 h 790400"/>
                              <a:gd name="connsiteX10" fmla="*/ 1140000 w 1140000"/>
                              <a:gd name="connsiteY10" fmla="*/ 197600 h 790400"/>
                              <a:gd name="connsiteX11" fmla="*/ 1140000 w 1140000"/>
                              <a:gd name="connsiteY11" fmla="*/ 592800 h 790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790400" stroke="0">
                                <a:moveTo>
                                  <a:pt x="1068188" y="790400"/>
                                </a:moveTo>
                                <a:cubicBezTo>
                                  <a:pt x="1107852" y="790400"/>
                                  <a:pt x="1140000" y="758250"/>
                                  <a:pt x="1140000" y="718589"/>
                                </a:cubicBezTo>
                                <a:lnTo>
                                  <a:pt x="1140000" y="71811"/>
                                </a:lnTo>
                                <a:cubicBezTo>
                                  <a:pt x="1140000" y="32150"/>
                                  <a:pt x="1107852" y="0"/>
                                  <a:pt x="1068188" y="0"/>
                                </a:cubicBezTo>
                                <a:lnTo>
                                  <a:pt x="71811" y="0"/>
                                </a:lnTo>
                                <a:cubicBezTo>
                                  <a:pt x="32150" y="0"/>
                                  <a:pt x="0" y="32150"/>
                                  <a:pt x="0" y="71811"/>
                                </a:cubicBezTo>
                                <a:lnTo>
                                  <a:pt x="0" y="718589"/>
                                </a:lnTo>
                                <a:cubicBezTo>
                                  <a:pt x="0" y="758250"/>
                                  <a:pt x="32150" y="790400"/>
                                  <a:pt x="71811" y="790400"/>
                                </a:cubicBezTo>
                                <a:lnTo>
                                  <a:pt x="1068188" y="790400"/>
                                </a:lnTo>
                                <a:close/>
                              </a:path>
                              <a:path w="1140000" h="790400" fill="none">
                                <a:moveTo>
                                  <a:pt x="1068188" y="790400"/>
                                </a:moveTo>
                                <a:cubicBezTo>
                                  <a:pt x="1107852" y="790400"/>
                                  <a:pt x="1140000" y="758250"/>
                                  <a:pt x="1140000" y="718589"/>
                                </a:cubicBezTo>
                                <a:lnTo>
                                  <a:pt x="1140000" y="71811"/>
                                </a:lnTo>
                                <a:cubicBezTo>
                                  <a:pt x="1140000" y="32150"/>
                                  <a:pt x="1107852" y="0"/>
                                  <a:pt x="1068188" y="0"/>
                                </a:cubicBezTo>
                                <a:lnTo>
                                  <a:pt x="71811" y="0"/>
                                </a:lnTo>
                                <a:cubicBezTo>
                                  <a:pt x="32150" y="0"/>
                                  <a:pt x="0" y="32150"/>
                                  <a:pt x="0" y="71811"/>
                                </a:cubicBezTo>
                                <a:lnTo>
                                  <a:pt x="0" y="718589"/>
                                </a:lnTo>
                                <a:cubicBezTo>
                                  <a:pt x="0" y="758250"/>
                                  <a:pt x="32150" y="790400"/>
                                  <a:pt x="71811" y="790400"/>
                                </a:cubicBezTo>
                                <a:lnTo>
                                  <a:pt x="1068188" y="790400"/>
                                </a:lnTo>
                                <a:close/>
                                <a:moveTo>
                                  <a:pt x="0" y="221312"/>
                                </a:moveTo>
                                <a:lnTo>
                                  <a:pt x="1140000" y="221312"/>
                                </a:lnTo>
                              </a:path>
                            </a:pathLst>
                          </a:custGeom>
                          <a:solidFill>
                            <a:srgbClr val="3498DB"/>
                          </a:solidFill>
                          <a:ln w="7600" cap="flat">
                            <a:solidFill>
                              <a:srgbClr val="3498DB"/>
                            </a:solidFill>
                            <a:bevel/>
                          </a:ln>
                        </a:spPr>
                      </a:sp>
                      <a:sp>
                        <a:nvSpPr>
                          <a:cNvPr id="180" name="Text 180"/>
                          <a:cNvSpPr txBox="1"/>
                        </a:nvSpPr>
                        <a:spPr>
                          <a:xfrm>
                            <a:off x="6548000" y="3837500"/>
                            <a:ext cx="1140000" cy="5928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Rec_id</a:t>
                              </a:r>
                            </a:p>
                            <a:p>
                              <a:pPr algn="ctr">
                                <a:lnSpc>
                                  <a:spcPct val="100000"/>
                                </a:lnSpc>
                              </a:pPr>
                              <a:r>
                                <a:rPr sz="760">
                                  <a:solidFill>
                                    <a:srgbClr val="FFFFFF"/>
                                  </a:solidFill>
                                  <a:latin typeface="Arial"/>
                                </a:rPr>
                                <a:t>Rec_name</a:t>
                              </a:r>
                            </a:p>
                          </a:txBody>
                          <a:useSpRect/>
                        </a:txSp>
                      </a:sp>
                      <a:sp>
                        <a:nvSpPr>
                          <a:cNvPr id="181" name="Text 181"/>
                          <a:cNvSpPr txBox="1"/>
                        </a:nvSpPr>
                        <a:spPr>
                          <a:xfrm>
                            <a:off x="6548000" y="3651756"/>
                            <a:ext cx="1140000" cy="1976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Receptionst</a:t>
                              </a:r>
                            </a:p>
                          </a:txBody>
                          <a:useSpRect/>
                        </a:txSp>
                      </a:sp>
                    </a:grpSp>
                    <a:sp>
                      <a:nvSpPr>
                        <a:cNvPr id="109" name="M : 1"/>
                        <a:cNvSpPr/>
                      </a:nvSpPr>
                      <a:spPr>
                        <a:xfrm>
                          <a:off x="6479600" y="1409300"/>
                          <a:ext cx="3883600" cy="506350"/>
                        </a:xfrm>
                        <a:custGeom>
                          <a:avLst/>
                          <a:gdLst/>
                          <a:ahLst/>
                          <a:cxnLst/>
                          <a:rect l="0" t="0" r="0" b="0"/>
                          <a:pathLst>
                            <a:path w="3883600" h="506350" fill="none">
                              <a:moveTo>
                                <a:pt x="0" y="0"/>
                              </a:moveTo>
                              <a:lnTo>
                                <a:pt x="-3568279" y="465238"/>
                              </a:lnTo>
                              <a:cubicBezTo>
                                <a:pt x="-3571535" y="440265"/>
                                <a:pt x="-3594419" y="422660"/>
                                <a:pt x="-3619392" y="425916"/>
                              </a:cubicBezTo>
                              <a:cubicBezTo>
                                <a:pt x="-3644364" y="429172"/>
                                <a:pt x="-3661969" y="452056"/>
                                <a:pt x="-3658713" y="477029"/>
                              </a:cubicBezTo>
                              <a:lnTo>
                                <a:pt x="-3883600" y="506350"/>
                              </a:lnTo>
                            </a:path>
                          </a:pathLst>
                        </a:custGeom>
                        <a:solidFill>
                          <a:srgbClr val="000000"/>
                        </a:solidFill>
                        <a:ln w="7600" cap="flat">
                          <a:solidFill>
                            <a:srgbClr val="000000"/>
                          </a:solidFill>
                          <a:bevel/>
                          <a:headEnd type="arrow" w="med" len="med"/>
                          <a:tailEnd type="arrow" w="med" len="med"/>
                        </a:ln>
                      </a:spPr>
                    </a:sp>
                    <a:sp>
                      <a:nvSpPr>
                        <a:cNvPr id="110" name="M : 1"/>
                        <a:cNvSpPr/>
                      </a:nvSpPr>
                      <a:spPr>
                        <a:xfrm>
                          <a:off x="2596000" y="2072400"/>
                          <a:ext cx="3952000" cy="1962700"/>
                        </a:xfrm>
                        <a:custGeom>
                          <a:avLst/>
                          <a:gdLst/>
                          <a:ahLst/>
                          <a:cxnLst/>
                          <a:rect l="0" t="0" r="0" b="0"/>
                          <a:pathLst>
                            <a:path w="3952000" h="1962700" fill="none">
                              <a:moveTo>
                                <a:pt x="0" y="0"/>
                              </a:moveTo>
                              <a:lnTo>
                                <a:pt x="442545" y="219783"/>
                              </a:lnTo>
                              <a:cubicBezTo>
                                <a:pt x="453747" y="197228"/>
                                <a:pt x="481113" y="188023"/>
                                <a:pt x="503669" y="199225"/>
                              </a:cubicBezTo>
                              <a:cubicBezTo>
                                <a:pt x="526224" y="210427"/>
                                <a:pt x="535428" y="237793"/>
                                <a:pt x="524227" y="260349"/>
                              </a:cubicBezTo>
                              <a:lnTo>
                                <a:pt x="1658196" y="823518"/>
                              </a:lnTo>
                              <a:cubicBezTo>
                                <a:pt x="1669398" y="800962"/>
                                <a:pt x="1696764" y="791758"/>
                                <a:pt x="1719320" y="802960"/>
                              </a:cubicBezTo>
                              <a:cubicBezTo>
                                <a:pt x="1741876" y="814162"/>
                                <a:pt x="1751080" y="841528"/>
                                <a:pt x="1739878" y="864084"/>
                              </a:cubicBezTo>
                              <a:lnTo>
                                <a:pt x="2145800" y="1065679"/>
                              </a:lnTo>
                              <a:cubicBezTo>
                                <a:pt x="2157002" y="1043123"/>
                                <a:pt x="2184368" y="1033919"/>
                                <a:pt x="2206924" y="1045121"/>
                              </a:cubicBezTo>
                              <a:cubicBezTo>
                                <a:pt x="2229480" y="1056323"/>
                                <a:pt x="2238684" y="1083689"/>
                                <a:pt x="2227482" y="1106245"/>
                              </a:cubicBezTo>
                              <a:lnTo>
                                <a:pt x="3952000" y="1962700"/>
                              </a:lnTo>
                            </a:path>
                          </a:pathLst>
                        </a:custGeom>
                        <a:solidFill>
                          <a:srgbClr val="000000"/>
                        </a:solidFill>
                        <a:ln w="7600" cap="flat">
                          <a:solidFill>
                            <a:srgbClr val="000000"/>
                          </a:solidFill>
                          <a:bevel/>
                          <a:headEnd type="arrow" w="med" len="med"/>
                          <a:tailEnd type="arrow" w="med" len="med"/>
                        </a:ln>
                      </a:spPr>
                    </a:sp>
                    <a:grpSp>
                      <a:nvGrpSpPr>
                        <a:cNvPr id="10" name="Group 182"/>
                        <a:cNvGrpSpPr/>
                      </a:nvGrpSpPr>
                      <a:grpSpPr>
                        <a:xfrm>
                          <a:off x="1456000" y="2564500"/>
                          <a:ext cx="1140000" cy="722000"/>
                          <a:chOff x="1456000" y="2564500"/>
                          <a:chExt cx="1140000" cy="722000"/>
                        </a:xfrm>
                      </a:grpSpPr>
                      <a:sp>
                        <a:nvSpPr>
                          <a:cNvPr id="111" name="Composite State"/>
                          <a:cNvSpPr/>
                        </a:nvSpPr>
                        <a:spPr>
                          <a:xfrm>
                            <a:off x="1456000" y="2564500"/>
                            <a:ext cx="1140000" cy="722000"/>
                          </a:xfrm>
                          <a:custGeom>
                            <a:avLst/>
                            <a:gdLst>
                              <a:gd name="connsiteX0" fmla="*/ 570000 w 1140000"/>
                              <a:gd name="connsiteY0" fmla="*/ 722000 h 722000"/>
                              <a:gd name="connsiteX1" fmla="*/ 570000 w 1140000"/>
                              <a:gd name="connsiteY1" fmla="*/ 0 h 722000"/>
                              <a:gd name="connsiteX2" fmla="*/ 1140000 w 1140000"/>
                              <a:gd name="connsiteY2" fmla="*/ 361000 h 722000"/>
                              <a:gd name="connsiteX3" fmla="*/ 0 w 1140000"/>
                              <a:gd name="connsiteY3" fmla="*/ 361000 h 722000"/>
                              <a:gd name="connsiteX4" fmla="*/ 285000 w 1140000"/>
                              <a:gd name="connsiteY4" fmla="*/ 0 h 722000"/>
                              <a:gd name="connsiteX5" fmla="*/ 855000 w 1140000"/>
                              <a:gd name="connsiteY5" fmla="*/ 0 h 722000"/>
                              <a:gd name="connsiteX6" fmla="*/ 285000 w 1140000"/>
                              <a:gd name="connsiteY6" fmla="*/ 722000 h 722000"/>
                              <a:gd name="connsiteX7" fmla="*/ 855000 w 1140000"/>
                              <a:gd name="connsiteY7" fmla="*/ 722000 h 722000"/>
                              <a:gd name="connsiteX8" fmla="*/ 0 w 1140000"/>
                              <a:gd name="connsiteY8" fmla="*/ 180500 h 722000"/>
                              <a:gd name="connsiteX9" fmla="*/ 0 w 1140000"/>
                              <a:gd name="connsiteY9" fmla="*/ 541500 h 722000"/>
                              <a:gd name="connsiteX10" fmla="*/ 1140000 w 1140000"/>
                              <a:gd name="connsiteY10" fmla="*/ 180500 h 722000"/>
                              <a:gd name="connsiteX11" fmla="*/ 1140000 w 1140000"/>
                              <a:gd name="connsiteY11" fmla="*/ 541500 h 722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722000" stroke="0">
                                <a:moveTo>
                                  <a:pt x="1068188" y="722000"/>
                                </a:moveTo>
                                <a:cubicBezTo>
                                  <a:pt x="1107852" y="722000"/>
                                  <a:pt x="1140000" y="689850"/>
                                  <a:pt x="1140000" y="650189"/>
                                </a:cubicBezTo>
                                <a:lnTo>
                                  <a:pt x="1140000" y="71811"/>
                                </a:lnTo>
                                <a:cubicBezTo>
                                  <a:pt x="1140000" y="32150"/>
                                  <a:pt x="1107852" y="0"/>
                                  <a:pt x="1068188" y="0"/>
                                </a:cubicBezTo>
                                <a:lnTo>
                                  <a:pt x="71811" y="0"/>
                                </a:lnTo>
                                <a:cubicBezTo>
                                  <a:pt x="32150" y="0"/>
                                  <a:pt x="0" y="32150"/>
                                  <a:pt x="0" y="71811"/>
                                </a:cubicBezTo>
                                <a:lnTo>
                                  <a:pt x="0" y="650189"/>
                                </a:lnTo>
                                <a:cubicBezTo>
                                  <a:pt x="0" y="689850"/>
                                  <a:pt x="32150" y="722000"/>
                                  <a:pt x="71811" y="722000"/>
                                </a:cubicBezTo>
                                <a:lnTo>
                                  <a:pt x="1068188" y="722000"/>
                                </a:lnTo>
                                <a:close/>
                              </a:path>
                              <a:path w="1140000" h="722000" fill="none">
                                <a:moveTo>
                                  <a:pt x="1068188" y="722000"/>
                                </a:moveTo>
                                <a:cubicBezTo>
                                  <a:pt x="1107852" y="722000"/>
                                  <a:pt x="1140000" y="689850"/>
                                  <a:pt x="1140000" y="650189"/>
                                </a:cubicBezTo>
                                <a:lnTo>
                                  <a:pt x="1140000" y="71811"/>
                                </a:lnTo>
                                <a:cubicBezTo>
                                  <a:pt x="1140000" y="32150"/>
                                  <a:pt x="1107852" y="0"/>
                                  <a:pt x="1068188" y="0"/>
                                </a:cubicBezTo>
                                <a:lnTo>
                                  <a:pt x="71811" y="0"/>
                                </a:lnTo>
                                <a:cubicBezTo>
                                  <a:pt x="32150" y="0"/>
                                  <a:pt x="0" y="32150"/>
                                  <a:pt x="0" y="71811"/>
                                </a:cubicBezTo>
                                <a:lnTo>
                                  <a:pt x="0" y="650189"/>
                                </a:lnTo>
                                <a:cubicBezTo>
                                  <a:pt x="0" y="689850"/>
                                  <a:pt x="32150" y="722000"/>
                                  <a:pt x="71811" y="722000"/>
                                </a:cubicBezTo>
                                <a:lnTo>
                                  <a:pt x="1068188" y="722000"/>
                                </a:lnTo>
                                <a:close/>
                                <a:moveTo>
                                  <a:pt x="0" y="202160"/>
                                </a:moveTo>
                                <a:lnTo>
                                  <a:pt x="1140000" y="202160"/>
                                </a:lnTo>
                              </a:path>
                            </a:pathLst>
                          </a:custGeom>
                          <a:solidFill>
                            <a:srgbClr val="3498DB"/>
                          </a:solidFill>
                          <a:ln w="7600" cap="flat">
                            <a:solidFill>
                              <a:srgbClr val="3498DB"/>
                            </a:solidFill>
                            <a:bevel/>
                          </a:ln>
                        </a:spPr>
                      </a:sp>
                      <a:sp>
                        <a:nvSpPr>
                          <a:cNvPr id="183" name="Text 183"/>
                          <a:cNvSpPr txBox="1"/>
                        </a:nvSpPr>
                        <a:spPr>
                          <a:xfrm>
                            <a:off x="1456000" y="2745000"/>
                            <a:ext cx="1140000" cy="541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p>
                              <a:pPr algn="ctr">
                                <a:lnSpc>
                                  <a:spcPct val="100000"/>
                                </a:lnSpc>
                              </a:pPr>
                              <a:r>
                                <a:rPr sz="760">
                                  <a:solidFill>
                                    <a:srgbClr val="FFFFFF"/>
                                  </a:solidFill>
                                  <a:latin typeface="Arial"/>
                                </a:rPr>
                                <a:t>W_id</a:t>
                              </a:r>
                            </a:p>
                            <a:p>
                              <a:pPr algn="ctr">
                                <a:lnSpc>
                                  <a:spcPct val="100000"/>
                                </a:lnSpc>
                              </a:pPr>
                              <a:r>
                                <a:rPr sz="760">
                                  <a:solidFill>
                                    <a:srgbClr val="FFFFFF"/>
                                  </a:solidFill>
                                  <a:latin typeface="Arial"/>
                                </a:rPr>
                                <a:t>W_name</a:t>
                              </a:r>
                            </a:p>
                            <a:p>
                              <a:pPr algn="ctr">
                                <a:lnSpc>
                                  <a:spcPct val="100000"/>
                                </a:lnSpc>
                              </a:pPr>
                              <a:r>
                                <a:rPr sz="760">
                                  <a:solidFill>
                                    <a:srgbClr val="FFFFFF"/>
                                  </a:solidFill>
                                  <a:latin typeface="Arial"/>
                                </a:rPr>
                                <a:t>W_type</a:t>
                              </a:r>
                            </a:p>
                            <a:p>
                              <a:pPr algn="ctr">
                                <a:lnSpc>
                                  <a:spcPct val="100000"/>
                                </a:lnSpc>
                              </a:pPr>
                              <a:endParaRPr/>
                            </a:p>
                          </a:txBody>
                          <a:useSpRect/>
                        </a:txSp>
                      </a:sp>
                      <a:sp>
                        <a:nvSpPr>
                          <a:cNvPr id="184" name="Text 184"/>
                          <a:cNvSpPr txBox="1"/>
                        </a:nvSpPr>
                        <a:spPr>
                          <a:xfrm>
                            <a:off x="1456000" y="2575330"/>
                            <a:ext cx="1140000" cy="180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Ward</a:t>
                              </a:r>
                            </a:p>
                          </a:txBody>
                          <a:useSpRect/>
                        </a:txSp>
                      </a:sp>
                    </a:grpSp>
                    <a:grpSp>
                      <a:nvGrpSpPr>
                        <a:cNvPr id="11" name="Group 185"/>
                        <a:cNvGrpSpPr/>
                      </a:nvGrpSpPr>
                      <a:grpSpPr>
                        <a:xfrm>
                          <a:off x="6479600" y="2530300"/>
                          <a:ext cx="1140000" cy="790400"/>
                          <a:chOff x="6479600" y="2530300"/>
                          <a:chExt cx="1140000" cy="790400"/>
                        </a:xfrm>
                      </a:grpSpPr>
                      <a:sp>
                        <a:nvSpPr>
                          <a:cNvPr id="112" name="Composite State"/>
                          <a:cNvSpPr/>
                        </a:nvSpPr>
                        <a:spPr>
                          <a:xfrm>
                            <a:off x="6479600" y="2530300"/>
                            <a:ext cx="1140000" cy="790400"/>
                          </a:xfrm>
                          <a:custGeom>
                            <a:avLst/>
                            <a:gdLst>
                              <a:gd name="connsiteX0" fmla="*/ 570000 w 1140000"/>
                              <a:gd name="connsiteY0" fmla="*/ 790400 h 790400"/>
                              <a:gd name="connsiteX1" fmla="*/ 570000 w 1140000"/>
                              <a:gd name="connsiteY1" fmla="*/ 0 h 790400"/>
                              <a:gd name="connsiteX2" fmla="*/ 1140000 w 1140000"/>
                              <a:gd name="connsiteY2" fmla="*/ 395200 h 790400"/>
                              <a:gd name="connsiteX3" fmla="*/ 0 w 1140000"/>
                              <a:gd name="connsiteY3" fmla="*/ 395200 h 790400"/>
                              <a:gd name="connsiteX4" fmla="*/ 285000 w 1140000"/>
                              <a:gd name="connsiteY4" fmla="*/ 0 h 790400"/>
                              <a:gd name="connsiteX5" fmla="*/ 855000 w 1140000"/>
                              <a:gd name="connsiteY5" fmla="*/ 0 h 790400"/>
                              <a:gd name="connsiteX6" fmla="*/ 285000 w 1140000"/>
                              <a:gd name="connsiteY6" fmla="*/ 790400 h 790400"/>
                              <a:gd name="connsiteX7" fmla="*/ 855000 w 1140000"/>
                              <a:gd name="connsiteY7" fmla="*/ 790400 h 790400"/>
                              <a:gd name="connsiteX8" fmla="*/ 0 w 1140000"/>
                              <a:gd name="connsiteY8" fmla="*/ 197600 h 790400"/>
                              <a:gd name="connsiteX9" fmla="*/ 0 w 1140000"/>
                              <a:gd name="connsiteY9" fmla="*/ 592800 h 790400"/>
                              <a:gd name="connsiteX10" fmla="*/ 1140000 w 1140000"/>
                              <a:gd name="connsiteY10" fmla="*/ 197600 h 790400"/>
                              <a:gd name="connsiteX11" fmla="*/ 1140000 w 1140000"/>
                              <a:gd name="connsiteY11" fmla="*/ 592800 h 790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790400" stroke="0">
                                <a:moveTo>
                                  <a:pt x="1068188" y="790400"/>
                                </a:moveTo>
                                <a:cubicBezTo>
                                  <a:pt x="1107852" y="790400"/>
                                  <a:pt x="1140000" y="758250"/>
                                  <a:pt x="1140000" y="718589"/>
                                </a:cubicBezTo>
                                <a:lnTo>
                                  <a:pt x="1140000" y="71811"/>
                                </a:lnTo>
                                <a:cubicBezTo>
                                  <a:pt x="1140000" y="32150"/>
                                  <a:pt x="1107852" y="0"/>
                                  <a:pt x="1068188" y="0"/>
                                </a:cubicBezTo>
                                <a:lnTo>
                                  <a:pt x="71811" y="0"/>
                                </a:lnTo>
                                <a:cubicBezTo>
                                  <a:pt x="32150" y="0"/>
                                  <a:pt x="0" y="32150"/>
                                  <a:pt x="0" y="71811"/>
                                </a:cubicBezTo>
                                <a:lnTo>
                                  <a:pt x="0" y="718589"/>
                                </a:lnTo>
                                <a:cubicBezTo>
                                  <a:pt x="0" y="758250"/>
                                  <a:pt x="32150" y="790400"/>
                                  <a:pt x="71811" y="790400"/>
                                </a:cubicBezTo>
                                <a:lnTo>
                                  <a:pt x="1068188" y="790400"/>
                                </a:lnTo>
                                <a:close/>
                              </a:path>
                              <a:path w="1140000" h="790400" fill="none">
                                <a:moveTo>
                                  <a:pt x="1068188" y="790400"/>
                                </a:moveTo>
                                <a:cubicBezTo>
                                  <a:pt x="1107852" y="790400"/>
                                  <a:pt x="1140000" y="758250"/>
                                  <a:pt x="1140000" y="718589"/>
                                </a:cubicBezTo>
                                <a:lnTo>
                                  <a:pt x="1140000" y="71811"/>
                                </a:lnTo>
                                <a:cubicBezTo>
                                  <a:pt x="1140000" y="32150"/>
                                  <a:pt x="1107852" y="0"/>
                                  <a:pt x="1068188" y="0"/>
                                </a:cubicBezTo>
                                <a:lnTo>
                                  <a:pt x="71811" y="0"/>
                                </a:lnTo>
                                <a:cubicBezTo>
                                  <a:pt x="32150" y="0"/>
                                  <a:pt x="0" y="32150"/>
                                  <a:pt x="0" y="71811"/>
                                </a:cubicBezTo>
                                <a:lnTo>
                                  <a:pt x="0" y="718589"/>
                                </a:lnTo>
                                <a:cubicBezTo>
                                  <a:pt x="0" y="758250"/>
                                  <a:pt x="32150" y="790400"/>
                                  <a:pt x="71811" y="790400"/>
                                </a:cubicBezTo>
                                <a:lnTo>
                                  <a:pt x="1068188" y="790400"/>
                                </a:lnTo>
                                <a:close/>
                                <a:moveTo>
                                  <a:pt x="0" y="221312"/>
                                </a:moveTo>
                                <a:lnTo>
                                  <a:pt x="1140000" y="221312"/>
                                </a:lnTo>
                              </a:path>
                            </a:pathLst>
                          </a:custGeom>
                          <a:solidFill>
                            <a:srgbClr val="3498DB"/>
                          </a:solidFill>
                          <a:ln w="7600" cap="flat">
                            <a:solidFill>
                              <a:srgbClr val="3498DB"/>
                            </a:solidFill>
                            <a:bevel/>
                          </a:ln>
                        </a:spPr>
                      </a:sp>
                      <a:sp>
                        <a:nvSpPr>
                          <a:cNvPr id="186" name="Text 186"/>
                          <a:cNvSpPr txBox="1"/>
                        </a:nvSpPr>
                        <a:spPr>
                          <a:xfrm>
                            <a:off x="6479600" y="2727900"/>
                            <a:ext cx="1140000" cy="5928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bill_id </a:t>
                              </a:r>
                            </a:p>
                            <a:p>
                              <a:pPr algn="ctr">
                                <a:lnSpc>
                                  <a:spcPct val="100000"/>
                                </a:lnSpc>
                              </a:pPr>
                              <a:r>
                                <a:rPr sz="760">
                                  <a:solidFill>
                                    <a:srgbClr val="FFFFFF"/>
                                  </a:solidFill>
                                  <a:latin typeface="Arial"/>
                                </a:rPr>
                                <a:t>BIll_by</a:t>
                              </a:r>
                            </a:p>
                            <a:p>
                              <a:pPr algn="ctr">
                                <a:lnSpc>
                                  <a:spcPct val="100000"/>
                                </a:lnSpc>
                              </a:pPr>
                              <a:r>
                                <a:rPr sz="760">
                                  <a:solidFill>
                                    <a:srgbClr val="FFFFFF"/>
                                  </a:solidFill>
                                  <a:latin typeface="Arial"/>
                                </a:rPr>
                                <a:t>Bill_for</a:t>
                              </a:r>
                            </a:p>
                          </a:txBody>
                          <a:useSpRect/>
                        </a:txSp>
                      </a:sp>
                      <a:sp>
                        <a:nvSpPr>
                          <a:cNvPr id="187" name="Text 187"/>
                          <a:cNvSpPr txBox="1"/>
                        </a:nvSpPr>
                        <a:spPr>
                          <a:xfrm>
                            <a:off x="6479600" y="2542156"/>
                            <a:ext cx="1140000" cy="1976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Bill</a:t>
                              </a:r>
                            </a:p>
                          </a:txBody>
                          <a:useSpRect/>
                        </a:txSp>
                      </a:sp>
                    </a:grpSp>
                    <a:sp>
                      <a:nvSpPr>
                        <a:cNvPr id="113" name="M : 1"/>
                        <a:cNvSpPr/>
                      </a:nvSpPr>
                      <a:spPr>
                        <a:xfrm>
                          <a:off x="2596000" y="2745000"/>
                          <a:ext cx="3952000" cy="1487700"/>
                        </a:xfrm>
                        <a:custGeom>
                          <a:avLst/>
                          <a:gdLst/>
                          <a:ahLst/>
                          <a:cxnLst/>
                          <a:rect l="0" t="0" r="0" b="0"/>
                          <a:pathLst>
                            <a:path w="3952000" h="1487700" fill="none">
                              <a:moveTo>
                                <a:pt x="0" y="0"/>
                              </a:moveTo>
                              <a:lnTo>
                                <a:pt x="813315" y="306166"/>
                              </a:lnTo>
                              <a:cubicBezTo>
                                <a:pt x="822188" y="282597"/>
                                <a:pt x="848487" y="270683"/>
                                <a:pt x="872057" y="279555"/>
                              </a:cubicBezTo>
                              <a:cubicBezTo>
                                <a:pt x="895626" y="288428"/>
                                <a:pt x="907540" y="314727"/>
                                <a:pt x="898668" y="338297"/>
                              </a:cubicBezTo>
                              <a:lnTo>
                                <a:pt x="1171315" y="440932"/>
                              </a:lnTo>
                              <a:cubicBezTo>
                                <a:pt x="1180187" y="417363"/>
                                <a:pt x="1206487" y="405449"/>
                                <a:pt x="1230056" y="414321"/>
                              </a:cubicBezTo>
                              <a:cubicBezTo>
                                <a:pt x="1253626" y="423194"/>
                                <a:pt x="1265540" y="449493"/>
                                <a:pt x="1256667" y="473063"/>
                              </a:cubicBezTo>
                              <a:lnTo>
                                <a:pt x="1786330" y="672450"/>
                              </a:lnTo>
                              <a:cubicBezTo>
                                <a:pt x="1795203" y="648881"/>
                                <a:pt x="1821502" y="636967"/>
                                <a:pt x="1845072" y="645839"/>
                              </a:cubicBezTo>
                              <a:cubicBezTo>
                                <a:pt x="1868641" y="654712"/>
                                <a:pt x="1880555" y="681011"/>
                                <a:pt x="1871683" y="704581"/>
                              </a:cubicBezTo>
                              <a:lnTo>
                                <a:pt x="3952000" y="1487700"/>
                              </a:lnTo>
                            </a:path>
                          </a:pathLst>
                        </a:custGeom>
                        <a:solidFill>
                          <a:srgbClr val="000000"/>
                        </a:solidFill>
                        <a:ln w="7600" cap="flat">
                          <a:solidFill>
                            <a:srgbClr val="000000"/>
                          </a:solidFill>
                          <a:bevel/>
                          <a:headEnd type="arrow" w="med" len="med"/>
                          <a:tailEnd type="arrow" w="med" len="med"/>
                        </a:ln>
                      </a:spPr>
                    </a:sp>
                    <a:grpSp>
                      <a:nvGrpSpPr>
                        <a:cNvPr id="13" name="Group 188"/>
                        <a:cNvGrpSpPr/>
                      </a:nvGrpSpPr>
                      <a:grpSpPr>
                        <a:xfrm>
                          <a:off x="1456000" y="3472700"/>
                          <a:ext cx="1140000" cy="889200"/>
                          <a:chOff x="1456000" y="3472700"/>
                          <a:chExt cx="1140000" cy="889200"/>
                        </a:xfrm>
                      </a:grpSpPr>
                      <a:sp>
                        <a:nvSpPr>
                          <a:cNvPr id="114" name="Composite State"/>
                          <a:cNvSpPr/>
                        </a:nvSpPr>
                        <a:spPr>
                          <a:xfrm>
                            <a:off x="1456000" y="3472700"/>
                            <a:ext cx="1140000" cy="889200"/>
                          </a:xfrm>
                          <a:custGeom>
                            <a:avLst/>
                            <a:gdLst>
                              <a:gd name="connsiteX0" fmla="*/ 570000 w 1140000"/>
                              <a:gd name="connsiteY0" fmla="*/ 889200 h 889200"/>
                              <a:gd name="connsiteX1" fmla="*/ 570000 w 1140000"/>
                              <a:gd name="connsiteY1" fmla="*/ 0 h 889200"/>
                              <a:gd name="connsiteX2" fmla="*/ 1140000 w 1140000"/>
                              <a:gd name="connsiteY2" fmla="*/ 444600 h 889200"/>
                              <a:gd name="connsiteX3" fmla="*/ 0 w 1140000"/>
                              <a:gd name="connsiteY3" fmla="*/ 444600 h 889200"/>
                              <a:gd name="connsiteX4" fmla="*/ 285000 w 1140000"/>
                              <a:gd name="connsiteY4" fmla="*/ 0 h 889200"/>
                              <a:gd name="connsiteX5" fmla="*/ 855000 w 1140000"/>
                              <a:gd name="connsiteY5" fmla="*/ 0 h 889200"/>
                              <a:gd name="connsiteX6" fmla="*/ 285000 w 1140000"/>
                              <a:gd name="connsiteY6" fmla="*/ 889200 h 889200"/>
                              <a:gd name="connsiteX7" fmla="*/ 855000 w 1140000"/>
                              <a:gd name="connsiteY7" fmla="*/ 889200 h 889200"/>
                              <a:gd name="connsiteX8" fmla="*/ 0 w 1140000"/>
                              <a:gd name="connsiteY8" fmla="*/ 222300 h 889200"/>
                              <a:gd name="connsiteX9" fmla="*/ 0 w 1140000"/>
                              <a:gd name="connsiteY9" fmla="*/ 666900 h 889200"/>
                              <a:gd name="connsiteX10" fmla="*/ 1140000 w 1140000"/>
                              <a:gd name="connsiteY10" fmla="*/ 222300 h 889200"/>
                              <a:gd name="connsiteX11" fmla="*/ 1140000 w 1140000"/>
                              <a:gd name="connsiteY11" fmla="*/ 666900 h 889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889200" stroke="0">
                                <a:moveTo>
                                  <a:pt x="1068188" y="889200"/>
                                </a:moveTo>
                                <a:cubicBezTo>
                                  <a:pt x="1107852" y="889200"/>
                                  <a:pt x="1140000" y="857052"/>
                                  <a:pt x="1140000" y="817388"/>
                                </a:cubicBezTo>
                                <a:lnTo>
                                  <a:pt x="1140000" y="71811"/>
                                </a:lnTo>
                                <a:cubicBezTo>
                                  <a:pt x="1140000" y="32150"/>
                                  <a:pt x="1107852" y="0"/>
                                  <a:pt x="1068188" y="0"/>
                                </a:cubicBezTo>
                                <a:lnTo>
                                  <a:pt x="71811" y="0"/>
                                </a:lnTo>
                                <a:cubicBezTo>
                                  <a:pt x="32150" y="0"/>
                                  <a:pt x="0" y="32150"/>
                                  <a:pt x="0" y="71811"/>
                                </a:cubicBezTo>
                                <a:lnTo>
                                  <a:pt x="0" y="817388"/>
                                </a:lnTo>
                                <a:cubicBezTo>
                                  <a:pt x="0" y="857052"/>
                                  <a:pt x="32150" y="889200"/>
                                  <a:pt x="71811" y="889200"/>
                                </a:cubicBezTo>
                                <a:lnTo>
                                  <a:pt x="1068188" y="889200"/>
                                </a:lnTo>
                                <a:close/>
                              </a:path>
                              <a:path w="1140000" h="889200" fill="none">
                                <a:moveTo>
                                  <a:pt x="1068188" y="889200"/>
                                </a:moveTo>
                                <a:cubicBezTo>
                                  <a:pt x="1107852" y="889200"/>
                                  <a:pt x="1140000" y="857052"/>
                                  <a:pt x="1140000" y="817388"/>
                                </a:cubicBezTo>
                                <a:lnTo>
                                  <a:pt x="1140000" y="71811"/>
                                </a:lnTo>
                                <a:cubicBezTo>
                                  <a:pt x="1140000" y="32150"/>
                                  <a:pt x="1107852" y="0"/>
                                  <a:pt x="1068188" y="0"/>
                                </a:cubicBezTo>
                                <a:lnTo>
                                  <a:pt x="71811" y="0"/>
                                </a:lnTo>
                                <a:cubicBezTo>
                                  <a:pt x="32150" y="0"/>
                                  <a:pt x="0" y="32150"/>
                                  <a:pt x="0" y="71811"/>
                                </a:cubicBezTo>
                                <a:lnTo>
                                  <a:pt x="0" y="817388"/>
                                </a:lnTo>
                                <a:cubicBezTo>
                                  <a:pt x="0" y="857052"/>
                                  <a:pt x="32150" y="889200"/>
                                  <a:pt x="71811" y="889200"/>
                                </a:cubicBezTo>
                                <a:lnTo>
                                  <a:pt x="1068188" y="889200"/>
                                </a:lnTo>
                                <a:close/>
                                <a:moveTo>
                                  <a:pt x="0" y="248976"/>
                                </a:moveTo>
                                <a:lnTo>
                                  <a:pt x="1140000" y="248976"/>
                                </a:lnTo>
                              </a:path>
                            </a:pathLst>
                          </a:custGeom>
                          <a:solidFill>
                            <a:srgbClr val="3498DB"/>
                          </a:solidFill>
                          <a:ln w="7600" cap="flat">
                            <a:solidFill>
                              <a:srgbClr val="3498DB"/>
                            </a:solidFill>
                            <a:bevel/>
                          </a:ln>
                        </a:spPr>
                      </a:sp>
                      <a:sp>
                        <a:nvSpPr>
                          <a:cNvPr id="189" name="Text 189"/>
                          <a:cNvSpPr txBox="1"/>
                        </a:nvSpPr>
                        <a:spPr>
                          <a:xfrm>
                            <a:off x="1456000" y="3695000"/>
                            <a:ext cx="1140000" cy="6669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admin_id</a:t>
                              </a:r>
                            </a:p>
                            <a:p>
                              <a:pPr algn="ctr">
                                <a:lnSpc>
                                  <a:spcPct val="100000"/>
                                </a:lnSpc>
                              </a:pPr>
                              <a:r>
                                <a:rPr sz="760">
                                  <a:solidFill>
                                    <a:srgbClr val="FFFFFF"/>
                                  </a:solidFill>
                                  <a:latin typeface="Arial"/>
                                </a:rPr>
                                <a:t>admin_name</a:t>
                              </a:r>
                            </a:p>
                          </a:txBody>
                          <a:useSpRect/>
                        </a:txSp>
                      </a:sp>
                      <a:sp>
                        <a:nvSpPr>
                          <a:cNvPr id="190" name="Text 190"/>
                          <a:cNvSpPr txBox="1"/>
                        </a:nvSpPr>
                        <a:spPr>
                          <a:xfrm>
                            <a:off x="1456000" y="3486038"/>
                            <a:ext cx="1140000" cy="2223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admin</a:t>
                              </a:r>
                            </a:p>
                          </a:txBody>
                          <a:useSpRect/>
                        </a:txSp>
                      </a:sp>
                    </a:grpSp>
                    <a:sp>
                      <a:nvSpPr>
                        <a:cNvPr id="116" name="M : 1"/>
                        <a:cNvSpPr/>
                      </a:nvSpPr>
                      <a:spPr>
                        <a:xfrm>
                          <a:off x="2596000" y="3917300"/>
                          <a:ext cx="3876000" cy="2283800"/>
                        </a:xfrm>
                        <a:custGeom>
                          <a:avLst/>
                          <a:gdLst/>
                          <a:ahLst/>
                          <a:cxnLst/>
                          <a:rect l="0" t="0" r="0" b="0"/>
                          <a:pathLst>
                            <a:path w="3876000" h="2283800" fill="none">
                              <a:moveTo>
                                <a:pt x="0" y="0"/>
                              </a:moveTo>
                              <a:lnTo>
                                <a:pt x="620521" y="-365620"/>
                              </a:lnTo>
                              <a:cubicBezTo>
                                <a:pt x="607736" y="-387318"/>
                                <a:pt x="614961" y="-415272"/>
                                <a:pt x="636659" y="-428057"/>
                              </a:cubicBezTo>
                              <a:cubicBezTo>
                                <a:pt x="658357" y="-440841"/>
                                <a:pt x="686311" y="-433616"/>
                                <a:pt x="699095" y="-411918"/>
                              </a:cubicBezTo>
                              <a:lnTo>
                                <a:pt x="948912" y="-559114"/>
                              </a:lnTo>
                              <a:cubicBezTo>
                                <a:pt x="936127" y="-580812"/>
                                <a:pt x="943353" y="-608765"/>
                                <a:pt x="965051" y="-621550"/>
                              </a:cubicBezTo>
                              <a:cubicBezTo>
                                <a:pt x="986749" y="-634335"/>
                                <a:pt x="1014702" y="-627109"/>
                                <a:pt x="1027487" y="-605411"/>
                              </a:cubicBezTo>
                              <a:lnTo>
                                <a:pt x="3876000" y="-2283800"/>
                              </a:lnTo>
                            </a:path>
                          </a:pathLst>
                        </a:custGeom>
                        <a:solidFill>
                          <a:srgbClr val="000000"/>
                        </a:solidFill>
                        <a:ln w="7600" cap="flat">
                          <a:solidFill>
                            <a:srgbClr val="000000"/>
                          </a:solidFill>
                          <a:bevel/>
                          <a:headEnd type="arrow" w="med" len="med"/>
                          <a:tailEnd type="arrow" w="med" len="med"/>
                        </a:ln>
                      </a:spPr>
                    </a:sp>
                    <a:sp>
                      <a:nvSpPr>
                        <a:cNvPr id="120" name="M : 1"/>
                        <a:cNvSpPr/>
                      </a:nvSpPr>
                      <a:spPr>
                        <a:xfrm>
                          <a:off x="2596000" y="960900"/>
                          <a:ext cx="3883600" cy="224200"/>
                        </a:xfrm>
                        <a:custGeom>
                          <a:avLst/>
                          <a:gdLst/>
                          <a:ahLst/>
                          <a:cxnLst/>
                          <a:rect l="0" t="0" r="0" b="0"/>
                          <a:pathLst>
                            <a:path w="3883600" h="224200" fill="none">
                              <a:moveTo>
                                <a:pt x="0" y="0"/>
                              </a:moveTo>
                              <a:lnTo>
                                <a:pt x="3883600" y="224200"/>
                              </a:lnTo>
                            </a:path>
                          </a:pathLst>
                        </a:custGeom>
                        <a:solidFill>
                          <a:srgbClr val="000000"/>
                        </a:solidFill>
                        <a:ln w="7600" cap="flat">
                          <a:solidFill>
                            <a:srgbClr val="000000"/>
                          </a:solidFill>
                          <a:bevel/>
                          <a:headEnd type="arrow" w="med" len="med"/>
                          <a:tailEnd type="arrow" w="med" len="med"/>
                        </a:ln>
                      </a:spPr>
                    </a:sp>
                    <a:sp>
                      <a:nvSpPr>
                        <a:cNvPr id="191" name="Text 191"/>
                        <a:cNvSpPr txBox="1"/>
                      </a:nvSpPr>
                      <a:spPr>
                        <a:xfrm>
                          <a:off x="6259200" y="14815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sp>
                      <a:nvSpPr>
                        <a:cNvPr id="192" name="Text 192"/>
                        <a:cNvSpPr txBox="1"/>
                      </a:nvSpPr>
                      <a:spPr>
                        <a:xfrm>
                          <a:off x="2573200" y="774700"/>
                          <a:ext cx="1824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M</a:t>
                            </a:r>
                          </a:p>
                        </a:txBody>
                        <a:useSpRect/>
                      </a:txSp>
                    </a:sp>
                    <a:sp>
                      <a:nvSpPr>
                        <a:cNvPr id="193" name="Text 193"/>
                        <a:cNvSpPr txBox="1"/>
                      </a:nvSpPr>
                      <a:spPr>
                        <a:xfrm>
                          <a:off x="2588400" y="17589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sp>
                      <a:nvSpPr>
                        <a:cNvPr id="194" name="Text 194"/>
                        <a:cNvSpPr txBox="1"/>
                      </a:nvSpPr>
                      <a:spPr>
                        <a:xfrm>
                          <a:off x="2573200" y="2150300"/>
                          <a:ext cx="1824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M</a:t>
                            </a:r>
                          </a:p>
                        </a:txBody>
                        <a:useSpRect/>
                      </a:txSp>
                    </a:sp>
                    <a:sp>
                      <a:nvSpPr>
                        <a:cNvPr id="195" name="Text 195"/>
                        <a:cNvSpPr txBox="1"/>
                      </a:nvSpPr>
                      <a:spPr>
                        <a:xfrm>
                          <a:off x="6365600" y="37843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sp>
                      <a:nvSpPr>
                        <a:cNvPr id="196" name="Text 196"/>
                        <a:cNvSpPr txBox="1"/>
                      </a:nvSpPr>
                      <a:spPr>
                        <a:xfrm>
                          <a:off x="2558000" y="2765900"/>
                          <a:ext cx="1824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M</a:t>
                            </a:r>
                          </a:p>
                        </a:txBody>
                        <a:useSpRect/>
                      </a:txSp>
                    </a:sp>
                    <a:sp>
                      <a:nvSpPr>
                        <a:cNvPr id="197" name="Text 197"/>
                        <a:cNvSpPr txBox="1"/>
                      </a:nvSpPr>
                      <a:spPr>
                        <a:xfrm>
                          <a:off x="6365600" y="42099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sp>
                      <a:nvSpPr>
                        <a:cNvPr id="198" name="Text 198"/>
                        <a:cNvSpPr txBox="1"/>
                      </a:nvSpPr>
                      <a:spPr>
                        <a:xfrm>
                          <a:off x="2558000" y="3928700"/>
                          <a:ext cx="1824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M</a:t>
                            </a:r>
                          </a:p>
                        </a:txBody>
                        <a:useSpRect/>
                      </a:txSp>
                    </a:sp>
                    <a:sp>
                      <a:nvSpPr>
                        <a:cNvPr id="199" name="Text 199"/>
                        <a:cNvSpPr txBox="1"/>
                      </a:nvSpPr>
                      <a:spPr>
                        <a:xfrm>
                          <a:off x="6426400" y="15955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sp>
                      <a:nvSpPr>
                        <a:cNvPr id="140" name="M : 1"/>
                        <a:cNvSpPr/>
                      </a:nvSpPr>
                      <a:spPr>
                        <a:xfrm>
                          <a:off x="7049600" y="2530300"/>
                          <a:ext cx="0" cy="896800"/>
                        </a:xfrm>
                        <a:custGeom>
                          <a:avLst/>
                          <a:gdLst/>
                          <a:ahLst/>
                          <a:cxnLst/>
                          <a:rect l="0" t="0" r="0" b="0"/>
                          <a:pathLst>
                            <a:path h="896800" fill="none">
                              <a:moveTo>
                                <a:pt x="0" y="0"/>
                              </a:moveTo>
                              <a:lnTo>
                                <a:pt x="0" y="-896800"/>
                              </a:lnTo>
                            </a:path>
                          </a:pathLst>
                        </a:custGeom>
                        <a:solidFill>
                          <a:srgbClr val="000000"/>
                        </a:solidFill>
                        <a:ln w="7600" cap="flat">
                          <a:solidFill>
                            <a:srgbClr val="000000"/>
                          </a:solidFill>
                          <a:bevel/>
                          <a:headEnd type="arrow" w="med" len="med"/>
                          <a:tailEnd type="arrow" w="med" len="med"/>
                        </a:ln>
                      </a:spPr>
                    </a:sp>
                    <a:sp>
                      <a:nvSpPr>
                        <a:cNvPr id="200" name="Text 200"/>
                        <a:cNvSpPr txBox="1"/>
                      </a:nvSpPr>
                      <a:spPr>
                        <a:xfrm>
                          <a:off x="7072400" y="15955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grpSp>
                      <a:nvGrpSpPr>
                        <a:cNvPr id="27" name="Group 201"/>
                        <a:cNvGrpSpPr/>
                      </a:nvGrpSpPr>
                      <a:grpSpPr>
                        <a:xfrm>
                          <a:off x="6548000" y="4612700"/>
                          <a:ext cx="1140000" cy="790400"/>
                          <a:chOff x="6548000" y="4612700"/>
                          <a:chExt cx="1140000" cy="790400"/>
                        </a:xfrm>
                      </a:grpSpPr>
                      <a:sp>
                        <a:nvSpPr>
                          <a:cNvPr id="143" name="Composite State"/>
                          <a:cNvSpPr/>
                        </a:nvSpPr>
                        <a:spPr>
                          <a:xfrm>
                            <a:off x="6548000" y="4612700"/>
                            <a:ext cx="1140000" cy="790400"/>
                          </a:xfrm>
                          <a:custGeom>
                            <a:avLst/>
                            <a:gdLst>
                              <a:gd name="connsiteX0" fmla="*/ 570000 w 1140000"/>
                              <a:gd name="connsiteY0" fmla="*/ 790400 h 790400"/>
                              <a:gd name="connsiteX1" fmla="*/ 570000 w 1140000"/>
                              <a:gd name="connsiteY1" fmla="*/ 0 h 790400"/>
                              <a:gd name="connsiteX2" fmla="*/ 1140000 w 1140000"/>
                              <a:gd name="connsiteY2" fmla="*/ 395200 h 790400"/>
                              <a:gd name="connsiteX3" fmla="*/ 0 w 1140000"/>
                              <a:gd name="connsiteY3" fmla="*/ 395200 h 790400"/>
                              <a:gd name="connsiteX4" fmla="*/ 285000 w 1140000"/>
                              <a:gd name="connsiteY4" fmla="*/ 0 h 790400"/>
                              <a:gd name="connsiteX5" fmla="*/ 855000 w 1140000"/>
                              <a:gd name="connsiteY5" fmla="*/ 0 h 790400"/>
                              <a:gd name="connsiteX6" fmla="*/ 285000 w 1140000"/>
                              <a:gd name="connsiteY6" fmla="*/ 790400 h 790400"/>
                              <a:gd name="connsiteX7" fmla="*/ 855000 w 1140000"/>
                              <a:gd name="connsiteY7" fmla="*/ 790400 h 790400"/>
                              <a:gd name="connsiteX8" fmla="*/ 0 w 1140000"/>
                              <a:gd name="connsiteY8" fmla="*/ 197600 h 790400"/>
                              <a:gd name="connsiteX9" fmla="*/ 0 w 1140000"/>
                              <a:gd name="connsiteY9" fmla="*/ 592800 h 790400"/>
                              <a:gd name="connsiteX10" fmla="*/ 1140000 w 1140000"/>
                              <a:gd name="connsiteY10" fmla="*/ 197600 h 790400"/>
                              <a:gd name="connsiteX11" fmla="*/ 1140000 w 1140000"/>
                              <a:gd name="connsiteY11" fmla="*/ 592800 h 790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790400" stroke="0">
                                <a:moveTo>
                                  <a:pt x="1068188" y="790400"/>
                                </a:moveTo>
                                <a:cubicBezTo>
                                  <a:pt x="1107852" y="790400"/>
                                  <a:pt x="1140000" y="758250"/>
                                  <a:pt x="1140000" y="718589"/>
                                </a:cubicBezTo>
                                <a:lnTo>
                                  <a:pt x="1140000" y="71811"/>
                                </a:lnTo>
                                <a:cubicBezTo>
                                  <a:pt x="1140000" y="32150"/>
                                  <a:pt x="1107852" y="0"/>
                                  <a:pt x="1068188" y="0"/>
                                </a:cubicBezTo>
                                <a:lnTo>
                                  <a:pt x="71811" y="0"/>
                                </a:lnTo>
                                <a:cubicBezTo>
                                  <a:pt x="32150" y="0"/>
                                  <a:pt x="0" y="32150"/>
                                  <a:pt x="0" y="71811"/>
                                </a:cubicBezTo>
                                <a:lnTo>
                                  <a:pt x="0" y="718589"/>
                                </a:lnTo>
                                <a:cubicBezTo>
                                  <a:pt x="0" y="758250"/>
                                  <a:pt x="32150" y="790400"/>
                                  <a:pt x="71811" y="790400"/>
                                </a:cubicBezTo>
                                <a:lnTo>
                                  <a:pt x="1068188" y="790400"/>
                                </a:lnTo>
                                <a:close/>
                              </a:path>
                              <a:path w="1140000" h="790400" fill="none">
                                <a:moveTo>
                                  <a:pt x="1068188" y="790400"/>
                                </a:moveTo>
                                <a:cubicBezTo>
                                  <a:pt x="1107852" y="790400"/>
                                  <a:pt x="1140000" y="758250"/>
                                  <a:pt x="1140000" y="718589"/>
                                </a:cubicBezTo>
                                <a:lnTo>
                                  <a:pt x="1140000" y="71811"/>
                                </a:lnTo>
                                <a:cubicBezTo>
                                  <a:pt x="1140000" y="32150"/>
                                  <a:pt x="1107852" y="0"/>
                                  <a:pt x="1068188" y="0"/>
                                </a:cubicBezTo>
                                <a:lnTo>
                                  <a:pt x="71811" y="0"/>
                                </a:lnTo>
                                <a:cubicBezTo>
                                  <a:pt x="32150" y="0"/>
                                  <a:pt x="0" y="32150"/>
                                  <a:pt x="0" y="71811"/>
                                </a:cubicBezTo>
                                <a:lnTo>
                                  <a:pt x="0" y="718589"/>
                                </a:lnTo>
                                <a:cubicBezTo>
                                  <a:pt x="0" y="758250"/>
                                  <a:pt x="32150" y="790400"/>
                                  <a:pt x="71811" y="790400"/>
                                </a:cubicBezTo>
                                <a:lnTo>
                                  <a:pt x="1068188" y="790400"/>
                                </a:lnTo>
                                <a:close/>
                                <a:moveTo>
                                  <a:pt x="0" y="221312"/>
                                </a:moveTo>
                                <a:lnTo>
                                  <a:pt x="1140000" y="221312"/>
                                </a:lnTo>
                              </a:path>
                            </a:pathLst>
                          </a:custGeom>
                          <a:solidFill>
                            <a:srgbClr val="3498DB"/>
                          </a:solidFill>
                          <a:ln w="7600" cap="flat">
                            <a:solidFill>
                              <a:srgbClr val="3498DB"/>
                            </a:solidFill>
                            <a:bevel/>
                          </a:ln>
                        </a:spPr>
                      </a:sp>
                      <a:sp>
                        <a:nvSpPr>
                          <a:cNvPr id="202" name="Text 202"/>
                          <a:cNvSpPr txBox="1"/>
                        </a:nvSpPr>
                        <a:spPr>
                          <a:xfrm>
                            <a:off x="6548000" y="4810300"/>
                            <a:ext cx="1140000" cy="5928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Des_id</a:t>
                              </a:r>
                            </a:p>
                            <a:p>
                              <a:pPr algn="ctr">
                                <a:lnSpc>
                                  <a:spcPct val="100000"/>
                                </a:lnSpc>
                              </a:pPr>
                              <a:r>
                                <a:rPr sz="760">
                                  <a:solidFill>
                                    <a:srgbClr val="FFFFFF"/>
                                  </a:solidFill>
                                  <a:latin typeface="Arial"/>
                                </a:rPr>
                                <a:t>dews_name</a:t>
                              </a:r>
                            </a:p>
                          </a:txBody>
                          <a:useSpRect/>
                        </a:txSp>
                      </a:sp>
                      <a:sp>
                        <a:nvSpPr>
                          <a:cNvPr id="203" name="Text 203"/>
                          <a:cNvSpPr txBox="1"/>
                        </a:nvSpPr>
                        <a:spPr>
                          <a:xfrm>
                            <a:off x="6548000" y="4624556"/>
                            <a:ext cx="1140000" cy="1976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Designation</a:t>
                              </a:r>
                            </a:p>
                          </a:txBody>
                          <a:useSpRect/>
                        </a:txSp>
                      </a:sp>
                    </a:grpSp>
                    <a:sp>
                      <a:nvSpPr>
                        <a:cNvPr id="144" name="M : 1"/>
                        <a:cNvSpPr/>
                      </a:nvSpPr>
                      <a:spPr>
                        <a:xfrm>
                          <a:off x="6548000" y="4810300"/>
                          <a:ext cx="3952000" cy="670700"/>
                        </a:xfrm>
                        <a:custGeom>
                          <a:avLst/>
                          <a:gdLst/>
                          <a:ahLst/>
                          <a:cxnLst/>
                          <a:rect l="0" t="0" r="0" b="0"/>
                          <a:pathLst>
                            <a:path w="3952000" h="670700" fill="none">
                              <a:moveTo>
                                <a:pt x="0" y="0"/>
                              </a:moveTo>
                              <a:lnTo>
                                <a:pt x="-1711039" y="-290383"/>
                              </a:lnTo>
                              <a:cubicBezTo>
                                <a:pt x="-1706825" y="-315212"/>
                                <a:pt x="-1723537" y="-338756"/>
                                <a:pt x="-1748366" y="-342970"/>
                              </a:cubicBezTo>
                              <a:cubicBezTo>
                                <a:pt x="-1773195" y="-347184"/>
                                <a:pt x="-1796739" y="-330472"/>
                                <a:pt x="-1800953" y="-305643"/>
                              </a:cubicBezTo>
                              <a:lnTo>
                                <a:pt x="-2394970" y="-406454"/>
                              </a:lnTo>
                              <a:cubicBezTo>
                                <a:pt x="-2390757" y="-431283"/>
                                <a:pt x="-2407469" y="-454827"/>
                                <a:pt x="-2432298" y="-459041"/>
                              </a:cubicBezTo>
                              <a:cubicBezTo>
                                <a:pt x="-2457127" y="-463255"/>
                                <a:pt x="-2480671" y="-446543"/>
                                <a:pt x="-2484885" y="-421714"/>
                              </a:cubicBezTo>
                              <a:lnTo>
                                <a:pt x="-3160463" y="-536367"/>
                              </a:lnTo>
                              <a:cubicBezTo>
                                <a:pt x="-3156249" y="-561196"/>
                                <a:pt x="-3172961" y="-584740"/>
                                <a:pt x="-3197791" y="-588954"/>
                              </a:cubicBezTo>
                              <a:cubicBezTo>
                                <a:pt x="-3222620" y="-593168"/>
                                <a:pt x="-3246164" y="-576456"/>
                                <a:pt x="-3250377" y="-551627"/>
                              </a:cubicBezTo>
                              <a:lnTo>
                                <a:pt x="-3952000" y="-670700"/>
                              </a:lnTo>
                            </a:path>
                          </a:pathLst>
                        </a:custGeom>
                        <a:solidFill>
                          <a:srgbClr val="000000"/>
                        </a:solidFill>
                        <a:ln w="7600" cap="flat">
                          <a:solidFill>
                            <a:srgbClr val="000000"/>
                          </a:solidFill>
                          <a:bevel/>
                          <a:headEnd type="arrow" w="med" len="med"/>
                          <a:tailEnd type="arrow" w="med" len="med"/>
                        </a:ln>
                      </a:spPr>
                    </a:sp>
                    <a:sp>
                      <a:nvSpPr>
                        <a:cNvPr id="204" name="Text 204"/>
                        <a:cNvSpPr txBox="1"/>
                      </a:nvSpPr>
                      <a:spPr>
                        <a:xfrm>
                          <a:off x="6335200" y="4787500"/>
                          <a:ext cx="1824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M</a:t>
                            </a:r>
                          </a:p>
                        </a:txBody>
                        <a:useSpRect/>
                      </a:txSp>
                    </a:sp>
                    <a:sp>
                      <a:nvSpPr>
                        <a:cNvPr id="205" name="Text 205"/>
                        <a:cNvSpPr txBox="1"/>
                      </a:nvSpPr>
                      <a:spPr>
                        <a:xfrm>
                          <a:off x="6259200" y="9875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grpSp>
                      <a:nvGrpSpPr>
                        <a:cNvPr id="31" name="Group 206"/>
                        <a:cNvGrpSpPr/>
                      </a:nvGrpSpPr>
                      <a:grpSpPr>
                        <a:xfrm>
                          <a:off x="1456000" y="4643100"/>
                          <a:ext cx="1140000" cy="790400"/>
                          <a:chOff x="1456000" y="4643100"/>
                          <a:chExt cx="1140000" cy="790400"/>
                        </a:xfrm>
                      </a:grpSpPr>
                      <a:sp>
                        <a:nvSpPr>
                          <a:cNvPr id="147" name="Composite State"/>
                          <a:cNvSpPr/>
                        </a:nvSpPr>
                        <a:spPr>
                          <a:xfrm>
                            <a:off x="1456000" y="4643100"/>
                            <a:ext cx="1140000" cy="790400"/>
                          </a:xfrm>
                          <a:custGeom>
                            <a:avLst/>
                            <a:gdLst>
                              <a:gd name="connsiteX0" fmla="*/ 570000 w 1140000"/>
                              <a:gd name="connsiteY0" fmla="*/ 790400 h 790400"/>
                              <a:gd name="connsiteX1" fmla="*/ 570000 w 1140000"/>
                              <a:gd name="connsiteY1" fmla="*/ 0 h 790400"/>
                              <a:gd name="connsiteX2" fmla="*/ 1140000 w 1140000"/>
                              <a:gd name="connsiteY2" fmla="*/ 395200 h 790400"/>
                              <a:gd name="connsiteX3" fmla="*/ 0 w 1140000"/>
                              <a:gd name="connsiteY3" fmla="*/ 395200 h 790400"/>
                              <a:gd name="connsiteX4" fmla="*/ 285000 w 1140000"/>
                              <a:gd name="connsiteY4" fmla="*/ 0 h 790400"/>
                              <a:gd name="connsiteX5" fmla="*/ 855000 w 1140000"/>
                              <a:gd name="connsiteY5" fmla="*/ 0 h 790400"/>
                              <a:gd name="connsiteX6" fmla="*/ 285000 w 1140000"/>
                              <a:gd name="connsiteY6" fmla="*/ 790400 h 790400"/>
                              <a:gd name="connsiteX7" fmla="*/ 855000 w 1140000"/>
                              <a:gd name="connsiteY7" fmla="*/ 790400 h 790400"/>
                              <a:gd name="connsiteX8" fmla="*/ 0 w 1140000"/>
                              <a:gd name="connsiteY8" fmla="*/ 197600 h 790400"/>
                              <a:gd name="connsiteX9" fmla="*/ 0 w 1140000"/>
                              <a:gd name="connsiteY9" fmla="*/ 592800 h 790400"/>
                              <a:gd name="connsiteX10" fmla="*/ 1140000 w 1140000"/>
                              <a:gd name="connsiteY10" fmla="*/ 197600 h 790400"/>
                              <a:gd name="connsiteX11" fmla="*/ 1140000 w 1140000"/>
                              <a:gd name="connsiteY11" fmla="*/ 592800 h 790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790400" stroke="0">
                                <a:moveTo>
                                  <a:pt x="1068188" y="790400"/>
                                </a:moveTo>
                                <a:cubicBezTo>
                                  <a:pt x="1107852" y="790400"/>
                                  <a:pt x="1140000" y="758250"/>
                                  <a:pt x="1140000" y="718589"/>
                                </a:cubicBezTo>
                                <a:lnTo>
                                  <a:pt x="1140000" y="71811"/>
                                </a:lnTo>
                                <a:cubicBezTo>
                                  <a:pt x="1140000" y="32150"/>
                                  <a:pt x="1107852" y="0"/>
                                  <a:pt x="1068188" y="0"/>
                                </a:cubicBezTo>
                                <a:lnTo>
                                  <a:pt x="71811" y="0"/>
                                </a:lnTo>
                                <a:cubicBezTo>
                                  <a:pt x="32150" y="0"/>
                                  <a:pt x="0" y="32150"/>
                                  <a:pt x="0" y="71811"/>
                                </a:cubicBezTo>
                                <a:lnTo>
                                  <a:pt x="0" y="718589"/>
                                </a:lnTo>
                                <a:cubicBezTo>
                                  <a:pt x="0" y="758250"/>
                                  <a:pt x="32150" y="790400"/>
                                  <a:pt x="71811" y="790400"/>
                                </a:cubicBezTo>
                                <a:lnTo>
                                  <a:pt x="1068188" y="790400"/>
                                </a:lnTo>
                                <a:close/>
                              </a:path>
                              <a:path w="1140000" h="790400" fill="none">
                                <a:moveTo>
                                  <a:pt x="1068188" y="790400"/>
                                </a:moveTo>
                                <a:cubicBezTo>
                                  <a:pt x="1107852" y="790400"/>
                                  <a:pt x="1140000" y="758250"/>
                                  <a:pt x="1140000" y="718589"/>
                                </a:cubicBezTo>
                                <a:lnTo>
                                  <a:pt x="1140000" y="71811"/>
                                </a:lnTo>
                                <a:cubicBezTo>
                                  <a:pt x="1140000" y="32150"/>
                                  <a:pt x="1107852" y="0"/>
                                  <a:pt x="1068188" y="0"/>
                                </a:cubicBezTo>
                                <a:lnTo>
                                  <a:pt x="71811" y="0"/>
                                </a:lnTo>
                                <a:cubicBezTo>
                                  <a:pt x="32150" y="0"/>
                                  <a:pt x="0" y="32150"/>
                                  <a:pt x="0" y="71811"/>
                                </a:cubicBezTo>
                                <a:lnTo>
                                  <a:pt x="0" y="718589"/>
                                </a:lnTo>
                                <a:cubicBezTo>
                                  <a:pt x="0" y="758250"/>
                                  <a:pt x="32150" y="790400"/>
                                  <a:pt x="71811" y="790400"/>
                                </a:cubicBezTo>
                                <a:lnTo>
                                  <a:pt x="1068188" y="790400"/>
                                </a:lnTo>
                                <a:close/>
                                <a:moveTo>
                                  <a:pt x="0" y="221312"/>
                                </a:moveTo>
                                <a:lnTo>
                                  <a:pt x="1140000" y="221312"/>
                                </a:lnTo>
                              </a:path>
                            </a:pathLst>
                          </a:custGeom>
                          <a:solidFill>
                            <a:srgbClr val="3498DB"/>
                          </a:solidFill>
                          <a:ln w="7600" cap="flat">
                            <a:solidFill>
                              <a:srgbClr val="3498DB"/>
                            </a:solidFill>
                            <a:bevel/>
                          </a:ln>
                        </a:spPr>
                      </a:sp>
                      <a:sp>
                        <a:nvSpPr>
                          <a:cNvPr id="207" name="Text 207"/>
                          <a:cNvSpPr txBox="1"/>
                        </a:nvSpPr>
                        <a:spPr>
                          <a:xfrm>
                            <a:off x="1456000" y="4840700"/>
                            <a:ext cx="1140000" cy="5928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Add_id</a:t>
                              </a:r>
                            </a:p>
                            <a:p>
                              <a:pPr algn="ctr">
                                <a:lnSpc>
                                  <a:spcPct val="100000"/>
                                </a:lnSpc>
                              </a:pPr>
                              <a:r>
                                <a:rPr sz="760">
                                  <a:solidFill>
                                    <a:srgbClr val="FFFFFF"/>
                                  </a:solidFill>
                                  <a:latin typeface="Arial"/>
                                </a:rPr>
                                <a:t>add_name</a:t>
                              </a:r>
                            </a:p>
                          </a:txBody>
                          <a:useSpRect/>
                        </a:txSp>
                      </a:sp>
                      <a:sp>
                        <a:nvSpPr>
                          <a:cNvPr id="208" name="Text 208"/>
                          <a:cNvSpPr txBox="1"/>
                        </a:nvSpPr>
                        <a:spPr>
                          <a:xfrm>
                            <a:off x="1456000" y="4654956"/>
                            <a:ext cx="1140000" cy="1976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Admission</a:t>
                              </a:r>
                            </a:p>
                          </a:txBody>
                          <a:useSpRect/>
                        </a:txSp>
                      </a:sp>
                    </a:grpSp>
                    <a:sp>
                      <a:nvSpPr>
                        <a:cNvPr id="148" name="M : 1"/>
                        <a:cNvSpPr/>
                      </a:nvSpPr>
                      <a:spPr>
                        <a:xfrm>
                          <a:off x="2596000" y="4840700"/>
                          <a:ext cx="4168600" cy="3207200"/>
                        </a:xfrm>
                        <a:custGeom>
                          <a:avLst/>
                          <a:gdLst/>
                          <a:ahLst/>
                          <a:cxnLst/>
                          <a:rect l="0" t="0" r="0" b="0"/>
                          <a:pathLst>
                            <a:path w="4168600" h="3207200" fill="none">
                              <a:moveTo>
                                <a:pt x="0" y="0"/>
                              </a:moveTo>
                              <a:lnTo>
                                <a:pt x="1218737" y="-937661"/>
                              </a:lnTo>
                              <a:cubicBezTo>
                                <a:pt x="1203380" y="-957621"/>
                                <a:pt x="1207112" y="-986251"/>
                                <a:pt x="1227072" y="-1001608"/>
                              </a:cubicBezTo>
                              <a:cubicBezTo>
                                <a:pt x="1247033" y="-1016965"/>
                                <a:pt x="1275663" y="-1013233"/>
                                <a:pt x="1291020" y="-993273"/>
                              </a:cubicBezTo>
                              <a:lnTo>
                                <a:pt x="4168600" y="-3207200"/>
                              </a:lnTo>
                            </a:path>
                          </a:pathLst>
                        </a:custGeom>
                        <a:solidFill>
                          <a:srgbClr val="000000"/>
                        </a:solidFill>
                        <a:ln w="7600" cap="flat">
                          <a:solidFill>
                            <a:srgbClr val="000000"/>
                          </a:solidFill>
                          <a:bevel/>
                          <a:headEnd type="arrow" w="med" len="med"/>
                          <a:tailEnd type="arrow" w="med" len="med"/>
                        </a:ln>
                      </a:spPr>
                    </a:sp>
                    <a:sp>
                      <a:nvSpPr>
                        <a:cNvPr id="209" name="Text 209"/>
                        <a:cNvSpPr txBox="1"/>
                      </a:nvSpPr>
                      <a:spPr>
                        <a:xfrm>
                          <a:off x="6654400" y="16943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sp>
                      <a:nvSpPr>
                        <a:cNvPr id="210" name="Text 210"/>
                        <a:cNvSpPr txBox="1"/>
                      </a:nvSpPr>
                      <a:spPr>
                        <a:xfrm>
                          <a:off x="7057200" y="2302300"/>
                          <a:ext cx="1824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M</a:t>
                            </a:r>
                          </a:p>
                        </a:txBody>
                        <a:useSpRect/>
                      </a:txSp>
                    </a:sp>
                    <a:grpSp>
                      <a:nvGrpSpPr>
                        <a:cNvPr id="35" name="Group 211"/>
                        <a:cNvGrpSpPr/>
                      </a:nvGrpSpPr>
                      <a:grpSpPr>
                        <a:xfrm>
                          <a:off x="6548000" y="5475300"/>
                          <a:ext cx="1140000" cy="646000"/>
                          <a:chOff x="6548000" y="5475300"/>
                          <a:chExt cx="1140000" cy="646000"/>
                        </a:xfrm>
                      </a:grpSpPr>
                      <a:sp>
                        <a:nvSpPr>
                          <a:cNvPr id="151" name="Composite State"/>
                          <a:cNvSpPr/>
                        </a:nvSpPr>
                        <a:spPr>
                          <a:xfrm>
                            <a:off x="6548000" y="5475300"/>
                            <a:ext cx="1140000" cy="646000"/>
                          </a:xfrm>
                          <a:custGeom>
                            <a:avLst/>
                            <a:gdLst>
                              <a:gd name="connsiteX0" fmla="*/ 570000 w 1140000"/>
                              <a:gd name="connsiteY0" fmla="*/ 646000 h 646000"/>
                              <a:gd name="connsiteX1" fmla="*/ 570000 w 1140000"/>
                              <a:gd name="connsiteY1" fmla="*/ 0 h 646000"/>
                              <a:gd name="connsiteX2" fmla="*/ 1140000 w 1140000"/>
                              <a:gd name="connsiteY2" fmla="*/ 323000 h 646000"/>
                              <a:gd name="connsiteX3" fmla="*/ 0 w 1140000"/>
                              <a:gd name="connsiteY3" fmla="*/ 323000 h 646000"/>
                              <a:gd name="connsiteX4" fmla="*/ 285000 w 1140000"/>
                              <a:gd name="connsiteY4" fmla="*/ 0 h 646000"/>
                              <a:gd name="connsiteX5" fmla="*/ 855000 w 1140000"/>
                              <a:gd name="connsiteY5" fmla="*/ 0 h 646000"/>
                              <a:gd name="connsiteX6" fmla="*/ 285000 w 1140000"/>
                              <a:gd name="connsiteY6" fmla="*/ 646000 h 646000"/>
                              <a:gd name="connsiteX7" fmla="*/ 855000 w 1140000"/>
                              <a:gd name="connsiteY7" fmla="*/ 646000 h 646000"/>
                              <a:gd name="connsiteX8" fmla="*/ 0 w 1140000"/>
                              <a:gd name="connsiteY8" fmla="*/ 161500 h 646000"/>
                              <a:gd name="connsiteX9" fmla="*/ 0 w 1140000"/>
                              <a:gd name="connsiteY9" fmla="*/ 484500 h 646000"/>
                              <a:gd name="connsiteX10" fmla="*/ 1140000 w 1140000"/>
                              <a:gd name="connsiteY10" fmla="*/ 161500 h 646000"/>
                              <a:gd name="connsiteX11" fmla="*/ 1140000 w 1140000"/>
                              <a:gd name="connsiteY11" fmla="*/ 484500 h 646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646000" stroke="0">
                                <a:moveTo>
                                  <a:pt x="1068188" y="646000"/>
                                </a:moveTo>
                                <a:cubicBezTo>
                                  <a:pt x="1107852" y="646000"/>
                                  <a:pt x="1140000" y="613850"/>
                                  <a:pt x="1140000" y="574189"/>
                                </a:cubicBezTo>
                                <a:lnTo>
                                  <a:pt x="1140000" y="71811"/>
                                </a:lnTo>
                                <a:cubicBezTo>
                                  <a:pt x="1140000" y="32150"/>
                                  <a:pt x="1107852" y="0"/>
                                  <a:pt x="1068188" y="0"/>
                                </a:cubicBezTo>
                                <a:lnTo>
                                  <a:pt x="71811" y="0"/>
                                </a:lnTo>
                                <a:cubicBezTo>
                                  <a:pt x="32150" y="0"/>
                                  <a:pt x="0" y="32150"/>
                                  <a:pt x="0" y="71811"/>
                                </a:cubicBezTo>
                                <a:lnTo>
                                  <a:pt x="0" y="574189"/>
                                </a:lnTo>
                                <a:cubicBezTo>
                                  <a:pt x="0" y="613850"/>
                                  <a:pt x="32150" y="646000"/>
                                  <a:pt x="71811" y="646000"/>
                                </a:cubicBezTo>
                                <a:lnTo>
                                  <a:pt x="1068188" y="646000"/>
                                </a:lnTo>
                                <a:close/>
                              </a:path>
                              <a:path w="1140000" h="646000" fill="none">
                                <a:moveTo>
                                  <a:pt x="1068188" y="646000"/>
                                </a:moveTo>
                                <a:cubicBezTo>
                                  <a:pt x="1107852" y="646000"/>
                                  <a:pt x="1140000" y="613850"/>
                                  <a:pt x="1140000" y="574189"/>
                                </a:cubicBezTo>
                                <a:lnTo>
                                  <a:pt x="1140000" y="71811"/>
                                </a:lnTo>
                                <a:cubicBezTo>
                                  <a:pt x="1140000" y="32150"/>
                                  <a:pt x="1107852" y="0"/>
                                  <a:pt x="1068188" y="0"/>
                                </a:cubicBezTo>
                                <a:lnTo>
                                  <a:pt x="71811" y="0"/>
                                </a:lnTo>
                                <a:cubicBezTo>
                                  <a:pt x="32150" y="0"/>
                                  <a:pt x="0" y="32150"/>
                                  <a:pt x="0" y="71811"/>
                                </a:cubicBezTo>
                                <a:lnTo>
                                  <a:pt x="0" y="574189"/>
                                </a:lnTo>
                                <a:cubicBezTo>
                                  <a:pt x="0" y="613850"/>
                                  <a:pt x="32150" y="646000"/>
                                  <a:pt x="71811" y="646000"/>
                                </a:cubicBezTo>
                                <a:lnTo>
                                  <a:pt x="1068188" y="646000"/>
                                </a:lnTo>
                                <a:close/>
                                <a:moveTo>
                                  <a:pt x="0" y="180880"/>
                                </a:moveTo>
                                <a:lnTo>
                                  <a:pt x="1140000" y="180880"/>
                                </a:lnTo>
                              </a:path>
                            </a:pathLst>
                          </a:custGeom>
                          <a:solidFill>
                            <a:srgbClr val="3498DB"/>
                          </a:solidFill>
                          <a:ln w="7600" cap="flat">
                            <a:solidFill>
                              <a:srgbClr val="3498DB"/>
                            </a:solidFill>
                            <a:bevel/>
                          </a:ln>
                        </a:spPr>
                      </a:sp>
                      <a:sp>
                        <a:nvSpPr>
                          <a:cNvPr id="212" name="Text 212"/>
                          <a:cNvSpPr txBox="1"/>
                        </a:nvSpPr>
                        <a:spPr>
                          <a:xfrm>
                            <a:off x="6548000" y="5636800"/>
                            <a:ext cx="1140000" cy="484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Bed_id</a:t>
                              </a:r>
                            </a:p>
                            <a:p>
                              <a:pPr algn="ctr">
                                <a:lnSpc>
                                  <a:spcPct val="100000"/>
                                </a:lnSpc>
                              </a:pPr>
                              <a:r>
                                <a:rPr sz="760">
                                  <a:solidFill>
                                    <a:srgbClr val="FFFFFF"/>
                                  </a:solidFill>
                                  <a:latin typeface="Arial"/>
                                </a:rPr>
                                <a:t>ward_id</a:t>
                              </a:r>
                            </a:p>
                          </a:txBody>
                          <a:useSpRect/>
                        </a:txSp>
                      </a:sp>
                      <a:sp>
                        <a:nvSpPr>
                          <a:cNvPr id="213" name="Text 213"/>
                          <a:cNvSpPr txBox="1"/>
                        </a:nvSpPr>
                        <a:spPr>
                          <a:xfrm>
                            <a:off x="6548000" y="5484990"/>
                            <a:ext cx="1140000" cy="161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Bed</a:t>
                              </a:r>
                            </a:p>
                          </a:txBody>
                          <a:useSpRect/>
                        </a:txSp>
                      </a:sp>
                    </a:grpSp>
                    <a:sp>
                      <a:nvSpPr>
                        <a:cNvPr id="153" name="M : 1"/>
                        <a:cNvSpPr/>
                      </a:nvSpPr>
                      <a:spPr>
                        <a:xfrm>
                          <a:off x="2596000" y="3106000"/>
                          <a:ext cx="3952000" cy="2530800"/>
                        </a:xfrm>
                        <a:custGeom>
                          <a:avLst/>
                          <a:gdLst/>
                          <a:ahLst/>
                          <a:cxnLst/>
                          <a:rect l="0" t="0" r="0" b="0"/>
                          <a:pathLst>
                            <a:path w="3952000" h="2530800" fill="none">
                              <a:moveTo>
                                <a:pt x="0" y="0"/>
                              </a:moveTo>
                              <a:lnTo>
                                <a:pt x="1192096" y="763400"/>
                              </a:lnTo>
                              <a:cubicBezTo>
                                <a:pt x="1214377" y="728607"/>
                                <a:pt x="1260644" y="718464"/>
                                <a:pt x="1295437" y="740745"/>
                              </a:cubicBezTo>
                              <a:cubicBezTo>
                                <a:pt x="1330230" y="763026"/>
                                <a:pt x="1340372" y="809293"/>
                                <a:pt x="1318092" y="844086"/>
                              </a:cubicBezTo>
                              <a:lnTo>
                                <a:pt x="3952000" y="2530800"/>
                              </a:lnTo>
                            </a:path>
                          </a:pathLst>
                        </a:custGeom>
                        <a:solidFill>
                          <a:srgbClr val="000000"/>
                        </a:solidFill>
                        <a:ln w="7600" cap="flat">
                          <a:solidFill>
                            <a:srgbClr val="000000"/>
                          </a:solidFill>
                          <a:bevel/>
                          <a:headEnd type="arrow" w="med" len="med"/>
                          <a:tailEnd type="arrow" w="med" len="med"/>
                        </a:ln>
                      </a:spPr>
                    </a:sp>
                    <a:sp>
                      <a:nvSpPr>
                        <a:cNvPr id="214" name="Text 214"/>
                        <a:cNvSpPr txBox="1"/>
                      </a:nvSpPr>
                      <a:spPr>
                        <a:xfrm>
                          <a:off x="6365600" y="5365100"/>
                          <a:ext cx="1824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M</a:t>
                            </a:r>
                          </a:p>
                        </a:txBody>
                        <a:useSpRect/>
                      </a:txSp>
                    </a:sp>
                    <a:sp>
                      <a:nvSpPr>
                        <a:cNvPr id="215" name="Text 215"/>
                        <a:cNvSpPr txBox="1"/>
                      </a:nvSpPr>
                      <a:spPr>
                        <a:xfrm>
                          <a:off x="2573200" y="31345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grpSp>
                      <a:nvGrpSpPr>
                        <a:cNvPr id="39" name="Group 216"/>
                        <a:cNvGrpSpPr/>
                      </a:nvGrpSpPr>
                      <a:grpSpPr>
                        <a:xfrm>
                          <a:off x="3804400" y="4935700"/>
                          <a:ext cx="1140000" cy="646000"/>
                          <a:chOff x="3804400" y="4935700"/>
                          <a:chExt cx="1140000" cy="646000"/>
                        </a:xfrm>
                      </a:grpSpPr>
                      <a:sp>
                        <a:nvSpPr>
                          <a:cNvPr id="156" name="Composite State"/>
                          <a:cNvSpPr/>
                        </a:nvSpPr>
                        <a:spPr>
                          <a:xfrm>
                            <a:off x="3804400" y="4935700"/>
                            <a:ext cx="1140000" cy="646000"/>
                          </a:xfrm>
                          <a:custGeom>
                            <a:avLst/>
                            <a:gdLst>
                              <a:gd name="connsiteX0" fmla="*/ 570000 w 1140000"/>
                              <a:gd name="connsiteY0" fmla="*/ 646000 h 646000"/>
                              <a:gd name="connsiteX1" fmla="*/ 570000 w 1140000"/>
                              <a:gd name="connsiteY1" fmla="*/ 0 h 646000"/>
                              <a:gd name="connsiteX2" fmla="*/ 1140000 w 1140000"/>
                              <a:gd name="connsiteY2" fmla="*/ 323000 h 646000"/>
                              <a:gd name="connsiteX3" fmla="*/ 0 w 1140000"/>
                              <a:gd name="connsiteY3" fmla="*/ 323000 h 646000"/>
                              <a:gd name="connsiteX4" fmla="*/ 285000 w 1140000"/>
                              <a:gd name="connsiteY4" fmla="*/ 0 h 646000"/>
                              <a:gd name="connsiteX5" fmla="*/ 855000 w 1140000"/>
                              <a:gd name="connsiteY5" fmla="*/ 0 h 646000"/>
                              <a:gd name="connsiteX6" fmla="*/ 285000 w 1140000"/>
                              <a:gd name="connsiteY6" fmla="*/ 646000 h 646000"/>
                              <a:gd name="connsiteX7" fmla="*/ 855000 w 1140000"/>
                              <a:gd name="connsiteY7" fmla="*/ 646000 h 646000"/>
                              <a:gd name="connsiteX8" fmla="*/ 0 w 1140000"/>
                              <a:gd name="connsiteY8" fmla="*/ 161500 h 646000"/>
                              <a:gd name="connsiteX9" fmla="*/ 0 w 1140000"/>
                              <a:gd name="connsiteY9" fmla="*/ 484500 h 646000"/>
                              <a:gd name="connsiteX10" fmla="*/ 1140000 w 1140000"/>
                              <a:gd name="connsiteY10" fmla="*/ 161500 h 646000"/>
                              <a:gd name="connsiteX11" fmla="*/ 1140000 w 1140000"/>
                              <a:gd name="connsiteY11" fmla="*/ 484500 h 646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646000" stroke="0">
                                <a:moveTo>
                                  <a:pt x="1068188" y="646000"/>
                                </a:moveTo>
                                <a:cubicBezTo>
                                  <a:pt x="1107852" y="646000"/>
                                  <a:pt x="1140000" y="613850"/>
                                  <a:pt x="1140000" y="574189"/>
                                </a:cubicBezTo>
                                <a:lnTo>
                                  <a:pt x="1140000" y="71811"/>
                                </a:lnTo>
                                <a:cubicBezTo>
                                  <a:pt x="1140000" y="32150"/>
                                  <a:pt x="1107852" y="0"/>
                                  <a:pt x="1068188" y="0"/>
                                </a:cubicBezTo>
                                <a:lnTo>
                                  <a:pt x="71811" y="0"/>
                                </a:lnTo>
                                <a:cubicBezTo>
                                  <a:pt x="32150" y="0"/>
                                  <a:pt x="0" y="32150"/>
                                  <a:pt x="0" y="71811"/>
                                </a:cubicBezTo>
                                <a:lnTo>
                                  <a:pt x="0" y="574189"/>
                                </a:lnTo>
                                <a:cubicBezTo>
                                  <a:pt x="0" y="613850"/>
                                  <a:pt x="32150" y="646000"/>
                                  <a:pt x="71811" y="646000"/>
                                </a:cubicBezTo>
                                <a:lnTo>
                                  <a:pt x="1068188" y="646000"/>
                                </a:lnTo>
                                <a:close/>
                              </a:path>
                              <a:path w="1140000" h="646000" fill="none">
                                <a:moveTo>
                                  <a:pt x="1068188" y="646000"/>
                                </a:moveTo>
                                <a:cubicBezTo>
                                  <a:pt x="1107852" y="646000"/>
                                  <a:pt x="1140000" y="613850"/>
                                  <a:pt x="1140000" y="574189"/>
                                </a:cubicBezTo>
                                <a:lnTo>
                                  <a:pt x="1140000" y="71811"/>
                                </a:lnTo>
                                <a:cubicBezTo>
                                  <a:pt x="1140000" y="32150"/>
                                  <a:pt x="1107852" y="0"/>
                                  <a:pt x="1068188" y="0"/>
                                </a:cubicBezTo>
                                <a:lnTo>
                                  <a:pt x="71811" y="0"/>
                                </a:lnTo>
                                <a:cubicBezTo>
                                  <a:pt x="32150" y="0"/>
                                  <a:pt x="0" y="32150"/>
                                  <a:pt x="0" y="71811"/>
                                </a:cubicBezTo>
                                <a:lnTo>
                                  <a:pt x="0" y="574189"/>
                                </a:lnTo>
                                <a:cubicBezTo>
                                  <a:pt x="0" y="613850"/>
                                  <a:pt x="32150" y="646000"/>
                                  <a:pt x="71811" y="646000"/>
                                </a:cubicBezTo>
                                <a:lnTo>
                                  <a:pt x="1068188" y="646000"/>
                                </a:lnTo>
                                <a:close/>
                                <a:moveTo>
                                  <a:pt x="0" y="180880"/>
                                </a:moveTo>
                                <a:lnTo>
                                  <a:pt x="1140000" y="180880"/>
                                </a:lnTo>
                              </a:path>
                            </a:pathLst>
                          </a:custGeom>
                          <a:solidFill>
                            <a:srgbClr val="3498DB"/>
                          </a:solidFill>
                          <a:ln w="7600" cap="flat">
                            <a:solidFill>
                              <a:srgbClr val="3498DB"/>
                            </a:solidFill>
                            <a:bevel/>
                          </a:ln>
                        </a:spPr>
                      </a:sp>
                      <a:sp>
                        <a:nvSpPr>
                          <a:cNvPr id="217" name="Text 217"/>
                          <a:cNvSpPr txBox="1"/>
                        </a:nvSpPr>
                        <a:spPr>
                          <a:xfrm>
                            <a:off x="3804400" y="5097200"/>
                            <a:ext cx="1140000" cy="484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Slot_id</a:t>
                              </a:r>
                            </a:p>
                            <a:p>
                              <a:pPr algn="ctr">
                                <a:lnSpc>
                                  <a:spcPct val="100000"/>
                                </a:lnSpc>
                              </a:pPr>
                              <a:r>
                                <a:rPr sz="760">
                                  <a:solidFill>
                                    <a:srgbClr val="FFFFFF"/>
                                  </a:solidFill>
                                  <a:latin typeface="Arial"/>
                                </a:rPr>
                                <a:t>Doc_id</a:t>
                              </a:r>
                            </a:p>
                          </a:txBody>
                          <a:useSpRect/>
                        </a:txSp>
                      </a:sp>
                      <a:sp>
                        <a:nvSpPr>
                          <a:cNvPr id="218" name="Text 218"/>
                          <a:cNvSpPr txBox="1"/>
                        </a:nvSpPr>
                        <a:spPr>
                          <a:xfrm>
                            <a:off x="3804400" y="4945390"/>
                            <a:ext cx="1140000" cy="1615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Slot</a:t>
                              </a:r>
                            </a:p>
                          </a:txBody>
                          <a:useSpRect/>
                        </a:txSp>
                      </a:sp>
                    </a:grpSp>
                    <a:sp>
                      <a:nvSpPr>
                        <a:cNvPr id="219" name="Text 219"/>
                        <a:cNvSpPr txBox="1"/>
                      </a:nvSpPr>
                      <a:spPr>
                        <a:xfrm>
                          <a:off x="2603600" y="41415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sp>
                      <a:nvSpPr>
                        <a:cNvPr id="158" name="M : 1"/>
                        <a:cNvSpPr/>
                      </a:nvSpPr>
                      <a:spPr>
                        <a:xfrm>
                          <a:off x="4374400" y="4935700"/>
                          <a:ext cx="1778400" cy="3602400"/>
                        </a:xfrm>
                        <a:custGeom>
                          <a:avLst/>
                          <a:gdLst/>
                          <a:ahLst/>
                          <a:cxnLst/>
                          <a:rect l="0" t="0" r="0" b="0"/>
                          <a:pathLst>
                            <a:path w="1778400" h="3602400" fill="none">
                              <a:moveTo>
                                <a:pt x="0" y="0"/>
                              </a:moveTo>
                              <a:lnTo>
                                <a:pt x="-1778400" y="-3602400"/>
                              </a:lnTo>
                            </a:path>
                          </a:pathLst>
                        </a:custGeom>
                        <a:solidFill>
                          <a:srgbClr val="000000"/>
                        </a:solidFill>
                        <a:ln w="7600" cap="flat">
                          <a:solidFill>
                            <a:srgbClr val="000000"/>
                          </a:solidFill>
                          <a:bevel/>
                          <a:headEnd type="arrow" w="med" len="med"/>
                          <a:tailEnd type="arrow" w="med" len="med"/>
                        </a:ln>
                      </a:spPr>
                    </a:sp>
                    <a:sp>
                      <a:nvSpPr>
                        <a:cNvPr id="220" name="Text 220"/>
                        <a:cNvSpPr txBox="1"/>
                      </a:nvSpPr>
                      <a:spPr>
                        <a:xfrm>
                          <a:off x="2603600" y="13675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sp>
                      <a:nvSpPr>
                        <a:cNvPr id="221" name="Text 221"/>
                        <a:cNvSpPr txBox="1"/>
                      </a:nvSpPr>
                      <a:spPr>
                        <a:xfrm>
                          <a:off x="2573200" y="4787500"/>
                          <a:ext cx="1824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M</a:t>
                            </a:r>
                          </a:p>
                        </a:txBody>
                        <a:useSpRect/>
                      </a:txSp>
                    </a:sp>
                    <a:sp>
                      <a:nvSpPr>
                        <a:cNvPr id="222" name="Text 222"/>
                        <a:cNvSpPr txBox="1"/>
                      </a:nvSpPr>
                      <a:spPr>
                        <a:xfrm>
                          <a:off x="4154000" y="4719100"/>
                          <a:ext cx="1824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M</a:t>
                            </a:r>
                          </a:p>
                        </a:txBody>
                        <a:useSpRect/>
                      </a:txSp>
                    </a:sp>
                    <a:grpSp>
                      <a:nvGrpSpPr>
                        <a:cNvPr id="45" name="Group 223"/>
                        <a:cNvGrpSpPr/>
                      </a:nvGrpSpPr>
                      <a:grpSpPr>
                        <a:xfrm>
                          <a:off x="1456000" y="5501900"/>
                          <a:ext cx="1140000" cy="577600"/>
                          <a:chOff x="1456000" y="5501900"/>
                          <a:chExt cx="1140000" cy="577600"/>
                        </a:xfrm>
                      </a:grpSpPr>
                      <a:sp>
                        <a:nvSpPr>
                          <a:cNvPr id="162" name="Composite State"/>
                          <a:cNvSpPr/>
                        </a:nvSpPr>
                        <a:spPr>
                          <a:xfrm>
                            <a:off x="1456000" y="5501900"/>
                            <a:ext cx="1140000" cy="577600"/>
                          </a:xfrm>
                          <a:custGeom>
                            <a:avLst/>
                            <a:gdLst>
                              <a:gd name="connsiteX0" fmla="*/ 570000 w 1140000"/>
                              <a:gd name="connsiteY0" fmla="*/ 577600 h 577600"/>
                              <a:gd name="connsiteX1" fmla="*/ 570000 w 1140000"/>
                              <a:gd name="connsiteY1" fmla="*/ 0 h 577600"/>
                              <a:gd name="connsiteX2" fmla="*/ 1140000 w 1140000"/>
                              <a:gd name="connsiteY2" fmla="*/ 288800 h 577600"/>
                              <a:gd name="connsiteX3" fmla="*/ 0 w 1140000"/>
                              <a:gd name="connsiteY3" fmla="*/ 288800 h 577600"/>
                              <a:gd name="connsiteX4" fmla="*/ 285000 w 1140000"/>
                              <a:gd name="connsiteY4" fmla="*/ 0 h 577600"/>
                              <a:gd name="connsiteX5" fmla="*/ 855000 w 1140000"/>
                              <a:gd name="connsiteY5" fmla="*/ 0 h 577600"/>
                              <a:gd name="connsiteX6" fmla="*/ 285000 w 1140000"/>
                              <a:gd name="connsiteY6" fmla="*/ 577600 h 577600"/>
                              <a:gd name="connsiteX7" fmla="*/ 855000 w 1140000"/>
                              <a:gd name="connsiteY7" fmla="*/ 577600 h 577600"/>
                              <a:gd name="connsiteX8" fmla="*/ 0 w 1140000"/>
                              <a:gd name="connsiteY8" fmla="*/ 144400 h 577600"/>
                              <a:gd name="connsiteX9" fmla="*/ 0 w 1140000"/>
                              <a:gd name="connsiteY9" fmla="*/ 433200 h 577600"/>
                              <a:gd name="connsiteX10" fmla="*/ 1140000 w 1140000"/>
                              <a:gd name="connsiteY10" fmla="*/ 144400 h 577600"/>
                              <a:gd name="connsiteX11" fmla="*/ 1140000 w 1140000"/>
                              <a:gd name="connsiteY11" fmla="*/ 433200 h 577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0" t="0" r="0" b="0"/>
                            <a:pathLst>
                              <a:path w="1140000" h="577600" stroke="0">
                                <a:moveTo>
                                  <a:pt x="1068189" y="577600"/>
                                </a:moveTo>
                                <a:cubicBezTo>
                                  <a:pt x="1107850" y="577600"/>
                                  <a:pt x="1140000" y="545450"/>
                                  <a:pt x="1140000" y="505789"/>
                                </a:cubicBezTo>
                                <a:lnTo>
                                  <a:pt x="1140000" y="71811"/>
                                </a:lnTo>
                                <a:cubicBezTo>
                                  <a:pt x="1140000" y="32150"/>
                                  <a:pt x="1107850" y="0"/>
                                  <a:pt x="1068189" y="0"/>
                                </a:cubicBezTo>
                                <a:lnTo>
                                  <a:pt x="71811" y="0"/>
                                </a:lnTo>
                                <a:cubicBezTo>
                                  <a:pt x="32150" y="0"/>
                                  <a:pt x="0" y="32150"/>
                                  <a:pt x="0" y="71811"/>
                                </a:cubicBezTo>
                                <a:lnTo>
                                  <a:pt x="0" y="505789"/>
                                </a:lnTo>
                                <a:cubicBezTo>
                                  <a:pt x="0" y="545450"/>
                                  <a:pt x="32150" y="577600"/>
                                  <a:pt x="71811" y="577600"/>
                                </a:cubicBezTo>
                                <a:lnTo>
                                  <a:pt x="1068189" y="577600"/>
                                </a:lnTo>
                                <a:close/>
                              </a:path>
                              <a:path w="1140000" h="577600" fill="none">
                                <a:moveTo>
                                  <a:pt x="1068189" y="577600"/>
                                </a:moveTo>
                                <a:cubicBezTo>
                                  <a:pt x="1107850" y="577600"/>
                                  <a:pt x="1140000" y="545450"/>
                                  <a:pt x="1140000" y="505789"/>
                                </a:cubicBezTo>
                                <a:lnTo>
                                  <a:pt x="1140000" y="71811"/>
                                </a:lnTo>
                                <a:cubicBezTo>
                                  <a:pt x="1140000" y="32150"/>
                                  <a:pt x="1107850" y="0"/>
                                  <a:pt x="1068189" y="0"/>
                                </a:cubicBezTo>
                                <a:lnTo>
                                  <a:pt x="71811" y="0"/>
                                </a:lnTo>
                                <a:cubicBezTo>
                                  <a:pt x="32150" y="0"/>
                                  <a:pt x="0" y="32150"/>
                                  <a:pt x="0" y="71811"/>
                                </a:cubicBezTo>
                                <a:lnTo>
                                  <a:pt x="0" y="505789"/>
                                </a:lnTo>
                                <a:cubicBezTo>
                                  <a:pt x="0" y="545450"/>
                                  <a:pt x="32150" y="577600"/>
                                  <a:pt x="71811" y="577600"/>
                                </a:cubicBezTo>
                                <a:lnTo>
                                  <a:pt x="1068189" y="577600"/>
                                </a:lnTo>
                                <a:close/>
                                <a:moveTo>
                                  <a:pt x="0" y="161728"/>
                                </a:moveTo>
                                <a:lnTo>
                                  <a:pt x="1140000" y="161728"/>
                                </a:lnTo>
                              </a:path>
                            </a:pathLst>
                          </a:custGeom>
                          <a:solidFill>
                            <a:srgbClr val="3498DB"/>
                          </a:solidFill>
                          <a:ln w="7600" cap="flat">
                            <a:solidFill>
                              <a:srgbClr val="3498DB"/>
                            </a:solidFill>
                            <a:bevel/>
                          </a:ln>
                        </a:spPr>
                      </a:sp>
                      <a:sp>
                        <a:nvSpPr>
                          <a:cNvPr id="224" name="Text 224"/>
                          <a:cNvSpPr txBox="1"/>
                        </a:nvSpPr>
                        <a:spPr>
                          <a:xfrm>
                            <a:off x="1456000" y="5646300"/>
                            <a:ext cx="1140000" cy="4332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Staf_id</a:t>
                              </a:r>
                            </a:p>
                            <a:p>
                              <a:pPr algn="ctr">
                                <a:lnSpc>
                                  <a:spcPct val="100000"/>
                                </a:lnSpc>
                              </a:pPr>
                              <a:r>
                                <a:rPr sz="760">
                                  <a:solidFill>
                                    <a:srgbClr val="FFFFFF"/>
                                  </a:solidFill>
                                  <a:latin typeface="Arial"/>
                                </a:rPr>
                                <a:t>Staff_name</a:t>
                              </a:r>
                            </a:p>
                          </a:txBody>
                          <a:useSpRect/>
                        </a:txSp>
                      </a:sp>
                      <a:sp>
                        <a:nvSpPr>
                          <a:cNvPr id="225" name="Text 225"/>
                          <a:cNvSpPr txBox="1"/>
                        </a:nvSpPr>
                        <a:spPr>
                          <a:xfrm>
                            <a:off x="1456000" y="5510564"/>
                            <a:ext cx="1140000" cy="1444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FFFFFF"/>
                                  </a:solidFill>
                                  <a:latin typeface="Arial"/>
                                </a:rPr>
                                <a:t>Staff</a:t>
                              </a:r>
                            </a:p>
                          </a:txBody>
                          <a:useSpRect/>
                        </a:txSp>
                      </a:sp>
                    </a:grpSp>
                    <a:sp>
                      <a:nvSpPr>
                        <a:cNvPr id="163" name="M : 1"/>
                        <a:cNvSpPr/>
                      </a:nvSpPr>
                      <a:spPr>
                        <a:xfrm>
                          <a:off x="6548000" y="5798300"/>
                          <a:ext cx="3952000" cy="7600"/>
                        </a:xfrm>
                        <a:custGeom>
                          <a:avLst/>
                          <a:gdLst/>
                          <a:ahLst/>
                          <a:cxnLst/>
                          <a:rect l="0" t="0" r="0" b="0"/>
                          <a:pathLst>
                            <a:path w="3952000" h="7600" fill="none">
                              <a:moveTo>
                                <a:pt x="0" y="0"/>
                              </a:moveTo>
                              <a:lnTo>
                                <a:pt x="-3952000" y="-7600"/>
                              </a:lnTo>
                            </a:path>
                          </a:pathLst>
                        </a:custGeom>
                        <a:solidFill>
                          <a:srgbClr val="000000"/>
                        </a:solidFill>
                        <a:ln w="7600" cap="flat">
                          <a:solidFill>
                            <a:srgbClr val="000000"/>
                          </a:solidFill>
                          <a:bevel/>
                          <a:headEnd type="arrow" w="med" len="med"/>
                          <a:tailEnd type="arrow" w="med" len="med"/>
                        </a:ln>
                      </a:spPr>
                    </a:sp>
                    <a:sp>
                      <a:nvSpPr>
                        <a:cNvPr id="226" name="Text 226"/>
                        <a:cNvSpPr txBox="1"/>
                      </a:nvSpPr>
                      <a:spPr>
                        <a:xfrm>
                          <a:off x="6335200" y="5790700"/>
                          <a:ext cx="1824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M</a:t>
                            </a:r>
                          </a:p>
                        </a:txBody>
                        <a:useSpRect/>
                      </a:txSp>
                    </a:sp>
                    <a:sp>
                      <a:nvSpPr>
                        <a:cNvPr id="227" name="Text 227"/>
                        <a:cNvSpPr txBox="1"/>
                      </a:nvSpPr>
                      <a:spPr>
                        <a:xfrm>
                          <a:off x="2588400" y="5501900"/>
                          <a:ext cx="152000" cy="152000"/>
                        </a:xfrm>
                        <a:prstGeom prst="rect">
                          <a:avLst/>
                        </a:prstGeom>
                        <a:noFill/>
                      </a:spPr>
                      <a:txSp>
                        <a:txBody>
                          <a:bodyPr wrap="square" lIns="36000" tIns="0" rIns="36000" b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r>
                              <a:rPr sz="760">
                                <a:solidFill>
                                  <a:srgbClr val="1F6391"/>
                                </a:solidFill>
                                <a:latin typeface="Arial"/>
                              </a:rPr>
                              <a:t>1</a:t>
                            </a:r>
                          </a:p>
                        </a:txBody>
                        <a:useSpRect/>
                      </a:txSp>
                    </a:sp>
                    <a:sp>
                      <a:nvSpPr>
                        <a:cNvPr id="228" name="Text 228"/>
                        <a:cNvSpPr txBox="1"/>
                      </a:nvSpPr>
                      <a:spPr>
                        <a:xfrm>
                          <a:off x="1448400" y="729100"/>
                          <a:ext cx="6247200" cy="10799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229" name="Text 229"/>
                        <a:cNvSpPr txBox="1"/>
                      </a:nvSpPr>
                      <a:spPr>
                        <a:xfrm>
                          <a:off x="1448400" y="2889020"/>
                          <a:ext cx="6247200" cy="10799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230" name="Text 230"/>
                        <a:cNvSpPr txBox="1"/>
                      </a:nvSpPr>
                      <a:spPr>
                        <a:xfrm>
                          <a:off x="1448400" y="5048940"/>
                          <a:ext cx="6247200" cy="10799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231" name="Text 231"/>
                        <a:cNvSpPr txBox="1"/>
                      </a:nvSpPr>
                      <a:spPr>
                        <a:xfrm>
                          <a:off x="1448400" y="729100"/>
                          <a:ext cx="6247200" cy="10799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232" name="Text 232"/>
                        <a:cNvSpPr txBox="1"/>
                      </a:nvSpPr>
                      <a:spPr>
                        <a:xfrm>
                          <a:off x="1448400" y="2889020"/>
                          <a:ext cx="6247200" cy="10799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233" name="Text 233"/>
                        <a:cNvSpPr txBox="1"/>
                      </a:nvSpPr>
                      <a:spPr>
                        <a:xfrm>
                          <a:off x="1448400" y="5048940"/>
                          <a:ext cx="6247200" cy="10799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sp>
                      <a:nvSpPr>
                        <a:cNvPr id="234" name="Text 234"/>
                        <a:cNvSpPr txBox="1"/>
                      </a:nvSpPr>
                      <a:spPr>
                        <a:xfrm>
                          <a:off x="1448400" y="729100"/>
                          <a:ext cx="6247200" cy="10799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pPr>
                            <a:endParaRPr/>
                          </a:p>
                        </a:txBody>
                        <a:useSpRect/>
                      </a:txSp>
                    </a:sp>
                    <a:sp>
                      <a:nvSpPr>
                        <a:cNvPr id="235" name="Text 235"/>
                        <a:cNvSpPr txBox="1"/>
                      </a:nvSpPr>
                      <a:spPr>
                        <a:xfrm>
                          <a:off x="1448400" y="2889020"/>
                          <a:ext cx="6247200" cy="10799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00000"/>
                              </a:lnSpc>
                            </a:pPr>
                            <a:endParaRPr/>
                          </a:p>
                        </a:txBody>
                        <a:useSpRect/>
                      </a:txSp>
                    </a:sp>
                    <a:sp>
                      <a:nvSpPr>
                        <a:cNvPr id="236" name="Text 236"/>
                        <a:cNvSpPr txBox="1"/>
                      </a:nvSpPr>
                      <a:spPr>
                        <a:xfrm>
                          <a:off x="1448400" y="5048940"/>
                          <a:ext cx="6247200" cy="1079960"/>
                        </a:xfrm>
                        <a:prstGeom prst="rect">
                          <a:avLst/>
                        </a:prstGeom>
                        <a:noFill/>
                      </a:spPr>
                      <a:txSp>
                        <a:txBody>
                          <a:bodyPr wrap="square" lIns="0" rIns="0"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lnSpc>
                                <a:spcPct val="100000"/>
                              </a:lnSpc>
                            </a:pPr>
                            <a:endParaRPr/>
                          </a:p>
                        </a:txBody>
                        <a:useSpRect/>
                      </a:txSp>
                    </a:sp>
                  </a:grpSp>
                </lc:lockedCanvas>
              </a:graphicData>
            </a:graphic>
          </wp:inline>
        </w:drawing>
      </w:r>
      <w:r w:rsidRPr="0099349B">
        <w:rPr>
          <w:rFonts w:ascii="Times New Roman" w:hAnsi="Times New Roman" w:cs="Times New Roman"/>
          <w:sz w:val="24"/>
          <w:szCs w:val="24"/>
        </w:rPr>
        <w:br w:type="page"/>
      </w:r>
    </w:p>
    <w:p w:rsidR="00A71F75" w:rsidRPr="0099349B" w:rsidRDefault="00010E23" w:rsidP="00C736C1">
      <w:pPr>
        <w:pStyle w:val="Heading1"/>
        <w:numPr>
          <w:ilvl w:val="0"/>
          <w:numId w:val="20"/>
        </w:numPr>
        <w:rPr>
          <w:rFonts w:ascii="Times New Roman" w:hAnsi="Times New Roman" w:cs="Times New Roman"/>
          <w:sz w:val="32"/>
          <w:szCs w:val="32"/>
        </w:rPr>
      </w:pPr>
      <w:r w:rsidRPr="0099349B">
        <w:rPr>
          <w:rFonts w:ascii="Times New Roman" w:hAnsi="Times New Roman" w:cs="Times New Roman"/>
          <w:sz w:val="32"/>
          <w:szCs w:val="32"/>
        </w:rPr>
        <w:lastRenderedPageBreak/>
        <w:t>data dictionary</w:t>
      </w:r>
    </w:p>
    <w:p w:rsidR="00010E23" w:rsidRPr="0099349B" w:rsidRDefault="00010E23" w:rsidP="00010E23">
      <w:pPr>
        <w:jc w:val="center"/>
        <w:rPr>
          <w:rFonts w:ascii="Times New Roman" w:hAnsi="Times New Roman" w:cs="Times New Roman"/>
          <w:sz w:val="28"/>
          <w:szCs w:val="28"/>
        </w:rPr>
      </w:pPr>
    </w:p>
    <w:p w:rsidR="00A71F75" w:rsidRPr="006E0516" w:rsidRDefault="00A71F75" w:rsidP="00010E23">
      <w:pPr>
        <w:jc w:val="center"/>
        <w:rPr>
          <w:rFonts w:ascii="Times New Roman" w:hAnsi="Times New Roman" w:cs="Times New Roman"/>
          <w:b/>
          <w:bCs/>
          <w:sz w:val="28"/>
          <w:szCs w:val="28"/>
        </w:rPr>
      </w:pPr>
      <w:r w:rsidRPr="006E0516">
        <w:rPr>
          <w:rFonts w:ascii="Times New Roman" w:hAnsi="Times New Roman" w:cs="Times New Roman"/>
          <w:b/>
          <w:bCs/>
          <w:sz w:val="28"/>
          <w:szCs w:val="28"/>
        </w:rPr>
        <w:t>Admin</w:t>
      </w:r>
    </w:p>
    <w:p w:rsidR="00010E23" w:rsidRPr="0099349B" w:rsidRDefault="00010E23" w:rsidP="00010E23">
      <w:pPr>
        <w:jc w:val="center"/>
        <w:rPr>
          <w:rFonts w:ascii="Times New Roman" w:hAnsi="Times New Roman" w:cs="Times New Roman"/>
        </w:rPr>
      </w:pPr>
    </w:p>
    <w:tbl>
      <w:tblPr>
        <w:tblW w:w="9740" w:type="dxa"/>
        <w:tblCellMar>
          <w:left w:w="0" w:type="dxa"/>
          <w:right w:w="0" w:type="dxa"/>
        </w:tblCellMar>
        <w:tblLook w:val="04A0"/>
      </w:tblPr>
      <w:tblGrid>
        <w:gridCol w:w="1526"/>
        <w:gridCol w:w="1560"/>
        <w:gridCol w:w="1982"/>
        <w:gridCol w:w="1478"/>
        <w:gridCol w:w="1586"/>
        <w:gridCol w:w="1608"/>
      </w:tblGrid>
      <w:tr w:rsidR="00416998" w:rsidRPr="0099349B" w:rsidTr="00416998">
        <w:trPr>
          <w:trHeight w:val="659"/>
        </w:trPr>
        <w:tc>
          <w:tcPr>
            <w:tcW w:w="162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b/>
                <w:bCs/>
                <w:sz w:val="24"/>
                <w:szCs w:val="24"/>
                <w:lang w:val="en-IN"/>
              </w:rPr>
              <w:t xml:space="preserve">Sr No </w:t>
            </w:r>
          </w:p>
        </w:tc>
        <w:tc>
          <w:tcPr>
            <w:tcW w:w="1620" w:type="dxa"/>
            <w:tcBorders>
              <w:top w:val="single" w:sz="8" w:space="0" w:color="FFFFFF"/>
              <w:left w:val="single" w:sz="8" w:space="0" w:color="FFFFFF"/>
              <w:bottom w:val="single" w:sz="24" w:space="0" w:color="FFFFFF"/>
              <w:right w:val="single" w:sz="8" w:space="0" w:color="FFFFFF"/>
            </w:tcBorders>
            <w:shd w:val="clear" w:color="auto" w:fill="3A81BA"/>
            <w:tcMar>
              <w:top w:w="19" w:type="dxa"/>
              <w:left w:w="108" w:type="dxa"/>
              <w:bottom w:w="0" w:type="dxa"/>
              <w:right w:w="108"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b/>
                <w:bCs/>
                <w:sz w:val="24"/>
                <w:szCs w:val="24"/>
                <w:lang w:val="en-IN"/>
              </w:rPr>
              <w:t xml:space="preserve">Table name </w:t>
            </w:r>
          </w:p>
        </w:tc>
        <w:tc>
          <w:tcPr>
            <w:tcW w:w="178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b/>
                <w:bCs/>
                <w:sz w:val="24"/>
                <w:szCs w:val="24"/>
                <w:lang w:val="en-IN"/>
              </w:rPr>
              <w:t>Attribute Name</w:t>
            </w:r>
            <w:r w:rsidRPr="0099349B">
              <w:rPr>
                <w:rFonts w:ascii="Times New Roman" w:hAnsi="Times New Roman" w:cs="Times New Roman"/>
                <w:b/>
                <w:bCs/>
                <w:sz w:val="24"/>
                <w:szCs w:val="24"/>
              </w:rPr>
              <w:t xml:space="preserve"> </w:t>
            </w:r>
          </w:p>
        </w:tc>
        <w:tc>
          <w:tcPr>
            <w:tcW w:w="148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b/>
                <w:bCs/>
                <w:sz w:val="24"/>
                <w:szCs w:val="24"/>
                <w:lang w:val="en-IN"/>
              </w:rPr>
              <w:t>Da</w:t>
            </w:r>
            <w:r w:rsidR="00010E23" w:rsidRPr="0099349B">
              <w:rPr>
                <w:rFonts w:ascii="Times New Roman" w:hAnsi="Times New Roman" w:cs="Times New Roman"/>
                <w:b/>
                <w:bCs/>
                <w:sz w:val="24"/>
                <w:szCs w:val="24"/>
                <w:lang w:val="en-IN"/>
              </w:rPr>
              <w:t>u</w:t>
            </w:r>
            <w:r w:rsidRPr="0099349B">
              <w:rPr>
                <w:rFonts w:ascii="Times New Roman" w:hAnsi="Times New Roman" w:cs="Times New Roman"/>
                <w:b/>
                <w:bCs/>
                <w:sz w:val="24"/>
                <w:szCs w:val="24"/>
                <w:lang w:val="en-IN"/>
              </w:rPr>
              <w:t xml:space="preserve">taType </w:t>
            </w:r>
          </w:p>
        </w:tc>
        <w:tc>
          <w:tcPr>
            <w:tcW w:w="162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b/>
                <w:bCs/>
                <w:sz w:val="24"/>
                <w:szCs w:val="24"/>
                <w:lang w:val="en-IN"/>
              </w:rPr>
              <w:t>Required</w:t>
            </w:r>
            <w:r w:rsidRPr="0099349B">
              <w:rPr>
                <w:rFonts w:ascii="Times New Roman" w:hAnsi="Times New Roman" w:cs="Times New Roman"/>
                <w:b/>
                <w:bCs/>
                <w:sz w:val="24"/>
                <w:szCs w:val="24"/>
              </w:rPr>
              <w:t xml:space="preserve"> </w:t>
            </w:r>
          </w:p>
        </w:tc>
        <w:tc>
          <w:tcPr>
            <w:tcW w:w="162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b/>
                <w:bCs/>
                <w:sz w:val="24"/>
                <w:szCs w:val="24"/>
                <w:lang w:val="en-IN"/>
              </w:rPr>
              <w:t>Constraints</w:t>
            </w:r>
            <w:r w:rsidRPr="0099349B">
              <w:rPr>
                <w:rFonts w:ascii="Times New Roman" w:hAnsi="Times New Roman" w:cs="Times New Roman"/>
                <w:b/>
                <w:bCs/>
                <w:sz w:val="24"/>
                <w:szCs w:val="24"/>
              </w:rPr>
              <w:t xml:space="preserve"> </w:t>
            </w:r>
          </w:p>
        </w:tc>
      </w:tr>
      <w:tr w:rsidR="00416998" w:rsidRPr="0099349B" w:rsidTr="00416998">
        <w:trPr>
          <w:trHeight w:val="659"/>
        </w:trPr>
        <w:tc>
          <w:tcPr>
            <w:tcW w:w="162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1</w:t>
            </w:r>
            <w:r w:rsidRPr="0099349B">
              <w:rPr>
                <w:rFonts w:ascii="Times New Roman" w:hAnsi="Times New Roman" w:cs="Times New Roman"/>
                <w:sz w:val="24"/>
                <w:szCs w:val="24"/>
              </w:rPr>
              <w:t xml:space="preserve"> </w:t>
            </w:r>
          </w:p>
        </w:tc>
        <w:tc>
          <w:tcPr>
            <w:tcW w:w="162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Admin</w:t>
            </w:r>
            <w:r w:rsidRPr="0099349B">
              <w:rPr>
                <w:rFonts w:ascii="Times New Roman" w:hAnsi="Times New Roman" w:cs="Times New Roman"/>
                <w:sz w:val="24"/>
                <w:szCs w:val="24"/>
              </w:rPr>
              <w:t xml:space="preserve"> </w:t>
            </w:r>
          </w:p>
        </w:tc>
        <w:tc>
          <w:tcPr>
            <w:tcW w:w="178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Admin_id</w:t>
            </w:r>
            <w:r w:rsidRPr="0099349B">
              <w:rPr>
                <w:rFonts w:ascii="Times New Roman" w:hAnsi="Times New Roman" w:cs="Times New Roman"/>
                <w:sz w:val="24"/>
                <w:szCs w:val="24"/>
              </w:rPr>
              <w:t xml:space="preserve"> </w:t>
            </w:r>
          </w:p>
        </w:tc>
        <w:tc>
          <w:tcPr>
            <w:tcW w:w="148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Varchar(10)</w:t>
            </w:r>
            <w:r w:rsidRPr="0099349B">
              <w:rPr>
                <w:rFonts w:ascii="Times New Roman" w:hAnsi="Times New Roman" w:cs="Times New Roman"/>
                <w:sz w:val="24"/>
                <w:szCs w:val="24"/>
              </w:rPr>
              <w:t xml:space="preserve"> </w:t>
            </w:r>
          </w:p>
        </w:tc>
        <w:tc>
          <w:tcPr>
            <w:tcW w:w="162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2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Pk</w:t>
            </w:r>
            <w:r w:rsidRPr="0099349B">
              <w:rPr>
                <w:rFonts w:ascii="Times New Roman" w:hAnsi="Times New Roman" w:cs="Times New Roman"/>
                <w:sz w:val="24"/>
                <w:szCs w:val="24"/>
              </w:rPr>
              <w:t xml:space="preserve"> </w:t>
            </w:r>
          </w:p>
        </w:tc>
      </w:tr>
      <w:tr w:rsidR="00416998" w:rsidRPr="0099349B" w:rsidTr="00416998">
        <w:trPr>
          <w:trHeight w:val="659"/>
        </w:trPr>
        <w:tc>
          <w:tcPr>
            <w:tcW w:w="16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16998" w:rsidRPr="0099349B" w:rsidRDefault="00416998" w:rsidP="00416998">
            <w:pPr>
              <w:rPr>
                <w:rFonts w:ascii="Times New Roman" w:hAnsi="Times New Roman" w:cs="Times New Roman"/>
                <w:sz w:val="24"/>
                <w:szCs w:val="24"/>
              </w:rPr>
            </w:pPr>
          </w:p>
        </w:tc>
        <w:tc>
          <w:tcPr>
            <w:tcW w:w="16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16998" w:rsidRPr="0099349B" w:rsidRDefault="00416998" w:rsidP="00416998">
            <w:pPr>
              <w:rPr>
                <w:rFonts w:ascii="Times New Roman" w:hAnsi="Times New Roman" w:cs="Times New Roman"/>
                <w:sz w:val="24"/>
                <w:szCs w:val="24"/>
              </w:rPr>
            </w:pPr>
          </w:p>
        </w:tc>
        <w:tc>
          <w:tcPr>
            <w:tcW w:w="178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Admin_name</w:t>
            </w:r>
            <w:r w:rsidRPr="0099349B">
              <w:rPr>
                <w:rFonts w:ascii="Times New Roman" w:hAnsi="Times New Roman" w:cs="Times New Roman"/>
                <w:sz w:val="24"/>
                <w:szCs w:val="24"/>
              </w:rPr>
              <w:t xml:space="preserve"> </w:t>
            </w:r>
          </w:p>
        </w:tc>
        <w:tc>
          <w:tcPr>
            <w:tcW w:w="148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Varchar(30)</w:t>
            </w:r>
            <w:r w:rsidRPr="0099349B">
              <w:rPr>
                <w:rFonts w:ascii="Times New Roman" w:hAnsi="Times New Roman" w:cs="Times New Roman"/>
                <w:sz w:val="24"/>
                <w:szCs w:val="24"/>
              </w:rPr>
              <w:t xml:space="preserve"> </w:t>
            </w:r>
          </w:p>
        </w:tc>
        <w:tc>
          <w:tcPr>
            <w:tcW w:w="16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16998" w:rsidRPr="0099349B" w:rsidRDefault="00416998" w:rsidP="00416998">
            <w:pPr>
              <w:rPr>
                <w:rFonts w:ascii="Times New Roman" w:hAnsi="Times New Roman" w:cs="Times New Roman"/>
                <w:sz w:val="24"/>
                <w:szCs w:val="24"/>
              </w:rPr>
            </w:pPr>
          </w:p>
        </w:tc>
      </w:tr>
      <w:tr w:rsidR="00416998" w:rsidRPr="0099349B" w:rsidTr="00416998">
        <w:trPr>
          <w:trHeight w:val="659"/>
        </w:trPr>
        <w:tc>
          <w:tcPr>
            <w:tcW w:w="162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16998" w:rsidRPr="0099349B" w:rsidRDefault="00416998" w:rsidP="00416998">
            <w:pPr>
              <w:rPr>
                <w:rFonts w:ascii="Times New Roman" w:hAnsi="Times New Roman" w:cs="Times New Roman"/>
                <w:sz w:val="24"/>
                <w:szCs w:val="24"/>
              </w:rPr>
            </w:pPr>
          </w:p>
        </w:tc>
        <w:tc>
          <w:tcPr>
            <w:tcW w:w="162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16998" w:rsidRPr="0099349B" w:rsidRDefault="00416998" w:rsidP="00416998">
            <w:pPr>
              <w:rPr>
                <w:rFonts w:ascii="Times New Roman" w:hAnsi="Times New Roman" w:cs="Times New Roman"/>
                <w:sz w:val="24"/>
                <w:szCs w:val="24"/>
              </w:rPr>
            </w:pPr>
          </w:p>
        </w:tc>
        <w:tc>
          <w:tcPr>
            <w:tcW w:w="178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Admin_password</w:t>
            </w:r>
            <w:r w:rsidRPr="0099349B">
              <w:rPr>
                <w:rFonts w:ascii="Times New Roman" w:hAnsi="Times New Roman" w:cs="Times New Roman"/>
                <w:sz w:val="24"/>
                <w:szCs w:val="24"/>
              </w:rPr>
              <w:t xml:space="preserve"> </w:t>
            </w:r>
          </w:p>
        </w:tc>
        <w:tc>
          <w:tcPr>
            <w:tcW w:w="148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Varchar(30)</w:t>
            </w:r>
            <w:r w:rsidRPr="0099349B">
              <w:rPr>
                <w:rFonts w:ascii="Times New Roman" w:hAnsi="Times New Roman" w:cs="Times New Roman"/>
                <w:sz w:val="24"/>
                <w:szCs w:val="24"/>
              </w:rPr>
              <w:t xml:space="preserve"> </w:t>
            </w:r>
          </w:p>
        </w:tc>
        <w:tc>
          <w:tcPr>
            <w:tcW w:w="162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2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16998" w:rsidRPr="0099349B" w:rsidRDefault="00416998" w:rsidP="00416998">
            <w:pPr>
              <w:rPr>
                <w:rFonts w:ascii="Times New Roman" w:hAnsi="Times New Roman" w:cs="Times New Roman"/>
                <w:sz w:val="24"/>
                <w:szCs w:val="24"/>
              </w:rPr>
            </w:pPr>
          </w:p>
        </w:tc>
      </w:tr>
      <w:tr w:rsidR="00416998" w:rsidRPr="0099349B" w:rsidTr="00416998">
        <w:trPr>
          <w:trHeight w:val="659"/>
        </w:trPr>
        <w:tc>
          <w:tcPr>
            <w:tcW w:w="16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16998" w:rsidRPr="0099349B" w:rsidRDefault="00416998" w:rsidP="00416998">
            <w:pPr>
              <w:rPr>
                <w:rFonts w:ascii="Times New Roman" w:hAnsi="Times New Roman" w:cs="Times New Roman"/>
                <w:sz w:val="24"/>
                <w:szCs w:val="24"/>
              </w:rPr>
            </w:pPr>
          </w:p>
        </w:tc>
        <w:tc>
          <w:tcPr>
            <w:tcW w:w="16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16998" w:rsidRPr="0099349B" w:rsidRDefault="00416998" w:rsidP="00416998">
            <w:pPr>
              <w:rPr>
                <w:rFonts w:ascii="Times New Roman" w:hAnsi="Times New Roman" w:cs="Times New Roman"/>
                <w:sz w:val="24"/>
                <w:szCs w:val="24"/>
              </w:rPr>
            </w:pPr>
          </w:p>
        </w:tc>
        <w:tc>
          <w:tcPr>
            <w:tcW w:w="178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Admin_role</w:t>
            </w:r>
            <w:r w:rsidRPr="0099349B">
              <w:rPr>
                <w:rFonts w:ascii="Times New Roman" w:hAnsi="Times New Roman" w:cs="Times New Roman"/>
                <w:sz w:val="24"/>
                <w:szCs w:val="24"/>
              </w:rPr>
              <w:t xml:space="preserve"> </w:t>
            </w:r>
          </w:p>
        </w:tc>
        <w:tc>
          <w:tcPr>
            <w:tcW w:w="148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Varchar(10)</w:t>
            </w:r>
            <w:r w:rsidRPr="0099349B">
              <w:rPr>
                <w:rFonts w:ascii="Times New Roman" w:hAnsi="Times New Roman" w:cs="Times New Roman"/>
                <w:sz w:val="24"/>
                <w:szCs w:val="24"/>
              </w:rPr>
              <w:t xml:space="preserve"> </w:t>
            </w:r>
          </w:p>
        </w:tc>
        <w:tc>
          <w:tcPr>
            <w:tcW w:w="16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416998" w:rsidP="00416998">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16998" w:rsidRPr="0099349B" w:rsidRDefault="00416998" w:rsidP="00416998">
            <w:pPr>
              <w:rPr>
                <w:rFonts w:ascii="Times New Roman" w:hAnsi="Times New Roman" w:cs="Times New Roman"/>
                <w:sz w:val="24"/>
                <w:szCs w:val="24"/>
              </w:rPr>
            </w:pPr>
          </w:p>
        </w:tc>
      </w:tr>
    </w:tbl>
    <w:p w:rsidR="00A71F75" w:rsidRPr="0099349B" w:rsidRDefault="00A71F75" w:rsidP="00FA191D">
      <w:pPr>
        <w:rPr>
          <w:rFonts w:ascii="Times New Roman" w:hAnsi="Times New Roman" w:cs="Times New Roman"/>
          <w:sz w:val="20"/>
          <w:szCs w:val="20"/>
        </w:rPr>
      </w:pPr>
    </w:p>
    <w:p w:rsidR="00A71F75" w:rsidRPr="0099349B" w:rsidRDefault="00010E23" w:rsidP="00010E23">
      <w:pPr>
        <w:pStyle w:val="ListParagraph"/>
        <w:numPr>
          <w:ilvl w:val="0"/>
          <w:numId w:val="24"/>
        </w:numPr>
        <w:rPr>
          <w:rFonts w:ascii="Times New Roman" w:hAnsi="Times New Roman" w:cs="Times New Roman"/>
          <w:sz w:val="24"/>
          <w:szCs w:val="24"/>
        </w:rPr>
      </w:pPr>
      <w:r w:rsidRPr="0099349B">
        <w:rPr>
          <w:rFonts w:ascii="Times New Roman" w:hAnsi="Times New Roman" w:cs="Times New Roman"/>
          <w:sz w:val="24"/>
          <w:szCs w:val="24"/>
        </w:rPr>
        <w:t>Stored details of admin along with admin roles</w:t>
      </w:r>
    </w:p>
    <w:p w:rsidR="00A71F75" w:rsidRPr="0099349B" w:rsidRDefault="00A71F75">
      <w:pPr>
        <w:rPr>
          <w:rFonts w:ascii="Times New Roman" w:hAnsi="Times New Roman" w:cs="Times New Roman"/>
          <w:sz w:val="20"/>
          <w:szCs w:val="20"/>
        </w:rPr>
      </w:pPr>
    </w:p>
    <w:p w:rsidR="00A71F75" w:rsidRPr="0099349B" w:rsidRDefault="00A71F75">
      <w:pPr>
        <w:rPr>
          <w:rFonts w:ascii="Times New Roman" w:hAnsi="Times New Roman" w:cs="Times New Roman"/>
          <w:sz w:val="20"/>
          <w:szCs w:val="20"/>
        </w:rPr>
      </w:pPr>
    </w:p>
    <w:p w:rsidR="00A71F75" w:rsidRPr="0099349B" w:rsidRDefault="00A71F75">
      <w:pPr>
        <w:rPr>
          <w:rFonts w:ascii="Times New Roman" w:hAnsi="Times New Roman" w:cs="Times New Roman"/>
          <w:sz w:val="20"/>
          <w:szCs w:val="20"/>
        </w:rPr>
      </w:pPr>
    </w:p>
    <w:p w:rsidR="00A71F75" w:rsidRPr="0099349B" w:rsidRDefault="00A71F75">
      <w:pPr>
        <w:rPr>
          <w:rFonts w:ascii="Times New Roman" w:hAnsi="Times New Roman" w:cs="Times New Roman"/>
          <w:sz w:val="20"/>
          <w:szCs w:val="20"/>
        </w:rPr>
      </w:pPr>
    </w:p>
    <w:p w:rsidR="00A71F75" w:rsidRPr="0099349B" w:rsidRDefault="00A71F75">
      <w:pPr>
        <w:rPr>
          <w:rFonts w:ascii="Times New Roman" w:hAnsi="Times New Roman" w:cs="Times New Roman"/>
          <w:sz w:val="20"/>
          <w:szCs w:val="20"/>
        </w:rPr>
      </w:pPr>
    </w:p>
    <w:p w:rsidR="00A71F75" w:rsidRPr="0099349B" w:rsidRDefault="00A71F75">
      <w:pPr>
        <w:rPr>
          <w:rFonts w:ascii="Times New Roman" w:hAnsi="Times New Roman" w:cs="Times New Roman"/>
          <w:sz w:val="20"/>
          <w:szCs w:val="20"/>
        </w:rPr>
      </w:pPr>
    </w:p>
    <w:p w:rsidR="00A71F75" w:rsidRPr="0099349B" w:rsidRDefault="00A71F75">
      <w:pPr>
        <w:rPr>
          <w:rFonts w:ascii="Times New Roman" w:hAnsi="Times New Roman" w:cs="Times New Roman"/>
          <w:sz w:val="20"/>
          <w:szCs w:val="20"/>
        </w:rPr>
      </w:pPr>
    </w:p>
    <w:p w:rsidR="00A71F75" w:rsidRPr="0099349B" w:rsidRDefault="00A71F75">
      <w:pPr>
        <w:rPr>
          <w:rFonts w:ascii="Times New Roman" w:hAnsi="Times New Roman" w:cs="Times New Roman"/>
          <w:sz w:val="20"/>
          <w:szCs w:val="20"/>
        </w:rPr>
      </w:pPr>
    </w:p>
    <w:p w:rsidR="00A71F75" w:rsidRPr="0099349B" w:rsidRDefault="00A71F75">
      <w:pPr>
        <w:rPr>
          <w:rFonts w:ascii="Times New Roman" w:hAnsi="Times New Roman" w:cs="Times New Roman"/>
          <w:sz w:val="20"/>
          <w:szCs w:val="20"/>
        </w:rPr>
      </w:pPr>
    </w:p>
    <w:p w:rsidR="00A71F75" w:rsidRPr="0099349B" w:rsidRDefault="00A71F75">
      <w:pPr>
        <w:rPr>
          <w:rFonts w:ascii="Times New Roman" w:hAnsi="Times New Roman" w:cs="Times New Roman"/>
          <w:sz w:val="20"/>
          <w:szCs w:val="20"/>
        </w:rPr>
      </w:pPr>
    </w:p>
    <w:p w:rsidR="00A71F75" w:rsidRDefault="00A71F75">
      <w:pPr>
        <w:rPr>
          <w:rFonts w:ascii="Times New Roman" w:hAnsi="Times New Roman" w:cs="Times New Roman"/>
          <w:sz w:val="20"/>
          <w:szCs w:val="20"/>
        </w:rPr>
      </w:pPr>
    </w:p>
    <w:p w:rsidR="00592F06" w:rsidRPr="0099349B" w:rsidRDefault="00592F06">
      <w:pPr>
        <w:rPr>
          <w:rFonts w:ascii="Times New Roman" w:hAnsi="Times New Roman" w:cs="Times New Roman"/>
          <w:sz w:val="20"/>
          <w:szCs w:val="20"/>
        </w:rPr>
      </w:pPr>
    </w:p>
    <w:p w:rsidR="00592F06" w:rsidRPr="0099349B" w:rsidRDefault="00592F06" w:rsidP="00592F06">
      <w:pPr>
        <w:pStyle w:val="Heading1"/>
        <w:rPr>
          <w:rFonts w:ascii="Times New Roman" w:hAnsi="Times New Roman" w:cs="Times New Roman"/>
          <w:sz w:val="32"/>
          <w:szCs w:val="32"/>
        </w:rPr>
      </w:pPr>
      <w:r>
        <w:rPr>
          <w:rFonts w:ascii="Times New Roman" w:hAnsi="Times New Roman" w:cs="Times New Roman"/>
          <w:sz w:val="32"/>
          <w:szCs w:val="32"/>
        </w:rPr>
        <w:lastRenderedPageBreak/>
        <w:t>8.</w:t>
      </w:r>
      <w:r w:rsidRPr="0099349B">
        <w:rPr>
          <w:rFonts w:ascii="Times New Roman" w:hAnsi="Times New Roman" w:cs="Times New Roman"/>
          <w:sz w:val="32"/>
          <w:szCs w:val="32"/>
        </w:rPr>
        <w:t>data dictionary</w:t>
      </w:r>
    </w:p>
    <w:p w:rsidR="00927ED1" w:rsidRDefault="00927ED1" w:rsidP="00010E23">
      <w:pPr>
        <w:jc w:val="center"/>
        <w:rPr>
          <w:rFonts w:ascii="Times New Roman" w:hAnsi="Times New Roman" w:cs="Times New Roman"/>
          <w:b/>
          <w:bCs/>
          <w:sz w:val="28"/>
          <w:szCs w:val="26"/>
        </w:rPr>
      </w:pPr>
    </w:p>
    <w:p w:rsidR="00927ED1" w:rsidRDefault="00927ED1" w:rsidP="00010E23">
      <w:pPr>
        <w:jc w:val="center"/>
        <w:rPr>
          <w:rFonts w:ascii="Times New Roman" w:hAnsi="Times New Roman" w:cs="Times New Roman"/>
          <w:b/>
          <w:bCs/>
          <w:sz w:val="28"/>
          <w:szCs w:val="26"/>
        </w:rPr>
      </w:pPr>
    </w:p>
    <w:p w:rsidR="00A71F75" w:rsidRPr="006E0516" w:rsidRDefault="00010E23" w:rsidP="00010E23">
      <w:pPr>
        <w:jc w:val="center"/>
        <w:rPr>
          <w:rFonts w:ascii="Times New Roman" w:hAnsi="Times New Roman" w:cs="Times New Roman"/>
          <w:b/>
          <w:bCs/>
          <w:sz w:val="28"/>
          <w:szCs w:val="26"/>
        </w:rPr>
      </w:pPr>
      <w:r w:rsidRPr="006E0516">
        <w:rPr>
          <w:rFonts w:ascii="Times New Roman" w:hAnsi="Times New Roman" w:cs="Times New Roman"/>
          <w:b/>
          <w:bCs/>
          <w:sz w:val="28"/>
          <w:szCs w:val="26"/>
        </w:rPr>
        <w:t>Admission</w:t>
      </w:r>
    </w:p>
    <w:p w:rsidR="00A71F75" w:rsidRPr="0099349B" w:rsidRDefault="00A71F75" w:rsidP="00A71F75">
      <w:pPr>
        <w:rPr>
          <w:rFonts w:ascii="Times New Roman" w:hAnsi="Times New Roman" w:cs="Times New Roman"/>
          <w:sz w:val="20"/>
          <w:szCs w:val="20"/>
        </w:rPr>
      </w:pPr>
    </w:p>
    <w:tbl>
      <w:tblPr>
        <w:tblW w:w="10580" w:type="dxa"/>
        <w:tblCellMar>
          <w:left w:w="0" w:type="dxa"/>
          <w:right w:w="0" w:type="dxa"/>
        </w:tblCellMar>
        <w:tblLook w:val="04A0"/>
      </w:tblPr>
      <w:tblGrid>
        <w:gridCol w:w="1341"/>
        <w:gridCol w:w="1587"/>
        <w:gridCol w:w="2915"/>
        <w:gridCol w:w="1541"/>
        <w:gridCol w:w="1557"/>
        <w:gridCol w:w="1639"/>
      </w:tblGrid>
      <w:tr w:rsidR="00A71F75" w:rsidRPr="0099349B" w:rsidTr="00A71F75">
        <w:trPr>
          <w:trHeight w:val="381"/>
        </w:trPr>
        <w:tc>
          <w:tcPr>
            <w:tcW w:w="1566"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 xml:space="preserve">Sr No </w:t>
            </w:r>
          </w:p>
        </w:tc>
        <w:tc>
          <w:tcPr>
            <w:tcW w:w="1663" w:type="dxa"/>
            <w:tcBorders>
              <w:top w:val="single" w:sz="8" w:space="0" w:color="FFFFFF"/>
              <w:left w:val="single" w:sz="8" w:space="0" w:color="FFFFFF"/>
              <w:bottom w:val="single" w:sz="24" w:space="0" w:color="FFFFFF"/>
              <w:right w:val="single" w:sz="8" w:space="0" w:color="FFFFFF"/>
            </w:tcBorders>
            <w:shd w:val="clear" w:color="auto" w:fill="3A81BA"/>
            <w:tcMar>
              <w:top w:w="19" w:type="dxa"/>
              <w:left w:w="108" w:type="dxa"/>
              <w:bottom w:w="0" w:type="dxa"/>
              <w:right w:w="108"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 xml:space="preserve">Table name </w:t>
            </w:r>
          </w:p>
        </w:tc>
        <w:tc>
          <w:tcPr>
            <w:tcW w:w="2531"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Attribute Name</w:t>
            </w:r>
            <w:r w:rsidRPr="0099349B">
              <w:rPr>
                <w:rFonts w:ascii="Times New Roman" w:hAnsi="Times New Roman" w:cs="Times New Roman"/>
                <w:b/>
                <w:bCs/>
                <w:sz w:val="24"/>
                <w:szCs w:val="24"/>
              </w:rPr>
              <w:t xml:space="preserve"> </w:t>
            </w:r>
          </w:p>
        </w:tc>
        <w:tc>
          <w:tcPr>
            <w:tcW w:w="1487"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 xml:space="preserve">DataType </w:t>
            </w:r>
          </w:p>
        </w:tc>
        <w:tc>
          <w:tcPr>
            <w:tcW w:w="1649"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Required</w:t>
            </w:r>
            <w:r w:rsidRPr="0099349B">
              <w:rPr>
                <w:rFonts w:ascii="Times New Roman" w:hAnsi="Times New Roman" w:cs="Times New Roman"/>
                <w:b/>
                <w:bCs/>
                <w:sz w:val="24"/>
                <w:szCs w:val="24"/>
              </w:rPr>
              <w:t xml:space="preserve"> </w:t>
            </w:r>
          </w:p>
        </w:tc>
        <w:tc>
          <w:tcPr>
            <w:tcW w:w="1684"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Constraints</w:t>
            </w:r>
            <w:r w:rsidRPr="0099349B">
              <w:rPr>
                <w:rFonts w:ascii="Times New Roman" w:hAnsi="Times New Roman" w:cs="Times New Roman"/>
                <w:b/>
                <w:bCs/>
                <w:sz w:val="24"/>
                <w:szCs w:val="24"/>
              </w:rPr>
              <w:t xml:space="preserve"> </w:t>
            </w:r>
          </w:p>
        </w:tc>
      </w:tr>
      <w:tr w:rsidR="00A71F75" w:rsidRPr="0099349B" w:rsidTr="00A71F75">
        <w:trPr>
          <w:trHeight w:val="388"/>
        </w:trPr>
        <w:tc>
          <w:tcPr>
            <w:tcW w:w="1566"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2</w:t>
            </w:r>
            <w:r w:rsidRPr="0099349B">
              <w:rPr>
                <w:rFonts w:ascii="Times New Roman" w:hAnsi="Times New Roman" w:cs="Times New Roman"/>
                <w:sz w:val="24"/>
                <w:szCs w:val="24"/>
              </w:rPr>
              <w:t xml:space="preserve"> </w:t>
            </w:r>
          </w:p>
        </w:tc>
        <w:tc>
          <w:tcPr>
            <w:tcW w:w="1663"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Admission</w:t>
            </w:r>
            <w:r w:rsidRPr="0099349B">
              <w:rPr>
                <w:rFonts w:ascii="Times New Roman" w:hAnsi="Times New Roman" w:cs="Times New Roman"/>
                <w:sz w:val="24"/>
                <w:szCs w:val="24"/>
              </w:rPr>
              <w:t xml:space="preserve"> </w:t>
            </w:r>
          </w:p>
        </w:tc>
        <w:tc>
          <w:tcPr>
            <w:tcW w:w="2531"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Admission_id</w:t>
            </w:r>
            <w:r w:rsidRPr="0099349B">
              <w:rPr>
                <w:rFonts w:ascii="Times New Roman" w:hAnsi="Times New Roman" w:cs="Times New Roman"/>
                <w:sz w:val="24"/>
                <w:szCs w:val="24"/>
              </w:rPr>
              <w:t xml:space="preserve"> </w:t>
            </w:r>
          </w:p>
        </w:tc>
        <w:tc>
          <w:tcPr>
            <w:tcW w:w="1487"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Varchar(10)</w:t>
            </w:r>
            <w:r w:rsidRPr="0099349B">
              <w:rPr>
                <w:rFonts w:ascii="Times New Roman" w:hAnsi="Times New Roman" w:cs="Times New Roman"/>
                <w:sz w:val="24"/>
                <w:szCs w:val="24"/>
              </w:rPr>
              <w:t xml:space="preserve"> </w:t>
            </w:r>
          </w:p>
        </w:tc>
        <w:tc>
          <w:tcPr>
            <w:tcW w:w="1649"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84"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Pk</w:t>
            </w:r>
            <w:r w:rsidRPr="0099349B">
              <w:rPr>
                <w:rFonts w:ascii="Times New Roman" w:hAnsi="Times New Roman" w:cs="Times New Roman"/>
                <w:sz w:val="24"/>
                <w:szCs w:val="24"/>
              </w:rPr>
              <w:t xml:space="preserve"> </w:t>
            </w:r>
          </w:p>
        </w:tc>
      </w:tr>
      <w:tr w:rsidR="00A71F75" w:rsidRPr="0099349B" w:rsidTr="00A71F75">
        <w:trPr>
          <w:trHeight w:val="628"/>
        </w:trPr>
        <w:tc>
          <w:tcPr>
            <w:tcW w:w="156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66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3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Admission_patient</w:t>
            </w:r>
            <w:r w:rsidRPr="0099349B">
              <w:rPr>
                <w:rFonts w:ascii="Times New Roman" w:hAnsi="Times New Roman" w:cs="Times New Roman"/>
                <w:sz w:val="24"/>
                <w:szCs w:val="24"/>
              </w:rPr>
              <w:t xml:space="preserve"> </w:t>
            </w:r>
          </w:p>
        </w:tc>
        <w:tc>
          <w:tcPr>
            <w:tcW w:w="148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Varchar(`10)</w:t>
            </w:r>
            <w:r w:rsidRPr="0099349B">
              <w:rPr>
                <w:rFonts w:ascii="Times New Roman" w:hAnsi="Times New Roman" w:cs="Times New Roman"/>
                <w:sz w:val="24"/>
                <w:szCs w:val="24"/>
              </w:rPr>
              <w:t xml:space="preserve"> </w:t>
            </w:r>
          </w:p>
        </w:tc>
        <w:tc>
          <w:tcPr>
            <w:tcW w:w="164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84"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A71F75">
        <w:trPr>
          <w:trHeight w:val="628"/>
        </w:trPr>
        <w:tc>
          <w:tcPr>
            <w:tcW w:w="156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66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3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Admission_nurse_assigned</w:t>
            </w:r>
            <w:r w:rsidRPr="0099349B">
              <w:rPr>
                <w:rFonts w:ascii="Times New Roman" w:hAnsi="Times New Roman" w:cs="Times New Roman"/>
                <w:sz w:val="24"/>
                <w:szCs w:val="24"/>
              </w:rPr>
              <w:t xml:space="preserve"> </w:t>
            </w:r>
          </w:p>
        </w:tc>
        <w:tc>
          <w:tcPr>
            <w:tcW w:w="148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Varchar(10)</w:t>
            </w:r>
            <w:r w:rsidRPr="0099349B">
              <w:rPr>
                <w:rFonts w:ascii="Times New Roman" w:hAnsi="Times New Roman" w:cs="Times New Roman"/>
                <w:sz w:val="24"/>
                <w:szCs w:val="24"/>
              </w:rPr>
              <w:t xml:space="preserve"> </w:t>
            </w:r>
          </w:p>
        </w:tc>
        <w:tc>
          <w:tcPr>
            <w:tcW w:w="164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84"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A71F75">
        <w:trPr>
          <w:trHeight w:val="367"/>
        </w:trPr>
        <w:tc>
          <w:tcPr>
            <w:tcW w:w="156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66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3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Admission_bed</w:t>
            </w:r>
            <w:r w:rsidRPr="0099349B">
              <w:rPr>
                <w:rFonts w:ascii="Times New Roman" w:hAnsi="Times New Roman" w:cs="Times New Roman"/>
                <w:sz w:val="24"/>
                <w:szCs w:val="24"/>
              </w:rPr>
              <w:t xml:space="preserve"> </w:t>
            </w:r>
          </w:p>
        </w:tc>
        <w:tc>
          <w:tcPr>
            <w:tcW w:w="148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64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84"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A71F75">
        <w:trPr>
          <w:trHeight w:val="367"/>
        </w:trPr>
        <w:tc>
          <w:tcPr>
            <w:tcW w:w="156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66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3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Admission_date</w:t>
            </w:r>
            <w:r w:rsidRPr="0099349B">
              <w:rPr>
                <w:rFonts w:ascii="Times New Roman" w:hAnsi="Times New Roman" w:cs="Times New Roman"/>
                <w:sz w:val="24"/>
                <w:szCs w:val="24"/>
              </w:rPr>
              <w:t xml:space="preserve"> </w:t>
            </w:r>
          </w:p>
        </w:tc>
        <w:tc>
          <w:tcPr>
            <w:tcW w:w="148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Date </w:t>
            </w:r>
          </w:p>
        </w:tc>
        <w:tc>
          <w:tcPr>
            <w:tcW w:w="164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84"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A71F75">
        <w:trPr>
          <w:trHeight w:val="628"/>
        </w:trPr>
        <w:tc>
          <w:tcPr>
            <w:tcW w:w="156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66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3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Admission_status</w:t>
            </w:r>
            <w:r w:rsidRPr="0099349B">
              <w:rPr>
                <w:rFonts w:ascii="Times New Roman" w:hAnsi="Times New Roman" w:cs="Times New Roman"/>
                <w:sz w:val="24"/>
                <w:szCs w:val="24"/>
              </w:rPr>
              <w:t xml:space="preserve"> </w:t>
            </w:r>
          </w:p>
        </w:tc>
        <w:tc>
          <w:tcPr>
            <w:tcW w:w="148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Tinyint(1)</w:t>
            </w:r>
          </w:p>
        </w:tc>
        <w:tc>
          <w:tcPr>
            <w:tcW w:w="164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84"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A71F75">
        <w:trPr>
          <w:trHeight w:val="367"/>
        </w:trPr>
        <w:tc>
          <w:tcPr>
            <w:tcW w:w="156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66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3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Admission_exist</w:t>
            </w:r>
            <w:r w:rsidRPr="0099349B">
              <w:rPr>
                <w:rFonts w:ascii="Times New Roman" w:hAnsi="Times New Roman" w:cs="Times New Roman"/>
                <w:sz w:val="24"/>
                <w:szCs w:val="24"/>
              </w:rPr>
              <w:t xml:space="preserve"> </w:t>
            </w:r>
          </w:p>
        </w:tc>
        <w:tc>
          <w:tcPr>
            <w:tcW w:w="148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64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84"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bl>
    <w:p w:rsidR="00A71F75" w:rsidRPr="0099349B" w:rsidRDefault="00A71F75" w:rsidP="00FA191D">
      <w:pPr>
        <w:rPr>
          <w:rFonts w:ascii="Times New Roman" w:hAnsi="Times New Roman" w:cs="Times New Roman"/>
          <w:sz w:val="20"/>
          <w:szCs w:val="20"/>
        </w:rPr>
      </w:pPr>
      <w:r w:rsidRPr="0099349B">
        <w:rPr>
          <w:rFonts w:ascii="Times New Roman" w:hAnsi="Times New Roman" w:cs="Times New Roman"/>
          <w:sz w:val="20"/>
          <w:szCs w:val="20"/>
        </w:rPr>
        <w:tab/>
      </w:r>
      <w:r w:rsidRPr="0099349B">
        <w:rPr>
          <w:rFonts w:ascii="Times New Roman" w:hAnsi="Times New Roman" w:cs="Times New Roman"/>
          <w:sz w:val="20"/>
          <w:szCs w:val="20"/>
        </w:rPr>
        <w:tab/>
      </w:r>
      <w:r w:rsidRPr="0099349B">
        <w:rPr>
          <w:rFonts w:ascii="Times New Roman" w:hAnsi="Times New Roman" w:cs="Times New Roman"/>
          <w:sz w:val="20"/>
          <w:szCs w:val="20"/>
        </w:rPr>
        <w:tab/>
      </w:r>
      <w:r w:rsidRPr="0099349B">
        <w:rPr>
          <w:rFonts w:ascii="Times New Roman" w:hAnsi="Times New Roman" w:cs="Times New Roman"/>
          <w:sz w:val="20"/>
          <w:szCs w:val="20"/>
        </w:rPr>
        <w:tab/>
      </w:r>
      <w:r w:rsidRPr="0099349B">
        <w:rPr>
          <w:rFonts w:ascii="Times New Roman" w:hAnsi="Times New Roman" w:cs="Times New Roman"/>
          <w:sz w:val="20"/>
          <w:szCs w:val="20"/>
        </w:rPr>
        <w:tab/>
      </w:r>
      <w:r w:rsidRPr="0099349B">
        <w:rPr>
          <w:rFonts w:ascii="Times New Roman" w:hAnsi="Times New Roman" w:cs="Times New Roman"/>
          <w:sz w:val="20"/>
          <w:szCs w:val="20"/>
        </w:rPr>
        <w:tab/>
      </w:r>
    </w:p>
    <w:p w:rsidR="00010E23" w:rsidRPr="0099349B" w:rsidRDefault="00010E23" w:rsidP="00010E23">
      <w:pPr>
        <w:pStyle w:val="ListParagraph"/>
        <w:numPr>
          <w:ilvl w:val="0"/>
          <w:numId w:val="24"/>
        </w:numPr>
        <w:rPr>
          <w:rFonts w:ascii="Times New Roman" w:hAnsi="Times New Roman" w:cs="Times New Roman"/>
          <w:sz w:val="24"/>
          <w:szCs w:val="24"/>
        </w:rPr>
      </w:pPr>
      <w:r w:rsidRPr="0099349B">
        <w:rPr>
          <w:rFonts w:ascii="Times New Roman" w:hAnsi="Times New Roman" w:cs="Times New Roman"/>
          <w:sz w:val="24"/>
          <w:szCs w:val="24"/>
        </w:rPr>
        <w:t>Stores details of currently admitted patients</w:t>
      </w:r>
    </w:p>
    <w:p w:rsidR="00010E23" w:rsidRPr="0099349B" w:rsidRDefault="00010E23" w:rsidP="00010E23">
      <w:pPr>
        <w:pStyle w:val="ListParagraph"/>
        <w:numPr>
          <w:ilvl w:val="0"/>
          <w:numId w:val="24"/>
        </w:numPr>
        <w:rPr>
          <w:rFonts w:ascii="Times New Roman" w:hAnsi="Times New Roman" w:cs="Times New Roman"/>
          <w:sz w:val="24"/>
          <w:szCs w:val="24"/>
        </w:rPr>
      </w:pPr>
      <w:r w:rsidRPr="0099349B">
        <w:rPr>
          <w:rFonts w:ascii="Times New Roman" w:hAnsi="Times New Roman" w:cs="Times New Roman"/>
          <w:sz w:val="24"/>
          <w:szCs w:val="24"/>
        </w:rPr>
        <w:t>Stores assigned bed and ward</w:t>
      </w:r>
    </w:p>
    <w:p w:rsidR="00010E23" w:rsidRPr="0099349B" w:rsidRDefault="00010E23" w:rsidP="00010E23">
      <w:pPr>
        <w:pStyle w:val="ListParagraph"/>
        <w:numPr>
          <w:ilvl w:val="0"/>
          <w:numId w:val="24"/>
        </w:numPr>
        <w:rPr>
          <w:rFonts w:ascii="Times New Roman" w:hAnsi="Times New Roman" w:cs="Times New Roman"/>
          <w:sz w:val="24"/>
          <w:szCs w:val="24"/>
        </w:rPr>
      </w:pPr>
      <w:r w:rsidRPr="0099349B">
        <w:rPr>
          <w:rFonts w:ascii="Times New Roman" w:hAnsi="Times New Roman" w:cs="Times New Roman"/>
          <w:sz w:val="24"/>
          <w:szCs w:val="24"/>
        </w:rPr>
        <w:t>Stores assigned nurse</w:t>
      </w:r>
    </w:p>
    <w:p w:rsidR="00A71F75" w:rsidRPr="0099349B" w:rsidRDefault="00A71F75" w:rsidP="00FA191D">
      <w:pPr>
        <w:rPr>
          <w:rFonts w:ascii="Times New Roman" w:hAnsi="Times New Roman" w:cs="Times New Roman"/>
          <w:sz w:val="28"/>
          <w:szCs w:val="28"/>
        </w:rPr>
      </w:pPr>
      <w:r w:rsidRPr="0099349B">
        <w:rPr>
          <w:rFonts w:ascii="Times New Roman" w:hAnsi="Times New Roman" w:cs="Times New Roman"/>
          <w:sz w:val="20"/>
          <w:szCs w:val="20"/>
        </w:rPr>
        <w:t xml:space="preserve">                                                                                                     </w:t>
      </w:r>
      <w:r w:rsidRPr="0099349B">
        <w:rPr>
          <w:rFonts w:ascii="Times New Roman" w:hAnsi="Times New Roman" w:cs="Times New Roman"/>
          <w:sz w:val="28"/>
          <w:szCs w:val="28"/>
        </w:rPr>
        <w:t xml:space="preserve">                                                                                                 </w:t>
      </w:r>
    </w:p>
    <w:p w:rsidR="00010E23" w:rsidRPr="0099349B" w:rsidRDefault="00010E23">
      <w:pPr>
        <w:rPr>
          <w:rFonts w:ascii="Times New Roman" w:hAnsi="Times New Roman" w:cs="Times New Roman"/>
          <w:sz w:val="20"/>
          <w:szCs w:val="20"/>
        </w:rPr>
      </w:pPr>
    </w:p>
    <w:p w:rsidR="00010E23" w:rsidRPr="0099349B" w:rsidRDefault="00010E23">
      <w:pPr>
        <w:rPr>
          <w:rFonts w:ascii="Times New Roman" w:hAnsi="Times New Roman" w:cs="Times New Roman"/>
          <w:sz w:val="20"/>
          <w:szCs w:val="20"/>
        </w:rPr>
      </w:pPr>
    </w:p>
    <w:p w:rsidR="00010E23" w:rsidRPr="0099349B" w:rsidRDefault="00010E23">
      <w:pPr>
        <w:rPr>
          <w:rFonts w:ascii="Times New Roman" w:hAnsi="Times New Roman" w:cs="Times New Roman"/>
          <w:sz w:val="20"/>
          <w:szCs w:val="20"/>
        </w:rPr>
      </w:pPr>
    </w:p>
    <w:p w:rsidR="00010E23" w:rsidRDefault="00010E23">
      <w:pPr>
        <w:rPr>
          <w:rFonts w:ascii="Times New Roman" w:hAnsi="Times New Roman" w:cs="Times New Roman"/>
          <w:sz w:val="20"/>
          <w:szCs w:val="20"/>
        </w:rPr>
      </w:pPr>
    </w:p>
    <w:p w:rsidR="007B0824" w:rsidRPr="0099349B" w:rsidRDefault="007B0824" w:rsidP="007B0824">
      <w:pPr>
        <w:pStyle w:val="Heading1"/>
        <w:rPr>
          <w:rFonts w:ascii="Times New Roman" w:hAnsi="Times New Roman" w:cs="Times New Roman"/>
          <w:sz w:val="32"/>
          <w:szCs w:val="32"/>
        </w:rPr>
      </w:pPr>
      <w:r>
        <w:rPr>
          <w:rFonts w:ascii="Times New Roman" w:hAnsi="Times New Roman" w:cs="Times New Roman"/>
          <w:sz w:val="32"/>
          <w:szCs w:val="32"/>
        </w:rPr>
        <w:lastRenderedPageBreak/>
        <w:t xml:space="preserve">8. </w:t>
      </w:r>
      <w:r w:rsidRPr="0099349B">
        <w:rPr>
          <w:rFonts w:ascii="Times New Roman" w:hAnsi="Times New Roman" w:cs="Times New Roman"/>
          <w:sz w:val="32"/>
          <w:szCs w:val="32"/>
        </w:rPr>
        <w:t>data dictionary</w:t>
      </w:r>
    </w:p>
    <w:p w:rsidR="009711A9" w:rsidRPr="0099349B" w:rsidRDefault="009711A9">
      <w:pPr>
        <w:rPr>
          <w:rFonts w:ascii="Times New Roman" w:hAnsi="Times New Roman" w:cs="Times New Roman"/>
          <w:sz w:val="20"/>
          <w:szCs w:val="20"/>
        </w:rPr>
      </w:pPr>
    </w:p>
    <w:p w:rsidR="00010E23" w:rsidRPr="0099349B" w:rsidRDefault="00010E23">
      <w:pPr>
        <w:rPr>
          <w:rFonts w:ascii="Times New Roman" w:hAnsi="Times New Roman" w:cs="Times New Roman"/>
          <w:sz w:val="20"/>
          <w:szCs w:val="20"/>
        </w:rPr>
      </w:pPr>
    </w:p>
    <w:p w:rsidR="00010E23" w:rsidRPr="0099349B" w:rsidRDefault="00010E23">
      <w:pPr>
        <w:rPr>
          <w:rFonts w:ascii="Times New Roman" w:hAnsi="Times New Roman" w:cs="Times New Roman"/>
          <w:sz w:val="20"/>
          <w:szCs w:val="20"/>
        </w:rPr>
      </w:pPr>
    </w:p>
    <w:p w:rsidR="00C56E23" w:rsidRPr="0099349B" w:rsidRDefault="00C56E23">
      <w:pPr>
        <w:rPr>
          <w:rFonts w:ascii="Times New Roman" w:hAnsi="Times New Roman" w:cs="Times New Roman"/>
          <w:sz w:val="20"/>
          <w:szCs w:val="20"/>
        </w:rPr>
      </w:pPr>
    </w:p>
    <w:p w:rsidR="00A71F75" w:rsidRPr="00592C37" w:rsidRDefault="00C56E23" w:rsidP="00C56E23">
      <w:pPr>
        <w:jc w:val="center"/>
        <w:rPr>
          <w:rFonts w:ascii="Times New Roman" w:hAnsi="Times New Roman" w:cs="Times New Roman"/>
          <w:b/>
          <w:bCs/>
          <w:sz w:val="28"/>
          <w:szCs w:val="28"/>
        </w:rPr>
      </w:pPr>
      <w:r w:rsidRPr="00592C37">
        <w:rPr>
          <w:rFonts w:ascii="Times New Roman" w:hAnsi="Times New Roman" w:cs="Times New Roman"/>
          <w:b/>
          <w:bCs/>
          <w:sz w:val="28"/>
          <w:szCs w:val="28"/>
        </w:rPr>
        <w:t>Appointment</w:t>
      </w:r>
    </w:p>
    <w:p w:rsidR="006D2FA0" w:rsidRPr="0099349B" w:rsidRDefault="006D2FA0" w:rsidP="00C56E23">
      <w:pPr>
        <w:jc w:val="center"/>
        <w:rPr>
          <w:rFonts w:ascii="Times New Roman" w:hAnsi="Times New Roman" w:cs="Times New Roman"/>
          <w:b/>
          <w:bCs/>
          <w:sz w:val="28"/>
          <w:szCs w:val="28"/>
          <w:u w:val="single"/>
        </w:rPr>
      </w:pPr>
    </w:p>
    <w:tbl>
      <w:tblPr>
        <w:tblW w:w="10780" w:type="dxa"/>
        <w:tblInd w:w="-706" w:type="dxa"/>
        <w:tblCellMar>
          <w:left w:w="0" w:type="dxa"/>
          <w:right w:w="0" w:type="dxa"/>
        </w:tblCellMar>
        <w:tblLook w:val="04A0"/>
      </w:tblPr>
      <w:tblGrid>
        <w:gridCol w:w="1212"/>
        <w:gridCol w:w="1897"/>
        <w:gridCol w:w="2544"/>
        <w:gridCol w:w="1698"/>
        <w:gridCol w:w="1694"/>
        <w:gridCol w:w="1735"/>
      </w:tblGrid>
      <w:tr w:rsidR="00A71F75" w:rsidRPr="0099349B" w:rsidTr="007877C7">
        <w:trPr>
          <w:trHeight w:val="356"/>
        </w:trPr>
        <w:tc>
          <w:tcPr>
            <w:tcW w:w="1212"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Sr.no. </w:t>
            </w:r>
          </w:p>
        </w:tc>
        <w:tc>
          <w:tcPr>
            <w:tcW w:w="1897"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Table Name </w:t>
            </w:r>
          </w:p>
        </w:tc>
        <w:tc>
          <w:tcPr>
            <w:tcW w:w="2544"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Attribute name </w:t>
            </w:r>
          </w:p>
        </w:tc>
        <w:tc>
          <w:tcPr>
            <w:tcW w:w="1698"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Data type </w:t>
            </w:r>
          </w:p>
        </w:tc>
        <w:tc>
          <w:tcPr>
            <w:tcW w:w="1694"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Required </w:t>
            </w:r>
          </w:p>
        </w:tc>
        <w:tc>
          <w:tcPr>
            <w:tcW w:w="1735"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constraints </w:t>
            </w:r>
          </w:p>
        </w:tc>
      </w:tr>
      <w:tr w:rsidR="00A71F75" w:rsidRPr="0099349B" w:rsidTr="007877C7">
        <w:trPr>
          <w:trHeight w:val="356"/>
        </w:trPr>
        <w:tc>
          <w:tcPr>
            <w:tcW w:w="1212"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3 </w:t>
            </w:r>
          </w:p>
        </w:tc>
        <w:tc>
          <w:tcPr>
            <w:tcW w:w="1897"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Appointment </w:t>
            </w:r>
          </w:p>
        </w:tc>
        <w:tc>
          <w:tcPr>
            <w:tcW w:w="2544"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Appointment_id </w:t>
            </w:r>
          </w:p>
        </w:tc>
        <w:tc>
          <w:tcPr>
            <w:tcW w:w="1698"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Varchar(10)</w:t>
            </w:r>
            <w:r w:rsidRPr="0099349B">
              <w:rPr>
                <w:rFonts w:ascii="Times New Roman" w:hAnsi="Times New Roman" w:cs="Times New Roman"/>
                <w:sz w:val="24"/>
                <w:szCs w:val="24"/>
              </w:rPr>
              <w:t xml:space="preserve"> </w:t>
            </w:r>
          </w:p>
        </w:tc>
        <w:tc>
          <w:tcPr>
            <w:tcW w:w="1694"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35"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PK </w:t>
            </w:r>
          </w:p>
        </w:tc>
      </w:tr>
      <w:tr w:rsidR="00A71F75" w:rsidRPr="0099349B" w:rsidTr="007877C7">
        <w:trPr>
          <w:trHeight w:val="356"/>
        </w:trPr>
        <w:tc>
          <w:tcPr>
            <w:tcW w:w="1212"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89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44"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Appoinment_for </w:t>
            </w:r>
          </w:p>
        </w:tc>
        <w:tc>
          <w:tcPr>
            <w:tcW w:w="169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Varchar(10)</w:t>
            </w:r>
            <w:r w:rsidRPr="0099349B">
              <w:rPr>
                <w:rFonts w:ascii="Times New Roman" w:hAnsi="Times New Roman" w:cs="Times New Roman"/>
                <w:sz w:val="24"/>
                <w:szCs w:val="24"/>
              </w:rPr>
              <w:t xml:space="preserve"> </w:t>
            </w:r>
          </w:p>
        </w:tc>
        <w:tc>
          <w:tcPr>
            <w:tcW w:w="1694"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3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7877C7">
        <w:trPr>
          <w:trHeight w:val="356"/>
        </w:trPr>
        <w:tc>
          <w:tcPr>
            <w:tcW w:w="1212"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89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44"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Appoinment_by </w:t>
            </w:r>
          </w:p>
        </w:tc>
        <w:tc>
          <w:tcPr>
            <w:tcW w:w="169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694"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3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7877C7">
        <w:trPr>
          <w:trHeight w:val="356"/>
        </w:trPr>
        <w:tc>
          <w:tcPr>
            <w:tcW w:w="1212"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89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44"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Appoinment_date </w:t>
            </w:r>
          </w:p>
        </w:tc>
        <w:tc>
          <w:tcPr>
            <w:tcW w:w="169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date </w:t>
            </w:r>
          </w:p>
        </w:tc>
        <w:tc>
          <w:tcPr>
            <w:tcW w:w="1694"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3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7877C7">
        <w:trPr>
          <w:trHeight w:val="356"/>
        </w:trPr>
        <w:tc>
          <w:tcPr>
            <w:tcW w:w="1212"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89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44"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Appoinment_reg_date </w:t>
            </w:r>
          </w:p>
        </w:tc>
        <w:tc>
          <w:tcPr>
            <w:tcW w:w="169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Timestamp(6) </w:t>
            </w:r>
          </w:p>
        </w:tc>
        <w:tc>
          <w:tcPr>
            <w:tcW w:w="1694"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3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7877C7">
        <w:trPr>
          <w:trHeight w:val="356"/>
        </w:trPr>
        <w:tc>
          <w:tcPr>
            <w:tcW w:w="1212"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89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44"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Appointment_status </w:t>
            </w:r>
          </w:p>
        </w:tc>
        <w:tc>
          <w:tcPr>
            <w:tcW w:w="169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694"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3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7877C7">
        <w:trPr>
          <w:trHeight w:val="356"/>
        </w:trPr>
        <w:tc>
          <w:tcPr>
            <w:tcW w:w="1212"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89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544"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Appointment_slot </w:t>
            </w:r>
          </w:p>
        </w:tc>
        <w:tc>
          <w:tcPr>
            <w:tcW w:w="169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Varchar(5) </w:t>
            </w:r>
          </w:p>
        </w:tc>
        <w:tc>
          <w:tcPr>
            <w:tcW w:w="1694"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3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bl>
    <w:p w:rsidR="007877C7" w:rsidRPr="0099349B" w:rsidRDefault="00A71F75">
      <w:pPr>
        <w:rPr>
          <w:rFonts w:ascii="Times New Roman" w:hAnsi="Times New Roman" w:cs="Times New Roman"/>
          <w:sz w:val="18"/>
          <w:szCs w:val="18"/>
        </w:rPr>
      </w:pPr>
      <w:r w:rsidRPr="0099349B">
        <w:rPr>
          <w:rFonts w:ascii="Times New Roman" w:hAnsi="Times New Roman" w:cs="Times New Roman"/>
          <w:sz w:val="20"/>
          <w:szCs w:val="20"/>
        </w:rPr>
        <w:t xml:space="preserve">    </w:t>
      </w:r>
    </w:p>
    <w:p w:rsidR="00A71F75" w:rsidRPr="0099349B" w:rsidRDefault="007877C7" w:rsidP="007877C7">
      <w:pPr>
        <w:pStyle w:val="ListParagraph"/>
        <w:numPr>
          <w:ilvl w:val="0"/>
          <w:numId w:val="25"/>
        </w:numPr>
        <w:rPr>
          <w:rFonts w:ascii="Times New Roman" w:hAnsi="Times New Roman" w:cs="Times New Roman"/>
          <w:sz w:val="20"/>
          <w:szCs w:val="20"/>
        </w:rPr>
      </w:pPr>
      <w:r w:rsidRPr="0099349B">
        <w:rPr>
          <w:rFonts w:ascii="Times New Roman" w:hAnsi="Times New Roman" w:cs="Times New Roman"/>
          <w:sz w:val="24"/>
          <w:szCs w:val="26"/>
        </w:rPr>
        <w:t>Stores details of appointments scheduled</w:t>
      </w:r>
    </w:p>
    <w:p w:rsidR="007877C7" w:rsidRPr="0099349B" w:rsidRDefault="007877C7" w:rsidP="007877C7">
      <w:pPr>
        <w:pStyle w:val="ListParagraph"/>
        <w:numPr>
          <w:ilvl w:val="0"/>
          <w:numId w:val="25"/>
        </w:numPr>
        <w:rPr>
          <w:rFonts w:ascii="Times New Roman" w:hAnsi="Times New Roman" w:cs="Times New Roman"/>
          <w:sz w:val="20"/>
          <w:szCs w:val="20"/>
        </w:rPr>
      </w:pPr>
      <w:r w:rsidRPr="0099349B">
        <w:rPr>
          <w:rFonts w:ascii="Times New Roman" w:hAnsi="Times New Roman" w:cs="Times New Roman"/>
          <w:sz w:val="24"/>
          <w:szCs w:val="26"/>
        </w:rPr>
        <w:t>Stores corresponding slot along with doctor</w:t>
      </w:r>
    </w:p>
    <w:p w:rsidR="00A71F75" w:rsidRPr="0099349B" w:rsidRDefault="00A71F75" w:rsidP="00FA191D">
      <w:pPr>
        <w:rPr>
          <w:rFonts w:ascii="Times New Roman" w:hAnsi="Times New Roman" w:cs="Times New Roman"/>
          <w:sz w:val="20"/>
          <w:szCs w:val="20"/>
        </w:rPr>
      </w:pPr>
    </w:p>
    <w:p w:rsidR="00A71F75" w:rsidRPr="0099349B" w:rsidRDefault="00A71F75" w:rsidP="00FA191D">
      <w:pPr>
        <w:rPr>
          <w:rFonts w:ascii="Times New Roman" w:hAnsi="Times New Roman" w:cs="Times New Roman"/>
          <w:sz w:val="28"/>
          <w:szCs w:val="28"/>
        </w:rPr>
      </w:pPr>
    </w:p>
    <w:p w:rsidR="006D2FA0" w:rsidRPr="0099349B" w:rsidRDefault="00A71F75">
      <w:pPr>
        <w:rPr>
          <w:rFonts w:ascii="Times New Roman" w:hAnsi="Times New Roman" w:cs="Times New Roman"/>
          <w:sz w:val="28"/>
          <w:szCs w:val="28"/>
        </w:rPr>
      </w:pPr>
      <w:r w:rsidRPr="0099349B">
        <w:rPr>
          <w:rFonts w:ascii="Times New Roman" w:hAnsi="Times New Roman" w:cs="Times New Roman"/>
          <w:sz w:val="28"/>
          <w:szCs w:val="28"/>
        </w:rPr>
        <w:br w:type="page"/>
      </w:r>
    </w:p>
    <w:p w:rsidR="00FA3DDA" w:rsidRPr="0099349B" w:rsidRDefault="00FA3DDA" w:rsidP="00FA3DDA">
      <w:pPr>
        <w:pStyle w:val="Heading1"/>
        <w:rPr>
          <w:rFonts w:ascii="Times New Roman" w:hAnsi="Times New Roman" w:cs="Times New Roman"/>
          <w:sz w:val="32"/>
          <w:szCs w:val="32"/>
        </w:rPr>
      </w:pPr>
      <w:r>
        <w:rPr>
          <w:rFonts w:ascii="Times New Roman" w:hAnsi="Times New Roman" w:cs="Times New Roman"/>
          <w:sz w:val="32"/>
          <w:szCs w:val="32"/>
        </w:rPr>
        <w:lastRenderedPageBreak/>
        <w:t>8.</w:t>
      </w:r>
      <w:r w:rsidRPr="0099349B">
        <w:rPr>
          <w:rFonts w:ascii="Times New Roman" w:hAnsi="Times New Roman" w:cs="Times New Roman"/>
          <w:sz w:val="32"/>
          <w:szCs w:val="32"/>
        </w:rPr>
        <w:t>data dictionary</w:t>
      </w:r>
    </w:p>
    <w:p w:rsidR="00FA3DDA" w:rsidRDefault="00FA3DDA" w:rsidP="006D2FA0">
      <w:pPr>
        <w:jc w:val="center"/>
        <w:rPr>
          <w:rFonts w:ascii="Times New Roman" w:hAnsi="Times New Roman" w:cs="Times New Roman"/>
          <w:b/>
          <w:bCs/>
          <w:sz w:val="28"/>
          <w:szCs w:val="28"/>
          <w:u w:val="single"/>
        </w:rPr>
      </w:pPr>
    </w:p>
    <w:p w:rsidR="00FA3DDA" w:rsidRDefault="00FA3DDA" w:rsidP="006D2FA0">
      <w:pPr>
        <w:jc w:val="center"/>
        <w:rPr>
          <w:rFonts w:ascii="Times New Roman" w:hAnsi="Times New Roman" w:cs="Times New Roman"/>
          <w:b/>
          <w:bCs/>
          <w:sz w:val="28"/>
          <w:szCs w:val="28"/>
          <w:u w:val="single"/>
        </w:rPr>
      </w:pPr>
    </w:p>
    <w:p w:rsidR="006D2FA0" w:rsidRPr="00592C37" w:rsidRDefault="006D2FA0" w:rsidP="006D2FA0">
      <w:pPr>
        <w:jc w:val="center"/>
        <w:rPr>
          <w:rFonts w:ascii="Times New Roman" w:hAnsi="Times New Roman" w:cs="Times New Roman"/>
          <w:b/>
          <w:bCs/>
          <w:sz w:val="28"/>
          <w:szCs w:val="28"/>
        </w:rPr>
      </w:pPr>
      <w:r w:rsidRPr="00592C37">
        <w:rPr>
          <w:rFonts w:ascii="Times New Roman" w:hAnsi="Times New Roman" w:cs="Times New Roman"/>
          <w:b/>
          <w:bCs/>
          <w:sz w:val="28"/>
          <w:szCs w:val="28"/>
        </w:rPr>
        <w:t>Bed</w:t>
      </w:r>
    </w:p>
    <w:p w:rsidR="006D2FA0" w:rsidRPr="0099349B" w:rsidRDefault="006D2FA0" w:rsidP="006D2FA0">
      <w:pPr>
        <w:jc w:val="center"/>
        <w:rPr>
          <w:rFonts w:ascii="Times New Roman" w:hAnsi="Times New Roman" w:cs="Times New Roman"/>
          <w:b/>
          <w:bCs/>
          <w:sz w:val="28"/>
          <w:szCs w:val="28"/>
          <w:u w:val="single"/>
        </w:rPr>
      </w:pPr>
    </w:p>
    <w:tbl>
      <w:tblPr>
        <w:tblW w:w="10240" w:type="dxa"/>
        <w:tblCellMar>
          <w:left w:w="0" w:type="dxa"/>
          <w:right w:w="0" w:type="dxa"/>
        </w:tblCellMar>
        <w:tblLook w:val="04A0"/>
      </w:tblPr>
      <w:tblGrid>
        <w:gridCol w:w="1706"/>
        <w:gridCol w:w="1707"/>
        <w:gridCol w:w="1887"/>
        <w:gridCol w:w="1526"/>
        <w:gridCol w:w="1707"/>
        <w:gridCol w:w="1707"/>
      </w:tblGrid>
      <w:tr w:rsidR="00A71F75" w:rsidRPr="0099349B" w:rsidTr="00A71F75">
        <w:trPr>
          <w:trHeight w:val="346"/>
        </w:trPr>
        <w:tc>
          <w:tcPr>
            <w:tcW w:w="170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Sr no </w:t>
            </w:r>
          </w:p>
        </w:tc>
        <w:tc>
          <w:tcPr>
            <w:tcW w:w="170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Table name </w:t>
            </w:r>
          </w:p>
        </w:tc>
        <w:tc>
          <w:tcPr>
            <w:tcW w:w="188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Attribute name </w:t>
            </w:r>
          </w:p>
        </w:tc>
        <w:tc>
          <w:tcPr>
            <w:tcW w:w="152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Data type </w:t>
            </w:r>
          </w:p>
        </w:tc>
        <w:tc>
          <w:tcPr>
            <w:tcW w:w="170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Required </w:t>
            </w:r>
          </w:p>
        </w:tc>
        <w:tc>
          <w:tcPr>
            <w:tcW w:w="170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Constraints </w:t>
            </w:r>
          </w:p>
        </w:tc>
      </w:tr>
      <w:tr w:rsidR="00A71F75" w:rsidRPr="0099349B" w:rsidTr="00A71F75">
        <w:trPr>
          <w:trHeight w:val="346"/>
        </w:trPr>
        <w:tc>
          <w:tcPr>
            <w:tcW w:w="170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4 </w:t>
            </w:r>
          </w:p>
        </w:tc>
        <w:tc>
          <w:tcPr>
            <w:tcW w:w="170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bed </w:t>
            </w:r>
          </w:p>
        </w:tc>
        <w:tc>
          <w:tcPr>
            <w:tcW w:w="188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Bed_id </w:t>
            </w:r>
          </w:p>
        </w:tc>
        <w:tc>
          <w:tcPr>
            <w:tcW w:w="152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70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PK </w:t>
            </w:r>
          </w:p>
        </w:tc>
      </w:tr>
      <w:tr w:rsidR="00A71F75" w:rsidRPr="0099349B" w:rsidTr="00A71F75">
        <w:trPr>
          <w:trHeight w:val="346"/>
        </w:trPr>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88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Ward_id </w:t>
            </w:r>
          </w:p>
        </w:tc>
        <w:tc>
          <w:tcPr>
            <w:tcW w:w="15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FK </w:t>
            </w:r>
          </w:p>
        </w:tc>
      </w:tr>
      <w:tr w:rsidR="00A71F75" w:rsidRPr="0099349B" w:rsidTr="00A71F75">
        <w:trPr>
          <w:trHeight w:val="346"/>
        </w:trPr>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88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Patient_id </w:t>
            </w:r>
          </w:p>
        </w:tc>
        <w:tc>
          <w:tcPr>
            <w:tcW w:w="152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FK </w:t>
            </w:r>
          </w:p>
        </w:tc>
      </w:tr>
      <w:tr w:rsidR="00A71F75" w:rsidRPr="0099349B" w:rsidTr="00A71F75">
        <w:trPr>
          <w:trHeight w:val="346"/>
        </w:trPr>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88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Staff_id </w:t>
            </w:r>
          </w:p>
        </w:tc>
        <w:tc>
          <w:tcPr>
            <w:tcW w:w="15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FK </w:t>
            </w:r>
          </w:p>
        </w:tc>
      </w:tr>
      <w:tr w:rsidR="00A71F75" w:rsidRPr="0099349B" w:rsidTr="00A71F75">
        <w:trPr>
          <w:trHeight w:val="346"/>
        </w:trPr>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88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Bed_status </w:t>
            </w:r>
          </w:p>
        </w:tc>
        <w:tc>
          <w:tcPr>
            <w:tcW w:w="152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A71F75">
        <w:trPr>
          <w:trHeight w:val="346"/>
        </w:trPr>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88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Bed_exist </w:t>
            </w:r>
          </w:p>
        </w:tc>
        <w:tc>
          <w:tcPr>
            <w:tcW w:w="15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bl>
    <w:p w:rsidR="00A71F75" w:rsidRPr="0099349B" w:rsidRDefault="00A71F75" w:rsidP="00FA191D">
      <w:pPr>
        <w:rPr>
          <w:rFonts w:ascii="Times New Roman" w:hAnsi="Times New Roman" w:cs="Times New Roman"/>
          <w:sz w:val="28"/>
          <w:szCs w:val="28"/>
        </w:rPr>
      </w:pPr>
      <w:r w:rsidRPr="0099349B">
        <w:rPr>
          <w:rFonts w:ascii="Times New Roman" w:hAnsi="Times New Roman" w:cs="Times New Roman"/>
          <w:sz w:val="28"/>
          <w:szCs w:val="28"/>
        </w:rPr>
        <w:tab/>
      </w:r>
      <w:r w:rsidRPr="0099349B">
        <w:rPr>
          <w:rFonts w:ascii="Times New Roman" w:hAnsi="Times New Roman" w:cs="Times New Roman"/>
          <w:sz w:val="28"/>
          <w:szCs w:val="28"/>
        </w:rPr>
        <w:tab/>
      </w:r>
      <w:r w:rsidRPr="0099349B">
        <w:rPr>
          <w:rFonts w:ascii="Times New Roman" w:hAnsi="Times New Roman" w:cs="Times New Roman"/>
          <w:sz w:val="28"/>
          <w:szCs w:val="28"/>
        </w:rPr>
        <w:tab/>
      </w:r>
      <w:r w:rsidRPr="0099349B">
        <w:rPr>
          <w:rFonts w:ascii="Times New Roman" w:hAnsi="Times New Roman" w:cs="Times New Roman"/>
          <w:sz w:val="28"/>
          <w:szCs w:val="28"/>
        </w:rPr>
        <w:tab/>
      </w:r>
      <w:r w:rsidRPr="0099349B">
        <w:rPr>
          <w:rFonts w:ascii="Times New Roman" w:hAnsi="Times New Roman" w:cs="Times New Roman"/>
          <w:sz w:val="28"/>
          <w:szCs w:val="28"/>
        </w:rPr>
        <w:tab/>
      </w:r>
    </w:p>
    <w:p w:rsidR="006D2FA0" w:rsidRPr="0099349B" w:rsidRDefault="006D2FA0" w:rsidP="006D2FA0">
      <w:pPr>
        <w:pStyle w:val="ListParagraph"/>
        <w:numPr>
          <w:ilvl w:val="0"/>
          <w:numId w:val="26"/>
        </w:numPr>
        <w:rPr>
          <w:rFonts w:ascii="Times New Roman" w:hAnsi="Times New Roman" w:cs="Times New Roman"/>
          <w:sz w:val="24"/>
          <w:szCs w:val="26"/>
        </w:rPr>
      </w:pPr>
      <w:r w:rsidRPr="0099349B">
        <w:rPr>
          <w:rFonts w:ascii="Times New Roman" w:hAnsi="Times New Roman" w:cs="Times New Roman"/>
          <w:sz w:val="24"/>
          <w:szCs w:val="26"/>
        </w:rPr>
        <w:t>Stores  bed details</w:t>
      </w:r>
    </w:p>
    <w:p w:rsidR="006D2FA0" w:rsidRPr="0099349B" w:rsidRDefault="006D2FA0" w:rsidP="006D2FA0">
      <w:pPr>
        <w:pStyle w:val="ListParagraph"/>
        <w:numPr>
          <w:ilvl w:val="0"/>
          <w:numId w:val="26"/>
        </w:numPr>
        <w:rPr>
          <w:rFonts w:ascii="Times New Roman" w:hAnsi="Times New Roman" w:cs="Times New Roman"/>
          <w:sz w:val="24"/>
          <w:szCs w:val="26"/>
        </w:rPr>
      </w:pPr>
      <w:r w:rsidRPr="0099349B">
        <w:rPr>
          <w:rFonts w:ascii="Times New Roman" w:hAnsi="Times New Roman" w:cs="Times New Roman"/>
          <w:sz w:val="24"/>
          <w:szCs w:val="26"/>
        </w:rPr>
        <w:t>Dynamically changes patient and staff as per allocation and discharge</w:t>
      </w:r>
    </w:p>
    <w:p w:rsidR="00A71F75" w:rsidRPr="0099349B" w:rsidRDefault="00A71F75">
      <w:pPr>
        <w:rPr>
          <w:rFonts w:ascii="Times New Roman" w:hAnsi="Times New Roman" w:cs="Times New Roman"/>
          <w:sz w:val="28"/>
          <w:szCs w:val="28"/>
        </w:rPr>
      </w:pPr>
      <w:r w:rsidRPr="0099349B">
        <w:rPr>
          <w:rFonts w:ascii="Times New Roman" w:hAnsi="Times New Roman" w:cs="Times New Roman"/>
          <w:sz w:val="28"/>
          <w:szCs w:val="28"/>
        </w:rPr>
        <w:br w:type="page"/>
      </w:r>
    </w:p>
    <w:p w:rsidR="00C77026" w:rsidRPr="0099349B" w:rsidRDefault="00C77026" w:rsidP="00C77026">
      <w:pPr>
        <w:pStyle w:val="Heading1"/>
        <w:rPr>
          <w:rFonts w:ascii="Times New Roman" w:hAnsi="Times New Roman" w:cs="Times New Roman"/>
          <w:sz w:val="32"/>
          <w:szCs w:val="32"/>
        </w:rPr>
      </w:pPr>
      <w:r>
        <w:rPr>
          <w:rFonts w:ascii="Times New Roman" w:hAnsi="Times New Roman" w:cs="Times New Roman"/>
          <w:sz w:val="32"/>
          <w:szCs w:val="32"/>
        </w:rPr>
        <w:lastRenderedPageBreak/>
        <w:t>8.</w:t>
      </w:r>
      <w:r w:rsidRPr="0099349B">
        <w:rPr>
          <w:rFonts w:ascii="Times New Roman" w:hAnsi="Times New Roman" w:cs="Times New Roman"/>
          <w:sz w:val="32"/>
          <w:szCs w:val="32"/>
        </w:rPr>
        <w:t>data dictionary</w:t>
      </w:r>
    </w:p>
    <w:p w:rsidR="00C77026" w:rsidRDefault="00C77026" w:rsidP="006D2FA0">
      <w:pPr>
        <w:jc w:val="center"/>
        <w:rPr>
          <w:rFonts w:ascii="Times New Roman" w:hAnsi="Times New Roman" w:cs="Times New Roman"/>
          <w:b/>
          <w:bCs/>
          <w:sz w:val="28"/>
          <w:szCs w:val="28"/>
          <w:u w:val="single"/>
        </w:rPr>
      </w:pPr>
    </w:p>
    <w:p w:rsidR="00C77026" w:rsidRDefault="00C77026" w:rsidP="006D2FA0">
      <w:pPr>
        <w:jc w:val="center"/>
        <w:rPr>
          <w:rFonts w:ascii="Times New Roman" w:hAnsi="Times New Roman" w:cs="Times New Roman"/>
          <w:b/>
          <w:bCs/>
          <w:sz w:val="28"/>
          <w:szCs w:val="28"/>
          <w:u w:val="single"/>
        </w:rPr>
      </w:pPr>
    </w:p>
    <w:p w:rsidR="006D2FA0" w:rsidRPr="00592C37" w:rsidRDefault="006D2FA0" w:rsidP="006D2FA0">
      <w:pPr>
        <w:jc w:val="center"/>
        <w:rPr>
          <w:rFonts w:ascii="Times New Roman" w:hAnsi="Times New Roman" w:cs="Times New Roman"/>
          <w:b/>
          <w:bCs/>
          <w:sz w:val="28"/>
          <w:szCs w:val="28"/>
        </w:rPr>
      </w:pPr>
      <w:r w:rsidRPr="00592C37">
        <w:rPr>
          <w:rFonts w:ascii="Times New Roman" w:hAnsi="Times New Roman" w:cs="Times New Roman"/>
          <w:b/>
          <w:bCs/>
          <w:sz w:val="28"/>
          <w:szCs w:val="28"/>
        </w:rPr>
        <w:t>Designation</w:t>
      </w:r>
    </w:p>
    <w:p w:rsidR="006D2FA0" w:rsidRPr="0099349B" w:rsidRDefault="006D2FA0" w:rsidP="006D2FA0">
      <w:pPr>
        <w:jc w:val="center"/>
        <w:rPr>
          <w:rFonts w:ascii="Times New Roman" w:hAnsi="Times New Roman" w:cs="Times New Roman"/>
          <w:b/>
          <w:bCs/>
          <w:sz w:val="28"/>
          <w:szCs w:val="28"/>
          <w:u w:val="single"/>
        </w:rPr>
      </w:pPr>
    </w:p>
    <w:tbl>
      <w:tblPr>
        <w:tblW w:w="9480" w:type="dxa"/>
        <w:tblCellMar>
          <w:left w:w="0" w:type="dxa"/>
          <w:right w:w="0" w:type="dxa"/>
        </w:tblCellMar>
        <w:tblLook w:val="04A0"/>
      </w:tblPr>
      <w:tblGrid>
        <w:gridCol w:w="1253"/>
        <w:gridCol w:w="1519"/>
        <w:gridCol w:w="2035"/>
        <w:gridCol w:w="1461"/>
        <w:gridCol w:w="1523"/>
        <w:gridCol w:w="1689"/>
      </w:tblGrid>
      <w:tr w:rsidR="00A71F75" w:rsidRPr="0099349B" w:rsidTr="00A71F75">
        <w:trPr>
          <w:trHeight w:val="252"/>
        </w:trPr>
        <w:tc>
          <w:tcPr>
            <w:tcW w:w="158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8"/>
                <w:szCs w:val="28"/>
              </w:rPr>
            </w:pPr>
            <w:r w:rsidRPr="0099349B">
              <w:rPr>
                <w:rFonts w:ascii="Times New Roman" w:hAnsi="Times New Roman" w:cs="Times New Roman"/>
                <w:b/>
                <w:bCs/>
                <w:sz w:val="28"/>
                <w:szCs w:val="28"/>
              </w:rPr>
              <w:t xml:space="preserve">Sr no </w:t>
            </w:r>
          </w:p>
        </w:tc>
        <w:tc>
          <w:tcPr>
            <w:tcW w:w="158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8"/>
                <w:szCs w:val="28"/>
              </w:rPr>
            </w:pPr>
            <w:r w:rsidRPr="0099349B">
              <w:rPr>
                <w:rFonts w:ascii="Times New Roman" w:hAnsi="Times New Roman" w:cs="Times New Roman"/>
                <w:b/>
                <w:bCs/>
                <w:sz w:val="28"/>
                <w:szCs w:val="28"/>
              </w:rPr>
              <w:t xml:space="preserve">Table name </w:t>
            </w:r>
          </w:p>
        </w:tc>
        <w:tc>
          <w:tcPr>
            <w:tcW w:w="174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8"/>
                <w:szCs w:val="28"/>
              </w:rPr>
            </w:pPr>
            <w:r w:rsidRPr="0099349B">
              <w:rPr>
                <w:rFonts w:ascii="Times New Roman" w:hAnsi="Times New Roman" w:cs="Times New Roman"/>
                <w:b/>
                <w:bCs/>
                <w:sz w:val="28"/>
                <w:szCs w:val="28"/>
              </w:rPr>
              <w:t xml:space="preserve">Attribute name </w:t>
            </w:r>
          </w:p>
        </w:tc>
        <w:tc>
          <w:tcPr>
            <w:tcW w:w="142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8"/>
                <w:szCs w:val="28"/>
              </w:rPr>
            </w:pPr>
            <w:r w:rsidRPr="0099349B">
              <w:rPr>
                <w:rFonts w:ascii="Times New Roman" w:hAnsi="Times New Roman" w:cs="Times New Roman"/>
                <w:b/>
                <w:bCs/>
                <w:sz w:val="28"/>
                <w:szCs w:val="28"/>
              </w:rPr>
              <w:t xml:space="preserve">Data type </w:t>
            </w:r>
          </w:p>
        </w:tc>
        <w:tc>
          <w:tcPr>
            <w:tcW w:w="158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8"/>
                <w:szCs w:val="28"/>
              </w:rPr>
            </w:pPr>
            <w:r w:rsidRPr="0099349B">
              <w:rPr>
                <w:rFonts w:ascii="Times New Roman" w:hAnsi="Times New Roman" w:cs="Times New Roman"/>
                <w:b/>
                <w:bCs/>
                <w:sz w:val="28"/>
                <w:szCs w:val="28"/>
              </w:rPr>
              <w:t xml:space="preserve">Required </w:t>
            </w:r>
          </w:p>
        </w:tc>
        <w:tc>
          <w:tcPr>
            <w:tcW w:w="158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8"/>
                <w:szCs w:val="28"/>
              </w:rPr>
            </w:pPr>
            <w:r w:rsidRPr="0099349B">
              <w:rPr>
                <w:rFonts w:ascii="Times New Roman" w:hAnsi="Times New Roman" w:cs="Times New Roman"/>
                <w:b/>
                <w:bCs/>
                <w:sz w:val="28"/>
                <w:szCs w:val="28"/>
              </w:rPr>
              <w:t xml:space="preserve">Constraints </w:t>
            </w:r>
          </w:p>
        </w:tc>
      </w:tr>
      <w:tr w:rsidR="00A71F75" w:rsidRPr="0099349B" w:rsidTr="00A71F75">
        <w:trPr>
          <w:trHeight w:val="252"/>
        </w:trPr>
        <w:tc>
          <w:tcPr>
            <w:tcW w:w="158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5 </w:t>
            </w:r>
          </w:p>
        </w:tc>
        <w:tc>
          <w:tcPr>
            <w:tcW w:w="158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designation </w:t>
            </w:r>
          </w:p>
        </w:tc>
        <w:tc>
          <w:tcPr>
            <w:tcW w:w="174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designation_id </w:t>
            </w:r>
          </w:p>
        </w:tc>
        <w:tc>
          <w:tcPr>
            <w:tcW w:w="142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58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58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PK </w:t>
            </w:r>
          </w:p>
        </w:tc>
      </w:tr>
      <w:tr w:rsidR="00A71F75" w:rsidRPr="0099349B" w:rsidTr="00A71F75">
        <w:trPr>
          <w:trHeight w:val="432"/>
        </w:trPr>
        <w:tc>
          <w:tcPr>
            <w:tcW w:w="158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58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74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designation_name </w:t>
            </w:r>
          </w:p>
        </w:tc>
        <w:tc>
          <w:tcPr>
            <w:tcW w:w="142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Varchar(30) </w:t>
            </w:r>
          </w:p>
        </w:tc>
        <w:tc>
          <w:tcPr>
            <w:tcW w:w="158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58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bl>
    <w:p w:rsidR="006D2FA0" w:rsidRPr="0099349B" w:rsidRDefault="00A71F75" w:rsidP="00FA191D">
      <w:pPr>
        <w:rPr>
          <w:rFonts w:ascii="Times New Roman" w:hAnsi="Times New Roman" w:cs="Times New Roman"/>
          <w:sz w:val="28"/>
          <w:szCs w:val="28"/>
        </w:rPr>
      </w:pPr>
      <w:r w:rsidRPr="0099349B">
        <w:rPr>
          <w:rFonts w:ascii="Times New Roman" w:hAnsi="Times New Roman" w:cs="Times New Roman"/>
          <w:sz w:val="28"/>
          <w:szCs w:val="28"/>
        </w:rPr>
        <w:tab/>
      </w:r>
      <w:r w:rsidRPr="0099349B">
        <w:rPr>
          <w:rFonts w:ascii="Times New Roman" w:hAnsi="Times New Roman" w:cs="Times New Roman"/>
          <w:sz w:val="28"/>
          <w:szCs w:val="28"/>
        </w:rPr>
        <w:tab/>
      </w:r>
      <w:r w:rsidRPr="0099349B">
        <w:rPr>
          <w:rFonts w:ascii="Times New Roman" w:hAnsi="Times New Roman" w:cs="Times New Roman"/>
          <w:sz w:val="28"/>
          <w:szCs w:val="28"/>
        </w:rPr>
        <w:tab/>
      </w:r>
      <w:r w:rsidRPr="0099349B">
        <w:rPr>
          <w:rFonts w:ascii="Times New Roman" w:hAnsi="Times New Roman" w:cs="Times New Roman"/>
          <w:sz w:val="28"/>
          <w:szCs w:val="28"/>
        </w:rPr>
        <w:tab/>
      </w:r>
      <w:r w:rsidRPr="0099349B">
        <w:rPr>
          <w:rFonts w:ascii="Times New Roman" w:hAnsi="Times New Roman" w:cs="Times New Roman"/>
          <w:sz w:val="28"/>
          <w:szCs w:val="28"/>
        </w:rPr>
        <w:tab/>
      </w:r>
    </w:p>
    <w:p w:rsidR="00A71F75" w:rsidRPr="0099349B" w:rsidRDefault="006D2FA0" w:rsidP="006D2FA0">
      <w:pPr>
        <w:pStyle w:val="ListParagraph"/>
        <w:numPr>
          <w:ilvl w:val="0"/>
          <w:numId w:val="27"/>
        </w:numPr>
        <w:rPr>
          <w:rFonts w:ascii="Times New Roman" w:hAnsi="Times New Roman" w:cs="Times New Roman"/>
          <w:sz w:val="24"/>
          <w:szCs w:val="26"/>
        </w:rPr>
      </w:pPr>
      <w:r w:rsidRPr="0099349B">
        <w:rPr>
          <w:rFonts w:ascii="Times New Roman" w:hAnsi="Times New Roman" w:cs="Times New Roman"/>
          <w:sz w:val="24"/>
          <w:szCs w:val="26"/>
        </w:rPr>
        <w:t>Stores designation along with designation id</w:t>
      </w:r>
    </w:p>
    <w:p w:rsidR="006D2FA0" w:rsidRPr="0099349B" w:rsidRDefault="006D2FA0">
      <w:pPr>
        <w:rPr>
          <w:rFonts w:ascii="Times New Roman" w:hAnsi="Times New Roman" w:cs="Times New Roman"/>
          <w:sz w:val="28"/>
          <w:szCs w:val="28"/>
        </w:rPr>
      </w:pPr>
    </w:p>
    <w:p w:rsidR="006D2FA0" w:rsidRPr="0099349B" w:rsidRDefault="006D2FA0">
      <w:pPr>
        <w:rPr>
          <w:rFonts w:ascii="Times New Roman" w:hAnsi="Times New Roman" w:cs="Times New Roman"/>
          <w:sz w:val="28"/>
          <w:szCs w:val="28"/>
        </w:rPr>
      </w:pPr>
    </w:p>
    <w:p w:rsidR="006D2FA0" w:rsidRPr="0099349B" w:rsidRDefault="006D2FA0">
      <w:pPr>
        <w:rPr>
          <w:rFonts w:ascii="Times New Roman" w:hAnsi="Times New Roman" w:cs="Times New Roman"/>
          <w:sz w:val="28"/>
          <w:szCs w:val="28"/>
        </w:rPr>
      </w:pPr>
    </w:p>
    <w:p w:rsidR="006D2FA0" w:rsidRPr="0099349B" w:rsidRDefault="006D2FA0">
      <w:pPr>
        <w:rPr>
          <w:rFonts w:ascii="Times New Roman" w:hAnsi="Times New Roman" w:cs="Times New Roman"/>
          <w:sz w:val="28"/>
          <w:szCs w:val="28"/>
        </w:rPr>
      </w:pPr>
    </w:p>
    <w:p w:rsidR="006D2FA0" w:rsidRPr="0099349B" w:rsidRDefault="006D2FA0">
      <w:pPr>
        <w:rPr>
          <w:rFonts w:ascii="Times New Roman" w:hAnsi="Times New Roman" w:cs="Times New Roman"/>
          <w:sz w:val="28"/>
          <w:szCs w:val="28"/>
        </w:rPr>
      </w:pPr>
    </w:p>
    <w:p w:rsidR="006D2FA0" w:rsidRPr="0099349B" w:rsidRDefault="006D2FA0">
      <w:pPr>
        <w:rPr>
          <w:rFonts w:ascii="Times New Roman" w:hAnsi="Times New Roman" w:cs="Times New Roman"/>
          <w:sz w:val="28"/>
          <w:szCs w:val="28"/>
        </w:rPr>
      </w:pPr>
    </w:p>
    <w:p w:rsidR="006D2FA0" w:rsidRPr="0099349B" w:rsidRDefault="006D2FA0">
      <w:pPr>
        <w:rPr>
          <w:rFonts w:ascii="Times New Roman" w:hAnsi="Times New Roman" w:cs="Times New Roman"/>
          <w:sz w:val="28"/>
          <w:szCs w:val="28"/>
        </w:rPr>
      </w:pPr>
    </w:p>
    <w:p w:rsidR="006D2FA0" w:rsidRPr="0099349B" w:rsidRDefault="006D2FA0">
      <w:pPr>
        <w:rPr>
          <w:rFonts w:ascii="Times New Roman" w:hAnsi="Times New Roman" w:cs="Times New Roman"/>
          <w:sz w:val="28"/>
          <w:szCs w:val="28"/>
        </w:rPr>
      </w:pPr>
    </w:p>
    <w:p w:rsidR="006D2FA0" w:rsidRPr="0099349B" w:rsidRDefault="006D2FA0">
      <w:pPr>
        <w:rPr>
          <w:rFonts w:ascii="Times New Roman" w:hAnsi="Times New Roman" w:cs="Times New Roman"/>
          <w:sz w:val="28"/>
          <w:szCs w:val="28"/>
        </w:rPr>
      </w:pPr>
    </w:p>
    <w:p w:rsidR="006D2FA0" w:rsidRPr="0099349B" w:rsidRDefault="006D2FA0">
      <w:pPr>
        <w:rPr>
          <w:rFonts w:ascii="Times New Roman" w:hAnsi="Times New Roman" w:cs="Times New Roman"/>
          <w:sz w:val="28"/>
          <w:szCs w:val="28"/>
        </w:rPr>
      </w:pPr>
    </w:p>
    <w:p w:rsidR="006D2FA0" w:rsidRPr="0099349B" w:rsidRDefault="006D2FA0">
      <w:pPr>
        <w:rPr>
          <w:rFonts w:ascii="Times New Roman" w:hAnsi="Times New Roman" w:cs="Times New Roman"/>
          <w:sz w:val="28"/>
          <w:szCs w:val="28"/>
        </w:rPr>
      </w:pPr>
    </w:p>
    <w:p w:rsidR="00E46E0F" w:rsidRPr="0099349B" w:rsidRDefault="00E46E0F" w:rsidP="00E46E0F">
      <w:pPr>
        <w:pStyle w:val="Heading1"/>
        <w:rPr>
          <w:rFonts w:ascii="Times New Roman" w:hAnsi="Times New Roman" w:cs="Times New Roman"/>
          <w:sz w:val="32"/>
          <w:szCs w:val="32"/>
        </w:rPr>
      </w:pPr>
      <w:r>
        <w:rPr>
          <w:rFonts w:ascii="Times New Roman" w:hAnsi="Times New Roman" w:cs="Times New Roman"/>
          <w:sz w:val="32"/>
          <w:szCs w:val="32"/>
        </w:rPr>
        <w:lastRenderedPageBreak/>
        <w:t>8.</w:t>
      </w:r>
      <w:r w:rsidRPr="0099349B">
        <w:rPr>
          <w:rFonts w:ascii="Times New Roman" w:hAnsi="Times New Roman" w:cs="Times New Roman"/>
          <w:sz w:val="32"/>
          <w:szCs w:val="32"/>
        </w:rPr>
        <w:t>data dictionary</w:t>
      </w:r>
    </w:p>
    <w:p w:rsidR="006D2FA0" w:rsidRPr="0099349B" w:rsidRDefault="006D2FA0">
      <w:pPr>
        <w:rPr>
          <w:rFonts w:ascii="Times New Roman" w:hAnsi="Times New Roman" w:cs="Times New Roman"/>
          <w:sz w:val="28"/>
          <w:szCs w:val="28"/>
        </w:rPr>
      </w:pPr>
    </w:p>
    <w:p w:rsidR="00A71F75" w:rsidRPr="00E46E0F" w:rsidRDefault="00206B8A" w:rsidP="002342F1">
      <w:pPr>
        <w:jc w:val="center"/>
        <w:rPr>
          <w:rFonts w:ascii="Times New Roman" w:hAnsi="Times New Roman" w:cs="Times New Roman"/>
          <w:b/>
          <w:bCs/>
          <w:sz w:val="28"/>
          <w:szCs w:val="28"/>
        </w:rPr>
      </w:pPr>
      <w:r w:rsidRPr="00E46E0F">
        <w:rPr>
          <w:rFonts w:ascii="Times New Roman" w:hAnsi="Times New Roman" w:cs="Times New Roman"/>
          <w:b/>
          <w:bCs/>
          <w:sz w:val="28"/>
          <w:szCs w:val="28"/>
        </w:rPr>
        <w:t>Doctor</w:t>
      </w:r>
    </w:p>
    <w:p w:rsidR="00206B8A" w:rsidRPr="0099349B" w:rsidRDefault="00206B8A" w:rsidP="00206B8A">
      <w:pPr>
        <w:jc w:val="center"/>
        <w:rPr>
          <w:rFonts w:ascii="Times New Roman" w:hAnsi="Times New Roman" w:cs="Times New Roman"/>
          <w:b/>
          <w:bCs/>
          <w:sz w:val="28"/>
          <w:szCs w:val="28"/>
          <w:u w:val="single"/>
        </w:rPr>
      </w:pPr>
    </w:p>
    <w:tbl>
      <w:tblPr>
        <w:tblW w:w="9936" w:type="dxa"/>
        <w:tblCellMar>
          <w:left w:w="0" w:type="dxa"/>
          <w:right w:w="0" w:type="dxa"/>
        </w:tblCellMar>
        <w:tblLook w:val="04A0"/>
      </w:tblPr>
      <w:tblGrid>
        <w:gridCol w:w="1339"/>
        <w:gridCol w:w="1453"/>
        <w:gridCol w:w="2308"/>
        <w:gridCol w:w="1703"/>
        <w:gridCol w:w="1528"/>
        <w:gridCol w:w="1605"/>
      </w:tblGrid>
      <w:tr w:rsidR="00A71F75" w:rsidRPr="0099349B" w:rsidTr="00206B8A">
        <w:trPr>
          <w:trHeight w:val="351"/>
        </w:trPr>
        <w:tc>
          <w:tcPr>
            <w:tcW w:w="1339"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 xml:space="preserve">Sr No </w:t>
            </w:r>
          </w:p>
        </w:tc>
        <w:tc>
          <w:tcPr>
            <w:tcW w:w="1453" w:type="dxa"/>
            <w:tcBorders>
              <w:top w:val="single" w:sz="8" w:space="0" w:color="FFFFFF"/>
              <w:left w:val="single" w:sz="8" w:space="0" w:color="FFFFFF"/>
              <w:bottom w:val="single" w:sz="24" w:space="0" w:color="FFFFFF"/>
              <w:right w:val="single" w:sz="8" w:space="0" w:color="FFFFFF"/>
            </w:tcBorders>
            <w:shd w:val="clear" w:color="auto" w:fill="3A81BA"/>
            <w:tcMar>
              <w:top w:w="19" w:type="dxa"/>
              <w:left w:w="108" w:type="dxa"/>
              <w:bottom w:w="0" w:type="dxa"/>
              <w:right w:w="108"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 xml:space="preserve">Table name </w:t>
            </w:r>
          </w:p>
        </w:tc>
        <w:tc>
          <w:tcPr>
            <w:tcW w:w="2308"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Attribute Name</w:t>
            </w:r>
            <w:r w:rsidRPr="0099349B">
              <w:rPr>
                <w:rFonts w:ascii="Times New Roman" w:hAnsi="Times New Roman" w:cs="Times New Roman"/>
                <w:b/>
                <w:bCs/>
                <w:sz w:val="24"/>
                <w:szCs w:val="24"/>
              </w:rPr>
              <w:t xml:space="preserve"> </w:t>
            </w:r>
          </w:p>
        </w:tc>
        <w:tc>
          <w:tcPr>
            <w:tcW w:w="1703"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 xml:space="preserve">DataType </w:t>
            </w:r>
          </w:p>
        </w:tc>
        <w:tc>
          <w:tcPr>
            <w:tcW w:w="1528"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Required</w:t>
            </w:r>
            <w:r w:rsidRPr="0099349B">
              <w:rPr>
                <w:rFonts w:ascii="Times New Roman" w:hAnsi="Times New Roman" w:cs="Times New Roman"/>
                <w:b/>
                <w:bCs/>
                <w:sz w:val="24"/>
                <w:szCs w:val="24"/>
              </w:rPr>
              <w:t xml:space="preserve"> </w:t>
            </w:r>
          </w:p>
        </w:tc>
        <w:tc>
          <w:tcPr>
            <w:tcW w:w="1605"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lang w:val="en-IN"/>
              </w:rPr>
              <w:t>Constraints</w:t>
            </w:r>
            <w:r w:rsidRPr="0099349B">
              <w:rPr>
                <w:rFonts w:ascii="Times New Roman" w:hAnsi="Times New Roman" w:cs="Times New Roman"/>
                <w:b/>
                <w:bCs/>
                <w:sz w:val="24"/>
                <w:szCs w:val="24"/>
              </w:rPr>
              <w:t xml:space="preserve"> </w:t>
            </w:r>
          </w:p>
        </w:tc>
      </w:tr>
      <w:tr w:rsidR="00A71F75" w:rsidRPr="0099349B" w:rsidTr="00206B8A">
        <w:trPr>
          <w:trHeight w:val="409"/>
        </w:trPr>
        <w:tc>
          <w:tcPr>
            <w:tcW w:w="1339"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6</w:t>
            </w:r>
            <w:r w:rsidRPr="0099349B">
              <w:rPr>
                <w:rFonts w:ascii="Times New Roman" w:hAnsi="Times New Roman" w:cs="Times New Roman"/>
                <w:sz w:val="24"/>
                <w:szCs w:val="24"/>
              </w:rPr>
              <w:t xml:space="preserve"> </w:t>
            </w:r>
          </w:p>
        </w:tc>
        <w:tc>
          <w:tcPr>
            <w:tcW w:w="1453"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Doctor</w:t>
            </w:r>
            <w:r w:rsidRPr="0099349B">
              <w:rPr>
                <w:rFonts w:ascii="Times New Roman" w:hAnsi="Times New Roman" w:cs="Times New Roman"/>
                <w:sz w:val="24"/>
                <w:szCs w:val="24"/>
              </w:rPr>
              <w:t xml:space="preserve"> </w:t>
            </w:r>
          </w:p>
        </w:tc>
        <w:tc>
          <w:tcPr>
            <w:tcW w:w="2308"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Doctor_id</w:t>
            </w:r>
            <w:r w:rsidRPr="0099349B">
              <w:rPr>
                <w:rFonts w:ascii="Times New Roman" w:hAnsi="Times New Roman" w:cs="Times New Roman"/>
                <w:sz w:val="24"/>
                <w:szCs w:val="24"/>
              </w:rPr>
              <w:t xml:space="preserve"> </w:t>
            </w:r>
          </w:p>
        </w:tc>
        <w:tc>
          <w:tcPr>
            <w:tcW w:w="1703"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Varchar(15)</w:t>
            </w:r>
            <w:r w:rsidRPr="0099349B">
              <w:rPr>
                <w:rFonts w:ascii="Times New Roman" w:hAnsi="Times New Roman" w:cs="Times New Roman"/>
                <w:sz w:val="24"/>
                <w:szCs w:val="24"/>
              </w:rPr>
              <w:t xml:space="preserve"> </w:t>
            </w:r>
          </w:p>
        </w:tc>
        <w:tc>
          <w:tcPr>
            <w:tcW w:w="1528"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05"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Pk</w:t>
            </w:r>
            <w:r w:rsidRPr="0099349B">
              <w:rPr>
                <w:rFonts w:ascii="Times New Roman" w:hAnsi="Times New Roman" w:cs="Times New Roman"/>
                <w:sz w:val="24"/>
                <w:szCs w:val="24"/>
              </w:rPr>
              <w:t xml:space="preserve"> </w:t>
            </w:r>
          </w:p>
        </w:tc>
      </w:tr>
      <w:tr w:rsidR="00A71F75" w:rsidRPr="0099349B" w:rsidTr="00206B8A">
        <w:trPr>
          <w:trHeight w:val="565"/>
        </w:trPr>
        <w:tc>
          <w:tcPr>
            <w:tcW w:w="133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Doctor_name</w:t>
            </w:r>
            <w:r w:rsidRPr="0099349B">
              <w:rPr>
                <w:rFonts w:ascii="Times New Roman" w:hAnsi="Times New Roman" w:cs="Times New Roman"/>
                <w:sz w:val="24"/>
                <w:szCs w:val="24"/>
              </w:rPr>
              <w:t xml:space="preserve"> </w:t>
            </w:r>
          </w:p>
        </w:tc>
        <w:tc>
          <w:tcPr>
            <w:tcW w:w="170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Varchar(30)</w:t>
            </w:r>
            <w:r w:rsidRPr="0099349B">
              <w:rPr>
                <w:rFonts w:ascii="Times New Roman" w:hAnsi="Times New Roman" w:cs="Times New Roman"/>
                <w:sz w:val="24"/>
                <w:szCs w:val="24"/>
              </w:rPr>
              <w:t xml:space="preserve"> </w:t>
            </w:r>
          </w:p>
        </w:tc>
        <w:tc>
          <w:tcPr>
            <w:tcW w:w="152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0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206B8A">
        <w:trPr>
          <w:trHeight w:val="399"/>
        </w:trPr>
        <w:tc>
          <w:tcPr>
            <w:tcW w:w="133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Doctor_dob</w:t>
            </w:r>
            <w:r w:rsidRPr="0099349B">
              <w:rPr>
                <w:rFonts w:ascii="Times New Roman" w:hAnsi="Times New Roman" w:cs="Times New Roman"/>
                <w:sz w:val="24"/>
                <w:szCs w:val="24"/>
              </w:rPr>
              <w:t xml:space="preserve"> </w:t>
            </w:r>
          </w:p>
        </w:tc>
        <w:tc>
          <w:tcPr>
            <w:tcW w:w="170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Date</w:t>
            </w:r>
            <w:r w:rsidRPr="0099349B">
              <w:rPr>
                <w:rFonts w:ascii="Times New Roman" w:hAnsi="Times New Roman" w:cs="Times New Roman"/>
                <w:sz w:val="24"/>
                <w:szCs w:val="24"/>
              </w:rPr>
              <w:t xml:space="preserve"> </w:t>
            </w:r>
          </w:p>
        </w:tc>
        <w:tc>
          <w:tcPr>
            <w:tcW w:w="152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0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206B8A">
        <w:trPr>
          <w:trHeight w:val="351"/>
        </w:trPr>
        <w:tc>
          <w:tcPr>
            <w:tcW w:w="133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Doctor_gender</w:t>
            </w:r>
            <w:r w:rsidRPr="0099349B">
              <w:rPr>
                <w:rFonts w:ascii="Times New Roman" w:hAnsi="Times New Roman" w:cs="Times New Roman"/>
                <w:sz w:val="24"/>
                <w:szCs w:val="24"/>
              </w:rPr>
              <w:t xml:space="preserve"> </w:t>
            </w:r>
          </w:p>
        </w:tc>
        <w:tc>
          <w:tcPr>
            <w:tcW w:w="170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Varchar(10)</w:t>
            </w:r>
            <w:r w:rsidRPr="0099349B">
              <w:rPr>
                <w:rFonts w:ascii="Times New Roman" w:hAnsi="Times New Roman" w:cs="Times New Roman"/>
                <w:sz w:val="24"/>
                <w:szCs w:val="24"/>
              </w:rPr>
              <w:t xml:space="preserve"> </w:t>
            </w:r>
          </w:p>
        </w:tc>
        <w:tc>
          <w:tcPr>
            <w:tcW w:w="152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0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206B8A">
        <w:trPr>
          <w:trHeight w:val="351"/>
        </w:trPr>
        <w:tc>
          <w:tcPr>
            <w:tcW w:w="133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Doctor_phone</w:t>
            </w:r>
            <w:r w:rsidRPr="0099349B">
              <w:rPr>
                <w:rFonts w:ascii="Times New Roman" w:hAnsi="Times New Roman" w:cs="Times New Roman"/>
                <w:sz w:val="24"/>
                <w:szCs w:val="24"/>
              </w:rPr>
              <w:t xml:space="preserve"> </w:t>
            </w:r>
          </w:p>
        </w:tc>
        <w:tc>
          <w:tcPr>
            <w:tcW w:w="170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Varchar(15)</w:t>
            </w:r>
            <w:r w:rsidRPr="0099349B">
              <w:rPr>
                <w:rFonts w:ascii="Times New Roman" w:hAnsi="Times New Roman" w:cs="Times New Roman"/>
                <w:sz w:val="24"/>
                <w:szCs w:val="24"/>
              </w:rPr>
              <w:t xml:space="preserve"> </w:t>
            </w:r>
          </w:p>
        </w:tc>
        <w:tc>
          <w:tcPr>
            <w:tcW w:w="152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0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206B8A">
        <w:trPr>
          <w:trHeight w:val="351"/>
        </w:trPr>
        <w:tc>
          <w:tcPr>
            <w:tcW w:w="133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Doctor_city</w:t>
            </w:r>
            <w:r w:rsidRPr="0099349B">
              <w:rPr>
                <w:rFonts w:ascii="Times New Roman" w:hAnsi="Times New Roman" w:cs="Times New Roman"/>
                <w:sz w:val="24"/>
                <w:szCs w:val="24"/>
              </w:rPr>
              <w:t xml:space="preserve"> </w:t>
            </w:r>
          </w:p>
        </w:tc>
        <w:tc>
          <w:tcPr>
            <w:tcW w:w="170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Varchar(20)</w:t>
            </w:r>
            <w:r w:rsidRPr="0099349B">
              <w:rPr>
                <w:rFonts w:ascii="Times New Roman" w:hAnsi="Times New Roman" w:cs="Times New Roman"/>
                <w:sz w:val="24"/>
                <w:szCs w:val="24"/>
              </w:rPr>
              <w:t xml:space="preserve"> </w:t>
            </w:r>
          </w:p>
        </w:tc>
        <w:tc>
          <w:tcPr>
            <w:tcW w:w="152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0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206B8A">
        <w:trPr>
          <w:trHeight w:val="351"/>
        </w:trPr>
        <w:tc>
          <w:tcPr>
            <w:tcW w:w="133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Doctor_address</w:t>
            </w:r>
            <w:r w:rsidRPr="0099349B">
              <w:rPr>
                <w:rFonts w:ascii="Times New Roman" w:hAnsi="Times New Roman" w:cs="Times New Roman"/>
                <w:sz w:val="24"/>
                <w:szCs w:val="24"/>
              </w:rPr>
              <w:t xml:space="preserve"> </w:t>
            </w:r>
          </w:p>
        </w:tc>
        <w:tc>
          <w:tcPr>
            <w:tcW w:w="170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Varchar(100)</w:t>
            </w:r>
            <w:r w:rsidRPr="0099349B">
              <w:rPr>
                <w:rFonts w:ascii="Times New Roman" w:hAnsi="Times New Roman" w:cs="Times New Roman"/>
                <w:sz w:val="24"/>
                <w:szCs w:val="24"/>
              </w:rPr>
              <w:t xml:space="preserve"> </w:t>
            </w:r>
          </w:p>
        </w:tc>
        <w:tc>
          <w:tcPr>
            <w:tcW w:w="152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0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206B8A">
        <w:trPr>
          <w:trHeight w:val="565"/>
        </w:trPr>
        <w:tc>
          <w:tcPr>
            <w:tcW w:w="133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Doctor_Designation</w:t>
            </w:r>
            <w:r w:rsidRPr="0099349B">
              <w:rPr>
                <w:rFonts w:ascii="Times New Roman" w:hAnsi="Times New Roman" w:cs="Times New Roman"/>
                <w:sz w:val="24"/>
                <w:szCs w:val="24"/>
              </w:rPr>
              <w:t xml:space="preserve"> </w:t>
            </w:r>
          </w:p>
        </w:tc>
        <w:tc>
          <w:tcPr>
            <w:tcW w:w="170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Varchar(30)</w:t>
            </w:r>
            <w:r w:rsidRPr="0099349B">
              <w:rPr>
                <w:rFonts w:ascii="Times New Roman" w:hAnsi="Times New Roman" w:cs="Times New Roman"/>
                <w:sz w:val="24"/>
                <w:szCs w:val="24"/>
              </w:rPr>
              <w:t xml:space="preserve"> </w:t>
            </w:r>
          </w:p>
        </w:tc>
        <w:tc>
          <w:tcPr>
            <w:tcW w:w="152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Yes</w:t>
            </w:r>
            <w:r w:rsidRPr="0099349B">
              <w:rPr>
                <w:rFonts w:ascii="Times New Roman" w:hAnsi="Times New Roman" w:cs="Times New Roman"/>
                <w:sz w:val="24"/>
                <w:szCs w:val="24"/>
              </w:rPr>
              <w:t xml:space="preserve"> </w:t>
            </w:r>
          </w:p>
        </w:tc>
        <w:tc>
          <w:tcPr>
            <w:tcW w:w="160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206B8A">
        <w:trPr>
          <w:trHeight w:val="351"/>
        </w:trPr>
        <w:tc>
          <w:tcPr>
            <w:tcW w:w="133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Doctor_email </w:t>
            </w:r>
          </w:p>
        </w:tc>
        <w:tc>
          <w:tcPr>
            <w:tcW w:w="170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Varchar(50) </w:t>
            </w:r>
          </w:p>
        </w:tc>
        <w:tc>
          <w:tcPr>
            <w:tcW w:w="152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0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206B8A">
        <w:trPr>
          <w:trHeight w:val="351"/>
        </w:trPr>
        <w:tc>
          <w:tcPr>
            <w:tcW w:w="133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Doctor_password </w:t>
            </w:r>
          </w:p>
        </w:tc>
        <w:tc>
          <w:tcPr>
            <w:tcW w:w="170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Varchar(50) </w:t>
            </w:r>
          </w:p>
        </w:tc>
        <w:tc>
          <w:tcPr>
            <w:tcW w:w="152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0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206B8A">
        <w:trPr>
          <w:trHeight w:val="351"/>
        </w:trPr>
        <w:tc>
          <w:tcPr>
            <w:tcW w:w="133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doj </w:t>
            </w:r>
          </w:p>
        </w:tc>
        <w:tc>
          <w:tcPr>
            <w:tcW w:w="170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Timestamp(6) </w:t>
            </w:r>
          </w:p>
        </w:tc>
        <w:tc>
          <w:tcPr>
            <w:tcW w:w="152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0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206B8A">
        <w:trPr>
          <w:trHeight w:val="351"/>
        </w:trPr>
        <w:tc>
          <w:tcPr>
            <w:tcW w:w="133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Slot_id </w:t>
            </w:r>
          </w:p>
        </w:tc>
        <w:tc>
          <w:tcPr>
            <w:tcW w:w="170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lang w:val="en-IN"/>
              </w:rPr>
              <w:t>Varchar(10)</w:t>
            </w:r>
            <w:r w:rsidRPr="0099349B">
              <w:rPr>
                <w:rFonts w:ascii="Times New Roman" w:hAnsi="Times New Roman" w:cs="Times New Roman"/>
                <w:sz w:val="24"/>
                <w:szCs w:val="24"/>
              </w:rPr>
              <w:t xml:space="preserve"> </w:t>
            </w:r>
          </w:p>
        </w:tc>
        <w:tc>
          <w:tcPr>
            <w:tcW w:w="1528"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0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FK </w:t>
            </w:r>
          </w:p>
        </w:tc>
      </w:tr>
      <w:tr w:rsidR="00A71F75" w:rsidRPr="0099349B" w:rsidTr="00206B8A">
        <w:trPr>
          <w:trHeight w:val="351"/>
        </w:trPr>
        <w:tc>
          <w:tcPr>
            <w:tcW w:w="133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45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30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Doctor_exist </w:t>
            </w:r>
          </w:p>
        </w:tc>
        <w:tc>
          <w:tcPr>
            <w:tcW w:w="170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528"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0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bl>
    <w:p w:rsidR="00013981" w:rsidRPr="0099349B" w:rsidRDefault="00013981" w:rsidP="00013981">
      <w:pPr>
        <w:pStyle w:val="Heading1"/>
        <w:rPr>
          <w:rFonts w:ascii="Times New Roman" w:hAnsi="Times New Roman" w:cs="Times New Roman"/>
          <w:sz w:val="32"/>
          <w:szCs w:val="32"/>
        </w:rPr>
      </w:pPr>
      <w:r>
        <w:rPr>
          <w:rFonts w:ascii="Times New Roman" w:hAnsi="Times New Roman" w:cs="Times New Roman"/>
          <w:sz w:val="32"/>
          <w:szCs w:val="32"/>
        </w:rPr>
        <w:lastRenderedPageBreak/>
        <w:t>8.</w:t>
      </w:r>
      <w:r w:rsidRPr="0099349B">
        <w:rPr>
          <w:rFonts w:ascii="Times New Roman" w:hAnsi="Times New Roman" w:cs="Times New Roman"/>
          <w:sz w:val="32"/>
          <w:szCs w:val="32"/>
        </w:rPr>
        <w:t>data dictionary</w:t>
      </w:r>
    </w:p>
    <w:p w:rsidR="00434331" w:rsidRPr="0099349B" w:rsidRDefault="00434331" w:rsidP="00FA191D">
      <w:pPr>
        <w:rPr>
          <w:rFonts w:ascii="Times New Roman" w:hAnsi="Times New Roman" w:cs="Times New Roman"/>
          <w:sz w:val="28"/>
          <w:szCs w:val="28"/>
        </w:rPr>
      </w:pPr>
    </w:p>
    <w:p w:rsidR="007B3451" w:rsidRDefault="007B3451" w:rsidP="00206B8A">
      <w:pPr>
        <w:jc w:val="center"/>
        <w:rPr>
          <w:rFonts w:ascii="Times New Roman" w:hAnsi="Times New Roman" w:cs="Times New Roman"/>
          <w:b/>
          <w:bCs/>
          <w:sz w:val="28"/>
          <w:szCs w:val="28"/>
          <w:u w:val="single"/>
        </w:rPr>
      </w:pPr>
    </w:p>
    <w:p w:rsidR="00A437DB" w:rsidRPr="00013981" w:rsidRDefault="00206B8A" w:rsidP="00206B8A">
      <w:pPr>
        <w:jc w:val="center"/>
        <w:rPr>
          <w:rFonts w:ascii="Times New Roman" w:hAnsi="Times New Roman" w:cs="Times New Roman"/>
          <w:b/>
          <w:bCs/>
          <w:sz w:val="28"/>
          <w:szCs w:val="28"/>
        </w:rPr>
      </w:pPr>
      <w:r w:rsidRPr="00013981">
        <w:rPr>
          <w:rFonts w:ascii="Times New Roman" w:hAnsi="Times New Roman" w:cs="Times New Roman"/>
          <w:b/>
          <w:bCs/>
          <w:sz w:val="28"/>
          <w:szCs w:val="28"/>
        </w:rPr>
        <w:t>Patient</w:t>
      </w:r>
    </w:p>
    <w:p w:rsidR="00206B8A" w:rsidRPr="0099349B" w:rsidRDefault="00206B8A" w:rsidP="00206B8A">
      <w:pPr>
        <w:jc w:val="center"/>
        <w:rPr>
          <w:rFonts w:ascii="Times New Roman" w:hAnsi="Times New Roman" w:cs="Times New Roman"/>
          <w:b/>
          <w:bCs/>
          <w:sz w:val="28"/>
          <w:szCs w:val="28"/>
          <w:u w:val="single"/>
        </w:rPr>
      </w:pPr>
    </w:p>
    <w:tbl>
      <w:tblPr>
        <w:tblW w:w="9880" w:type="dxa"/>
        <w:tblCellMar>
          <w:left w:w="0" w:type="dxa"/>
          <w:right w:w="0" w:type="dxa"/>
        </w:tblCellMar>
        <w:tblLook w:val="04A0"/>
      </w:tblPr>
      <w:tblGrid>
        <w:gridCol w:w="1219"/>
        <w:gridCol w:w="1396"/>
        <w:gridCol w:w="2402"/>
        <w:gridCol w:w="1733"/>
        <w:gridCol w:w="1513"/>
        <w:gridCol w:w="1617"/>
      </w:tblGrid>
      <w:tr w:rsidR="00A71F75" w:rsidRPr="0099349B" w:rsidTr="00434331">
        <w:trPr>
          <w:trHeight w:val="560"/>
        </w:trPr>
        <w:tc>
          <w:tcPr>
            <w:tcW w:w="1219"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Sr.no </w:t>
            </w:r>
          </w:p>
        </w:tc>
        <w:tc>
          <w:tcPr>
            <w:tcW w:w="1396"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Table Name </w:t>
            </w:r>
          </w:p>
        </w:tc>
        <w:tc>
          <w:tcPr>
            <w:tcW w:w="2402"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Attribute  Name </w:t>
            </w:r>
          </w:p>
        </w:tc>
        <w:tc>
          <w:tcPr>
            <w:tcW w:w="1733"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Data type </w:t>
            </w:r>
          </w:p>
        </w:tc>
        <w:tc>
          <w:tcPr>
            <w:tcW w:w="1513"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Required </w:t>
            </w:r>
          </w:p>
        </w:tc>
        <w:tc>
          <w:tcPr>
            <w:tcW w:w="1617"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b/>
                <w:bCs/>
                <w:sz w:val="24"/>
                <w:szCs w:val="24"/>
              </w:rPr>
              <w:t xml:space="preserve">Constraints </w:t>
            </w:r>
          </w:p>
        </w:tc>
      </w:tr>
      <w:tr w:rsidR="00A71F75" w:rsidRPr="0099349B" w:rsidTr="00434331">
        <w:trPr>
          <w:trHeight w:val="538"/>
        </w:trPr>
        <w:tc>
          <w:tcPr>
            <w:tcW w:w="1219"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7 </w:t>
            </w:r>
          </w:p>
        </w:tc>
        <w:tc>
          <w:tcPr>
            <w:tcW w:w="1396"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 </w:t>
            </w:r>
          </w:p>
        </w:tc>
        <w:tc>
          <w:tcPr>
            <w:tcW w:w="2402"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Patient_id </w:t>
            </w:r>
          </w:p>
        </w:tc>
        <w:tc>
          <w:tcPr>
            <w:tcW w:w="1733"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Varchar(15) </w:t>
            </w:r>
          </w:p>
        </w:tc>
        <w:tc>
          <w:tcPr>
            <w:tcW w:w="1513"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Pk </w:t>
            </w:r>
          </w:p>
        </w:tc>
      </w:tr>
      <w:tr w:rsidR="00A71F75" w:rsidRPr="0099349B" w:rsidTr="00434331">
        <w:trPr>
          <w:trHeight w:val="580"/>
        </w:trPr>
        <w:tc>
          <w:tcPr>
            <w:tcW w:w="121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Patient_name </w:t>
            </w:r>
          </w:p>
        </w:tc>
        <w:tc>
          <w:tcPr>
            <w:tcW w:w="173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Varchar(30) </w:t>
            </w:r>
          </w:p>
        </w:tc>
        <w:tc>
          <w:tcPr>
            <w:tcW w:w="151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458"/>
        </w:trPr>
        <w:tc>
          <w:tcPr>
            <w:tcW w:w="121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Patient_gender </w:t>
            </w:r>
          </w:p>
        </w:tc>
        <w:tc>
          <w:tcPr>
            <w:tcW w:w="173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51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436"/>
        </w:trPr>
        <w:tc>
          <w:tcPr>
            <w:tcW w:w="121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Patient_email </w:t>
            </w:r>
          </w:p>
        </w:tc>
        <w:tc>
          <w:tcPr>
            <w:tcW w:w="173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Varchar(50) </w:t>
            </w:r>
          </w:p>
        </w:tc>
        <w:tc>
          <w:tcPr>
            <w:tcW w:w="151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379"/>
        </w:trPr>
        <w:tc>
          <w:tcPr>
            <w:tcW w:w="121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Patient_phone </w:t>
            </w:r>
          </w:p>
        </w:tc>
        <w:tc>
          <w:tcPr>
            <w:tcW w:w="173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Varchar(15) </w:t>
            </w:r>
          </w:p>
        </w:tc>
        <w:tc>
          <w:tcPr>
            <w:tcW w:w="151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343"/>
        </w:trPr>
        <w:tc>
          <w:tcPr>
            <w:tcW w:w="121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Patient_dob </w:t>
            </w:r>
          </w:p>
        </w:tc>
        <w:tc>
          <w:tcPr>
            <w:tcW w:w="173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date </w:t>
            </w:r>
          </w:p>
        </w:tc>
        <w:tc>
          <w:tcPr>
            <w:tcW w:w="151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461"/>
        </w:trPr>
        <w:tc>
          <w:tcPr>
            <w:tcW w:w="121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Patient_type </w:t>
            </w:r>
          </w:p>
        </w:tc>
        <w:tc>
          <w:tcPr>
            <w:tcW w:w="173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51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482"/>
        </w:trPr>
        <w:tc>
          <w:tcPr>
            <w:tcW w:w="121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Patient_address </w:t>
            </w:r>
          </w:p>
        </w:tc>
        <w:tc>
          <w:tcPr>
            <w:tcW w:w="173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Varchar(100) </w:t>
            </w:r>
          </w:p>
        </w:tc>
        <w:tc>
          <w:tcPr>
            <w:tcW w:w="151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474"/>
        </w:trPr>
        <w:tc>
          <w:tcPr>
            <w:tcW w:w="121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6943D1" w:rsidP="00A71F75">
            <w:pPr>
              <w:rPr>
                <w:rFonts w:ascii="Times New Roman" w:hAnsi="Times New Roman" w:cs="Times New Roman"/>
                <w:sz w:val="24"/>
                <w:szCs w:val="24"/>
              </w:rPr>
            </w:pPr>
            <w:r w:rsidRPr="0099349B">
              <w:rPr>
                <w:rFonts w:ascii="Times New Roman" w:hAnsi="Times New Roman" w:cs="Times New Roman"/>
                <w:sz w:val="24"/>
                <w:szCs w:val="24"/>
              </w:rPr>
              <w:t>P</w:t>
            </w:r>
            <w:r w:rsidR="00206B8A" w:rsidRPr="0099349B">
              <w:rPr>
                <w:rFonts w:ascii="Times New Roman" w:hAnsi="Times New Roman" w:cs="Times New Roman"/>
                <w:sz w:val="24"/>
                <w:szCs w:val="24"/>
              </w:rPr>
              <w:t>atient</w:t>
            </w:r>
            <w:r w:rsidR="00A71F75" w:rsidRPr="0099349B">
              <w:rPr>
                <w:rFonts w:ascii="Times New Roman" w:hAnsi="Times New Roman" w:cs="Times New Roman"/>
                <w:sz w:val="24"/>
                <w:szCs w:val="24"/>
              </w:rPr>
              <w:t xml:space="preserve"> _password </w:t>
            </w:r>
          </w:p>
        </w:tc>
        <w:tc>
          <w:tcPr>
            <w:tcW w:w="173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Varchar(50) </w:t>
            </w:r>
          </w:p>
        </w:tc>
        <w:tc>
          <w:tcPr>
            <w:tcW w:w="151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404"/>
        </w:trPr>
        <w:tc>
          <w:tcPr>
            <w:tcW w:w="121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Patient_name </w:t>
            </w:r>
          </w:p>
        </w:tc>
        <w:tc>
          <w:tcPr>
            <w:tcW w:w="173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Varchar(30) </w:t>
            </w:r>
          </w:p>
        </w:tc>
        <w:tc>
          <w:tcPr>
            <w:tcW w:w="151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404"/>
        </w:trPr>
        <w:tc>
          <w:tcPr>
            <w:tcW w:w="121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Relative_contact </w:t>
            </w:r>
          </w:p>
        </w:tc>
        <w:tc>
          <w:tcPr>
            <w:tcW w:w="173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Varchar(15) </w:t>
            </w:r>
          </w:p>
        </w:tc>
        <w:tc>
          <w:tcPr>
            <w:tcW w:w="151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351"/>
        </w:trPr>
        <w:tc>
          <w:tcPr>
            <w:tcW w:w="121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Added_by </w:t>
            </w:r>
          </w:p>
        </w:tc>
        <w:tc>
          <w:tcPr>
            <w:tcW w:w="173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Varchar(15) </w:t>
            </w:r>
          </w:p>
        </w:tc>
        <w:tc>
          <w:tcPr>
            <w:tcW w:w="151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387"/>
        </w:trPr>
        <w:tc>
          <w:tcPr>
            <w:tcW w:w="121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doj </w:t>
            </w:r>
          </w:p>
        </w:tc>
        <w:tc>
          <w:tcPr>
            <w:tcW w:w="173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Timestamp(6) </w:t>
            </w:r>
          </w:p>
        </w:tc>
        <w:tc>
          <w:tcPr>
            <w:tcW w:w="151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343"/>
        </w:trPr>
        <w:tc>
          <w:tcPr>
            <w:tcW w:w="121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Patient_exist </w:t>
            </w:r>
          </w:p>
        </w:tc>
        <w:tc>
          <w:tcPr>
            <w:tcW w:w="173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51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A71F75" w:rsidRPr="0099349B" w:rsidTr="00434331">
        <w:trPr>
          <w:trHeight w:val="387"/>
        </w:trPr>
        <w:tc>
          <w:tcPr>
            <w:tcW w:w="121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Patient_blood_group </w:t>
            </w:r>
          </w:p>
        </w:tc>
        <w:tc>
          <w:tcPr>
            <w:tcW w:w="173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Varchar(5) </w:t>
            </w:r>
          </w:p>
        </w:tc>
        <w:tc>
          <w:tcPr>
            <w:tcW w:w="151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A71F75" w:rsidRPr="0099349B" w:rsidRDefault="00A71F75" w:rsidP="00A71F75">
            <w:pPr>
              <w:rPr>
                <w:rFonts w:ascii="Times New Roman" w:hAnsi="Times New Roman" w:cs="Times New Roman"/>
                <w:sz w:val="24"/>
                <w:szCs w:val="24"/>
              </w:rPr>
            </w:pPr>
          </w:p>
        </w:tc>
      </w:tr>
      <w:tr w:rsidR="00434331" w:rsidRPr="0099349B" w:rsidTr="00210450">
        <w:trPr>
          <w:trHeight w:val="343"/>
        </w:trPr>
        <w:tc>
          <w:tcPr>
            <w:tcW w:w="121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210450">
            <w:pPr>
              <w:rPr>
                <w:rFonts w:ascii="Times New Roman" w:hAnsi="Times New Roman" w:cs="Times New Roman"/>
                <w:sz w:val="24"/>
                <w:szCs w:val="24"/>
              </w:rPr>
            </w:pPr>
          </w:p>
        </w:tc>
        <w:tc>
          <w:tcPr>
            <w:tcW w:w="139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210450">
            <w:pPr>
              <w:rPr>
                <w:rFonts w:ascii="Times New Roman" w:hAnsi="Times New Roman" w:cs="Times New Roman"/>
                <w:sz w:val="24"/>
                <w:szCs w:val="24"/>
              </w:rPr>
            </w:pPr>
          </w:p>
        </w:tc>
        <w:tc>
          <w:tcPr>
            <w:tcW w:w="2402"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210450">
            <w:pPr>
              <w:rPr>
                <w:rFonts w:ascii="Times New Roman" w:hAnsi="Times New Roman" w:cs="Times New Roman"/>
                <w:sz w:val="24"/>
                <w:szCs w:val="24"/>
              </w:rPr>
            </w:pPr>
            <w:r w:rsidRPr="0099349B">
              <w:rPr>
                <w:rFonts w:ascii="Times New Roman" w:hAnsi="Times New Roman" w:cs="Times New Roman"/>
                <w:sz w:val="24"/>
                <w:szCs w:val="24"/>
              </w:rPr>
              <w:t xml:space="preserve">Patient_status </w:t>
            </w:r>
          </w:p>
        </w:tc>
        <w:tc>
          <w:tcPr>
            <w:tcW w:w="173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210450">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51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210450">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1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210450">
            <w:pPr>
              <w:rPr>
                <w:rFonts w:ascii="Times New Roman" w:hAnsi="Times New Roman" w:cs="Times New Roman"/>
                <w:sz w:val="24"/>
                <w:szCs w:val="24"/>
              </w:rPr>
            </w:pPr>
          </w:p>
        </w:tc>
      </w:tr>
    </w:tbl>
    <w:p w:rsidR="00206B8A" w:rsidRPr="0099349B" w:rsidRDefault="00434331">
      <w:pPr>
        <w:rPr>
          <w:rFonts w:ascii="Times New Roman" w:hAnsi="Times New Roman" w:cs="Times New Roman"/>
        </w:rPr>
      </w:pPr>
      <w:r w:rsidRPr="0099349B">
        <w:rPr>
          <w:rFonts w:ascii="Times New Roman" w:hAnsi="Times New Roman" w:cs="Times New Roman"/>
        </w:rPr>
        <w:t xml:space="preserve"> </w:t>
      </w:r>
    </w:p>
    <w:p w:rsidR="006943D1" w:rsidRPr="0099349B" w:rsidRDefault="00206B8A" w:rsidP="006943D1">
      <w:pPr>
        <w:pStyle w:val="ListParagraph"/>
        <w:numPr>
          <w:ilvl w:val="0"/>
          <w:numId w:val="27"/>
        </w:numPr>
        <w:rPr>
          <w:rFonts w:ascii="Times New Roman" w:hAnsi="Times New Roman" w:cs="Times New Roman"/>
          <w:sz w:val="24"/>
          <w:szCs w:val="24"/>
        </w:rPr>
      </w:pPr>
      <w:r w:rsidRPr="0099349B">
        <w:rPr>
          <w:rFonts w:ascii="Times New Roman" w:hAnsi="Times New Roman" w:cs="Times New Roman"/>
          <w:sz w:val="24"/>
          <w:szCs w:val="24"/>
        </w:rPr>
        <w:t>Stores patient details</w:t>
      </w:r>
      <w:r w:rsidR="006943D1" w:rsidRPr="0099349B">
        <w:rPr>
          <w:rFonts w:ascii="Times New Roman" w:hAnsi="Times New Roman" w:cs="Times New Roman"/>
          <w:sz w:val="24"/>
          <w:szCs w:val="24"/>
        </w:rPr>
        <w:t xml:space="preserve"> along with patient type</w:t>
      </w:r>
    </w:p>
    <w:p w:rsidR="00E15056" w:rsidRPr="0099349B" w:rsidRDefault="006943D1" w:rsidP="006943D1">
      <w:pPr>
        <w:pStyle w:val="ListParagraph"/>
        <w:numPr>
          <w:ilvl w:val="0"/>
          <w:numId w:val="27"/>
        </w:numPr>
        <w:rPr>
          <w:rFonts w:ascii="Times New Roman" w:hAnsi="Times New Roman" w:cs="Times New Roman"/>
          <w:sz w:val="24"/>
          <w:szCs w:val="24"/>
        </w:rPr>
      </w:pPr>
      <w:r w:rsidRPr="0099349B">
        <w:rPr>
          <w:rFonts w:ascii="Times New Roman" w:hAnsi="Times New Roman" w:cs="Times New Roman"/>
          <w:sz w:val="24"/>
          <w:szCs w:val="24"/>
        </w:rPr>
        <w:t>stores relative</w:t>
      </w:r>
      <w:r w:rsidR="00E15056" w:rsidRPr="0099349B">
        <w:rPr>
          <w:rFonts w:ascii="Times New Roman" w:hAnsi="Times New Roman" w:cs="Times New Roman"/>
          <w:sz w:val="24"/>
          <w:szCs w:val="24"/>
        </w:rPr>
        <w:t>’</w:t>
      </w:r>
      <w:r w:rsidRPr="0099349B">
        <w:rPr>
          <w:rFonts w:ascii="Times New Roman" w:hAnsi="Times New Roman" w:cs="Times New Roman"/>
          <w:sz w:val="24"/>
          <w:szCs w:val="24"/>
        </w:rPr>
        <w:t xml:space="preserve">s details if patient brought </w:t>
      </w:r>
      <w:r w:rsidR="00E15056" w:rsidRPr="0099349B">
        <w:rPr>
          <w:rFonts w:ascii="Times New Roman" w:hAnsi="Times New Roman" w:cs="Times New Roman"/>
          <w:sz w:val="24"/>
          <w:szCs w:val="24"/>
        </w:rPr>
        <w:t>by other person and is not able to give details</w:t>
      </w: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sz w:val="24"/>
          <w:szCs w:val="24"/>
        </w:rPr>
      </w:pPr>
    </w:p>
    <w:p w:rsidR="00E15056" w:rsidRDefault="00E15056" w:rsidP="00E15056">
      <w:pPr>
        <w:rPr>
          <w:rFonts w:ascii="Times New Roman" w:hAnsi="Times New Roman" w:cs="Times New Roman"/>
          <w:sz w:val="24"/>
          <w:szCs w:val="24"/>
        </w:rPr>
      </w:pPr>
    </w:p>
    <w:p w:rsidR="00BE144A" w:rsidRPr="0099349B" w:rsidRDefault="00BE144A" w:rsidP="00BE144A">
      <w:pPr>
        <w:pStyle w:val="Heading1"/>
        <w:rPr>
          <w:rFonts w:ascii="Times New Roman" w:hAnsi="Times New Roman" w:cs="Times New Roman"/>
          <w:sz w:val="32"/>
          <w:szCs w:val="32"/>
        </w:rPr>
      </w:pPr>
      <w:r>
        <w:rPr>
          <w:rFonts w:ascii="Times New Roman" w:hAnsi="Times New Roman" w:cs="Times New Roman"/>
          <w:sz w:val="32"/>
          <w:szCs w:val="32"/>
        </w:rPr>
        <w:lastRenderedPageBreak/>
        <w:t>8.</w:t>
      </w:r>
      <w:r w:rsidRPr="0099349B">
        <w:rPr>
          <w:rFonts w:ascii="Times New Roman" w:hAnsi="Times New Roman" w:cs="Times New Roman"/>
          <w:sz w:val="32"/>
          <w:szCs w:val="32"/>
        </w:rPr>
        <w:t>data dictionary</w:t>
      </w:r>
    </w:p>
    <w:p w:rsidR="007B3451" w:rsidRPr="0099349B" w:rsidRDefault="007B3451" w:rsidP="00E15056">
      <w:pPr>
        <w:rPr>
          <w:rFonts w:ascii="Times New Roman" w:hAnsi="Times New Roman" w:cs="Times New Roman"/>
          <w:sz w:val="24"/>
          <w:szCs w:val="24"/>
        </w:rPr>
      </w:pPr>
    </w:p>
    <w:p w:rsidR="00E15056" w:rsidRDefault="00E15056" w:rsidP="00E15056">
      <w:pPr>
        <w:rPr>
          <w:rFonts w:ascii="Times New Roman" w:hAnsi="Times New Roman" w:cs="Times New Roman"/>
          <w:sz w:val="24"/>
          <w:szCs w:val="24"/>
        </w:rPr>
      </w:pPr>
    </w:p>
    <w:p w:rsidR="007B3451" w:rsidRDefault="007B3451" w:rsidP="00E15056">
      <w:pPr>
        <w:rPr>
          <w:rFonts w:ascii="Times New Roman" w:hAnsi="Times New Roman" w:cs="Times New Roman"/>
          <w:sz w:val="24"/>
          <w:szCs w:val="24"/>
        </w:rPr>
      </w:pPr>
    </w:p>
    <w:p w:rsidR="007B3451" w:rsidRPr="0099349B" w:rsidRDefault="007B3451" w:rsidP="00E15056">
      <w:pPr>
        <w:rPr>
          <w:rFonts w:ascii="Times New Roman" w:hAnsi="Times New Roman" w:cs="Times New Roman"/>
          <w:sz w:val="24"/>
          <w:szCs w:val="24"/>
        </w:rPr>
      </w:pPr>
    </w:p>
    <w:p w:rsidR="00E15056" w:rsidRPr="0099349B" w:rsidRDefault="00E15056" w:rsidP="00E15056">
      <w:pPr>
        <w:rPr>
          <w:rFonts w:ascii="Times New Roman" w:hAnsi="Times New Roman" w:cs="Times New Roman"/>
        </w:rPr>
      </w:pPr>
    </w:p>
    <w:p w:rsidR="00434331" w:rsidRPr="00BE144A" w:rsidRDefault="00E15056" w:rsidP="00E15056">
      <w:pPr>
        <w:jc w:val="center"/>
        <w:rPr>
          <w:rFonts w:ascii="Times New Roman" w:hAnsi="Times New Roman" w:cs="Times New Roman"/>
          <w:b/>
          <w:bCs/>
          <w:sz w:val="28"/>
          <w:szCs w:val="26"/>
        </w:rPr>
      </w:pPr>
      <w:r w:rsidRPr="00BE144A">
        <w:rPr>
          <w:rFonts w:ascii="Times New Roman" w:hAnsi="Times New Roman" w:cs="Times New Roman"/>
          <w:b/>
          <w:bCs/>
          <w:sz w:val="28"/>
          <w:szCs w:val="26"/>
        </w:rPr>
        <w:t>Slot</w:t>
      </w:r>
    </w:p>
    <w:p w:rsidR="00E15056" w:rsidRPr="0099349B" w:rsidRDefault="00E15056" w:rsidP="00E15056">
      <w:pPr>
        <w:jc w:val="center"/>
        <w:rPr>
          <w:rFonts w:ascii="Times New Roman" w:hAnsi="Times New Roman" w:cs="Times New Roman"/>
          <w:b/>
          <w:bCs/>
          <w:sz w:val="28"/>
          <w:szCs w:val="26"/>
          <w:u w:val="single"/>
        </w:rPr>
      </w:pPr>
    </w:p>
    <w:tbl>
      <w:tblPr>
        <w:tblW w:w="10000" w:type="dxa"/>
        <w:tblCellMar>
          <w:left w:w="0" w:type="dxa"/>
          <w:right w:w="0" w:type="dxa"/>
        </w:tblCellMar>
        <w:tblLook w:val="04A0"/>
      </w:tblPr>
      <w:tblGrid>
        <w:gridCol w:w="1666"/>
        <w:gridCol w:w="1666"/>
        <w:gridCol w:w="1667"/>
        <w:gridCol w:w="1667"/>
        <w:gridCol w:w="1667"/>
        <w:gridCol w:w="1667"/>
      </w:tblGrid>
      <w:tr w:rsidR="00434331" w:rsidRPr="0099349B" w:rsidTr="00434331">
        <w:trPr>
          <w:trHeight w:val="511"/>
        </w:trPr>
        <w:tc>
          <w:tcPr>
            <w:tcW w:w="16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Sr no </w:t>
            </w:r>
          </w:p>
        </w:tc>
        <w:tc>
          <w:tcPr>
            <w:tcW w:w="16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Table name </w:t>
            </w:r>
          </w:p>
        </w:tc>
        <w:tc>
          <w:tcPr>
            <w:tcW w:w="16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Attribute name </w:t>
            </w:r>
          </w:p>
        </w:tc>
        <w:tc>
          <w:tcPr>
            <w:tcW w:w="16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Data type </w:t>
            </w:r>
          </w:p>
        </w:tc>
        <w:tc>
          <w:tcPr>
            <w:tcW w:w="16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Required </w:t>
            </w:r>
          </w:p>
        </w:tc>
        <w:tc>
          <w:tcPr>
            <w:tcW w:w="16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Constraints </w:t>
            </w:r>
          </w:p>
        </w:tc>
      </w:tr>
      <w:tr w:rsidR="00434331" w:rsidRPr="0099349B" w:rsidTr="00434331">
        <w:trPr>
          <w:trHeight w:val="366"/>
        </w:trPr>
        <w:tc>
          <w:tcPr>
            <w:tcW w:w="16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8 </w:t>
            </w:r>
          </w:p>
        </w:tc>
        <w:tc>
          <w:tcPr>
            <w:tcW w:w="16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slot </w:t>
            </w:r>
          </w:p>
        </w:tc>
        <w:tc>
          <w:tcPr>
            <w:tcW w:w="16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slot_id </w:t>
            </w:r>
          </w:p>
        </w:tc>
        <w:tc>
          <w:tcPr>
            <w:tcW w:w="16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6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PK </w:t>
            </w:r>
          </w:p>
        </w:tc>
      </w:tr>
      <w:tr w:rsidR="00434331" w:rsidRPr="0099349B" w:rsidTr="00434331">
        <w:trPr>
          <w:trHeight w:val="366"/>
        </w:trPr>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Doctor_id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FK </w:t>
            </w:r>
          </w:p>
        </w:tc>
      </w:tr>
      <w:tr w:rsidR="00434331" w:rsidRPr="0099349B" w:rsidTr="00434331">
        <w:trPr>
          <w:trHeight w:val="366"/>
        </w:trPr>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s1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6"/>
        </w:trPr>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s2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6"/>
        </w:trPr>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s3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6"/>
        </w:trPr>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s4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512"/>
        </w:trPr>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s5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6"/>
        </w:trPr>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s6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6"/>
        </w:trPr>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s7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6"/>
        </w:trPr>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s8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6"/>
        </w:trPr>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Slot_exist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bl>
    <w:p w:rsidR="00434331" w:rsidRPr="0099349B" w:rsidRDefault="00434331" w:rsidP="00FA191D">
      <w:pPr>
        <w:rPr>
          <w:rFonts w:ascii="Times New Roman" w:hAnsi="Times New Roman" w:cs="Times New Roman"/>
          <w:sz w:val="28"/>
          <w:szCs w:val="28"/>
        </w:rPr>
      </w:pPr>
      <w:r w:rsidRPr="0099349B">
        <w:rPr>
          <w:rFonts w:ascii="Times New Roman" w:hAnsi="Times New Roman" w:cs="Times New Roman"/>
          <w:sz w:val="28"/>
          <w:szCs w:val="28"/>
        </w:rPr>
        <w:tab/>
      </w:r>
      <w:r w:rsidRPr="0099349B">
        <w:rPr>
          <w:rFonts w:ascii="Times New Roman" w:hAnsi="Times New Roman" w:cs="Times New Roman"/>
          <w:sz w:val="28"/>
          <w:szCs w:val="28"/>
        </w:rPr>
        <w:tab/>
      </w:r>
      <w:r w:rsidRPr="0099349B">
        <w:rPr>
          <w:rFonts w:ascii="Times New Roman" w:hAnsi="Times New Roman" w:cs="Times New Roman"/>
          <w:sz w:val="28"/>
          <w:szCs w:val="28"/>
        </w:rPr>
        <w:tab/>
      </w:r>
      <w:r w:rsidRPr="0099349B">
        <w:rPr>
          <w:rFonts w:ascii="Times New Roman" w:hAnsi="Times New Roman" w:cs="Times New Roman"/>
          <w:sz w:val="28"/>
          <w:szCs w:val="28"/>
        </w:rPr>
        <w:tab/>
      </w:r>
    </w:p>
    <w:p w:rsidR="00E15056" w:rsidRPr="0099349B" w:rsidRDefault="00E15056" w:rsidP="00E15056">
      <w:pPr>
        <w:pStyle w:val="ListParagraph"/>
        <w:numPr>
          <w:ilvl w:val="0"/>
          <w:numId w:val="28"/>
        </w:numPr>
        <w:rPr>
          <w:rFonts w:ascii="Times New Roman" w:hAnsi="Times New Roman" w:cs="Times New Roman"/>
          <w:sz w:val="24"/>
          <w:szCs w:val="26"/>
        </w:rPr>
      </w:pPr>
      <w:r w:rsidRPr="0099349B">
        <w:rPr>
          <w:rFonts w:ascii="Times New Roman" w:hAnsi="Times New Roman" w:cs="Times New Roman"/>
          <w:sz w:val="24"/>
          <w:szCs w:val="26"/>
        </w:rPr>
        <w:t>stores slots for appointments</w:t>
      </w:r>
    </w:p>
    <w:p w:rsidR="00E15056" w:rsidRPr="0099349B" w:rsidRDefault="00E15056" w:rsidP="00E15056">
      <w:pPr>
        <w:pStyle w:val="ListParagraph"/>
        <w:numPr>
          <w:ilvl w:val="0"/>
          <w:numId w:val="28"/>
        </w:numPr>
        <w:rPr>
          <w:rFonts w:ascii="Times New Roman" w:hAnsi="Times New Roman" w:cs="Times New Roman"/>
          <w:sz w:val="24"/>
          <w:szCs w:val="26"/>
        </w:rPr>
      </w:pPr>
      <w:r w:rsidRPr="0099349B">
        <w:rPr>
          <w:rFonts w:ascii="Times New Roman" w:hAnsi="Times New Roman" w:cs="Times New Roman"/>
          <w:sz w:val="24"/>
          <w:szCs w:val="26"/>
        </w:rPr>
        <w:t>slots generated as soon as a doctor is added in system</w:t>
      </w:r>
    </w:p>
    <w:p w:rsidR="00434331" w:rsidRPr="0099349B" w:rsidRDefault="00E15056" w:rsidP="00D802C0">
      <w:pPr>
        <w:pStyle w:val="ListParagraph"/>
        <w:numPr>
          <w:ilvl w:val="0"/>
          <w:numId w:val="28"/>
        </w:numPr>
        <w:rPr>
          <w:rFonts w:ascii="Times New Roman" w:hAnsi="Times New Roman" w:cs="Times New Roman"/>
          <w:sz w:val="24"/>
          <w:szCs w:val="26"/>
        </w:rPr>
      </w:pPr>
      <w:r w:rsidRPr="0099349B">
        <w:rPr>
          <w:rFonts w:ascii="Times New Roman" w:hAnsi="Times New Roman" w:cs="Times New Roman"/>
          <w:sz w:val="24"/>
          <w:szCs w:val="26"/>
        </w:rPr>
        <w:t>slot’s value changed to null every midnight using trigger to flush yesterday’s occupied slots and can be used to store today’s fresh appointment  slots</w:t>
      </w:r>
      <w:r w:rsidR="00434331" w:rsidRPr="0099349B">
        <w:rPr>
          <w:rFonts w:ascii="Times New Roman" w:hAnsi="Times New Roman" w:cs="Times New Roman"/>
          <w:sz w:val="28"/>
          <w:szCs w:val="28"/>
        </w:rPr>
        <w:br w:type="page"/>
      </w:r>
    </w:p>
    <w:p w:rsidR="00545883" w:rsidRPr="0099349B" w:rsidRDefault="00545883" w:rsidP="00545883">
      <w:pPr>
        <w:pStyle w:val="Heading1"/>
        <w:rPr>
          <w:rFonts w:ascii="Times New Roman" w:hAnsi="Times New Roman" w:cs="Times New Roman"/>
          <w:sz w:val="32"/>
          <w:szCs w:val="32"/>
        </w:rPr>
      </w:pPr>
      <w:r>
        <w:rPr>
          <w:rFonts w:ascii="Times New Roman" w:hAnsi="Times New Roman" w:cs="Times New Roman"/>
          <w:sz w:val="32"/>
          <w:szCs w:val="32"/>
        </w:rPr>
        <w:lastRenderedPageBreak/>
        <w:t>8.</w:t>
      </w:r>
      <w:r w:rsidR="009D7A39">
        <w:rPr>
          <w:rFonts w:ascii="Times New Roman" w:hAnsi="Times New Roman" w:cs="Times New Roman"/>
          <w:sz w:val="32"/>
          <w:szCs w:val="32"/>
        </w:rPr>
        <w:t xml:space="preserve"> </w:t>
      </w:r>
      <w:r w:rsidR="009D7A39">
        <w:rPr>
          <w:rFonts w:ascii="Times New Roman" w:hAnsi="Times New Roman" w:cs="Times New Roman"/>
          <w:sz w:val="32"/>
          <w:szCs w:val="32"/>
        </w:rPr>
        <w:tab/>
      </w:r>
      <w:r w:rsidRPr="0099349B">
        <w:rPr>
          <w:rFonts w:ascii="Times New Roman" w:hAnsi="Times New Roman" w:cs="Times New Roman"/>
          <w:sz w:val="32"/>
          <w:szCs w:val="32"/>
        </w:rPr>
        <w:t>data dictionary</w:t>
      </w:r>
    </w:p>
    <w:p w:rsidR="00D802C0" w:rsidRPr="00545883" w:rsidRDefault="00D802C0" w:rsidP="001D0B67">
      <w:pPr>
        <w:jc w:val="center"/>
        <w:rPr>
          <w:rFonts w:ascii="Times New Roman" w:hAnsi="Times New Roman" w:cs="Times New Roman"/>
          <w:b/>
          <w:bCs/>
          <w:sz w:val="32"/>
          <w:szCs w:val="30"/>
        </w:rPr>
      </w:pPr>
      <w:r w:rsidRPr="00545883">
        <w:rPr>
          <w:rFonts w:ascii="Times New Roman" w:hAnsi="Times New Roman" w:cs="Times New Roman"/>
          <w:b/>
          <w:bCs/>
          <w:sz w:val="32"/>
          <w:szCs w:val="30"/>
        </w:rPr>
        <w:t>staff</w:t>
      </w:r>
    </w:p>
    <w:p w:rsidR="00D802C0" w:rsidRPr="0099349B" w:rsidRDefault="00D802C0" w:rsidP="00D802C0">
      <w:pPr>
        <w:jc w:val="center"/>
        <w:rPr>
          <w:rFonts w:ascii="Times New Roman" w:hAnsi="Times New Roman" w:cs="Times New Roman"/>
          <w:b/>
          <w:bCs/>
          <w:sz w:val="32"/>
          <w:szCs w:val="30"/>
          <w:u w:val="single"/>
        </w:rPr>
      </w:pPr>
    </w:p>
    <w:tbl>
      <w:tblPr>
        <w:tblW w:w="10180" w:type="dxa"/>
        <w:tblCellMar>
          <w:left w:w="0" w:type="dxa"/>
          <w:right w:w="0" w:type="dxa"/>
        </w:tblCellMar>
        <w:tblLook w:val="04A0"/>
      </w:tblPr>
      <w:tblGrid>
        <w:gridCol w:w="1657"/>
        <w:gridCol w:w="1670"/>
        <w:gridCol w:w="1782"/>
        <w:gridCol w:w="1696"/>
        <w:gridCol w:w="1683"/>
        <w:gridCol w:w="1692"/>
      </w:tblGrid>
      <w:tr w:rsidR="00434331" w:rsidRPr="0099349B" w:rsidTr="00434331">
        <w:trPr>
          <w:trHeight w:val="505"/>
        </w:trPr>
        <w:tc>
          <w:tcPr>
            <w:tcW w:w="170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Sr no </w:t>
            </w:r>
          </w:p>
        </w:tc>
        <w:tc>
          <w:tcPr>
            <w:tcW w:w="170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Table name </w:t>
            </w:r>
          </w:p>
        </w:tc>
        <w:tc>
          <w:tcPr>
            <w:tcW w:w="170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Attribute name </w:t>
            </w:r>
          </w:p>
        </w:tc>
        <w:tc>
          <w:tcPr>
            <w:tcW w:w="170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Data type </w:t>
            </w:r>
          </w:p>
        </w:tc>
        <w:tc>
          <w:tcPr>
            <w:tcW w:w="170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Required </w:t>
            </w:r>
          </w:p>
        </w:tc>
        <w:tc>
          <w:tcPr>
            <w:tcW w:w="170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Constraints </w:t>
            </w:r>
          </w:p>
        </w:tc>
      </w:tr>
      <w:tr w:rsidR="00434331" w:rsidRPr="0099349B" w:rsidTr="00434331">
        <w:trPr>
          <w:trHeight w:val="361"/>
        </w:trPr>
        <w:tc>
          <w:tcPr>
            <w:tcW w:w="170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9 </w:t>
            </w:r>
          </w:p>
        </w:tc>
        <w:tc>
          <w:tcPr>
            <w:tcW w:w="170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 </w:t>
            </w:r>
          </w:p>
        </w:tc>
        <w:tc>
          <w:tcPr>
            <w:tcW w:w="170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Staff_id </w:t>
            </w:r>
          </w:p>
        </w:tc>
        <w:tc>
          <w:tcPr>
            <w:tcW w:w="170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70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PK </w:t>
            </w: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Staff_name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Varchar(30)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Staff_dob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date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Staff_gender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Staff_phone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Varchar(15)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Staff_city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Varchar(30)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Staff_address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Varchar(100)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Staff_email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Varchar(50)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Staff_password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Varchar(50)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doj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timestamp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Staff_type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Varchar(30)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Staff_exist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61"/>
        </w:trPr>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Staff_capacity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Int(2)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70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bl>
    <w:p w:rsidR="00EA292B" w:rsidRPr="0099349B" w:rsidRDefault="00EA292B" w:rsidP="00EA292B">
      <w:pPr>
        <w:pStyle w:val="Heading1"/>
        <w:rPr>
          <w:rFonts w:ascii="Times New Roman" w:hAnsi="Times New Roman" w:cs="Times New Roman"/>
          <w:sz w:val="32"/>
          <w:szCs w:val="32"/>
        </w:rPr>
      </w:pPr>
      <w:r>
        <w:rPr>
          <w:rFonts w:ascii="Times New Roman" w:hAnsi="Times New Roman" w:cs="Times New Roman"/>
          <w:sz w:val="28"/>
          <w:szCs w:val="28"/>
        </w:rPr>
        <w:lastRenderedPageBreak/>
        <w:t>8.</w:t>
      </w:r>
      <w:r w:rsidR="00434331" w:rsidRPr="0099349B">
        <w:rPr>
          <w:rFonts w:ascii="Times New Roman" w:hAnsi="Times New Roman" w:cs="Times New Roman"/>
          <w:sz w:val="28"/>
          <w:szCs w:val="28"/>
        </w:rPr>
        <w:tab/>
      </w:r>
      <w:r w:rsidRPr="0099349B">
        <w:rPr>
          <w:rFonts w:ascii="Times New Roman" w:hAnsi="Times New Roman" w:cs="Times New Roman"/>
          <w:sz w:val="32"/>
          <w:szCs w:val="32"/>
        </w:rPr>
        <w:t>data dictionary</w:t>
      </w:r>
    </w:p>
    <w:p w:rsidR="00D511F3" w:rsidRPr="0099349B" w:rsidRDefault="00D511F3">
      <w:pPr>
        <w:rPr>
          <w:rFonts w:ascii="Times New Roman" w:hAnsi="Times New Roman" w:cs="Times New Roman"/>
          <w:sz w:val="28"/>
          <w:szCs w:val="28"/>
        </w:rPr>
      </w:pPr>
    </w:p>
    <w:p w:rsidR="00D511F3" w:rsidRPr="009D7A39" w:rsidRDefault="00D511F3" w:rsidP="00D511F3">
      <w:pPr>
        <w:jc w:val="center"/>
        <w:rPr>
          <w:rFonts w:ascii="Times New Roman" w:hAnsi="Times New Roman" w:cs="Times New Roman"/>
          <w:b/>
          <w:bCs/>
          <w:sz w:val="32"/>
          <w:szCs w:val="30"/>
        </w:rPr>
      </w:pPr>
      <w:r w:rsidRPr="009D7A39">
        <w:rPr>
          <w:rFonts w:ascii="Times New Roman" w:hAnsi="Times New Roman" w:cs="Times New Roman"/>
          <w:b/>
          <w:bCs/>
          <w:sz w:val="32"/>
          <w:szCs w:val="30"/>
        </w:rPr>
        <w:t>Ward</w:t>
      </w:r>
    </w:p>
    <w:p w:rsidR="00D511F3" w:rsidRPr="0099349B" w:rsidRDefault="00D511F3" w:rsidP="00D511F3">
      <w:pPr>
        <w:jc w:val="center"/>
        <w:rPr>
          <w:rFonts w:ascii="Times New Roman" w:hAnsi="Times New Roman" w:cs="Times New Roman"/>
          <w:b/>
          <w:bCs/>
          <w:sz w:val="32"/>
          <w:szCs w:val="30"/>
          <w:u w:val="single"/>
        </w:rPr>
      </w:pPr>
    </w:p>
    <w:tbl>
      <w:tblPr>
        <w:tblW w:w="9400" w:type="dxa"/>
        <w:tblCellMar>
          <w:left w:w="0" w:type="dxa"/>
          <w:right w:w="0" w:type="dxa"/>
        </w:tblCellMar>
        <w:tblLook w:val="04A0"/>
      </w:tblPr>
      <w:tblGrid>
        <w:gridCol w:w="1494"/>
        <w:gridCol w:w="1516"/>
        <w:gridCol w:w="1741"/>
        <w:gridCol w:w="1554"/>
        <w:gridCol w:w="1540"/>
        <w:gridCol w:w="1555"/>
      </w:tblGrid>
      <w:tr w:rsidR="00434331" w:rsidRPr="0099349B" w:rsidTr="00434331">
        <w:trPr>
          <w:trHeight w:val="631"/>
        </w:trPr>
        <w:tc>
          <w:tcPr>
            <w:tcW w:w="15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Sr no </w:t>
            </w:r>
          </w:p>
        </w:tc>
        <w:tc>
          <w:tcPr>
            <w:tcW w:w="15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Table name </w:t>
            </w:r>
          </w:p>
        </w:tc>
        <w:tc>
          <w:tcPr>
            <w:tcW w:w="15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Attribute name </w:t>
            </w:r>
          </w:p>
        </w:tc>
        <w:tc>
          <w:tcPr>
            <w:tcW w:w="15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Data type </w:t>
            </w:r>
          </w:p>
        </w:tc>
        <w:tc>
          <w:tcPr>
            <w:tcW w:w="15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Required </w:t>
            </w:r>
          </w:p>
        </w:tc>
        <w:tc>
          <w:tcPr>
            <w:tcW w:w="156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b/>
                <w:bCs/>
                <w:sz w:val="24"/>
                <w:szCs w:val="24"/>
              </w:rPr>
              <w:t xml:space="preserve">Constraints </w:t>
            </w:r>
          </w:p>
        </w:tc>
      </w:tr>
      <w:tr w:rsidR="00434331" w:rsidRPr="0099349B" w:rsidTr="00434331">
        <w:trPr>
          <w:trHeight w:val="396"/>
        </w:trPr>
        <w:tc>
          <w:tcPr>
            <w:tcW w:w="15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10 </w:t>
            </w:r>
          </w:p>
        </w:tc>
        <w:tc>
          <w:tcPr>
            <w:tcW w:w="15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ward </w:t>
            </w:r>
          </w:p>
        </w:tc>
        <w:tc>
          <w:tcPr>
            <w:tcW w:w="15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Ward_id </w:t>
            </w:r>
          </w:p>
        </w:tc>
        <w:tc>
          <w:tcPr>
            <w:tcW w:w="15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5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56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PK </w:t>
            </w:r>
          </w:p>
        </w:tc>
      </w:tr>
      <w:tr w:rsidR="00434331" w:rsidRPr="0099349B" w:rsidTr="00434331">
        <w:trPr>
          <w:trHeight w:val="396"/>
        </w:trPr>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Ward_name </w:t>
            </w:r>
          </w:p>
        </w:tc>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Varchar(38) </w:t>
            </w:r>
          </w:p>
        </w:tc>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96"/>
        </w:trPr>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Ward_type </w:t>
            </w:r>
          </w:p>
        </w:tc>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Varchar(30) </w:t>
            </w:r>
          </w:p>
        </w:tc>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96"/>
        </w:trPr>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Ward_capacity </w:t>
            </w:r>
          </w:p>
        </w:tc>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Int(3) </w:t>
            </w:r>
          </w:p>
        </w:tc>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56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r w:rsidR="00434331" w:rsidRPr="0099349B" w:rsidTr="00434331">
        <w:trPr>
          <w:trHeight w:val="396"/>
        </w:trPr>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Ward_exist </w:t>
            </w:r>
          </w:p>
        </w:tc>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434331" w:rsidP="00434331">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56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434331" w:rsidRPr="0099349B" w:rsidRDefault="00434331" w:rsidP="00434331">
            <w:pPr>
              <w:rPr>
                <w:rFonts w:ascii="Times New Roman" w:hAnsi="Times New Roman" w:cs="Times New Roman"/>
                <w:sz w:val="24"/>
                <w:szCs w:val="24"/>
              </w:rPr>
            </w:pPr>
          </w:p>
        </w:tc>
      </w:tr>
    </w:tbl>
    <w:p w:rsidR="00434331" w:rsidRPr="0099349B" w:rsidRDefault="00434331" w:rsidP="00FA191D">
      <w:pPr>
        <w:rPr>
          <w:rFonts w:ascii="Times New Roman" w:hAnsi="Times New Roman" w:cs="Times New Roman"/>
          <w:sz w:val="24"/>
          <w:szCs w:val="24"/>
        </w:rPr>
      </w:pPr>
    </w:p>
    <w:p w:rsidR="00D511F3" w:rsidRPr="0099349B" w:rsidRDefault="00D511F3" w:rsidP="00D511F3">
      <w:pPr>
        <w:pStyle w:val="ListParagraph"/>
        <w:numPr>
          <w:ilvl w:val="0"/>
          <w:numId w:val="29"/>
        </w:numPr>
        <w:rPr>
          <w:rFonts w:ascii="Times New Roman" w:hAnsi="Times New Roman" w:cs="Times New Roman"/>
          <w:sz w:val="24"/>
          <w:szCs w:val="24"/>
        </w:rPr>
      </w:pPr>
      <w:r w:rsidRPr="0099349B">
        <w:rPr>
          <w:rFonts w:ascii="Times New Roman" w:hAnsi="Times New Roman" w:cs="Times New Roman"/>
          <w:sz w:val="24"/>
          <w:szCs w:val="24"/>
        </w:rPr>
        <w:t xml:space="preserve">stores ward </w:t>
      </w:r>
      <w:r w:rsidR="00106C47" w:rsidRPr="0099349B">
        <w:rPr>
          <w:rFonts w:ascii="Times New Roman" w:hAnsi="Times New Roman" w:cs="Times New Roman"/>
          <w:sz w:val="24"/>
          <w:szCs w:val="24"/>
        </w:rPr>
        <w:t>details</w:t>
      </w:r>
    </w:p>
    <w:p w:rsidR="00106C47" w:rsidRPr="0099349B" w:rsidRDefault="00106C47" w:rsidP="00106C47">
      <w:pPr>
        <w:rPr>
          <w:rFonts w:ascii="Times New Roman" w:hAnsi="Times New Roman" w:cs="Times New Roman"/>
          <w:sz w:val="24"/>
          <w:szCs w:val="24"/>
        </w:rPr>
      </w:pPr>
    </w:p>
    <w:p w:rsidR="00106C47" w:rsidRPr="0099349B" w:rsidRDefault="00106C47" w:rsidP="00106C47">
      <w:pPr>
        <w:rPr>
          <w:rFonts w:ascii="Times New Roman" w:hAnsi="Times New Roman" w:cs="Times New Roman"/>
          <w:sz w:val="24"/>
          <w:szCs w:val="24"/>
        </w:rPr>
      </w:pPr>
    </w:p>
    <w:p w:rsidR="00106C47" w:rsidRPr="0099349B" w:rsidRDefault="00106C47" w:rsidP="00106C47">
      <w:pPr>
        <w:rPr>
          <w:rFonts w:ascii="Times New Roman" w:hAnsi="Times New Roman" w:cs="Times New Roman"/>
          <w:sz w:val="24"/>
          <w:szCs w:val="24"/>
        </w:rPr>
      </w:pPr>
    </w:p>
    <w:p w:rsidR="00106C47" w:rsidRPr="0099349B" w:rsidRDefault="00106C47" w:rsidP="00106C47">
      <w:pPr>
        <w:rPr>
          <w:rFonts w:ascii="Times New Roman" w:hAnsi="Times New Roman" w:cs="Times New Roman"/>
          <w:sz w:val="24"/>
          <w:szCs w:val="24"/>
        </w:rPr>
      </w:pPr>
    </w:p>
    <w:p w:rsidR="00106C47" w:rsidRPr="0099349B" w:rsidRDefault="00106C47" w:rsidP="00106C47">
      <w:pPr>
        <w:rPr>
          <w:rFonts w:ascii="Times New Roman" w:hAnsi="Times New Roman" w:cs="Times New Roman"/>
          <w:sz w:val="24"/>
          <w:szCs w:val="24"/>
        </w:rPr>
      </w:pPr>
    </w:p>
    <w:p w:rsidR="00106C47" w:rsidRPr="0099349B" w:rsidRDefault="00106C47" w:rsidP="00106C47">
      <w:pPr>
        <w:rPr>
          <w:rFonts w:ascii="Times New Roman" w:hAnsi="Times New Roman" w:cs="Times New Roman"/>
          <w:sz w:val="24"/>
          <w:szCs w:val="24"/>
        </w:rPr>
      </w:pPr>
    </w:p>
    <w:p w:rsidR="00106C47" w:rsidRPr="0099349B" w:rsidRDefault="00106C47" w:rsidP="00106C47">
      <w:pPr>
        <w:rPr>
          <w:rFonts w:ascii="Times New Roman" w:hAnsi="Times New Roman" w:cs="Times New Roman"/>
          <w:sz w:val="24"/>
          <w:szCs w:val="24"/>
        </w:rPr>
      </w:pPr>
    </w:p>
    <w:p w:rsidR="00106C47" w:rsidRPr="0099349B" w:rsidRDefault="00106C47" w:rsidP="00106C47">
      <w:pPr>
        <w:rPr>
          <w:rFonts w:ascii="Times New Roman" w:hAnsi="Times New Roman" w:cs="Times New Roman"/>
          <w:sz w:val="24"/>
          <w:szCs w:val="24"/>
        </w:rPr>
      </w:pPr>
    </w:p>
    <w:p w:rsidR="00106C47" w:rsidRPr="0099349B" w:rsidRDefault="00106C47" w:rsidP="00106C47">
      <w:pPr>
        <w:rPr>
          <w:rFonts w:ascii="Times New Roman" w:hAnsi="Times New Roman" w:cs="Times New Roman"/>
          <w:sz w:val="24"/>
          <w:szCs w:val="24"/>
        </w:rPr>
      </w:pPr>
    </w:p>
    <w:p w:rsidR="002B7254" w:rsidRPr="0099349B" w:rsidRDefault="002B7254" w:rsidP="002B7254">
      <w:pPr>
        <w:pStyle w:val="Heading1"/>
        <w:rPr>
          <w:rFonts w:ascii="Times New Roman" w:hAnsi="Times New Roman" w:cs="Times New Roman"/>
          <w:sz w:val="32"/>
          <w:szCs w:val="32"/>
        </w:rPr>
      </w:pPr>
      <w:r>
        <w:rPr>
          <w:rFonts w:ascii="Times New Roman" w:hAnsi="Times New Roman" w:cs="Times New Roman"/>
          <w:sz w:val="32"/>
          <w:szCs w:val="32"/>
        </w:rPr>
        <w:lastRenderedPageBreak/>
        <w:t>8.</w:t>
      </w:r>
      <w:r>
        <w:rPr>
          <w:rFonts w:ascii="Times New Roman" w:hAnsi="Times New Roman" w:cs="Times New Roman"/>
          <w:sz w:val="32"/>
          <w:szCs w:val="32"/>
        </w:rPr>
        <w:tab/>
      </w:r>
      <w:r w:rsidRPr="0099349B">
        <w:rPr>
          <w:rFonts w:ascii="Times New Roman" w:hAnsi="Times New Roman" w:cs="Times New Roman"/>
          <w:sz w:val="32"/>
          <w:szCs w:val="32"/>
        </w:rPr>
        <w:t>data dictionary</w:t>
      </w:r>
    </w:p>
    <w:p w:rsidR="00106C47" w:rsidRPr="002B7254" w:rsidRDefault="00106C47" w:rsidP="00CC2807">
      <w:pPr>
        <w:jc w:val="center"/>
        <w:rPr>
          <w:rFonts w:ascii="Times New Roman" w:hAnsi="Times New Roman" w:cs="Times New Roman"/>
          <w:b/>
          <w:bCs/>
          <w:sz w:val="28"/>
          <w:szCs w:val="26"/>
        </w:rPr>
      </w:pPr>
      <w:r w:rsidRPr="002B7254">
        <w:rPr>
          <w:rFonts w:ascii="Times New Roman" w:hAnsi="Times New Roman" w:cs="Times New Roman"/>
          <w:b/>
          <w:bCs/>
          <w:sz w:val="28"/>
          <w:szCs w:val="26"/>
        </w:rPr>
        <w:t>Bill</w:t>
      </w:r>
    </w:p>
    <w:p w:rsidR="00106C47" w:rsidRPr="0099349B" w:rsidRDefault="00106C47" w:rsidP="00106C47">
      <w:pPr>
        <w:jc w:val="center"/>
        <w:rPr>
          <w:rFonts w:ascii="Times New Roman" w:hAnsi="Times New Roman" w:cs="Times New Roman"/>
          <w:b/>
          <w:bCs/>
          <w:sz w:val="28"/>
          <w:szCs w:val="26"/>
          <w:u w:val="single"/>
        </w:rPr>
      </w:pPr>
    </w:p>
    <w:tbl>
      <w:tblPr>
        <w:tblW w:w="10760" w:type="dxa"/>
        <w:tblInd w:w="-697" w:type="dxa"/>
        <w:tblCellMar>
          <w:left w:w="0" w:type="dxa"/>
          <w:right w:w="0" w:type="dxa"/>
        </w:tblCellMar>
        <w:tblLook w:val="04A0"/>
      </w:tblPr>
      <w:tblGrid>
        <w:gridCol w:w="1249"/>
        <w:gridCol w:w="1390"/>
        <w:gridCol w:w="3237"/>
        <w:gridCol w:w="1679"/>
        <w:gridCol w:w="1546"/>
        <w:gridCol w:w="1659"/>
      </w:tblGrid>
      <w:tr w:rsidR="00334863" w:rsidRPr="0099349B" w:rsidTr="00010E23">
        <w:trPr>
          <w:trHeight w:val="631"/>
        </w:trPr>
        <w:tc>
          <w:tcPr>
            <w:tcW w:w="1249"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b/>
                <w:bCs/>
                <w:sz w:val="24"/>
                <w:szCs w:val="24"/>
              </w:rPr>
              <w:t xml:space="preserve">Sr no </w:t>
            </w:r>
          </w:p>
        </w:tc>
        <w:tc>
          <w:tcPr>
            <w:tcW w:w="1390"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b/>
                <w:bCs/>
                <w:sz w:val="24"/>
                <w:szCs w:val="24"/>
              </w:rPr>
              <w:t xml:space="preserve">Table name </w:t>
            </w:r>
          </w:p>
        </w:tc>
        <w:tc>
          <w:tcPr>
            <w:tcW w:w="3237"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b/>
                <w:bCs/>
                <w:sz w:val="24"/>
                <w:szCs w:val="24"/>
              </w:rPr>
              <w:t xml:space="preserve">Attribute name </w:t>
            </w:r>
          </w:p>
        </w:tc>
        <w:tc>
          <w:tcPr>
            <w:tcW w:w="1679"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b/>
                <w:bCs/>
                <w:sz w:val="24"/>
                <w:szCs w:val="24"/>
              </w:rPr>
              <w:t xml:space="preserve">Data type </w:t>
            </w:r>
          </w:p>
        </w:tc>
        <w:tc>
          <w:tcPr>
            <w:tcW w:w="1546"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b/>
                <w:bCs/>
                <w:sz w:val="24"/>
                <w:szCs w:val="24"/>
              </w:rPr>
              <w:t xml:space="preserve">Required </w:t>
            </w:r>
          </w:p>
        </w:tc>
        <w:tc>
          <w:tcPr>
            <w:tcW w:w="1659"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b/>
                <w:bCs/>
                <w:sz w:val="24"/>
                <w:szCs w:val="24"/>
              </w:rPr>
              <w:t xml:space="preserve">Constraints </w:t>
            </w:r>
          </w:p>
        </w:tc>
      </w:tr>
      <w:tr w:rsidR="00334863" w:rsidRPr="0099349B" w:rsidTr="00010E23">
        <w:trPr>
          <w:trHeight w:val="452"/>
        </w:trPr>
        <w:tc>
          <w:tcPr>
            <w:tcW w:w="1249"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11 </w:t>
            </w:r>
          </w:p>
        </w:tc>
        <w:tc>
          <w:tcPr>
            <w:tcW w:w="1390"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bill </w:t>
            </w:r>
          </w:p>
        </w:tc>
        <w:tc>
          <w:tcPr>
            <w:tcW w:w="3237"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bill_id </w:t>
            </w:r>
          </w:p>
        </w:tc>
        <w:tc>
          <w:tcPr>
            <w:tcW w:w="1679"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546"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PK </w:t>
            </w:r>
          </w:p>
        </w:tc>
      </w:tr>
      <w:tr w:rsidR="00334863" w:rsidRPr="0099349B" w:rsidTr="00010E23">
        <w:trPr>
          <w:trHeight w:val="452"/>
        </w:trPr>
        <w:tc>
          <w:tcPr>
            <w:tcW w:w="124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Bill_for </w:t>
            </w:r>
          </w:p>
        </w:tc>
        <w:tc>
          <w:tcPr>
            <w:tcW w:w="167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54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FK </w:t>
            </w:r>
          </w:p>
        </w:tc>
      </w:tr>
      <w:tr w:rsidR="00334863" w:rsidRPr="0099349B" w:rsidTr="00010E23">
        <w:trPr>
          <w:trHeight w:val="452"/>
        </w:trPr>
        <w:tc>
          <w:tcPr>
            <w:tcW w:w="124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Bill_Status </w:t>
            </w:r>
          </w:p>
        </w:tc>
        <w:tc>
          <w:tcPr>
            <w:tcW w:w="167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54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r>
      <w:tr w:rsidR="00334863" w:rsidRPr="0099349B" w:rsidTr="00010E23">
        <w:trPr>
          <w:trHeight w:val="452"/>
        </w:trPr>
        <w:tc>
          <w:tcPr>
            <w:tcW w:w="124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Bill_Date </w:t>
            </w:r>
          </w:p>
        </w:tc>
        <w:tc>
          <w:tcPr>
            <w:tcW w:w="167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Datetime(6) </w:t>
            </w:r>
          </w:p>
        </w:tc>
        <w:tc>
          <w:tcPr>
            <w:tcW w:w="154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r>
      <w:tr w:rsidR="00334863" w:rsidRPr="0099349B" w:rsidTr="00010E23">
        <w:trPr>
          <w:trHeight w:val="452"/>
        </w:trPr>
        <w:tc>
          <w:tcPr>
            <w:tcW w:w="124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Admission_date </w:t>
            </w:r>
          </w:p>
        </w:tc>
        <w:tc>
          <w:tcPr>
            <w:tcW w:w="167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date </w:t>
            </w:r>
          </w:p>
        </w:tc>
        <w:tc>
          <w:tcPr>
            <w:tcW w:w="154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r>
      <w:tr w:rsidR="00334863" w:rsidRPr="0099349B" w:rsidTr="00010E23">
        <w:trPr>
          <w:trHeight w:val="452"/>
        </w:trPr>
        <w:tc>
          <w:tcPr>
            <w:tcW w:w="124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Bill_Exist </w:t>
            </w:r>
          </w:p>
        </w:tc>
        <w:tc>
          <w:tcPr>
            <w:tcW w:w="167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54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r>
      <w:tr w:rsidR="00334863" w:rsidRPr="0099349B" w:rsidTr="00010E23">
        <w:trPr>
          <w:trHeight w:val="452"/>
        </w:trPr>
        <w:tc>
          <w:tcPr>
            <w:tcW w:w="124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Bill_doctor_charge </w:t>
            </w:r>
          </w:p>
        </w:tc>
        <w:tc>
          <w:tcPr>
            <w:tcW w:w="167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54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FK </w:t>
            </w:r>
          </w:p>
        </w:tc>
      </w:tr>
      <w:tr w:rsidR="00334863" w:rsidRPr="0099349B" w:rsidTr="00010E23">
        <w:trPr>
          <w:trHeight w:val="452"/>
        </w:trPr>
        <w:tc>
          <w:tcPr>
            <w:tcW w:w="124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Bill_ward_charge </w:t>
            </w:r>
          </w:p>
        </w:tc>
        <w:tc>
          <w:tcPr>
            <w:tcW w:w="167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54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FK </w:t>
            </w:r>
          </w:p>
        </w:tc>
      </w:tr>
      <w:tr w:rsidR="00334863" w:rsidRPr="0099349B" w:rsidTr="00010E23">
        <w:trPr>
          <w:trHeight w:val="655"/>
        </w:trPr>
        <w:tc>
          <w:tcPr>
            <w:tcW w:w="124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Additional_Medicine_charges </w:t>
            </w:r>
          </w:p>
        </w:tc>
        <w:tc>
          <w:tcPr>
            <w:tcW w:w="167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Int(10) </w:t>
            </w:r>
          </w:p>
        </w:tc>
        <w:tc>
          <w:tcPr>
            <w:tcW w:w="154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r>
      <w:tr w:rsidR="00334863" w:rsidRPr="0099349B" w:rsidTr="00010E23">
        <w:trPr>
          <w:trHeight w:val="655"/>
        </w:trPr>
        <w:tc>
          <w:tcPr>
            <w:tcW w:w="124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Additional_Service_charges </w:t>
            </w:r>
          </w:p>
        </w:tc>
        <w:tc>
          <w:tcPr>
            <w:tcW w:w="167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Int(10) </w:t>
            </w:r>
          </w:p>
        </w:tc>
        <w:tc>
          <w:tcPr>
            <w:tcW w:w="154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r>
      <w:tr w:rsidR="00334863" w:rsidRPr="0099349B" w:rsidTr="00010E23">
        <w:trPr>
          <w:trHeight w:val="655"/>
        </w:trPr>
        <w:tc>
          <w:tcPr>
            <w:tcW w:w="124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Additional_Report_charges </w:t>
            </w:r>
          </w:p>
        </w:tc>
        <w:tc>
          <w:tcPr>
            <w:tcW w:w="167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Int(10) </w:t>
            </w:r>
          </w:p>
        </w:tc>
        <w:tc>
          <w:tcPr>
            <w:tcW w:w="154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r>
      <w:tr w:rsidR="00334863" w:rsidRPr="0099349B" w:rsidTr="00010E23">
        <w:trPr>
          <w:trHeight w:val="452"/>
        </w:trPr>
        <w:tc>
          <w:tcPr>
            <w:tcW w:w="124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Bill_total </w:t>
            </w:r>
          </w:p>
        </w:tc>
        <w:tc>
          <w:tcPr>
            <w:tcW w:w="167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Int(10) </w:t>
            </w:r>
          </w:p>
        </w:tc>
        <w:tc>
          <w:tcPr>
            <w:tcW w:w="1546"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r>
      <w:tr w:rsidR="00334863" w:rsidRPr="0099349B" w:rsidTr="00010E23">
        <w:trPr>
          <w:trHeight w:val="452"/>
        </w:trPr>
        <w:tc>
          <w:tcPr>
            <w:tcW w:w="124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1390"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c>
          <w:tcPr>
            <w:tcW w:w="3237"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Bill_service </w:t>
            </w:r>
          </w:p>
        </w:tc>
        <w:tc>
          <w:tcPr>
            <w:tcW w:w="167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varchar(100) </w:t>
            </w:r>
          </w:p>
        </w:tc>
        <w:tc>
          <w:tcPr>
            <w:tcW w:w="1546"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334863" w:rsidP="00334863">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59"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334863" w:rsidRPr="0099349B" w:rsidRDefault="00334863" w:rsidP="00334863">
            <w:pPr>
              <w:rPr>
                <w:rFonts w:ascii="Times New Roman" w:hAnsi="Times New Roman" w:cs="Times New Roman"/>
                <w:sz w:val="24"/>
                <w:szCs w:val="24"/>
              </w:rPr>
            </w:pPr>
          </w:p>
        </w:tc>
      </w:tr>
    </w:tbl>
    <w:p w:rsidR="005C3046" w:rsidRPr="0099349B" w:rsidRDefault="005C3046" w:rsidP="005C3046">
      <w:pPr>
        <w:pStyle w:val="Heading1"/>
        <w:rPr>
          <w:rFonts w:ascii="Times New Roman" w:hAnsi="Times New Roman" w:cs="Times New Roman"/>
          <w:sz w:val="32"/>
          <w:szCs w:val="32"/>
        </w:rPr>
      </w:pPr>
      <w:r>
        <w:rPr>
          <w:rFonts w:ascii="Times New Roman" w:hAnsi="Times New Roman" w:cs="Times New Roman"/>
          <w:sz w:val="32"/>
          <w:szCs w:val="32"/>
        </w:rPr>
        <w:lastRenderedPageBreak/>
        <w:t>8.</w:t>
      </w:r>
      <w:r>
        <w:rPr>
          <w:rFonts w:ascii="Times New Roman" w:hAnsi="Times New Roman" w:cs="Times New Roman"/>
          <w:sz w:val="32"/>
          <w:szCs w:val="32"/>
        </w:rPr>
        <w:tab/>
      </w:r>
      <w:r w:rsidRPr="0099349B">
        <w:rPr>
          <w:rFonts w:ascii="Times New Roman" w:hAnsi="Times New Roman" w:cs="Times New Roman"/>
          <w:sz w:val="32"/>
          <w:szCs w:val="32"/>
        </w:rPr>
        <w:t>data dictionary</w:t>
      </w:r>
    </w:p>
    <w:p w:rsidR="0026581D" w:rsidRPr="0099349B" w:rsidRDefault="0026581D">
      <w:pPr>
        <w:rPr>
          <w:rFonts w:ascii="Times New Roman" w:hAnsi="Times New Roman" w:cs="Times New Roman"/>
          <w:sz w:val="24"/>
          <w:szCs w:val="24"/>
        </w:rPr>
      </w:pPr>
    </w:p>
    <w:p w:rsidR="00F5361C" w:rsidRPr="005C3046" w:rsidRDefault="00F5361C" w:rsidP="00F5361C">
      <w:pPr>
        <w:jc w:val="center"/>
        <w:rPr>
          <w:rFonts w:ascii="Times New Roman" w:hAnsi="Times New Roman" w:cs="Times New Roman"/>
          <w:b/>
          <w:bCs/>
          <w:sz w:val="32"/>
          <w:szCs w:val="28"/>
        </w:rPr>
      </w:pPr>
      <w:r w:rsidRPr="005C3046">
        <w:rPr>
          <w:rFonts w:ascii="Times New Roman" w:hAnsi="Times New Roman" w:cs="Times New Roman"/>
          <w:b/>
          <w:bCs/>
          <w:sz w:val="32"/>
          <w:szCs w:val="28"/>
        </w:rPr>
        <w:t>Receptionist</w:t>
      </w:r>
    </w:p>
    <w:p w:rsidR="00F5361C" w:rsidRPr="0099349B" w:rsidRDefault="00F5361C" w:rsidP="00F5361C">
      <w:pPr>
        <w:jc w:val="center"/>
        <w:rPr>
          <w:rFonts w:ascii="Times New Roman" w:hAnsi="Times New Roman" w:cs="Times New Roman"/>
          <w:b/>
          <w:bCs/>
          <w:sz w:val="32"/>
          <w:szCs w:val="28"/>
          <w:u w:val="single"/>
        </w:rPr>
      </w:pPr>
    </w:p>
    <w:tbl>
      <w:tblPr>
        <w:tblW w:w="10400" w:type="dxa"/>
        <w:tblCellMar>
          <w:left w:w="0" w:type="dxa"/>
          <w:right w:w="0" w:type="dxa"/>
        </w:tblCellMar>
        <w:tblLook w:val="04A0"/>
      </w:tblPr>
      <w:tblGrid>
        <w:gridCol w:w="1381"/>
        <w:gridCol w:w="1665"/>
        <w:gridCol w:w="2515"/>
        <w:gridCol w:w="1581"/>
        <w:gridCol w:w="1593"/>
        <w:gridCol w:w="1665"/>
      </w:tblGrid>
      <w:tr w:rsidR="0026581D" w:rsidRPr="0099349B" w:rsidTr="005D1C09">
        <w:trPr>
          <w:trHeight w:val="537"/>
        </w:trPr>
        <w:tc>
          <w:tcPr>
            <w:tcW w:w="1381"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b/>
                <w:bCs/>
                <w:sz w:val="24"/>
                <w:szCs w:val="24"/>
              </w:rPr>
              <w:t xml:space="preserve">Sr no </w:t>
            </w:r>
          </w:p>
        </w:tc>
        <w:tc>
          <w:tcPr>
            <w:tcW w:w="1665"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b/>
                <w:bCs/>
                <w:sz w:val="24"/>
                <w:szCs w:val="24"/>
              </w:rPr>
              <w:t xml:space="preserve">Table name </w:t>
            </w:r>
          </w:p>
        </w:tc>
        <w:tc>
          <w:tcPr>
            <w:tcW w:w="2515"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b/>
                <w:bCs/>
                <w:sz w:val="24"/>
                <w:szCs w:val="24"/>
              </w:rPr>
              <w:t xml:space="preserve">Attribute name </w:t>
            </w:r>
          </w:p>
        </w:tc>
        <w:tc>
          <w:tcPr>
            <w:tcW w:w="1581"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b/>
                <w:bCs/>
                <w:sz w:val="24"/>
                <w:szCs w:val="24"/>
              </w:rPr>
              <w:t xml:space="preserve">Data type </w:t>
            </w:r>
          </w:p>
        </w:tc>
        <w:tc>
          <w:tcPr>
            <w:tcW w:w="1593"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b/>
                <w:bCs/>
                <w:sz w:val="24"/>
                <w:szCs w:val="24"/>
              </w:rPr>
              <w:t xml:space="preserve">Required </w:t>
            </w:r>
          </w:p>
        </w:tc>
        <w:tc>
          <w:tcPr>
            <w:tcW w:w="1665" w:type="dxa"/>
            <w:tcBorders>
              <w:top w:val="single" w:sz="8" w:space="0" w:color="FFFFFF"/>
              <w:left w:val="single" w:sz="8" w:space="0" w:color="FFFFFF"/>
              <w:bottom w:val="single" w:sz="24" w:space="0" w:color="FFFFFF"/>
              <w:right w:val="single" w:sz="8" w:space="0" w:color="FFFFFF"/>
            </w:tcBorders>
            <w:shd w:val="clear" w:color="auto" w:fill="3A81BA"/>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b/>
                <w:bCs/>
                <w:sz w:val="24"/>
                <w:szCs w:val="24"/>
              </w:rPr>
              <w:t xml:space="preserve">Constraints </w:t>
            </w:r>
          </w:p>
        </w:tc>
      </w:tr>
      <w:tr w:rsidR="0026581D" w:rsidRPr="0099349B" w:rsidTr="005D1C09">
        <w:trPr>
          <w:trHeight w:val="384"/>
        </w:trPr>
        <w:tc>
          <w:tcPr>
            <w:tcW w:w="1381"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12 </w:t>
            </w:r>
          </w:p>
        </w:tc>
        <w:tc>
          <w:tcPr>
            <w:tcW w:w="1665"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 </w:t>
            </w:r>
          </w:p>
        </w:tc>
        <w:tc>
          <w:tcPr>
            <w:tcW w:w="2515"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Receptionist_id </w:t>
            </w:r>
          </w:p>
        </w:tc>
        <w:tc>
          <w:tcPr>
            <w:tcW w:w="1581"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593"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24"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PK </w:t>
            </w:r>
          </w:p>
        </w:tc>
      </w:tr>
      <w:tr w:rsidR="0026581D" w:rsidRPr="0099349B" w:rsidTr="005D1C09">
        <w:trPr>
          <w:trHeight w:val="615"/>
        </w:trPr>
        <w:tc>
          <w:tcPr>
            <w:tcW w:w="13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251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Receptionist_name </w:t>
            </w:r>
          </w:p>
        </w:tc>
        <w:tc>
          <w:tcPr>
            <w:tcW w:w="15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Varchar(30) </w:t>
            </w:r>
          </w:p>
        </w:tc>
        <w:tc>
          <w:tcPr>
            <w:tcW w:w="159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r>
      <w:tr w:rsidR="0026581D" w:rsidRPr="0099349B" w:rsidTr="005D1C09">
        <w:trPr>
          <w:trHeight w:val="384"/>
        </w:trPr>
        <w:tc>
          <w:tcPr>
            <w:tcW w:w="138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166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251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Receptionist_dob </w:t>
            </w:r>
          </w:p>
        </w:tc>
        <w:tc>
          <w:tcPr>
            <w:tcW w:w="158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date </w:t>
            </w:r>
          </w:p>
        </w:tc>
        <w:tc>
          <w:tcPr>
            <w:tcW w:w="159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r>
      <w:tr w:rsidR="0026581D" w:rsidRPr="0099349B" w:rsidTr="005D1C09">
        <w:trPr>
          <w:trHeight w:val="615"/>
        </w:trPr>
        <w:tc>
          <w:tcPr>
            <w:tcW w:w="13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251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Receptionist_gender </w:t>
            </w:r>
          </w:p>
        </w:tc>
        <w:tc>
          <w:tcPr>
            <w:tcW w:w="15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Varchar(10) </w:t>
            </w:r>
          </w:p>
        </w:tc>
        <w:tc>
          <w:tcPr>
            <w:tcW w:w="159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r>
      <w:tr w:rsidR="0026581D" w:rsidRPr="0099349B" w:rsidTr="005D1C09">
        <w:trPr>
          <w:trHeight w:val="615"/>
        </w:trPr>
        <w:tc>
          <w:tcPr>
            <w:tcW w:w="138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166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251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Receptionist_phone </w:t>
            </w:r>
          </w:p>
        </w:tc>
        <w:tc>
          <w:tcPr>
            <w:tcW w:w="158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Varchar(15) </w:t>
            </w:r>
          </w:p>
        </w:tc>
        <w:tc>
          <w:tcPr>
            <w:tcW w:w="159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r>
      <w:tr w:rsidR="0026581D" w:rsidRPr="0099349B" w:rsidTr="005D1C09">
        <w:trPr>
          <w:trHeight w:val="384"/>
        </w:trPr>
        <w:tc>
          <w:tcPr>
            <w:tcW w:w="13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251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Receptionist_city </w:t>
            </w:r>
          </w:p>
        </w:tc>
        <w:tc>
          <w:tcPr>
            <w:tcW w:w="15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Varchar(30) </w:t>
            </w:r>
          </w:p>
        </w:tc>
        <w:tc>
          <w:tcPr>
            <w:tcW w:w="159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r>
      <w:tr w:rsidR="0026581D" w:rsidRPr="0099349B" w:rsidTr="005D1C09">
        <w:trPr>
          <w:trHeight w:val="615"/>
        </w:trPr>
        <w:tc>
          <w:tcPr>
            <w:tcW w:w="138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166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251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Receptionist_address </w:t>
            </w:r>
          </w:p>
        </w:tc>
        <w:tc>
          <w:tcPr>
            <w:tcW w:w="158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Varchar(100) </w:t>
            </w:r>
          </w:p>
        </w:tc>
        <w:tc>
          <w:tcPr>
            <w:tcW w:w="159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r>
      <w:tr w:rsidR="0026581D" w:rsidRPr="0099349B" w:rsidTr="005D1C09">
        <w:trPr>
          <w:trHeight w:val="615"/>
        </w:trPr>
        <w:tc>
          <w:tcPr>
            <w:tcW w:w="13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251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Receptionist_email </w:t>
            </w:r>
          </w:p>
        </w:tc>
        <w:tc>
          <w:tcPr>
            <w:tcW w:w="15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Varchar(50) </w:t>
            </w:r>
          </w:p>
        </w:tc>
        <w:tc>
          <w:tcPr>
            <w:tcW w:w="159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r>
      <w:tr w:rsidR="0026581D" w:rsidRPr="0099349B" w:rsidTr="005D1C09">
        <w:trPr>
          <w:trHeight w:val="615"/>
        </w:trPr>
        <w:tc>
          <w:tcPr>
            <w:tcW w:w="138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166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251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Receptionist_password </w:t>
            </w:r>
          </w:p>
        </w:tc>
        <w:tc>
          <w:tcPr>
            <w:tcW w:w="158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Varchar(50) </w:t>
            </w:r>
          </w:p>
        </w:tc>
        <w:tc>
          <w:tcPr>
            <w:tcW w:w="159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r>
      <w:tr w:rsidR="0026581D" w:rsidRPr="0099349B" w:rsidTr="005D1C09">
        <w:trPr>
          <w:trHeight w:val="384"/>
        </w:trPr>
        <w:tc>
          <w:tcPr>
            <w:tcW w:w="13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251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Doj </w:t>
            </w:r>
          </w:p>
        </w:tc>
        <w:tc>
          <w:tcPr>
            <w:tcW w:w="15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timestamp </w:t>
            </w:r>
          </w:p>
        </w:tc>
        <w:tc>
          <w:tcPr>
            <w:tcW w:w="159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r>
      <w:tr w:rsidR="0026581D" w:rsidRPr="0099349B" w:rsidTr="005D1C09">
        <w:trPr>
          <w:trHeight w:val="384"/>
        </w:trPr>
        <w:tc>
          <w:tcPr>
            <w:tcW w:w="138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166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251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Receptionist_exist </w:t>
            </w:r>
          </w:p>
        </w:tc>
        <w:tc>
          <w:tcPr>
            <w:tcW w:w="1581"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Tinyint(1) </w:t>
            </w:r>
          </w:p>
        </w:tc>
        <w:tc>
          <w:tcPr>
            <w:tcW w:w="1593"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8" w:space="0" w:color="FFFFFF"/>
              <w:left w:val="single" w:sz="8" w:space="0" w:color="FFFFFF"/>
              <w:bottom w:val="single" w:sz="8" w:space="0" w:color="FFFFFF"/>
              <w:right w:val="single" w:sz="8" w:space="0" w:color="FFFFFF"/>
            </w:tcBorders>
            <w:shd w:val="clear" w:color="auto" w:fill="CED8E7"/>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r>
      <w:tr w:rsidR="0026581D" w:rsidRPr="0099349B" w:rsidTr="005D1C09">
        <w:trPr>
          <w:trHeight w:val="615"/>
        </w:trPr>
        <w:tc>
          <w:tcPr>
            <w:tcW w:w="13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c>
          <w:tcPr>
            <w:tcW w:w="251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Receptionist_capacity </w:t>
            </w:r>
          </w:p>
        </w:tc>
        <w:tc>
          <w:tcPr>
            <w:tcW w:w="1581"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Int(2) </w:t>
            </w:r>
          </w:p>
        </w:tc>
        <w:tc>
          <w:tcPr>
            <w:tcW w:w="1593"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10450" w:rsidRPr="0099349B" w:rsidRDefault="0026581D" w:rsidP="0026581D">
            <w:pPr>
              <w:rPr>
                <w:rFonts w:ascii="Times New Roman" w:hAnsi="Times New Roman" w:cs="Times New Roman"/>
                <w:sz w:val="24"/>
                <w:szCs w:val="24"/>
              </w:rPr>
            </w:pPr>
            <w:r w:rsidRPr="0099349B">
              <w:rPr>
                <w:rFonts w:ascii="Times New Roman" w:hAnsi="Times New Roman" w:cs="Times New Roman"/>
                <w:sz w:val="24"/>
                <w:szCs w:val="24"/>
              </w:rPr>
              <w:t xml:space="preserve">Yes </w:t>
            </w:r>
          </w:p>
        </w:tc>
        <w:tc>
          <w:tcPr>
            <w:tcW w:w="1665" w:type="dxa"/>
            <w:tcBorders>
              <w:top w:val="single" w:sz="8" w:space="0" w:color="FFFFFF"/>
              <w:left w:val="single" w:sz="8" w:space="0" w:color="FFFFFF"/>
              <w:bottom w:val="single" w:sz="8" w:space="0" w:color="FFFFFF"/>
              <w:right w:val="single" w:sz="8" w:space="0" w:color="FFFFFF"/>
            </w:tcBorders>
            <w:shd w:val="clear" w:color="auto" w:fill="E8EDF3"/>
            <w:tcMar>
              <w:top w:w="54" w:type="dxa"/>
              <w:left w:w="144" w:type="dxa"/>
              <w:bottom w:w="54" w:type="dxa"/>
              <w:right w:w="144" w:type="dxa"/>
            </w:tcMar>
            <w:hideMark/>
          </w:tcPr>
          <w:p w:rsidR="0026581D" w:rsidRPr="0099349B" w:rsidRDefault="0026581D" w:rsidP="0026581D">
            <w:pPr>
              <w:rPr>
                <w:rFonts w:ascii="Times New Roman" w:hAnsi="Times New Roman" w:cs="Times New Roman"/>
                <w:sz w:val="24"/>
                <w:szCs w:val="24"/>
              </w:rPr>
            </w:pPr>
          </w:p>
        </w:tc>
      </w:tr>
    </w:tbl>
    <w:p w:rsidR="00210450" w:rsidRPr="005D1C09" w:rsidRDefault="00F5361C" w:rsidP="005D1C09">
      <w:pPr>
        <w:pStyle w:val="ListParagraph"/>
        <w:numPr>
          <w:ilvl w:val="0"/>
          <w:numId w:val="29"/>
        </w:numPr>
        <w:rPr>
          <w:rFonts w:ascii="Times New Roman" w:hAnsi="Times New Roman" w:cs="Times New Roman"/>
          <w:sz w:val="24"/>
          <w:szCs w:val="24"/>
        </w:rPr>
      </w:pPr>
      <w:r w:rsidRPr="005D1C09">
        <w:rPr>
          <w:rFonts w:ascii="Times New Roman" w:hAnsi="Times New Roman" w:cs="Times New Roman"/>
          <w:sz w:val="24"/>
          <w:szCs w:val="24"/>
        </w:rPr>
        <w:t>stores receptionist details</w:t>
      </w:r>
    </w:p>
    <w:p w:rsidR="0044754A" w:rsidRPr="0099349B" w:rsidRDefault="0044754A" w:rsidP="0044754A">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210450" w:rsidRDefault="00210450" w:rsidP="00210450">
      <w:pPr>
        <w:rPr>
          <w:rFonts w:ascii="Times New Roman" w:hAnsi="Times New Roman" w:cs="Times New Roman"/>
          <w:sz w:val="24"/>
          <w:szCs w:val="24"/>
        </w:rPr>
      </w:pPr>
    </w:p>
    <w:p w:rsidR="00783BDD" w:rsidRDefault="00783BDD" w:rsidP="00210450">
      <w:pPr>
        <w:rPr>
          <w:rFonts w:ascii="Times New Roman" w:hAnsi="Times New Roman" w:cs="Times New Roman"/>
          <w:sz w:val="24"/>
          <w:szCs w:val="24"/>
        </w:rPr>
      </w:pPr>
    </w:p>
    <w:p w:rsidR="00783BDD" w:rsidRDefault="00783BDD" w:rsidP="00210450">
      <w:pPr>
        <w:rPr>
          <w:rFonts w:ascii="Times New Roman" w:hAnsi="Times New Roman" w:cs="Times New Roman"/>
          <w:sz w:val="24"/>
          <w:szCs w:val="24"/>
        </w:rPr>
      </w:pPr>
      <w:r w:rsidRPr="00783BDD">
        <w:rPr>
          <w:rFonts w:ascii="Times New Roman" w:hAnsi="Times New Roman" w:cs="Times New Roman"/>
          <w:sz w:val="24"/>
          <w:szCs w:val="24"/>
        </w:rPr>
        <w:object w:dxaOrig="7202"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69.3pt" o:ole="">
            <v:imagedata r:id="rId12" o:title=""/>
          </v:shape>
          <o:OLEObject Type="Embed" ProgID="PowerPoint.Slide.12" ShapeID="_x0000_i1025" DrawAspect="Content" ObjectID="_1583160716" r:id="rId13"/>
        </w:object>
      </w:r>
    </w:p>
    <w:p w:rsidR="00E2613D" w:rsidRDefault="00E2613D" w:rsidP="00210450">
      <w:pPr>
        <w:rPr>
          <w:rFonts w:ascii="Times New Roman" w:hAnsi="Times New Roman" w:cs="Times New Roman"/>
          <w:sz w:val="24"/>
          <w:szCs w:val="24"/>
        </w:rPr>
      </w:pPr>
    </w:p>
    <w:p w:rsidR="00A82409" w:rsidRDefault="00A82409" w:rsidP="00210450">
      <w:pPr>
        <w:pStyle w:val="ListParagraph"/>
        <w:rPr>
          <w:rFonts w:ascii="Times New Roman" w:hAnsi="Times New Roman" w:cs="Times New Roman"/>
          <w:sz w:val="24"/>
          <w:szCs w:val="24"/>
        </w:rPr>
      </w:pPr>
    </w:p>
    <w:p w:rsidR="00A82409" w:rsidRDefault="00A82409">
      <w:pPr>
        <w:rPr>
          <w:rFonts w:ascii="Times New Roman" w:hAnsi="Times New Roman" w:cs="Times New Roman"/>
          <w:sz w:val="24"/>
          <w:szCs w:val="24"/>
          <w:lang w:eastAsia="en-US"/>
        </w:rPr>
      </w:pPr>
      <w:r>
        <w:rPr>
          <w:rFonts w:ascii="Times New Roman" w:hAnsi="Times New Roman" w:cs="Times New Roman"/>
          <w:sz w:val="24"/>
          <w:szCs w:val="24"/>
        </w:rPr>
        <w:br w:type="page"/>
      </w:r>
    </w:p>
    <w:p w:rsidR="00A82409" w:rsidRPr="0099349B" w:rsidRDefault="00A82409" w:rsidP="00A82409">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pPr>
        <w:rPr>
          <w:rFonts w:ascii="Times New Roman" w:hAnsi="Times New Roman" w:cs="Times New Roman"/>
          <w:sz w:val="24"/>
          <w:szCs w:val="24"/>
        </w:rPr>
      </w:pPr>
    </w:p>
    <w:p w:rsidR="00783BDD" w:rsidRDefault="00783BDD">
      <w:pPr>
        <w:rPr>
          <w:rFonts w:ascii="Times New Roman" w:hAnsi="Times New Roman" w:cs="Times New Roman"/>
          <w:sz w:val="24"/>
          <w:szCs w:val="24"/>
        </w:rPr>
      </w:pPr>
    </w:p>
    <w:p w:rsidR="00783BDD" w:rsidRDefault="00783BDD">
      <w:pPr>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26" type="#_x0000_t75" style="width:5in;height:269.3pt" o:ole="">
            <v:imagedata r:id="rId14" o:title=""/>
          </v:shape>
          <o:OLEObject Type="Embed" ProgID="PowerPoint.Slide.12" ShapeID="_x0000_i1026" DrawAspect="Content" ObjectID="_1583160717" r:id="rId15"/>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F47F22" w:rsidRPr="0099349B" w:rsidRDefault="00F47F22" w:rsidP="00F47F22">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4973C8" w:rsidRPr="0099349B" w:rsidRDefault="00783BDD" w:rsidP="004973C8">
      <w:pPr>
        <w:pStyle w:val="Heading1"/>
        <w:rPr>
          <w:rFonts w:ascii="Times New Roman" w:hAnsi="Times New Roman" w:cs="Times New Roman"/>
          <w:sz w:val="32"/>
          <w:szCs w:val="32"/>
        </w:rPr>
      </w:pPr>
      <w:r w:rsidRPr="00783BDD">
        <w:rPr>
          <w:rFonts w:ascii="Times New Roman" w:hAnsi="Times New Roman" w:cs="Times New Roman"/>
          <w:sz w:val="24"/>
          <w:szCs w:val="24"/>
        </w:rPr>
        <w:object w:dxaOrig="7202" w:dyaOrig="5390">
          <v:shape id="_x0000_i1027" type="#_x0000_t75" style="width:5in;height:269.3pt" o:ole="">
            <v:imagedata r:id="rId16" o:title=""/>
          </v:shape>
          <o:OLEObject Type="Embed" ProgID="PowerPoint.Slide.12" ShapeID="_x0000_i1027" DrawAspect="Content" ObjectID="_1583160718" r:id="rId17"/>
        </w:object>
      </w:r>
      <w:r w:rsidR="00F47F22">
        <w:rPr>
          <w:rFonts w:ascii="Times New Roman" w:hAnsi="Times New Roman" w:cs="Times New Roman"/>
          <w:sz w:val="24"/>
          <w:szCs w:val="24"/>
        </w:rPr>
        <w:br w:type="page"/>
      </w:r>
      <w:r w:rsidR="004973C8">
        <w:rPr>
          <w:rFonts w:ascii="Times New Roman" w:hAnsi="Times New Roman" w:cs="Times New Roman"/>
          <w:sz w:val="32"/>
          <w:szCs w:val="32"/>
        </w:rPr>
        <w:lastRenderedPageBreak/>
        <w:t>9.</w:t>
      </w:r>
      <w:r w:rsidR="004973C8">
        <w:rPr>
          <w:rFonts w:ascii="Times New Roman" w:hAnsi="Times New Roman" w:cs="Times New Roman"/>
          <w:sz w:val="32"/>
          <w:szCs w:val="32"/>
        </w:rPr>
        <w:tab/>
        <w:t>screen  layout</w:t>
      </w:r>
    </w:p>
    <w:p w:rsidR="00F47F22" w:rsidRPr="004973C8" w:rsidRDefault="00F47F22" w:rsidP="004973C8">
      <w:pPr>
        <w:rPr>
          <w:rFonts w:ascii="Times New Roman" w:hAnsi="Times New Roman" w:cs="Times New Roman"/>
          <w:sz w:val="24"/>
          <w:szCs w:val="24"/>
          <w:lang w:eastAsia="en-US"/>
        </w:rPr>
      </w:pPr>
    </w:p>
    <w:p w:rsidR="00F47F22" w:rsidRDefault="00F47F22">
      <w:pPr>
        <w:rPr>
          <w:rFonts w:ascii="Times New Roman" w:hAnsi="Times New Roman" w:cs="Times New Roman"/>
          <w:sz w:val="24"/>
          <w:szCs w:val="24"/>
          <w:lang w:eastAsia="en-US"/>
        </w:rPr>
      </w:pPr>
    </w:p>
    <w:p w:rsidR="00F47F22"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28" type="#_x0000_t75" style="width:5in;height:269.3pt" o:ole="">
            <v:imagedata r:id="rId18" o:title=""/>
          </v:shape>
          <o:OLEObject Type="Embed" ProgID="PowerPoint.Slide.12" ShapeID="_x0000_i1028" DrawAspect="Content" ObjectID="_1583160719" r:id="rId19"/>
        </w:object>
      </w: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F47F22" w:rsidRPr="0099349B" w:rsidRDefault="00F47F22" w:rsidP="00F47F22">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F47F22" w:rsidRDefault="00783BDD">
      <w:pPr>
        <w:rPr>
          <w:rFonts w:ascii="Times New Roman" w:hAnsi="Times New Roman" w:cs="Times New Roman"/>
          <w:sz w:val="24"/>
          <w:szCs w:val="24"/>
          <w:lang w:eastAsia="en-US"/>
        </w:rPr>
      </w:pPr>
      <w:r w:rsidRPr="00783BDD">
        <w:rPr>
          <w:rFonts w:ascii="Times New Roman" w:hAnsi="Times New Roman" w:cs="Times New Roman"/>
          <w:sz w:val="24"/>
          <w:szCs w:val="24"/>
        </w:rPr>
        <w:object w:dxaOrig="7202" w:dyaOrig="5390">
          <v:shape id="_x0000_i1029" type="#_x0000_t75" style="width:5in;height:269.3pt" o:ole="">
            <v:imagedata r:id="rId20" o:title=""/>
          </v:shape>
          <o:OLEObject Type="Embed" ProgID="PowerPoint.Slide.12" ShapeID="_x0000_i1029" DrawAspect="Content" ObjectID="_1583160720" r:id="rId21"/>
        </w:object>
      </w:r>
      <w:r w:rsidR="00F47F22">
        <w:rPr>
          <w:rFonts w:ascii="Times New Roman" w:hAnsi="Times New Roman" w:cs="Times New Roman"/>
          <w:sz w:val="24"/>
          <w:szCs w:val="24"/>
        </w:rPr>
        <w:br w:type="page"/>
      </w:r>
    </w:p>
    <w:p w:rsidR="00F47F22" w:rsidRPr="0099349B" w:rsidRDefault="00F47F22" w:rsidP="00F47F22">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F47F22" w:rsidRDefault="00783BDD">
      <w:pPr>
        <w:rPr>
          <w:rFonts w:ascii="Times New Roman" w:hAnsi="Times New Roman" w:cs="Times New Roman"/>
          <w:sz w:val="24"/>
          <w:szCs w:val="24"/>
          <w:lang w:eastAsia="en-US"/>
        </w:rPr>
      </w:pPr>
      <w:r w:rsidRPr="00783BDD">
        <w:rPr>
          <w:rFonts w:ascii="Times New Roman" w:hAnsi="Times New Roman" w:cs="Times New Roman"/>
          <w:sz w:val="24"/>
          <w:szCs w:val="24"/>
          <w:lang w:eastAsia="en-US"/>
        </w:rPr>
        <w:object w:dxaOrig="7202" w:dyaOrig="5390">
          <v:shape id="_x0000_i1030" type="#_x0000_t75" style="width:5in;height:269.3pt" o:ole="">
            <v:imagedata r:id="rId22" o:title=""/>
          </v:shape>
          <o:OLEObject Type="Embed" ProgID="PowerPoint.Slide.12" ShapeID="_x0000_i1030" DrawAspect="Content" ObjectID="_1583160721" r:id="rId23"/>
        </w:object>
      </w:r>
    </w:p>
    <w:p w:rsidR="00F47F22" w:rsidRDefault="00F47F22" w:rsidP="00210450">
      <w:pPr>
        <w:pStyle w:val="ListParagraph"/>
        <w:rPr>
          <w:rFonts w:ascii="Times New Roman" w:hAnsi="Times New Roman" w:cs="Times New Roman"/>
          <w:sz w:val="24"/>
          <w:szCs w:val="24"/>
        </w:rPr>
      </w:pP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31" type="#_x0000_t75" style="width:5in;height:269.3pt" o:ole="">
            <v:imagedata r:id="rId24" o:title=""/>
          </v:shape>
          <o:OLEObject Type="Embed" ProgID="PowerPoint.Slide.12" ShapeID="_x0000_i1031" DrawAspect="Content" ObjectID="_1583160722" r:id="rId25"/>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pPr>
        <w:rPr>
          <w:rFonts w:ascii="Times New Roman" w:hAnsi="Times New Roman" w:cs="Times New Roman"/>
          <w:sz w:val="24"/>
          <w:szCs w:val="24"/>
        </w:rPr>
      </w:pPr>
    </w:p>
    <w:p w:rsidR="00F47F22" w:rsidRDefault="00783BDD">
      <w:pPr>
        <w:rPr>
          <w:rFonts w:ascii="Times New Roman" w:hAnsi="Times New Roman" w:cs="Times New Roman"/>
          <w:sz w:val="24"/>
          <w:szCs w:val="24"/>
          <w:lang w:eastAsia="en-US"/>
        </w:rPr>
      </w:pPr>
      <w:r w:rsidRPr="00783BDD">
        <w:rPr>
          <w:rFonts w:ascii="Times New Roman" w:hAnsi="Times New Roman" w:cs="Times New Roman"/>
          <w:sz w:val="24"/>
          <w:szCs w:val="24"/>
        </w:rPr>
        <w:object w:dxaOrig="7202" w:dyaOrig="5390">
          <v:shape id="_x0000_i1032" type="#_x0000_t75" style="width:5in;height:269.3pt" o:ole="">
            <v:imagedata r:id="rId26" o:title=""/>
          </v:shape>
          <o:OLEObject Type="Embed" ProgID="PowerPoint.Slide.12" ShapeID="_x0000_i1032" DrawAspect="Content" ObjectID="_1583160723" r:id="rId27"/>
        </w:object>
      </w:r>
      <w:r w:rsidR="00F47F22">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33" type="#_x0000_t75" style="width:5in;height:269.3pt" o:ole="">
            <v:imagedata r:id="rId28" o:title=""/>
          </v:shape>
          <o:OLEObject Type="Embed" ProgID="PowerPoint.Slide.12" ShapeID="_x0000_i1033" DrawAspect="Content" ObjectID="_1583160724" r:id="rId29"/>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34" type="#_x0000_t75" style="width:5in;height:269.3pt" o:ole="">
            <v:imagedata r:id="rId30" o:title=""/>
          </v:shape>
          <o:OLEObject Type="Embed" ProgID="PowerPoint.Slide.12" ShapeID="_x0000_i1034" DrawAspect="Content" ObjectID="_1583160725" r:id="rId31"/>
        </w:object>
      </w: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35" type="#_x0000_t75" style="width:5in;height:269.3pt" o:ole="">
            <v:imagedata r:id="rId32" o:title=""/>
          </v:shape>
          <o:OLEObject Type="Embed" ProgID="PowerPoint.Slide.12" ShapeID="_x0000_i1035" DrawAspect="Content" ObjectID="_1583160726" r:id="rId33"/>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36" type="#_x0000_t75" style="width:5in;height:269.3pt" o:ole="">
            <v:imagedata r:id="rId34" o:title=""/>
          </v:shape>
          <o:OLEObject Type="Embed" ProgID="PowerPoint.Slide.12" ShapeID="_x0000_i1036" DrawAspect="Content" ObjectID="_1583160727" r:id="rId35"/>
        </w:object>
      </w:r>
    </w:p>
    <w:p w:rsidR="00783BDD" w:rsidRDefault="00783BDD" w:rsidP="00210450">
      <w:pPr>
        <w:pStyle w:val="ListParagraph"/>
        <w:rPr>
          <w:rFonts w:ascii="Times New Roman" w:hAnsi="Times New Roman" w:cs="Times New Roman"/>
          <w:sz w:val="24"/>
          <w:szCs w:val="24"/>
        </w:rPr>
      </w:pP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37" type="#_x0000_t75" style="width:5in;height:269.3pt" o:ole="">
            <v:imagedata r:id="rId36" o:title=""/>
          </v:shape>
          <o:OLEObject Type="Embed" ProgID="PowerPoint.Slide.12" ShapeID="_x0000_i1037" DrawAspect="Content" ObjectID="_1583160728" r:id="rId37"/>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38" type="#_x0000_t75" style="width:5in;height:269.3pt" o:ole="">
            <v:imagedata r:id="rId38" o:title=""/>
          </v:shape>
          <o:OLEObject Type="Embed" ProgID="PowerPoint.Slide.12" ShapeID="_x0000_i1038" DrawAspect="Content" ObjectID="_1583160729" r:id="rId39"/>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39" type="#_x0000_t75" style="width:5in;height:269.3pt" o:ole="">
            <v:imagedata r:id="rId40" o:title=""/>
          </v:shape>
          <o:OLEObject Type="Embed" ProgID="PowerPoint.Slide.12" ShapeID="_x0000_i1039" DrawAspect="Content" ObjectID="_1583160730" r:id="rId41"/>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40" type="#_x0000_t75" style="width:5in;height:269.3pt" o:ole="">
            <v:imagedata r:id="rId42" o:title=""/>
          </v:shape>
          <o:OLEObject Type="Embed" ProgID="PowerPoint.Slide.12" ShapeID="_x0000_i1040" DrawAspect="Content" ObjectID="_1583160731" r:id="rId43"/>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41" type="#_x0000_t75" style="width:5in;height:269.3pt" o:ole="">
            <v:imagedata r:id="rId44" o:title=""/>
          </v:shape>
          <o:OLEObject Type="Embed" ProgID="PowerPoint.Slide.12" ShapeID="_x0000_i1041" DrawAspect="Content" ObjectID="_1583160732" r:id="rId45"/>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42" type="#_x0000_t75" style="width:5in;height:269.3pt" o:ole="">
            <v:imagedata r:id="rId46" o:title=""/>
          </v:shape>
          <o:OLEObject Type="Embed" ProgID="PowerPoint.Slide.12" ShapeID="_x0000_i1042" DrawAspect="Content" ObjectID="_1583160733" r:id="rId47"/>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F47F22" w:rsidRDefault="00783BDD">
      <w:pPr>
        <w:rPr>
          <w:rFonts w:ascii="Times New Roman" w:hAnsi="Times New Roman" w:cs="Times New Roman"/>
          <w:sz w:val="24"/>
          <w:szCs w:val="24"/>
          <w:lang w:eastAsia="en-US"/>
        </w:rPr>
      </w:pPr>
      <w:r w:rsidRPr="00783BDD">
        <w:rPr>
          <w:rFonts w:ascii="Times New Roman" w:hAnsi="Times New Roman" w:cs="Times New Roman"/>
          <w:sz w:val="24"/>
          <w:szCs w:val="24"/>
          <w:lang w:eastAsia="en-US"/>
        </w:rPr>
        <w:object w:dxaOrig="7202" w:dyaOrig="5390">
          <v:shape id="_x0000_i1043" type="#_x0000_t75" style="width:5in;height:269.3pt" o:ole="">
            <v:imagedata r:id="rId48" o:title=""/>
          </v:shape>
          <o:OLEObject Type="Embed" ProgID="PowerPoint.Slide.12" ShapeID="_x0000_i1043" DrawAspect="Content" ObjectID="_1583160734" r:id="rId49"/>
        </w:object>
      </w:r>
    </w:p>
    <w:p w:rsidR="00F47F22" w:rsidRDefault="00F47F22" w:rsidP="00210450">
      <w:pPr>
        <w:pStyle w:val="ListParagraph"/>
        <w:rPr>
          <w:rFonts w:ascii="Times New Roman" w:hAnsi="Times New Roman" w:cs="Times New Roman"/>
          <w:sz w:val="24"/>
          <w:szCs w:val="24"/>
        </w:rPr>
      </w:pP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CE6778" w:rsidRPr="0099349B" w:rsidRDefault="00CE6778" w:rsidP="00CE6778">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44" type="#_x0000_t75" style="width:5in;height:269.3pt" o:ole="">
            <v:imagedata r:id="rId50" o:title=""/>
          </v:shape>
          <o:OLEObject Type="Embed" ProgID="PowerPoint.Slide.12" ShapeID="_x0000_i1044" DrawAspect="Content" ObjectID="_1583160735" r:id="rId51"/>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EA5925" w:rsidRPr="0099349B" w:rsidRDefault="00EA5925" w:rsidP="00EA5925">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45" type="#_x0000_t75" style="width:5in;height:269.3pt" o:ole="">
            <v:imagedata r:id="rId52" o:title=""/>
          </v:shape>
          <o:OLEObject Type="Embed" ProgID="PowerPoint.Slide.12" ShapeID="_x0000_i1045" DrawAspect="Content" ObjectID="_1583160736" r:id="rId53"/>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EA5925" w:rsidRPr="0099349B" w:rsidRDefault="00EA5925" w:rsidP="00EA5925">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46" type="#_x0000_t75" style="width:5in;height:269.3pt" o:ole="">
            <v:imagedata r:id="rId54" o:title=""/>
          </v:shape>
          <o:OLEObject Type="Embed" ProgID="PowerPoint.Slide.12" ShapeID="_x0000_i1046" DrawAspect="Content" ObjectID="_1583160737" r:id="rId55"/>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EA5925" w:rsidRPr="0099349B" w:rsidRDefault="00EA5925" w:rsidP="00EA5925">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47" type="#_x0000_t75" style="width:5in;height:269.3pt" o:ole="">
            <v:imagedata r:id="rId56" o:title=""/>
          </v:shape>
          <o:OLEObject Type="Embed" ProgID="PowerPoint.Slide.12" ShapeID="_x0000_i1047" DrawAspect="Content" ObjectID="_1583160738" r:id="rId57"/>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EA5925" w:rsidRPr="0099349B" w:rsidRDefault="00EA5925" w:rsidP="00EA5925">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F47F22" w:rsidRDefault="00783BDD">
      <w:pPr>
        <w:rPr>
          <w:rFonts w:ascii="Times New Roman" w:hAnsi="Times New Roman" w:cs="Times New Roman"/>
          <w:sz w:val="24"/>
          <w:szCs w:val="24"/>
          <w:lang w:eastAsia="en-US"/>
        </w:rPr>
      </w:pPr>
      <w:r w:rsidRPr="00783BDD">
        <w:rPr>
          <w:rFonts w:ascii="Times New Roman" w:hAnsi="Times New Roman" w:cs="Times New Roman"/>
          <w:sz w:val="24"/>
          <w:szCs w:val="24"/>
          <w:lang w:eastAsia="en-US"/>
        </w:rPr>
        <w:object w:dxaOrig="7202" w:dyaOrig="5390">
          <v:shape id="_x0000_i1048" type="#_x0000_t75" style="width:5in;height:269.3pt" o:ole="">
            <v:imagedata r:id="rId58" o:title=""/>
          </v:shape>
          <o:OLEObject Type="Embed" ProgID="PowerPoint.Slide.12" ShapeID="_x0000_i1048" DrawAspect="Content" ObjectID="_1583160739" r:id="rId59"/>
        </w:object>
      </w:r>
    </w:p>
    <w:p w:rsidR="00F47F22" w:rsidRDefault="00F47F22" w:rsidP="00210450">
      <w:pPr>
        <w:pStyle w:val="ListParagraph"/>
        <w:rPr>
          <w:rFonts w:ascii="Times New Roman" w:hAnsi="Times New Roman" w:cs="Times New Roman"/>
          <w:sz w:val="24"/>
          <w:szCs w:val="24"/>
        </w:rPr>
      </w:pP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EA5925" w:rsidRPr="0099349B" w:rsidRDefault="00EA5925" w:rsidP="00EA5925">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783BDD"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49" type="#_x0000_t75" style="width:5in;height:269.3pt" o:ole="">
            <v:imagedata r:id="rId60" o:title=""/>
          </v:shape>
          <o:OLEObject Type="Embed" ProgID="PowerPoint.Slide.12" ShapeID="_x0000_i1049" DrawAspect="Content" ObjectID="_1583160740" r:id="rId61"/>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EA5925" w:rsidRPr="0099349B" w:rsidRDefault="00EA5925" w:rsidP="00EA5925">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83BDD" w:rsidRDefault="00FC162F" w:rsidP="00210450">
      <w:pPr>
        <w:pStyle w:val="ListParagraph"/>
        <w:rPr>
          <w:rFonts w:ascii="Times New Roman" w:hAnsi="Times New Roman" w:cs="Times New Roman"/>
          <w:sz w:val="24"/>
          <w:szCs w:val="24"/>
        </w:rPr>
      </w:pPr>
      <w:r w:rsidRPr="00783BDD">
        <w:rPr>
          <w:rFonts w:ascii="Times New Roman" w:hAnsi="Times New Roman" w:cs="Times New Roman"/>
          <w:sz w:val="24"/>
          <w:szCs w:val="24"/>
        </w:rPr>
        <w:object w:dxaOrig="7202" w:dyaOrig="5390">
          <v:shape id="_x0000_i1061" type="#_x0000_t75" style="width:494.65pt;height:427.3pt" o:ole="">
            <v:imagedata r:id="rId62" o:title=""/>
          </v:shape>
          <o:OLEObject Type="Embed" ProgID="PowerPoint.Slide.12" ShapeID="_x0000_i1061" DrawAspect="Content" ObjectID="_1583160741" r:id="rId63"/>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BA63F7" w:rsidRPr="0099349B" w:rsidRDefault="00BA63F7" w:rsidP="00BA63F7">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76537D" w:rsidRPr="00783BDD" w:rsidRDefault="00FC162F" w:rsidP="00783BDD">
      <w:pPr>
        <w:rPr>
          <w:rFonts w:ascii="Times New Roman" w:hAnsi="Times New Roman" w:cs="Times New Roman"/>
          <w:sz w:val="24"/>
          <w:szCs w:val="24"/>
          <w:lang w:eastAsia="en-US"/>
        </w:rPr>
      </w:pPr>
      <w:r w:rsidRPr="00783BDD">
        <w:rPr>
          <w:rFonts w:ascii="Times New Roman" w:hAnsi="Times New Roman" w:cs="Times New Roman"/>
          <w:sz w:val="24"/>
          <w:szCs w:val="24"/>
          <w:lang w:eastAsia="en-US"/>
        </w:rPr>
        <w:object w:dxaOrig="7202" w:dyaOrig="5390">
          <v:shape id="_x0000_i1062" type="#_x0000_t75" style="width:464.75pt;height:269.3pt" o:ole="">
            <v:imagedata r:id="rId64" o:title=""/>
          </v:shape>
          <o:OLEObject Type="Embed" ProgID="PowerPoint.Slide.12" ShapeID="_x0000_i1062" DrawAspect="Content" ObjectID="_1583160742" r:id="rId65"/>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76537D" w:rsidRPr="0099349B" w:rsidRDefault="0076537D" w:rsidP="0076537D">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530CBA" w:rsidRDefault="00530CBA" w:rsidP="00210450">
      <w:pPr>
        <w:pStyle w:val="ListParagraph"/>
        <w:rPr>
          <w:rFonts w:ascii="Times New Roman" w:hAnsi="Times New Roman" w:cs="Times New Roman"/>
          <w:sz w:val="24"/>
          <w:szCs w:val="24"/>
        </w:rPr>
      </w:pPr>
    </w:p>
    <w:p w:rsidR="00530CBA" w:rsidRDefault="00530CBA" w:rsidP="00210450">
      <w:pPr>
        <w:pStyle w:val="ListParagraph"/>
        <w:rPr>
          <w:rFonts w:ascii="Times New Roman" w:hAnsi="Times New Roman" w:cs="Times New Roman"/>
          <w:sz w:val="24"/>
          <w:szCs w:val="24"/>
        </w:rPr>
      </w:pPr>
      <w:r w:rsidRPr="00530CBA">
        <w:rPr>
          <w:rFonts w:ascii="Times New Roman" w:hAnsi="Times New Roman" w:cs="Times New Roman"/>
          <w:sz w:val="24"/>
          <w:szCs w:val="24"/>
        </w:rPr>
        <w:object w:dxaOrig="7202" w:dyaOrig="5390">
          <v:shape id="_x0000_i1050" type="#_x0000_t75" style="width:5in;height:269.3pt" o:ole="">
            <v:imagedata r:id="rId66" o:title=""/>
          </v:shape>
          <o:OLEObject Type="Embed" ProgID="PowerPoint.Slide.12" ShapeID="_x0000_i1050" DrawAspect="Content" ObjectID="_1583160743" r:id="rId67"/>
        </w:object>
      </w: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76537D" w:rsidRPr="0099349B" w:rsidRDefault="0076537D" w:rsidP="0076537D">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F47F22" w:rsidRDefault="00530CBA">
      <w:pPr>
        <w:rPr>
          <w:rFonts w:ascii="Times New Roman" w:hAnsi="Times New Roman" w:cs="Times New Roman"/>
          <w:sz w:val="24"/>
          <w:szCs w:val="24"/>
          <w:lang w:eastAsia="en-US"/>
        </w:rPr>
      </w:pPr>
      <w:r w:rsidRPr="00530CBA">
        <w:rPr>
          <w:rFonts w:ascii="Times New Roman" w:hAnsi="Times New Roman" w:cs="Times New Roman"/>
          <w:sz w:val="24"/>
          <w:szCs w:val="24"/>
          <w:lang w:eastAsia="en-US"/>
        </w:rPr>
        <w:object w:dxaOrig="7202" w:dyaOrig="5390">
          <v:shape id="_x0000_i1051" type="#_x0000_t75" style="width:5in;height:269.3pt" o:ole="">
            <v:imagedata r:id="rId68" o:title=""/>
          </v:shape>
          <o:OLEObject Type="Embed" ProgID="PowerPoint.Slide.12" ShapeID="_x0000_i1051" DrawAspect="Content" ObjectID="_1583160744" r:id="rId69"/>
        </w:object>
      </w:r>
    </w:p>
    <w:p w:rsidR="00F47F22" w:rsidRDefault="00F47F22" w:rsidP="00210450">
      <w:pPr>
        <w:pStyle w:val="ListParagraph"/>
        <w:rPr>
          <w:rFonts w:ascii="Times New Roman" w:hAnsi="Times New Roman" w:cs="Times New Roman"/>
          <w:sz w:val="24"/>
          <w:szCs w:val="24"/>
        </w:rPr>
      </w:pP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76537D" w:rsidRPr="0099349B" w:rsidRDefault="0076537D" w:rsidP="0076537D">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F47F22" w:rsidRDefault="00F47F22" w:rsidP="00210450">
      <w:pPr>
        <w:pStyle w:val="ListParagraph"/>
        <w:rPr>
          <w:rFonts w:ascii="Times New Roman" w:hAnsi="Times New Roman" w:cs="Times New Roman"/>
          <w:sz w:val="24"/>
          <w:szCs w:val="24"/>
        </w:rPr>
      </w:pPr>
    </w:p>
    <w:p w:rsidR="004973C8" w:rsidRPr="0099349B" w:rsidRDefault="00530CBA" w:rsidP="004973C8">
      <w:pPr>
        <w:pStyle w:val="Heading1"/>
        <w:rPr>
          <w:rFonts w:ascii="Times New Roman" w:hAnsi="Times New Roman" w:cs="Times New Roman"/>
          <w:sz w:val="32"/>
          <w:szCs w:val="32"/>
        </w:rPr>
      </w:pPr>
      <w:r w:rsidRPr="00530CBA">
        <w:rPr>
          <w:rFonts w:ascii="Times New Roman" w:hAnsi="Times New Roman" w:cs="Times New Roman"/>
          <w:sz w:val="24"/>
          <w:szCs w:val="24"/>
        </w:rPr>
        <w:object w:dxaOrig="7202" w:dyaOrig="5390">
          <v:shape id="_x0000_i1052" type="#_x0000_t75" style="width:5in;height:269.3pt" o:ole="">
            <v:imagedata r:id="rId70" o:title=""/>
          </v:shape>
          <o:OLEObject Type="Embed" ProgID="PowerPoint.Slide.12" ShapeID="_x0000_i1052" DrawAspect="Content" ObjectID="_1583160745" r:id="rId71"/>
        </w:object>
      </w:r>
      <w:r w:rsidR="004973C8">
        <w:rPr>
          <w:rFonts w:ascii="Times New Roman" w:hAnsi="Times New Roman" w:cs="Times New Roman"/>
          <w:sz w:val="24"/>
          <w:szCs w:val="24"/>
        </w:rPr>
        <w:t xml:space="preserve"> </w:t>
      </w:r>
      <w:r w:rsidR="00F47F22">
        <w:rPr>
          <w:rFonts w:ascii="Times New Roman" w:hAnsi="Times New Roman" w:cs="Times New Roman"/>
          <w:sz w:val="24"/>
          <w:szCs w:val="24"/>
        </w:rPr>
        <w:br w:type="page"/>
      </w:r>
      <w:r w:rsidR="004973C8">
        <w:rPr>
          <w:rFonts w:ascii="Times New Roman" w:hAnsi="Times New Roman" w:cs="Times New Roman"/>
          <w:sz w:val="32"/>
          <w:szCs w:val="32"/>
        </w:rPr>
        <w:lastRenderedPageBreak/>
        <w:t>9.</w:t>
      </w:r>
      <w:r w:rsidR="004973C8">
        <w:rPr>
          <w:rFonts w:ascii="Times New Roman" w:hAnsi="Times New Roman" w:cs="Times New Roman"/>
          <w:sz w:val="32"/>
          <w:szCs w:val="32"/>
        </w:rPr>
        <w:tab/>
        <w:t>screen  layout</w:t>
      </w:r>
    </w:p>
    <w:p w:rsidR="00540CDC" w:rsidRPr="004973C8" w:rsidRDefault="00540CDC" w:rsidP="004973C8">
      <w:pPr>
        <w:rPr>
          <w:rFonts w:ascii="Times New Roman" w:hAnsi="Times New Roman" w:cs="Times New Roman"/>
          <w:sz w:val="24"/>
          <w:szCs w:val="24"/>
          <w:lang w:eastAsia="en-US"/>
        </w:rPr>
      </w:pPr>
    </w:p>
    <w:p w:rsidR="00530CBA" w:rsidRDefault="00530CBA" w:rsidP="00540CDC">
      <w:pPr>
        <w:rPr>
          <w:rFonts w:ascii="Times New Roman" w:hAnsi="Times New Roman" w:cs="Times New Roman"/>
          <w:sz w:val="24"/>
          <w:szCs w:val="24"/>
          <w:lang w:eastAsia="en-US"/>
        </w:rPr>
      </w:pPr>
    </w:p>
    <w:p w:rsidR="00530CBA" w:rsidRDefault="00530CBA" w:rsidP="00540CDC">
      <w:pPr>
        <w:rPr>
          <w:rFonts w:ascii="Times New Roman" w:hAnsi="Times New Roman" w:cs="Times New Roman"/>
          <w:sz w:val="24"/>
          <w:szCs w:val="24"/>
          <w:lang w:eastAsia="en-US"/>
        </w:rPr>
      </w:pPr>
    </w:p>
    <w:p w:rsidR="00F47F22" w:rsidRDefault="00530CBA" w:rsidP="00540CDC">
      <w:pPr>
        <w:rPr>
          <w:rFonts w:ascii="Times New Roman" w:hAnsi="Times New Roman" w:cs="Times New Roman"/>
          <w:sz w:val="24"/>
          <w:szCs w:val="24"/>
          <w:lang w:eastAsia="en-US"/>
        </w:rPr>
      </w:pPr>
      <w:r w:rsidRPr="00530CBA">
        <w:rPr>
          <w:rFonts w:ascii="Times New Roman" w:hAnsi="Times New Roman" w:cs="Times New Roman"/>
          <w:sz w:val="24"/>
          <w:szCs w:val="24"/>
          <w:lang w:eastAsia="en-US"/>
        </w:rPr>
        <w:object w:dxaOrig="7202" w:dyaOrig="5390">
          <v:shape id="_x0000_i1053" type="#_x0000_t75" style="width:5in;height:269.3pt" o:ole="">
            <v:imagedata r:id="rId72" o:title=""/>
          </v:shape>
          <o:OLEObject Type="Embed" ProgID="PowerPoint.Slide.12" ShapeID="_x0000_i1053" DrawAspect="Content" ObjectID="_1583160746" r:id="rId73"/>
        </w:object>
      </w:r>
    </w:p>
    <w:p w:rsidR="00530CBA" w:rsidRPr="00540CDC" w:rsidRDefault="00530CBA" w:rsidP="00540CDC">
      <w:pPr>
        <w:rPr>
          <w:rFonts w:ascii="Times New Roman" w:hAnsi="Times New Roman" w:cs="Times New Roman"/>
          <w:sz w:val="24"/>
          <w:szCs w:val="24"/>
          <w:lang w:eastAsia="en-US"/>
        </w:rPr>
      </w:pPr>
    </w:p>
    <w:p w:rsidR="00F47F22" w:rsidRDefault="00F47F22" w:rsidP="00210450">
      <w:pPr>
        <w:pStyle w:val="ListParagraph"/>
        <w:rPr>
          <w:rFonts w:ascii="Times New Roman" w:hAnsi="Times New Roman" w:cs="Times New Roman"/>
          <w:sz w:val="24"/>
          <w:szCs w:val="24"/>
        </w:rPr>
      </w:pPr>
    </w:p>
    <w:p w:rsidR="00F47F22" w:rsidRDefault="00F47F22">
      <w:pPr>
        <w:rPr>
          <w:rFonts w:ascii="Times New Roman" w:hAnsi="Times New Roman" w:cs="Times New Roman"/>
          <w:sz w:val="24"/>
          <w:szCs w:val="24"/>
          <w:lang w:eastAsia="en-US"/>
        </w:rPr>
      </w:pPr>
      <w:r>
        <w:rPr>
          <w:rFonts w:ascii="Times New Roman" w:hAnsi="Times New Roman" w:cs="Times New Roman"/>
          <w:sz w:val="24"/>
          <w:szCs w:val="24"/>
        </w:rPr>
        <w:br w:type="page"/>
      </w:r>
    </w:p>
    <w:p w:rsidR="00540CDC" w:rsidRPr="0099349B" w:rsidRDefault="00540CDC" w:rsidP="00540CDC">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8425BB" w:rsidRDefault="008425BB" w:rsidP="00210450">
      <w:pPr>
        <w:pStyle w:val="ListParagraph"/>
        <w:rPr>
          <w:rFonts w:ascii="Times New Roman" w:hAnsi="Times New Roman" w:cs="Times New Roman"/>
          <w:sz w:val="24"/>
          <w:szCs w:val="24"/>
        </w:rPr>
      </w:pPr>
    </w:p>
    <w:p w:rsidR="00530CBA" w:rsidRDefault="00530CBA" w:rsidP="00210450">
      <w:pPr>
        <w:pStyle w:val="ListParagraph"/>
        <w:rPr>
          <w:rFonts w:ascii="Times New Roman" w:hAnsi="Times New Roman" w:cs="Times New Roman"/>
          <w:sz w:val="24"/>
          <w:szCs w:val="24"/>
        </w:rPr>
      </w:pPr>
      <w:r w:rsidRPr="00530CBA">
        <w:rPr>
          <w:rFonts w:ascii="Times New Roman" w:hAnsi="Times New Roman" w:cs="Times New Roman"/>
          <w:sz w:val="24"/>
          <w:szCs w:val="24"/>
        </w:rPr>
        <w:object w:dxaOrig="7202" w:dyaOrig="5390">
          <v:shape id="_x0000_i1054" type="#_x0000_t75" style="width:5in;height:269.3pt" o:ole="">
            <v:imagedata r:id="rId74" o:title=""/>
          </v:shape>
          <o:OLEObject Type="Embed" ProgID="PowerPoint.Slide.12" ShapeID="_x0000_i1054" DrawAspect="Content" ObjectID="_1583160747" r:id="rId75"/>
        </w:object>
      </w:r>
    </w:p>
    <w:p w:rsidR="00530CBA" w:rsidRDefault="00530CBA">
      <w:pPr>
        <w:rPr>
          <w:rFonts w:ascii="Times New Roman" w:hAnsi="Times New Roman" w:cs="Times New Roman"/>
          <w:sz w:val="24"/>
          <w:szCs w:val="24"/>
        </w:rPr>
      </w:pPr>
      <w:r>
        <w:rPr>
          <w:rFonts w:ascii="Times New Roman" w:hAnsi="Times New Roman" w:cs="Times New Roman"/>
          <w:sz w:val="24"/>
          <w:szCs w:val="24"/>
        </w:rPr>
        <w:br w:type="page"/>
      </w:r>
    </w:p>
    <w:p w:rsidR="00BC58CE" w:rsidRDefault="00BC58CE">
      <w:pPr>
        <w:rPr>
          <w:rFonts w:ascii="Times New Roman" w:hAnsi="Times New Roman" w:cs="Times New Roman"/>
          <w:sz w:val="24"/>
          <w:szCs w:val="24"/>
        </w:rPr>
      </w:pPr>
    </w:p>
    <w:p w:rsidR="00BC58CE" w:rsidRPr="0099349B" w:rsidRDefault="00BC58CE" w:rsidP="00BC58CE">
      <w:pPr>
        <w:pStyle w:val="Heading1"/>
        <w:rPr>
          <w:rFonts w:ascii="Times New Roman" w:hAnsi="Times New Roman" w:cs="Times New Roman"/>
          <w:sz w:val="32"/>
          <w:szCs w:val="32"/>
        </w:rPr>
      </w:pPr>
      <w:r>
        <w:rPr>
          <w:rFonts w:ascii="Times New Roman" w:hAnsi="Times New Roman" w:cs="Times New Roman"/>
          <w:sz w:val="32"/>
          <w:szCs w:val="32"/>
        </w:rPr>
        <w:t>9.</w:t>
      </w:r>
      <w:r>
        <w:rPr>
          <w:rFonts w:ascii="Times New Roman" w:hAnsi="Times New Roman" w:cs="Times New Roman"/>
          <w:sz w:val="32"/>
          <w:szCs w:val="32"/>
        </w:rPr>
        <w:tab/>
        <w:t>screen  layout</w:t>
      </w:r>
    </w:p>
    <w:p w:rsidR="00BC58CE" w:rsidRDefault="00BC58CE">
      <w:pPr>
        <w:rPr>
          <w:rFonts w:ascii="Times New Roman" w:hAnsi="Times New Roman" w:cs="Times New Roman"/>
          <w:sz w:val="24"/>
          <w:szCs w:val="24"/>
          <w:lang w:eastAsia="en-US"/>
        </w:rPr>
      </w:pPr>
    </w:p>
    <w:p w:rsidR="00530CBA" w:rsidRDefault="00530CBA" w:rsidP="00210450">
      <w:pPr>
        <w:pStyle w:val="ListParagraph"/>
        <w:rPr>
          <w:rFonts w:ascii="Times New Roman" w:hAnsi="Times New Roman" w:cs="Times New Roman"/>
          <w:sz w:val="24"/>
          <w:szCs w:val="24"/>
        </w:rPr>
      </w:pPr>
      <w:r w:rsidRPr="00530CBA">
        <w:rPr>
          <w:rFonts w:ascii="Times New Roman" w:hAnsi="Times New Roman" w:cs="Times New Roman"/>
          <w:sz w:val="24"/>
          <w:szCs w:val="24"/>
        </w:rPr>
        <w:object w:dxaOrig="7202" w:dyaOrig="5390">
          <v:shape id="_x0000_i1055" type="#_x0000_t75" style="width:5in;height:269.3pt" o:ole="">
            <v:imagedata r:id="rId76" o:title=""/>
          </v:shape>
          <o:OLEObject Type="Embed" ProgID="PowerPoint.Slide.12" ShapeID="_x0000_i1055" DrawAspect="Content" ObjectID="_1583160748" r:id="rId77"/>
        </w:object>
      </w:r>
    </w:p>
    <w:p w:rsidR="00530CBA" w:rsidRDefault="00530CBA">
      <w:pPr>
        <w:rPr>
          <w:rFonts w:ascii="Times New Roman" w:hAnsi="Times New Roman" w:cs="Times New Roman"/>
          <w:sz w:val="24"/>
          <w:szCs w:val="24"/>
          <w:lang w:eastAsia="en-US"/>
        </w:rPr>
      </w:pPr>
      <w:r>
        <w:rPr>
          <w:rFonts w:ascii="Times New Roman" w:hAnsi="Times New Roman" w:cs="Times New Roman"/>
          <w:sz w:val="24"/>
          <w:szCs w:val="24"/>
        </w:rPr>
        <w:br w:type="page"/>
      </w:r>
    </w:p>
    <w:p w:rsidR="00BC58CE" w:rsidRPr="0099349B" w:rsidRDefault="00BC58CE" w:rsidP="00BC58CE">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530CBA" w:rsidRDefault="00530CBA" w:rsidP="00210450">
      <w:pPr>
        <w:pStyle w:val="ListParagraph"/>
        <w:rPr>
          <w:rFonts w:ascii="Times New Roman" w:hAnsi="Times New Roman" w:cs="Times New Roman"/>
          <w:sz w:val="24"/>
          <w:szCs w:val="24"/>
        </w:rPr>
      </w:pPr>
    </w:p>
    <w:p w:rsidR="00BC58CE" w:rsidRDefault="00BC58CE" w:rsidP="00210450">
      <w:pPr>
        <w:pStyle w:val="ListParagraph"/>
        <w:rPr>
          <w:rFonts w:ascii="Times New Roman" w:hAnsi="Times New Roman" w:cs="Times New Roman"/>
          <w:sz w:val="24"/>
          <w:szCs w:val="24"/>
        </w:rPr>
      </w:pPr>
    </w:p>
    <w:p w:rsidR="00BC58CE" w:rsidRDefault="00BC58CE" w:rsidP="00210450">
      <w:pPr>
        <w:pStyle w:val="ListParagraph"/>
        <w:rPr>
          <w:rFonts w:ascii="Times New Roman" w:hAnsi="Times New Roman" w:cs="Times New Roman"/>
          <w:sz w:val="24"/>
          <w:szCs w:val="24"/>
        </w:rPr>
      </w:pPr>
    </w:p>
    <w:p w:rsidR="00530CBA" w:rsidRDefault="00530CBA" w:rsidP="00210450">
      <w:pPr>
        <w:pStyle w:val="ListParagraph"/>
        <w:rPr>
          <w:rFonts w:ascii="Times New Roman" w:hAnsi="Times New Roman" w:cs="Times New Roman"/>
          <w:sz w:val="24"/>
          <w:szCs w:val="24"/>
        </w:rPr>
      </w:pPr>
      <w:r w:rsidRPr="00530CBA">
        <w:rPr>
          <w:rFonts w:ascii="Times New Roman" w:hAnsi="Times New Roman" w:cs="Times New Roman"/>
          <w:sz w:val="24"/>
          <w:szCs w:val="24"/>
        </w:rPr>
        <w:object w:dxaOrig="7202" w:dyaOrig="5390">
          <v:shape id="_x0000_i1056" type="#_x0000_t75" style="width:5in;height:269.3pt" o:ole="">
            <v:imagedata r:id="rId78" o:title=""/>
          </v:shape>
          <o:OLEObject Type="Embed" ProgID="PowerPoint.Slide.12" ShapeID="_x0000_i1056" DrawAspect="Content" ObjectID="_1583160749" r:id="rId79"/>
        </w:object>
      </w:r>
    </w:p>
    <w:p w:rsidR="00530CBA" w:rsidRDefault="00530CBA">
      <w:pPr>
        <w:rPr>
          <w:rFonts w:ascii="Times New Roman" w:hAnsi="Times New Roman" w:cs="Times New Roman"/>
          <w:sz w:val="24"/>
          <w:szCs w:val="24"/>
          <w:lang w:eastAsia="en-US"/>
        </w:rPr>
      </w:pPr>
      <w:r>
        <w:rPr>
          <w:rFonts w:ascii="Times New Roman" w:hAnsi="Times New Roman" w:cs="Times New Roman"/>
          <w:sz w:val="24"/>
          <w:szCs w:val="24"/>
        </w:rPr>
        <w:br w:type="page"/>
      </w:r>
    </w:p>
    <w:p w:rsidR="00BC58CE" w:rsidRPr="0099349B" w:rsidRDefault="00BC58CE" w:rsidP="00BC58CE">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BC58CE" w:rsidRDefault="00BC58CE" w:rsidP="00210450">
      <w:pPr>
        <w:pStyle w:val="ListParagraph"/>
        <w:rPr>
          <w:rFonts w:ascii="Times New Roman" w:hAnsi="Times New Roman" w:cs="Times New Roman"/>
          <w:sz w:val="24"/>
          <w:szCs w:val="24"/>
        </w:rPr>
      </w:pPr>
    </w:p>
    <w:p w:rsidR="00BC58CE" w:rsidRDefault="00BC58CE" w:rsidP="00210450">
      <w:pPr>
        <w:pStyle w:val="ListParagraph"/>
        <w:rPr>
          <w:rFonts w:ascii="Times New Roman" w:hAnsi="Times New Roman" w:cs="Times New Roman"/>
          <w:sz w:val="24"/>
          <w:szCs w:val="24"/>
        </w:rPr>
      </w:pPr>
    </w:p>
    <w:p w:rsidR="00530CBA" w:rsidRDefault="00530CBA" w:rsidP="00210450">
      <w:pPr>
        <w:pStyle w:val="ListParagraph"/>
        <w:rPr>
          <w:rFonts w:ascii="Times New Roman" w:hAnsi="Times New Roman" w:cs="Times New Roman"/>
          <w:sz w:val="24"/>
          <w:szCs w:val="24"/>
        </w:rPr>
      </w:pPr>
      <w:r w:rsidRPr="00530CBA">
        <w:rPr>
          <w:rFonts w:ascii="Times New Roman" w:hAnsi="Times New Roman" w:cs="Times New Roman"/>
          <w:sz w:val="24"/>
          <w:szCs w:val="24"/>
        </w:rPr>
        <w:object w:dxaOrig="7202" w:dyaOrig="5390">
          <v:shape id="_x0000_i1057" type="#_x0000_t75" style="width:5in;height:269.3pt" o:ole="">
            <v:imagedata r:id="rId80" o:title=""/>
          </v:shape>
          <o:OLEObject Type="Embed" ProgID="PowerPoint.Slide.12" ShapeID="_x0000_i1057" DrawAspect="Content" ObjectID="_1583160750" r:id="rId81"/>
        </w:object>
      </w:r>
    </w:p>
    <w:p w:rsidR="00BC58CE" w:rsidRDefault="00BC58CE" w:rsidP="00210450">
      <w:pPr>
        <w:pStyle w:val="ListParagraph"/>
        <w:rPr>
          <w:rFonts w:ascii="Times New Roman" w:hAnsi="Times New Roman" w:cs="Times New Roman"/>
          <w:sz w:val="24"/>
          <w:szCs w:val="24"/>
        </w:rPr>
      </w:pPr>
    </w:p>
    <w:p w:rsidR="00530CBA" w:rsidRDefault="00530CBA">
      <w:pPr>
        <w:rPr>
          <w:rFonts w:ascii="Times New Roman" w:hAnsi="Times New Roman" w:cs="Times New Roman"/>
          <w:sz w:val="24"/>
          <w:szCs w:val="24"/>
          <w:lang w:eastAsia="en-US"/>
        </w:rPr>
      </w:pPr>
      <w:r>
        <w:rPr>
          <w:rFonts w:ascii="Times New Roman" w:hAnsi="Times New Roman" w:cs="Times New Roman"/>
          <w:sz w:val="24"/>
          <w:szCs w:val="24"/>
        </w:rPr>
        <w:br w:type="page"/>
      </w:r>
    </w:p>
    <w:p w:rsidR="00BC58CE" w:rsidRPr="0099349B" w:rsidRDefault="00BC58CE" w:rsidP="00BC58CE">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BC58CE" w:rsidRDefault="00BC58CE" w:rsidP="00210450">
      <w:pPr>
        <w:pStyle w:val="ListParagraph"/>
        <w:rPr>
          <w:rFonts w:ascii="Times New Roman" w:hAnsi="Times New Roman" w:cs="Times New Roman"/>
          <w:sz w:val="24"/>
          <w:szCs w:val="24"/>
        </w:rPr>
      </w:pPr>
    </w:p>
    <w:p w:rsidR="00BC58CE" w:rsidRDefault="00BC58CE" w:rsidP="00210450">
      <w:pPr>
        <w:pStyle w:val="ListParagraph"/>
        <w:rPr>
          <w:rFonts w:ascii="Times New Roman" w:hAnsi="Times New Roman" w:cs="Times New Roman"/>
          <w:sz w:val="24"/>
          <w:szCs w:val="24"/>
        </w:rPr>
      </w:pPr>
    </w:p>
    <w:p w:rsidR="00530CBA" w:rsidRDefault="00530CBA" w:rsidP="00210450">
      <w:pPr>
        <w:pStyle w:val="ListParagraph"/>
        <w:rPr>
          <w:rFonts w:ascii="Times New Roman" w:hAnsi="Times New Roman" w:cs="Times New Roman"/>
          <w:sz w:val="24"/>
          <w:szCs w:val="24"/>
        </w:rPr>
      </w:pPr>
      <w:r w:rsidRPr="00530CBA">
        <w:rPr>
          <w:rFonts w:ascii="Times New Roman" w:hAnsi="Times New Roman" w:cs="Times New Roman"/>
          <w:sz w:val="24"/>
          <w:szCs w:val="24"/>
        </w:rPr>
        <w:object w:dxaOrig="7202" w:dyaOrig="5390">
          <v:shape id="_x0000_i1058" type="#_x0000_t75" style="width:5in;height:269.3pt" o:ole="">
            <v:imagedata r:id="rId82" o:title=""/>
          </v:shape>
          <o:OLEObject Type="Embed" ProgID="PowerPoint.Slide.12" ShapeID="_x0000_i1058" DrawAspect="Content" ObjectID="_1583160751" r:id="rId83"/>
        </w:object>
      </w:r>
    </w:p>
    <w:p w:rsidR="00530CBA" w:rsidRDefault="00530CBA">
      <w:pPr>
        <w:rPr>
          <w:rFonts w:ascii="Times New Roman" w:hAnsi="Times New Roman" w:cs="Times New Roman"/>
          <w:sz w:val="24"/>
          <w:szCs w:val="24"/>
          <w:lang w:eastAsia="en-US"/>
        </w:rPr>
      </w:pPr>
      <w:r>
        <w:rPr>
          <w:rFonts w:ascii="Times New Roman" w:hAnsi="Times New Roman" w:cs="Times New Roman"/>
          <w:sz w:val="24"/>
          <w:szCs w:val="24"/>
        </w:rPr>
        <w:br w:type="page"/>
      </w:r>
    </w:p>
    <w:p w:rsidR="00BC58CE" w:rsidRPr="0099349B" w:rsidRDefault="00BC58CE" w:rsidP="00BC58CE">
      <w:pPr>
        <w:pStyle w:val="Heading1"/>
        <w:rPr>
          <w:rFonts w:ascii="Times New Roman" w:hAnsi="Times New Roman" w:cs="Times New Roman"/>
          <w:sz w:val="32"/>
          <w:szCs w:val="32"/>
        </w:rPr>
      </w:pPr>
      <w:r>
        <w:rPr>
          <w:rFonts w:ascii="Times New Roman" w:hAnsi="Times New Roman" w:cs="Times New Roman"/>
          <w:sz w:val="32"/>
          <w:szCs w:val="32"/>
        </w:rPr>
        <w:lastRenderedPageBreak/>
        <w:t>9.</w:t>
      </w:r>
      <w:r>
        <w:rPr>
          <w:rFonts w:ascii="Times New Roman" w:hAnsi="Times New Roman" w:cs="Times New Roman"/>
          <w:sz w:val="32"/>
          <w:szCs w:val="32"/>
        </w:rPr>
        <w:tab/>
        <w:t>screen  layout</w:t>
      </w:r>
    </w:p>
    <w:p w:rsidR="00112036" w:rsidRDefault="00112036" w:rsidP="00210450">
      <w:pPr>
        <w:pStyle w:val="ListParagraph"/>
        <w:rPr>
          <w:rFonts w:ascii="Times New Roman" w:hAnsi="Times New Roman" w:cs="Times New Roman"/>
          <w:sz w:val="24"/>
          <w:szCs w:val="24"/>
        </w:rPr>
      </w:pPr>
    </w:p>
    <w:p w:rsidR="00112036" w:rsidRDefault="00112036" w:rsidP="00210450">
      <w:pPr>
        <w:pStyle w:val="ListParagraph"/>
        <w:rPr>
          <w:rFonts w:ascii="Times New Roman" w:hAnsi="Times New Roman" w:cs="Times New Roman"/>
          <w:sz w:val="24"/>
          <w:szCs w:val="24"/>
        </w:rPr>
      </w:pPr>
    </w:p>
    <w:p w:rsidR="00530CBA" w:rsidRDefault="00530CBA" w:rsidP="00210450">
      <w:pPr>
        <w:pStyle w:val="ListParagraph"/>
        <w:rPr>
          <w:rFonts w:ascii="Times New Roman" w:hAnsi="Times New Roman" w:cs="Times New Roman"/>
          <w:sz w:val="24"/>
          <w:szCs w:val="24"/>
        </w:rPr>
      </w:pPr>
      <w:r w:rsidRPr="00530CBA">
        <w:rPr>
          <w:rFonts w:ascii="Times New Roman" w:hAnsi="Times New Roman" w:cs="Times New Roman"/>
          <w:sz w:val="24"/>
          <w:szCs w:val="24"/>
        </w:rPr>
        <w:object w:dxaOrig="7202" w:dyaOrig="5390">
          <v:shape id="_x0000_i1059" type="#_x0000_t75" style="width:5in;height:269.3pt" o:ole="">
            <v:imagedata r:id="rId84" o:title=""/>
          </v:shape>
          <o:OLEObject Type="Embed" ProgID="PowerPoint.Slide.12" ShapeID="_x0000_i1059" DrawAspect="Content" ObjectID="_1583160752" r:id="rId85"/>
        </w:object>
      </w:r>
    </w:p>
    <w:p w:rsidR="00530CBA" w:rsidRDefault="00530CBA">
      <w:pPr>
        <w:rPr>
          <w:rFonts w:ascii="Times New Roman" w:hAnsi="Times New Roman" w:cs="Times New Roman"/>
          <w:sz w:val="24"/>
          <w:szCs w:val="24"/>
          <w:lang w:eastAsia="en-US"/>
        </w:rPr>
      </w:pPr>
      <w:r>
        <w:rPr>
          <w:rFonts w:ascii="Times New Roman" w:hAnsi="Times New Roman" w:cs="Times New Roman"/>
          <w:sz w:val="24"/>
          <w:szCs w:val="24"/>
        </w:rPr>
        <w:br w:type="page"/>
      </w:r>
    </w:p>
    <w:p w:rsidR="00112036" w:rsidRDefault="00112036" w:rsidP="00112036">
      <w:pPr>
        <w:pStyle w:val="Heading1"/>
        <w:numPr>
          <w:ilvl w:val="0"/>
          <w:numId w:val="20"/>
        </w:numPr>
        <w:rPr>
          <w:rFonts w:ascii="Times New Roman" w:hAnsi="Times New Roman" w:cs="Times New Roman"/>
          <w:sz w:val="32"/>
          <w:szCs w:val="32"/>
        </w:rPr>
      </w:pPr>
      <w:r>
        <w:rPr>
          <w:rFonts w:ascii="Times New Roman" w:hAnsi="Times New Roman" w:cs="Times New Roman"/>
          <w:sz w:val="32"/>
          <w:szCs w:val="32"/>
        </w:rPr>
        <w:lastRenderedPageBreak/>
        <w:t>screen  layout</w:t>
      </w:r>
    </w:p>
    <w:p w:rsidR="00112036" w:rsidRDefault="00112036" w:rsidP="00112036">
      <w:pPr>
        <w:pStyle w:val="ListParagraph"/>
        <w:ind w:left="360"/>
      </w:pPr>
    </w:p>
    <w:p w:rsidR="00112036" w:rsidRPr="00112036" w:rsidRDefault="00112036" w:rsidP="00112036">
      <w:pPr>
        <w:pStyle w:val="ListParagraph"/>
        <w:ind w:left="360"/>
      </w:pPr>
    </w:p>
    <w:p w:rsidR="00530CBA" w:rsidRDefault="005F0771" w:rsidP="00210450">
      <w:pPr>
        <w:pStyle w:val="ListParagraph"/>
        <w:rPr>
          <w:rFonts w:ascii="Times New Roman" w:hAnsi="Times New Roman" w:cs="Times New Roman"/>
          <w:sz w:val="24"/>
          <w:szCs w:val="24"/>
        </w:rPr>
      </w:pPr>
      <w:r w:rsidRPr="00530CBA">
        <w:rPr>
          <w:rFonts w:ascii="Times New Roman" w:hAnsi="Times New Roman" w:cs="Times New Roman"/>
          <w:sz w:val="24"/>
          <w:szCs w:val="24"/>
        </w:rPr>
        <w:object w:dxaOrig="7202" w:dyaOrig="5390">
          <v:shape id="_x0000_i1060" type="#_x0000_t75" style="width:429.2pt;height:269.3pt" o:ole="">
            <v:imagedata r:id="rId86" o:title=""/>
          </v:shape>
          <o:OLEObject Type="Embed" ProgID="PowerPoint.Slide.12" ShapeID="_x0000_i1060" DrawAspect="Content" ObjectID="_1583160753" r:id="rId87"/>
        </w:object>
      </w:r>
    </w:p>
    <w:p w:rsidR="00800614" w:rsidRDefault="00800614" w:rsidP="00210450">
      <w:pPr>
        <w:pStyle w:val="ListParagraph"/>
        <w:rPr>
          <w:rFonts w:ascii="Times New Roman" w:hAnsi="Times New Roman" w:cs="Times New Roman"/>
          <w:sz w:val="24"/>
          <w:szCs w:val="24"/>
        </w:rPr>
      </w:pPr>
    </w:p>
    <w:p w:rsidR="00800614" w:rsidRDefault="00800614">
      <w:pPr>
        <w:rPr>
          <w:rFonts w:ascii="Times New Roman" w:hAnsi="Times New Roman" w:cs="Times New Roman"/>
          <w:sz w:val="24"/>
          <w:szCs w:val="24"/>
          <w:lang w:eastAsia="en-US"/>
        </w:rPr>
      </w:pPr>
      <w:r>
        <w:rPr>
          <w:rFonts w:ascii="Times New Roman" w:hAnsi="Times New Roman" w:cs="Times New Roman"/>
          <w:sz w:val="24"/>
          <w:szCs w:val="24"/>
        </w:rPr>
        <w:br w:type="page"/>
      </w:r>
    </w:p>
    <w:p w:rsidR="00800614" w:rsidRDefault="00800614" w:rsidP="00800614">
      <w:pPr>
        <w:pStyle w:val="Heading1"/>
        <w:numPr>
          <w:ilvl w:val="0"/>
          <w:numId w:val="20"/>
        </w:numPr>
        <w:rPr>
          <w:rFonts w:ascii="Times New Roman" w:hAnsi="Times New Roman" w:cs="Times New Roman"/>
          <w:sz w:val="32"/>
          <w:szCs w:val="32"/>
        </w:rPr>
      </w:pPr>
      <w:r>
        <w:rPr>
          <w:rFonts w:ascii="Times New Roman" w:hAnsi="Times New Roman" w:cs="Times New Roman"/>
          <w:sz w:val="32"/>
          <w:szCs w:val="32"/>
        </w:rPr>
        <w:lastRenderedPageBreak/>
        <w:t>Future enhancement</w:t>
      </w:r>
    </w:p>
    <w:p w:rsidR="00800614" w:rsidRDefault="00800614" w:rsidP="00800614"/>
    <w:p w:rsidR="00800614" w:rsidRPr="00800614" w:rsidRDefault="00800614" w:rsidP="00800614">
      <w:pPr>
        <w:rPr>
          <w:sz w:val="24"/>
          <w:szCs w:val="24"/>
        </w:rPr>
      </w:pPr>
    </w:p>
    <w:p w:rsidR="00800614" w:rsidRDefault="00800614" w:rsidP="005653E9">
      <w:pPr>
        <w:pStyle w:val="ListParagraph"/>
        <w:numPr>
          <w:ilvl w:val="0"/>
          <w:numId w:val="29"/>
        </w:numPr>
        <w:rPr>
          <w:rFonts w:ascii="Times New Roman" w:hAnsi="Times New Roman" w:cs="Times New Roman"/>
          <w:sz w:val="24"/>
          <w:szCs w:val="24"/>
        </w:rPr>
      </w:pPr>
      <w:r w:rsidRPr="00800614">
        <w:rPr>
          <w:rFonts w:ascii="Times New Roman" w:hAnsi="Times New Roman" w:cs="Times New Roman"/>
          <w:sz w:val="24"/>
          <w:szCs w:val="24"/>
        </w:rPr>
        <w:t xml:space="preserve">Pharmacy Management  </w:t>
      </w:r>
    </w:p>
    <w:p w:rsidR="00800614" w:rsidRDefault="00800614">
      <w:pPr>
        <w:rPr>
          <w:rFonts w:ascii="Times New Roman" w:hAnsi="Times New Roman" w:cs="Times New Roman"/>
          <w:sz w:val="24"/>
          <w:szCs w:val="24"/>
          <w:lang w:eastAsia="en-US"/>
        </w:rPr>
      </w:pPr>
      <w:r>
        <w:rPr>
          <w:rFonts w:ascii="Times New Roman" w:hAnsi="Times New Roman" w:cs="Times New Roman"/>
          <w:sz w:val="24"/>
          <w:szCs w:val="24"/>
        </w:rPr>
        <w:br w:type="page"/>
      </w:r>
    </w:p>
    <w:p w:rsidR="00800614" w:rsidRDefault="005653E9" w:rsidP="00800614">
      <w:pPr>
        <w:pStyle w:val="Heading1"/>
        <w:numPr>
          <w:ilvl w:val="0"/>
          <w:numId w:val="20"/>
        </w:numPr>
        <w:rPr>
          <w:rFonts w:ascii="Times New Roman" w:hAnsi="Times New Roman" w:cs="Times New Roman"/>
          <w:sz w:val="32"/>
          <w:szCs w:val="32"/>
        </w:rPr>
      </w:pPr>
      <w:r>
        <w:rPr>
          <w:rFonts w:ascii="Times New Roman" w:hAnsi="Times New Roman" w:cs="Times New Roman"/>
          <w:sz w:val="32"/>
          <w:szCs w:val="32"/>
        </w:rPr>
        <w:lastRenderedPageBreak/>
        <w:t>limitations</w:t>
      </w:r>
    </w:p>
    <w:p w:rsidR="00800614" w:rsidRPr="00800614" w:rsidRDefault="00800614" w:rsidP="00800614">
      <w:pPr>
        <w:pStyle w:val="ListParagraph"/>
        <w:ind w:left="1080"/>
        <w:rPr>
          <w:rFonts w:ascii="Times New Roman" w:hAnsi="Times New Roman" w:cs="Times New Roman"/>
          <w:sz w:val="24"/>
          <w:szCs w:val="24"/>
        </w:rPr>
      </w:pPr>
    </w:p>
    <w:p w:rsidR="00530CBA" w:rsidRDefault="005653E9" w:rsidP="005653E9">
      <w:pPr>
        <w:pStyle w:val="ListParagraph"/>
        <w:numPr>
          <w:ilvl w:val="0"/>
          <w:numId w:val="29"/>
        </w:numPr>
        <w:rPr>
          <w:rFonts w:ascii="Times New Roman" w:hAnsi="Times New Roman" w:cs="Times New Roman"/>
          <w:sz w:val="28"/>
          <w:szCs w:val="28"/>
        </w:rPr>
      </w:pPr>
      <w:r w:rsidRPr="005653E9">
        <w:rPr>
          <w:rFonts w:ascii="Times New Roman" w:hAnsi="Times New Roman" w:cs="Times New Roman"/>
          <w:sz w:val="28"/>
          <w:szCs w:val="28"/>
        </w:rPr>
        <w:t>Internet is required</w:t>
      </w:r>
    </w:p>
    <w:p w:rsidR="005653E9" w:rsidRDefault="005653E9" w:rsidP="005653E9">
      <w:pPr>
        <w:pStyle w:val="ListParagraph"/>
        <w:ind w:left="630"/>
        <w:rPr>
          <w:rFonts w:ascii="Times New Roman" w:hAnsi="Times New Roman" w:cs="Times New Roman"/>
          <w:sz w:val="28"/>
          <w:szCs w:val="28"/>
        </w:rPr>
      </w:pPr>
    </w:p>
    <w:p w:rsidR="005653E9" w:rsidRDefault="005653E9">
      <w:pPr>
        <w:rPr>
          <w:rFonts w:ascii="Times New Roman" w:hAnsi="Times New Roman" w:cs="Times New Roman"/>
          <w:sz w:val="28"/>
          <w:szCs w:val="28"/>
          <w:lang w:eastAsia="en-US"/>
        </w:rPr>
      </w:pPr>
      <w:r>
        <w:rPr>
          <w:rFonts w:ascii="Times New Roman" w:hAnsi="Times New Roman" w:cs="Times New Roman"/>
          <w:sz w:val="28"/>
          <w:szCs w:val="28"/>
        </w:rPr>
        <w:br w:type="page"/>
      </w:r>
    </w:p>
    <w:p w:rsidR="005653E9" w:rsidRDefault="005653E9" w:rsidP="005653E9">
      <w:pPr>
        <w:pStyle w:val="Heading1"/>
        <w:numPr>
          <w:ilvl w:val="0"/>
          <w:numId w:val="20"/>
        </w:numPr>
        <w:rPr>
          <w:rFonts w:ascii="Times New Roman" w:hAnsi="Times New Roman" w:cs="Times New Roman"/>
          <w:sz w:val="32"/>
          <w:szCs w:val="32"/>
        </w:rPr>
      </w:pPr>
      <w:r>
        <w:rPr>
          <w:rFonts w:ascii="Times New Roman" w:hAnsi="Times New Roman" w:cs="Times New Roman"/>
          <w:sz w:val="32"/>
          <w:szCs w:val="32"/>
        </w:rPr>
        <w:lastRenderedPageBreak/>
        <w:t>conclu</w:t>
      </w:r>
      <w:r w:rsidR="00632A96">
        <w:rPr>
          <w:rFonts w:ascii="Times New Roman" w:hAnsi="Times New Roman" w:cs="Times New Roman"/>
          <w:sz w:val="32"/>
          <w:szCs w:val="32"/>
        </w:rPr>
        <w:t>s</w:t>
      </w:r>
      <w:r>
        <w:rPr>
          <w:rFonts w:ascii="Times New Roman" w:hAnsi="Times New Roman" w:cs="Times New Roman"/>
          <w:sz w:val="32"/>
          <w:szCs w:val="32"/>
        </w:rPr>
        <w:t>ion</w:t>
      </w:r>
    </w:p>
    <w:p w:rsidR="005653E9" w:rsidRDefault="005653E9" w:rsidP="005653E9">
      <w:pPr>
        <w:pStyle w:val="ListParagraph"/>
        <w:ind w:left="630"/>
        <w:rPr>
          <w:rFonts w:ascii="Times New Roman" w:hAnsi="Times New Roman" w:cs="Times New Roman"/>
          <w:sz w:val="28"/>
          <w:szCs w:val="28"/>
        </w:rPr>
      </w:pPr>
    </w:p>
    <w:p w:rsidR="000A42E6" w:rsidRPr="00B00603" w:rsidRDefault="000A42E6" w:rsidP="000A42E6">
      <w:pPr>
        <w:autoSpaceDE w:val="0"/>
        <w:autoSpaceDN w:val="0"/>
        <w:adjustRightInd w:val="0"/>
        <w:spacing w:after="0" w:line="480" w:lineRule="auto"/>
        <w:rPr>
          <w:rFonts w:ascii="Times New Roman" w:hAnsi="Times New Roman" w:cs="Times New Roman"/>
          <w:b/>
          <w:bCs/>
          <w:sz w:val="32"/>
          <w:szCs w:val="32"/>
        </w:rPr>
      </w:pPr>
    </w:p>
    <w:p w:rsidR="000A42E6" w:rsidRDefault="000A42E6" w:rsidP="000A42E6">
      <w:pPr>
        <w:autoSpaceDE w:val="0"/>
        <w:autoSpaceDN w:val="0"/>
        <w:adjustRightInd w:val="0"/>
        <w:spacing w:after="0" w:line="480" w:lineRule="auto"/>
        <w:ind w:firstLine="720"/>
        <w:jc w:val="both"/>
        <w:rPr>
          <w:rFonts w:ascii="Times New Roman" w:hAnsi="Times New Roman" w:cs="Times New Roman"/>
          <w:sz w:val="28"/>
        </w:rPr>
      </w:pPr>
      <w:r>
        <w:rPr>
          <w:rFonts w:ascii="Times New Roman" w:hAnsi="Times New Roman" w:cs="Times New Roman"/>
          <w:sz w:val="28"/>
        </w:rPr>
        <w:t xml:space="preserve">The HOSPITAL MANAGEMENT SYSTEM is a great improvement over the manual system. The computerization of the system has speed up the process. In the current system, the front office managing is very slow. </w:t>
      </w:r>
    </w:p>
    <w:p w:rsidR="005653E9" w:rsidRDefault="005653E9">
      <w:pPr>
        <w:rPr>
          <w:rFonts w:ascii="Times New Roman" w:hAnsi="Times New Roman" w:cs="Times New Roman"/>
          <w:sz w:val="28"/>
          <w:szCs w:val="28"/>
          <w:lang w:eastAsia="en-US"/>
        </w:rPr>
      </w:pPr>
      <w:r>
        <w:rPr>
          <w:rFonts w:ascii="Times New Roman" w:hAnsi="Times New Roman" w:cs="Times New Roman"/>
          <w:sz w:val="28"/>
          <w:szCs w:val="28"/>
        </w:rPr>
        <w:br w:type="page"/>
      </w:r>
    </w:p>
    <w:p w:rsidR="005653E9" w:rsidRDefault="005653E9" w:rsidP="005653E9">
      <w:pPr>
        <w:pStyle w:val="Heading1"/>
        <w:numPr>
          <w:ilvl w:val="0"/>
          <w:numId w:val="20"/>
        </w:numPr>
        <w:rPr>
          <w:rFonts w:ascii="Times New Roman" w:hAnsi="Times New Roman" w:cs="Times New Roman"/>
          <w:sz w:val="32"/>
          <w:szCs w:val="32"/>
        </w:rPr>
      </w:pPr>
      <w:r>
        <w:rPr>
          <w:rFonts w:ascii="Times New Roman" w:hAnsi="Times New Roman" w:cs="Times New Roman"/>
          <w:sz w:val="32"/>
          <w:szCs w:val="32"/>
        </w:rPr>
        <w:lastRenderedPageBreak/>
        <w:t>bibliography</w:t>
      </w:r>
    </w:p>
    <w:p w:rsidR="005653E9" w:rsidRDefault="005653E9" w:rsidP="005653E9">
      <w:pPr>
        <w:pStyle w:val="ListParagraph"/>
        <w:ind w:left="630"/>
        <w:rPr>
          <w:rFonts w:ascii="Times New Roman" w:hAnsi="Times New Roman" w:cs="Times New Roman"/>
          <w:sz w:val="28"/>
          <w:szCs w:val="28"/>
        </w:rPr>
      </w:pPr>
    </w:p>
    <w:p w:rsidR="00A1088C" w:rsidRDefault="00A1088C" w:rsidP="005653E9">
      <w:pPr>
        <w:pStyle w:val="ListParagraph"/>
        <w:ind w:left="630"/>
        <w:rPr>
          <w:rFonts w:ascii="Times New Roman" w:hAnsi="Times New Roman" w:cs="Times New Roman"/>
          <w:sz w:val="28"/>
          <w:szCs w:val="28"/>
        </w:rPr>
      </w:pPr>
    </w:p>
    <w:p w:rsidR="00A1088C" w:rsidRPr="00A1088C" w:rsidRDefault="00A1088C" w:rsidP="00A1088C">
      <w:pPr>
        <w:pStyle w:val="ListParagraph"/>
        <w:numPr>
          <w:ilvl w:val="0"/>
          <w:numId w:val="29"/>
        </w:numPr>
        <w:rPr>
          <w:rFonts w:ascii="Times New Roman" w:hAnsi="Times New Roman" w:cs="Times New Roman"/>
          <w:sz w:val="28"/>
          <w:szCs w:val="28"/>
        </w:rPr>
      </w:pPr>
      <w:hyperlink r:id="rId88" w:history="1">
        <w:r w:rsidRPr="00140D7F">
          <w:rPr>
            <w:rStyle w:val="Hyperlink"/>
            <w:rFonts w:ascii="Arial" w:hAnsi="Arial" w:cs="Arial"/>
            <w:sz w:val="26"/>
            <w:szCs w:val="26"/>
            <w:shd w:val="clear" w:color="auto" w:fill="FFFFFF"/>
          </w:rPr>
          <w:t>https://www.w3schools.com/</w:t>
        </w:r>
      </w:hyperlink>
    </w:p>
    <w:p w:rsidR="00A1088C" w:rsidRPr="00A1088C" w:rsidRDefault="00A1088C" w:rsidP="00A1088C">
      <w:pPr>
        <w:pStyle w:val="ListParagraph"/>
        <w:numPr>
          <w:ilvl w:val="0"/>
          <w:numId w:val="29"/>
        </w:numPr>
        <w:rPr>
          <w:rFonts w:ascii="Times New Roman" w:hAnsi="Times New Roman" w:cs="Times New Roman"/>
          <w:sz w:val="28"/>
          <w:szCs w:val="28"/>
        </w:rPr>
      </w:pPr>
      <w:hyperlink r:id="rId89" w:history="1">
        <w:r w:rsidRPr="00140D7F">
          <w:rPr>
            <w:rStyle w:val="Hyperlink"/>
            <w:rFonts w:ascii="Arial" w:hAnsi="Arial" w:cs="Arial"/>
            <w:sz w:val="26"/>
            <w:szCs w:val="26"/>
            <w:shd w:val="clear" w:color="auto" w:fill="FFFFFF"/>
          </w:rPr>
          <w:t>https://stackoverflow.com/</w:t>
        </w:r>
      </w:hyperlink>
    </w:p>
    <w:p w:rsidR="00A1088C" w:rsidRPr="00A1088C" w:rsidRDefault="00A1088C" w:rsidP="00A1088C">
      <w:pPr>
        <w:pStyle w:val="ListParagraph"/>
        <w:numPr>
          <w:ilvl w:val="0"/>
          <w:numId w:val="29"/>
        </w:numPr>
        <w:rPr>
          <w:rFonts w:ascii="Times New Roman" w:hAnsi="Times New Roman" w:cs="Times New Roman"/>
          <w:sz w:val="28"/>
          <w:szCs w:val="28"/>
        </w:rPr>
      </w:pPr>
      <w:r>
        <w:rPr>
          <w:rFonts w:ascii="Arial" w:hAnsi="Arial" w:cs="Arial"/>
          <w:color w:val="006621"/>
          <w:sz w:val="26"/>
          <w:szCs w:val="26"/>
          <w:shd w:val="clear" w:color="auto" w:fill="FFFFFF"/>
        </w:rPr>
        <w:t>https://php.net/</w:t>
      </w:r>
    </w:p>
    <w:p w:rsidR="00A1088C" w:rsidRPr="00A1088C" w:rsidRDefault="00A1088C" w:rsidP="00A1088C">
      <w:pPr>
        <w:pStyle w:val="ListParagraph"/>
        <w:numPr>
          <w:ilvl w:val="0"/>
          <w:numId w:val="29"/>
        </w:numPr>
        <w:rPr>
          <w:rFonts w:ascii="Times New Roman" w:hAnsi="Times New Roman" w:cs="Times New Roman"/>
          <w:sz w:val="28"/>
          <w:szCs w:val="28"/>
        </w:rPr>
      </w:pPr>
      <w:hyperlink r:id="rId90" w:history="1">
        <w:r w:rsidRPr="00140D7F">
          <w:rPr>
            <w:rStyle w:val="Hyperlink"/>
            <w:rFonts w:ascii="Arial" w:eastAsia="Times New Roman" w:hAnsi="Arial" w:cs="Arial"/>
            <w:sz w:val="26"/>
            <w:lang w:bidi="gu-IN"/>
          </w:rPr>
          <w:t>https://getbootstrap.com/</w:t>
        </w:r>
      </w:hyperlink>
    </w:p>
    <w:p w:rsidR="00A1088C" w:rsidRPr="00A1088C" w:rsidRDefault="00A1088C" w:rsidP="00A1088C">
      <w:pPr>
        <w:pStyle w:val="ListParagraph"/>
        <w:numPr>
          <w:ilvl w:val="0"/>
          <w:numId w:val="29"/>
        </w:numPr>
        <w:rPr>
          <w:rFonts w:ascii="Times New Roman" w:hAnsi="Times New Roman" w:cs="Times New Roman"/>
          <w:sz w:val="28"/>
          <w:szCs w:val="28"/>
        </w:rPr>
      </w:pPr>
      <w:r>
        <w:rPr>
          <w:rFonts w:ascii="Arial" w:hAnsi="Arial" w:cs="Arial"/>
          <w:color w:val="006621"/>
          <w:sz w:val="26"/>
          <w:szCs w:val="26"/>
          <w:shd w:val="clear" w:color="auto" w:fill="FFFFFF"/>
        </w:rPr>
        <w:t>materializecss.com/</w:t>
      </w:r>
    </w:p>
    <w:p w:rsidR="00A1088C" w:rsidRPr="00A1088C" w:rsidRDefault="00A1088C" w:rsidP="00A1088C">
      <w:pPr>
        <w:shd w:val="clear" w:color="auto" w:fill="FFFFFF"/>
        <w:spacing w:before="19" w:after="0" w:line="299" w:lineRule="atLeast"/>
        <w:textAlignment w:val="center"/>
        <w:rPr>
          <w:rFonts w:ascii="Arial" w:eastAsia="Times New Roman" w:hAnsi="Arial" w:cs="Arial"/>
          <w:color w:val="808080"/>
          <w:sz w:val="24"/>
          <w:szCs w:val="24"/>
          <w:lang w:eastAsia="en-US" w:bidi="gu-IN"/>
        </w:rPr>
      </w:pPr>
    </w:p>
    <w:p w:rsidR="00A1088C" w:rsidRPr="00A1088C" w:rsidRDefault="00A1088C" w:rsidP="00FF14B9">
      <w:pPr>
        <w:shd w:val="clear" w:color="auto" w:fill="FFFFFF"/>
        <w:spacing w:before="0" w:after="0" w:line="299" w:lineRule="atLeast"/>
        <w:ind w:left="56"/>
        <w:textAlignment w:val="center"/>
        <w:rPr>
          <w:rFonts w:ascii="Arial" w:eastAsia="Times New Roman" w:hAnsi="Arial" w:cs="Arial"/>
          <w:color w:val="808080"/>
          <w:sz w:val="24"/>
          <w:szCs w:val="24"/>
          <w:lang w:eastAsia="en-US" w:bidi="gu-IN"/>
        </w:rPr>
      </w:pPr>
    </w:p>
    <w:p w:rsidR="00A1088C" w:rsidRPr="00A1088C" w:rsidRDefault="00A1088C" w:rsidP="00A1088C">
      <w:pPr>
        <w:rPr>
          <w:rFonts w:ascii="Times New Roman" w:hAnsi="Times New Roman" w:cs="Times New Roman"/>
          <w:sz w:val="28"/>
          <w:szCs w:val="28"/>
        </w:rPr>
      </w:pPr>
      <w:r w:rsidRPr="00A1088C">
        <w:rPr>
          <w:rFonts w:ascii="Arial" w:eastAsia="Times New Roman" w:hAnsi="Arial" w:cs="Arial"/>
          <w:color w:val="545454"/>
          <w:sz w:val="24"/>
          <w:szCs w:val="24"/>
          <w:shd w:val="clear" w:color="auto" w:fill="FFFFFF"/>
          <w:lang w:bidi="gu-IN"/>
        </w:rPr>
        <w:br/>
      </w:r>
    </w:p>
    <w:p w:rsidR="00A1088C" w:rsidRPr="00A1088C" w:rsidRDefault="00A1088C" w:rsidP="00A1088C">
      <w:pPr>
        <w:pStyle w:val="ListParagraph"/>
        <w:ind w:left="630"/>
        <w:rPr>
          <w:rFonts w:ascii="Times New Roman" w:hAnsi="Times New Roman" w:cs="Times New Roman"/>
          <w:sz w:val="28"/>
          <w:szCs w:val="28"/>
        </w:rPr>
      </w:pPr>
    </w:p>
    <w:p w:rsidR="00A1088C" w:rsidRPr="00A1088C" w:rsidRDefault="00A1088C" w:rsidP="00A1088C">
      <w:pPr>
        <w:rPr>
          <w:rFonts w:ascii="Times New Roman" w:hAnsi="Times New Roman" w:cs="Times New Roman"/>
          <w:sz w:val="28"/>
          <w:szCs w:val="28"/>
        </w:rPr>
      </w:pPr>
    </w:p>
    <w:sectPr w:rsidR="00A1088C" w:rsidRPr="00A1088C" w:rsidSect="007D5724">
      <w:footerReference w:type="default" r:id="rId91"/>
      <w:pgSz w:w="12240" w:h="15840"/>
      <w:pgMar w:top="1440" w:right="1440" w:bottom="1440" w:left="1440" w:header="720" w:footer="720" w:gutter="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220E" w:rsidRDefault="007D220E">
      <w:pPr>
        <w:spacing w:after="0" w:line="240" w:lineRule="auto"/>
      </w:pPr>
      <w:r>
        <w:separator/>
      </w:r>
    </w:p>
  </w:endnote>
  <w:endnote w:type="continuationSeparator" w:id="1">
    <w:p w:rsidR="007D220E" w:rsidRDefault="007D220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hruti">
    <w:altName w:val="Cambria Math"/>
    <w:panose1 w:val="02000500000000000000"/>
    <w:charset w:val="01"/>
    <w:family w:val="roman"/>
    <w:notTrueType/>
    <w:pitch w:val="variable"/>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2396102"/>
      <w:docPartObj>
        <w:docPartGallery w:val="Page Numbers (Bottom of Page)"/>
        <w:docPartUnique/>
      </w:docPartObj>
    </w:sdtPr>
    <w:sdtContent>
      <w:p w:rsidR="00FF14B9" w:rsidRDefault="00FF14B9">
        <w:pPr>
          <w:pStyle w:val="Footer"/>
        </w:pPr>
        <w:fldSimple w:instr=" PAGE   \* MERGEFORMAT ">
          <w:r w:rsidR="00FC162F">
            <w:rPr>
              <w:noProof/>
            </w:rPr>
            <w:t>69</w:t>
          </w:r>
        </w:fldSimple>
      </w:p>
    </w:sdtContent>
  </w:sdt>
  <w:p w:rsidR="00783BDD" w:rsidRDefault="00783BD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220E" w:rsidRDefault="007D220E">
      <w:pPr>
        <w:spacing w:after="0" w:line="240" w:lineRule="auto"/>
      </w:pPr>
      <w:r>
        <w:separator/>
      </w:r>
    </w:p>
  </w:footnote>
  <w:footnote w:type="continuationSeparator" w:id="1">
    <w:p w:rsidR="007D220E" w:rsidRDefault="007D220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B6686A2"/>
    <w:lvl w:ilvl="0">
      <w:start w:val="1"/>
      <w:numFmt w:val="decimal"/>
      <w:lvlText w:val="%1."/>
      <w:lvlJc w:val="left"/>
      <w:pPr>
        <w:tabs>
          <w:tab w:val="num" w:pos="1800"/>
        </w:tabs>
        <w:ind w:left="1800" w:hanging="360"/>
      </w:pPr>
    </w:lvl>
  </w:abstractNum>
  <w:abstractNum w:abstractNumId="1">
    <w:nsid w:val="FFFFFF7D"/>
    <w:multiLevelType w:val="singleLevel"/>
    <w:tmpl w:val="75BE83CE"/>
    <w:lvl w:ilvl="0">
      <w:start w:val="1"/>
      <w:numFmt w:val="decimal"/>
      <w:lvlText w:val="%1."/>
      <w:lvlJc w:val="left"/>
      <w:pPr>
        <w:tabs>
          <w:tab w:val="num" w:pos="1440"/>
        </w:tabs>
        <w:ind w:left="1440" w:hanging="360"/>
      </w:pPr>
    </w:lvl>
  </w:abstractNum>
  <w:abstractNum w:abstractNumId="2">
    <w:nsid w:val="FFFFFF7E"/>
    <w:multiLevelType w:val="singleLevel"/>
    <w:tmpl w:val="30E2AF90"/>
    <w:lvl w:ilvl="0">
      <w:start w:val="1"/>
      <w:numFmt w:val="decimal"/>
      <w:lvlText w:val="%1."/>
      <w:lvlJc w:val="left"/>
      <w:pPr>
        <w:tabs>
          <w:tab w:val="num" w:pos="1080"/>
        </w:tabs>
        <w:ind w:left="1080" w:hanging="360"/>
      </w:pPr>
    </w:lvl>
  </w:abstractNum>
  <w:abstractNum w:abstractNumId="3">
    <w:nsid w:val="FFFFFF7F"/>
    <w:multiLevelType w:val="singleLevel"/>
    <w:tmpl w:val="3F1A134C"/>
    <w:lvl w:ilvl="0">
      <w:start w:val="1"/>
      <w:numFmt w:val="decimal"/>
      <w:lvlText w:val="%1."/>
      <w:lvlJc w:val="left"/>
      <w:pPr>
        <w:tabs>
          <w:tab w:val="num" w:pos="720"/>
        </w:tabs>
        <w:ind w:left="720" w:hanging="360"/>
      </w:pPr>
    </w:lvl>
  </w:abstractNum>
  <w:abstractNum w:abstractNumId="4">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69AE704"/>
    <w:lvl w:ilvl="0">
      <w:start w:val="1"/>
      <w:numFmt w:val="decimal"/>
      <w:lvlText w:val="%1."/>
      <w:lvlJc w:val="left"/>
      <w:pPr>
        <w:tabs>
          <w:tab w:val="num" w:pos="360"/>
        </w:tabs>
        <w:ind w:left="360" w:hanging="360"/>
      </w:pPr>
    </w:lvl>
  </w:abstractNum>
  <w:abstractNum w:abstractNumId="9">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nsid w:val="13E8684E"/>
    <w:multiLevelType w:val="hybridMultilevel"/>
    <w:tmpl w:val="A058B83A"/>
    <w:lvl w:ilvl="0" w:tplc="280CDFE4">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89500E"/>
    <w:multiLevelType w:val="hybridMultilevel"/>
    <w:tmpl w:val="7EA4E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C82ACE"/>
    <w:multiLevelType w:val="hybridMultilevel"/>
    <w:tmpl w:val="EA34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DC1AA3"/>
    <w:multiLevelType w:val="hybridMultilevel"/>
    <w:tmpl w:val="4EA8DD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1AFC5FE9"/>
    <w:multiLevelType w:val="hybridMultilevel"/>
    <w:tmpl w:val="66A0720C"/>
    <w:lvl w:ilvl="0" w:tplc="94EA419C">
      <w:start w:val="1"/>
      <w:numFmt w:val="decimal"/>
      <w:lvlText w:val="%1."/>
      <w:lvlJc w:val="left"/>
      <w:pPr>
        <w:ind w:left="720" w:hanging="360"/>
      </w:pPr>
      <w:rPr>
        <w:rFonts w:hint="default"/>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DB5472"/>
    <w:multiLevelType w:val="hybridMultilevel"/>
    <w:tmpl w:val="C860B640"/>
    <w:lvl w:ilvl="0" w:tplc="04090001">
      <w:start w:val="1"/>
      <w:numFmt w:val="bullet"/>
      <w:lvlText w:val=""/>
      <w:lvlJc w:val="left"/>
      <w:pPr>
        <w:ind w:left="2441" w:hanging="360"/>
      </w:pPr>
      <w:rPr>
        <w:rFonts w:ascii="Symbol" w:hAnsi="Symbol" w:hint="default"/>
      </w:rPr>
    </w:lvl>
    <w:lvl w:ilvl="1" w:tplc="04090003" w:tentative="1">
      <w:start w:val="1"/>
      <w:numFmt w:val="bullet"/>
      <w:lvlText w:val="o"/>
      <w:lvlJc w:val="left"/>
      <w:pPr>
        <w:ind w:left="3161" w:hanging="360"/>
      </w:pPr>
      <w:rPr>
        <w:rFonts w:ascii="Courier New" w:hAnsi="Courier New" w:cs="Courier New" w:hint="default"/>
      </w:rPr>
    </w:lvl>
    <w:lvl w:ilvl="2" w:tplc="04090005" w:tentative="1">
      <w:start w:val="1"/>
      <w:numFmt w:val="bullet"/>
      <w:lvlText w:val=""/>
      <w:lvlJc w:val="left"/>
      <w:pPr>
        <w:ind w:left="3881" w:hanging="360"/>
      </w:pPr>
      <w:rPr>
        <w:rFonts w:ascii="Wingdings" w:hAnsi="Wingdings" w:hint="default"/>
      </w:rPr>
    </w:lvl>
    <w:lvl w:ilvl="3" w:tplc="04090001" w:tentative="1">
      <w:start w:val="1"/>
      <w:numFmt w:val="bullet"/>
      <w:lvlText w:val=""/>
      <w:lvlJc w:val="left"/>
      <w:pPr>
        <w:ind w:left="4601" w:hanging="360"/>
      </w:pPr>
      <w:rPr>
        <w:rFonts w:ascii="Symbol" w:hAnsi="Symbol" w:hint="default"/>
      </w:rPr>
    </w:lvl>
    <w:lvl w:ilvl="4" w:tplc="04090003" w:tentative="1">
      <w:start w:val="1"/>
      <w:numFmt w:val="bullet"/>
      <w:lvlText w:val="o"/>
      <w:lvlJc w:val="left"/>
      <w:pPr>
        <w:ind w:left="5321" w:hanging="360"/>
      </w:pPr>
      <w:rPr>
        <w:rFonts w:ascii="Courier New" w:hAnsi="Courier New" w:cs="Courier New" w:hint="default"/>
      </w:rPr>
    </w:lvl>
    <w:lvl w:ilvl="5" w:tplc="04090005" w:tentative="1">
      <w:start w:val="1"/>
      <w:numFmt w:val="bullet"/>
      <w:lvlText w:val=""/>
      <w:lvlJc w:val="left"/>
      <w:pPr>
        <w:ind w:left="6041" w:hanging="360"/>
      </w:pPr>
      <w:rPr>
        <w:rFonts w:ascii="Wingdings" w:hAnsi="Wingdings" w:hint="default"/>
      </w:rPr>
    </w:lvl>
    <w:lvl w:ilvl="6" w:tplc="04090001" w:tentative="1">
      <w:start w:val="1"/>
      <w:numFmt w:val="bullet"/>
      <w:lvlText w:val=""/>
      <w:lvlJc w:val="left"/>
      <w:pPr>
        <w:ind w:left="6761" w:hanging="360"/>
      </w:pPr>
      <w:rPr>
        <w:rFonts w:ascii="Symbol" w:hAnsi="Symbol" w:hint="default"/>
      </w:rPr>
    </w:lvl>
    <w:lvl w:ilvl="7" w:tplc="04090003" w:tentative="1">
      <w:start w:val="1"/>
      <w:numFmt w:val="bullet"/>
      <w:lvlText w:val="o"/>
      <w:lvlJc w:val="left"/>
      <w:pPr>
        <w:ind w:left="7481" w:hanging="360"/>
      </w:pPr>
      <w:rPr>
        <w:rFonts w:ascii="Courier New" w:hAnsi="Courier New" w:cs="Courier New" w:hint="default"/>
      </w:rPr>
    </w:lvl>
    <w:lvl w:ilvl="8" w:tplc="04090005" w:tentative="1">
      <w:start w:val="1"/>
      <w:numFmt w:val="bullet"/>
      <w:lvlText w:val=""/>
      <w:lvlJc w:val="left"/>
      <w:pPr>
        <w:ind w:left="8201" w:hanging="360"/>
      </w:pPr>
      <w:rPr>
        <w:rFonts w:ascii="Wingdings" w:hAnsi="Wingdings" w:hint="default"/>
      </w:rPr>
    </w:lvl>
  </w:abstractNum>
  <w:abstractNum w:abstractNumId="17">
    <w:nsid w:val="238A256D"/>
    <w:multiLevelType w:val="hybridMultilevel"/>
    <w:tmpl w:val="71009194"/>
    <w:lvl w:ilvl="0" w:tplc="0409000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abstractNum w:abstractNumId="18">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A6944AF"/>
    <w:multiLevelType w:val="multilevel"/>
    <w:tmpl w:val="3E2EE1B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nsid w:val="31555561"/>
    <w:multiLevelType w:val="hybridMultilevel"/>
    <w:tmpl w:val="C69C0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D4004C"/>
    <w:multiLevelType w:val="multilevel"/>
    <w:tmpl w:val="5A469E36"/>
    <w:lvl w:ilvl="0">
      <w:start w:val="2"/>
      <w:numFmt w:val="decimal"/>
      <w:lvlText w:val="%1"/>
      <w:lvlJc w:val="left"/>
      <w:pPr>
        <w:ind w:left="1080" w:hanging="360"/>
      </w:pPr>
      <w:rPr>
        <w:rFonts w:hint="default"/>
      </w:rPr>
    </w:lvl>
    <w:lvl w:ilvl="1">
      <w:start w:val="1"/>
      <w:numFmt w:val="decimal"/>
      <w:isLgl/>
      <w:lvlText w:val="%1.%2"/>
      <w:lvlJc w:val="left"/>
      <w:pPr>
        <w:ind w:left="2130" w:hanging="720"/>
      </w:pPr>
      <w:rPr>
        <w:rFonts w:hint="default"/>
      </w:rPr>
    </w:lvl>
    <w:lvl w:ilvl="2">
      <w:start w:val="1"/>
      <w:numFmt w:val="decimal"/>
      <w:isLgl/>
      <w:lvlText w:val="%1.%2.%3"/>
      <w:lvlJc w:val="left"/>
      <w:pPr>
        <w:ind w:left="3180" w:hanging="1080"/>
      </w:pPr>
      <w:rPr>
        <w:rFonts w:hint="default"/>
      </w:rPr>
    </w:lvl>
    <w:lvl w:ilvl="3">
      <w:start w:val="1"/>
      <w:numFmt w:val="decimal"/>
      <w:isLgl/>
      <w:lvlText w:val="%1.%2.%3.%4"/>
      <w:lvlJc w:val="left"/>
      <w:pPr>
        <w:ind w:left="4230" w:hanging="1440"/>
      </w:pPr>
      <w:rPr>
        <w:rFonts w:hint="default"/>
      </w:rPr>
    </w:lvl>
    <w:lvl w:ilvl="4">
      <w:start w:val="1"/>
      <w:numFmt w:val="decimal"/>
      <w:isLgl/>
      <w:lvlText w:val="%1.%2.%3.%4.%5"/>
      <w:lvlJc w:val="left"/>
      <w:pPr>
        <w:ind w:left="4920" w:hanging="1440"/>
      </w:pPr>
      <w:rPr>
        <w:rFonts w:hint="default"/>
      </w:rPr>
    </w:lvl>
    <w:lvl w:ilvl="5">
      <w:start w:val="1"/>
      <w:numFmt w:val="decimal"/>
      <w:isLgl/>
      <w:lvlText w:val="%1.%2.%3.%4.%5.%6"/>
      <w:lvlJc w:val="left"/>
      <w:pPr>
        <w:ind w:left="5970" w:hanging="1800"/>
      </w:pPr>
      <w:rPr>
        <w:rFonts w:hint="default"/>
      </w:rPr>
    </w:lvl>
    <w:lvl w:ilvl="6">
      <w:start w:val="1"/>
      <w:numFmt w:val="decimal"/>
      <w:isLgl/>
      <w:lvlText w:val="%1.%2.%3.%4.%5.%6.%7"/>
      <w:lvlJc w:val="left"/>
      <w:pPr>
        <w:ind w:left="7020" w:hanging="2160"/>
      </w:pPr>
      <w:rPr>
        <w:rFonts w:hint="default"/>
      </w:rPr>
    </w:lvl>
    <w:lvl w:ilvl="7">
      <w:start w:val="1"/>
      <w:numFmt w:val="decimal"/>
      <w:isLgl/>
      <w:lvlText w:val="%1.%2.%3.%4.%5.%6.%7.%8"/>
      <w:lvlJc w:val="left"/>
      <w:pPr>
        <w:ind w:left="8070" w:hanging="2520"/>
      </w:pPr>
      <w:rPr>
        <w:rFonts w:hint="default"/>
      </w:rPr>
    </w:lvl>
    <w:lvl w:ilvl="8">
      <w:start w:val="1"/>
      <w:numFmt w:val="decimal"/>
      <w:isLgl/>
      <w:lvlText w:val="%1.%2.%3.%4.%5.%6.%7.%8.%9"/>
      <w:lvlJc w:val="left"/>
      <w:pPr>
        <w:ind w:left="9120" w:hanging="2880"/>
      </w:pPr>
      <w:rPr>
        <w:rFonts w:hint="default"/>
      </w:rPr>
    </w:lvl>
  </w:abstractNum>
  <w:abstractNum w:abstractNumId="22">
    <w:nsid w:val="3FC47854"/>
    <w:multiLevelType w:val="hybridMultilevel"/>
    <w:tmpl w:val="AE44D3A2"/>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61011C"/>
    <w:multiLevelType w:val="hybridMultilevel"/>
    <w:tmpl w:val="9D14B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6946969"/>
    <w:multiLevelType w:val="hybridMultilevel"/>
    <w:tmpl w:val="31A610C8"/>
    <w:lvl w:ilvl="0" w:tplc="04090001">
      <w:start w:val="1"/>
      <w:numFmt w:val="bullet"/>
      <w:lvlText w:val=""/>
      <w:lvlJc w:val="left"/>
      <w:pPr>
        <w:ind w:left="2850" w:hanging="360"/>
      </w:pPr>
      <w:rPr>
        <w:rFonts w:ascii="Symbol" w:hAnsi="Symbol" w:hint="default"/>
      </w:rPr>
    </w:lvl>
    <w:lvl w:ilvl="1" w:tplc="04090003" w:tentative="1">
      <w:start w:val="1"/>
      <w:numFmt w:val="bullet"/>
      <w:lvlText w:val="o"/>
      <w:lvlJc w:val="left"/>
      <w:pPr>
        <w:ind w:left="3570" w:hanging="360"/>
      </w:pPr>
      <w:rPr>
        <w:rFonts w:ascii="Courier New" w:hAnsi="Courier New" w:cs="Courier New" w:hint="default"/>
      </w:rPr>
    </w:lvl>
    <w:lvl w:ilvl="2" w:tplc="04090005" w:tentative="1">
      <w:start w:val="1"/>
      <w:numFmt w:val="bullet"/>
      <w:lvlText w:val=""/>
      <w:lvlJc w:val="left"/>
      <w:pPr>
        <w:ind w:left="4290" w:hanging="360"/>
      </w:pPr>
      <w:rPr>
        <w:rFonts w:ascii="Wingdings" w:hAnsi="Wingdings" w:hint="default"/>
      </w:rPr>
    </w:lvl>
    <w:lvl w:ilvl="3" w:tplc="04090001" w:tentative="1">
      <w:start w:val="1"/>
      <w:numFmt w:val="bullet"/>
      <w:lvlText w:val=""/>
      <w:lvlJc w:val="left"/>
      <w:pPr>
        <w:ind w:left="5010" w:hanging="360"/>
      </w:pPr>
      <w:rPr>
        <w:rFonts w:ascii="Symbol" w:hAnsi="Symbol" w:hint="default"/>
      </w:rPr>
    </w:lvl>
    <w:lvl w:ilvl="4" w:tplc="04090003" w:tentative="1">
      <w:start w:val="1"/>
      <w:numFmt w:val="bullet"/>
      <w:lvlText w:val="o"/>
      <w:lvlJc w:val="left"/>
      <w:pPr>
        <w:ind w:left="5730" w:hanging="360"/>
      </w:pPr>
      <w:rPr>
        <w:rFonts w:ascii="Courier New" w:hAnsi="Courier New" w:cs="Courier New" w:hint="default"/>
      </w:rPr>
    </w:lvl>
    <w:lvl w:ilvl="5" w:tplc="04090005" w:tentative="1">
      <w:start w:val="1"/>
      <w:numFmt w:val="bullet"/>
      <w:lvlText w:val=""/>
      <w:lvlJc w:val="left"/>
      <w:pPr>
        <w:ind w:left="6450" w:hanging="360"/>
      </w:pPr>
      <w:rPr>
        <w:rFonts w:ascii="Wingdings" w:hAnsi="Wingdings" w:hint="default"/>
      </w:rPr>
    </w:lvl>
    <w:lvl w:ilvl="6" w:tplc="04090001" w:tentative="1">
      <w:start w:val="1"/>
      <w:numFmt w:val="bullet"/>
      <w:lvlText w:val=""/>
      <w:lvlJc w:val="left"/>
      <w:pPr>
        <w:ind w:left="7170" w:hanging="360"/>
      </w:pPr>
      <w:rPr>
        <w:rFonts w:ascii="Symbol" w:hAnsi="Symbol" w:hint="default"/>
      </w:rPr>
    </w:lvl>
    <w:lvl w:ilvl="7" w:tplc="04090003" w:tentative="1">
      <w:start w:val="1"/>
      <w:numFmt w:val="bullet"/>
      <w:lvlText w:val="o"/>
      <w:lvlJc w:val="left"/>
      <w:pPr>
        <w:ind w:left="7890" w:hanging="360"/>
      </w:pPr>
      <w:rPr>
        <w:rFonts w:ascii="Courier New" w:hAnsi="Courier New" w:cs="Courier New" w:hint="default"/>
      </w:rPr>
    </w:lvl>
    <w:lvl w:ilvl="8" w:tplc="04090005" w:tentative="1">
      <w:start w:val="1"/>
      <w:numFmt w:val="bullet"/>
      <w:lvlText w:val=""/>
      <w:lvlJc w:val="left"/>
      <w:pPr>
        <w:ind w:left="8610" w:hanging="360"/>
      </w:pPr>
      <w:rPr>
        <w:rFonts w:ascii="Wingdings" w:hAnsi="Wingdings" w:hint="default"/>
      </w:rPr>
    </w:lvl>
  </w:abstractNum>
  <w:abstractNum w:abstractNumId="25">
    <w:nsid w:val="4CBE5E35"/>
    <w:multiLevelType w:val="hybridMultilevel"/>
    <w:tmpl w:val="49C2175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6">
    <w:nsid w:val="4D9510EA"/>
    <w:multiLevelType w:val="hybridMultilevel"/>
    <w:tmpl w:val="ACF6F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5A21F7"/>
    <w:multiLevelType w:val="hybridMultilevel"/>
    <w:tmpl w:val="BF48B0A0"/>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06380D"/>
    <w:multiLevelType w:val="hybridMultilevel"/>
    <w:tmpl w:val="FA925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5643FB"/>
    <w:multiLevelType w:val="hybridMultilevel"/>
    <w:tmpl w:val="55D65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3E33CC"/>
    <w:multiLevelType w:val="multilevel"/>
    <w:tmpl w:val="A254E75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C083800"/>
    <w:multiLevelType w:val="hybridMultilevel"/>
    <w:tmpl w:val="28CEB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77E14075"/>
    <w:multiLevelType w:val="hybridMultilevel"/>
    <w:tmpl w:val="3BAA6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nsid w:val="7FEB27C3"/>
    <w:multiLevelType w:val="multilevel"/>
    <w:tmpl w:val="5C9092D2"/>
    <w:lvl w:ilvl="0">
      <w:start w:val="1"/>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num w:numId="1">
    <w:abstractNumId w:val="31"/>
  </w:num>
  <w:num w:numId="2">
    <w:abstractNumId w:val="15"/>
  </w:num>
  <w:num w:numId="3">
    <w:abstractNumId w:val="30"/>
  </w:num>
  <w:num w:numId="4">
    <w:abstractNumId w:val="18"/>
  </w:num>
  <w:num w:numId="5">
    <w:abstractNumId w:val="35"/>
  </w:num>
  <w:num w:numId="6">
    <w:abstractNumId w:val="37"/>
  </w:num>
  <w:num w:numId="7">
    <w:abstractNumId w:val="34"/>
  </w:num>
  <w:num w:numId="8">
    <w:abstractNumId w:val="3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36"/>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14"/>
  </w:num>
  <w:num w:numId="23">
    <w:abstractNumId w:val="10"/>
  </w:num>
  <w:num w:numId="24">
    <w:abstractNumId w:val="12"/>
  </w:num>
  <w:num w:numId="25">
    <w:abstractNumId w:val="33"/>
  </w:num>
  <w:num w:numId="26">
    <w:abstractNumId w:val="28"/>
  </w:num>
  <w:num w:numId="27">
    <w:abstractNumId w:val="20"/>
  </w:num>
  <w:num w:numId="28">
    <w:abstractNumId w:val="23"/>
  </w:num>
  <w:num w:numId="29">
    <w:abstractNumId w:val="25"/>
  </w:num>
  <w:num w:numId="30">
    <w:abstractNumId w:val="21"/>
  </w:num>
  <w:num w:numId="31">
    <w:abstractNumId w:val="39"/>
  </w:num>
  <w:num w:numId="32">
    <w:abstractNumId w:val="16"/>
  </w:num>
  <w:num w:numId="33">
    <w:abstractNumId w:val="24"/>
  </w:num>
  <w:num w:numId="34">
    <w:abstractNumId w:val="13"/>
  </w:num>
  <w:num w:numId="35">
    <w:abstractNumId w:val="11"/>
  </w:num>
  <w:num w:numId="36">
    <w:abstractNumId w:val="22"/>
  </w:num>
  <w:num w:numId="37">
    <w:abstractNumId w:val="27"/>
  </w:num>
  <w:num w:numId="38">
    <w:abstractNumId w:val="32"/>
  </w:num>
  <w:num w:numId="39">
    <w:abstractNumId w:val="29"/>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ttachedTemplate r:id="rId1"/>
  <w:defaultTabStop w:val="720"/>
  <w:drawingGridHorizontalSpacing w:val="110"/>
  <w:displayHorizontalDrawingGridEvery w:val="2"/>
  <w:characterSpacingControl w:val="doNotCompress"/>
  <w:footnotePr>
    <w:footnote w:id="0"/>
    <w:footnote w:id="1"/>
  </w:footnotePr>
  <w:endnotePr>
    <w:endnote w:id="0"/>
    <w:endnote w:id="1"/>
  </w:endnotePr>
  <w:compat>
    <w:applyBreakingRules/>
    <w:useFELayout/>
  </w:compat>
  <w:rsids>
    <w:rsidRoot w:val="0043414B"/>
    <w:rsid w:val="00010E23"/>
    <w:rsid w:val="00013981"/>
    <w:rsid w:val="00021D55"/>
    <w:rsid w:val="00023735"/>
    <w:rsid w:val="00023D7D"/>
    <w:rsid w:val="000264CD"/>
    <w:rsid w:val="000318C7"/>
    <w:rsid w:val="00044D2C"/>
    <w:rsid w:val="000862A3"/>
    <w:rsid w:val="0009525C"/>
    <w:rsid w:val="000A42E6"/>
    <w:rsid w:val="000B034C"/>
    <w:rsid w:val="000B1B40"/>
    <w:rsid w:val="000C3C6E"/>
    <w:rsid w:val="000E32DD"/>
    <w:rsid w:val="000E6CA5"/>
    <w:rsid w:val="000F332E"/>
    <w:rsid w:val="00106C47"/>
    <w:rsid w:val="00112036"/>
    <w:rsid w:val="00117EF6"/>
    <w:rsid w:val="00135457"/>
    <w:rsid w:val="00157E4A"/>
    <w:rsid w:val="00194DF6"/>
    <w:rsid w:val="001C3489"/>
    <w:rsid w:val="001C69BF"/>
    <w:rsid w:val="001D0B67"/>
    <w:rsid w:val="001E0086"/>
    <w:rsid w:val="001E155C"/>
    <w:rsid w:val="001F5D00"/>
    <w:rsid w:val="00206303"/>
    <w:rsid w:val="00206B8A"/>
    <w:rsid w:val="00210450"/>
    <w:rsid w:val="002114A2"/>
    <w:rsid w:val="00227DEC"/>
    <w:rsid w:val="002342B0"/>
    <w:rsid w:val="002342F1"/>
    <w:rsid w:val="0024064D"/>
    <w:rsid w:val="0024621C"/>
    <w:rsid w:val="00251814"/>
    <w:rsid w:val="0025670F"/>
    <w:rsid w:val="002615F4"/>
    <w:rsid w:val="0026581D"/>
    <w:rsid w:val="00285C12"/>
    <w:rsid w:val="002870CB"/>
    <w:rsid w:val="00292482"/>
    <w:rsid w:val="00293261"/>
    <w:rsid w:val="00295AA3"/>
    <w:rsid w:val="002A0F9E"/>
    <w:rsid w:val="002A5C0D"/>
    <w:rsid w:val="002B7254"/>
    <w:rsid w:val="002C6FA8"/>
    <w:rsid w:val="002C7406"/>
    <w:rsid w:val="002C770D"/>
    <w:rsid w:val="002D4DBD"/>
    <w:rsid w:val="002D62D2"/>
    <w:rsid w:val="002E69D1"/>
    <w:rsid w:val="002E6D85"/>
    <w:rsid w:val="002F331D"/>
    <w:rsid w:val="00321C5C"/>
    <w:rsid w:val="00332E52"/>
    <w:rsid w:val="00334863"/>
    <w:rsid w:val="003370FF"/>
    <w:rsid w:val="00365705"/>
    <w:rsid w:val="00375CD4"/>
    <w:rsid w:val="00391163"/>
    <w:rsid w:val="00392788"/>
    <w:rsid w:val="003974F8"/>
    <w:rsid w:val="003B593F"/>
    <w:rsid w:val="003D5905"/>
    <w:rsid w:val="003E7E35"/>
    <w:rsid w:val="003F6639"/>
    <w:rsid w:val="004034AA"/>
    <w:rsid w:val="00403E90"/>
    <w:rsid w:val="00405BEA"/>
    <w:rsid w:val="00412DDF"/>
    <w:rsid w:val="00416998"/>
    <w:rsid w:val="0041713D"/>
    <w:rsid w:val="0042491E"/>
    <w:rsid w:val="0043414B"/>
    <w:rsid w:val="00434331"/>
    <w:rsid w:val="004448E2"/>
    <w:rsid w:val="0044754A"/>
    <w:rsid w:val="00452BE8"/>
    <w:rsid w:val="00462DB3"/>
    <w:rsid w:val="004639B6"/>
    <w:rsid w:val="00493031"/>
    <w:rsid w:val="004973C8"/>
    <w:rsid w:val="004B58E8"/>
    <w:rsid w:val="004B6CF0"/>
    <w:rsid w:val="004E1AED"/>
    <w:rsid w:val="0050620B"/>
    <w:rsid w:val="00513B1B"/>
    <w:rsid w:val="0051627D"/>
    <w:rsid w:val="00524808"/>
    <w:rsid w:val="00530CBA"/>
    <w:rsid w:val="00534880"/>
    <w:rsid w:val="00540CDC"/>
    <w:rsid w:val="00545883"/>
    <w:rsid w:val="00556292"/>
    <w:rsid w:val="005608A1"/>
    <w:rsid w:val="00560C30"/>
    <w:rsid w:val="005653E9"/>
    <w:rsid w:val="005657AA"/>
    <w:rsid w:val="005758F1"/>
    <w:rsid w:val="005845FD"/>
    <w:rsid w:val="00592C37"/>
    <w:rsid w:val="00592F06"/>
    <w:rsid w:val="005942E0"/>
    <w:rsid w:val="00597EC8"/>
    <w:rsid w:val="005A41C7"/>
    <w:rsid w:val="005C12A5"/>
    <w:rsid w:val="005C3046"/>
    <w:rsid w:val="005D1C09"/>
    <w:rsid w:val="005D79E5"/>
    <w:rsid w:val="005E4C01"/>
    <w:rsid w:val="005F0771"/>
    <w:rsid w:val="005F5AF1"/>
    <w:rsid w:val="0060744F"/>
    <w:rsid w:val="0061333F"/>
    <w:rsid w:val="00616194"/>
    <w:rsid w:val="00623756"/>
    <w:rsid w:val="00632A96"/>
    <w:rsid w:val="00655624"/>
    <w:rsid w:val="00655D3B"/>
    <w:rsid w:val="006612EA"/>
    <w:rsid w:val="00675330"/>
    <w:rsid w:val="006844E0"/>
    <w:rsid w:val="006943D1"/>
    <w:rsid w:val="00695E52"/>
    <w:rsid w:val="006A6F47"/>
    <w:rsid w:val="006C5BDD"/>
    <w:rsid w:val="006D2FA0"/>
    <w:rsid w:val="006D4B49"/>
    <w:rsid w:val="006E0516"/>
    <w:rsid w:val="006E78BA"/>
    <w:rsid w:val="006F005C"/>
    <w:rsid w:val="00711CFD"/>
    <w:rsid w:val="00712425"/>
    <w:rsid w:val="0071343E"/>
    <w:rsid w:val="00755A69"/>
    <w:rsid w:val="0076537D"/>
    <w:rsid w:val="0076645C"/>
    <w:rsid w:val="007701FA"/>
    <w:rsid w:val="00774D56"/>
    <w:rsid w:val="00783BDD"/>
    <w:rsid w:val="007877C7"/>
    <w:rsid w:val="007940A9"/>
    <w:rsid w:val="007A4211"/>
    <w:rsid w:val="007A4B6E"/>
    <w:rsid w:val="007B0824"/>
    <w:rsid w:val="007B3451"/>
    <w:rsid w:val="007C0355"/>
    <w:rsid w:val="007D220E"/>
    <w:rsid w:val="007D41EB"/>
    <w:rsid w:val="007D5724"/>
    <w:rsid w:val="007F2E55"/>
    <w:rsid w:val="007F461A"/>
    <w:rsid w:val="00800614"/>
    <w:rsid w:val="0080436A"/>
    <w:rsid w:val="0081323A"/>
    <w:rsid w:val="00816BB1"/>
    <w:rsid w:val="008312E8"/>
    <w:rsid w:val="008317FC"/>
    <w:rsid w:val="008425BB"/>
    <w:rsid w:val="00854804"/>
    <w:rsid w:val="0087180D"/>
    <w:rsid w:val="00873C40"/>
    <w:rsid w:val="00874AA8"/>
    <w:rsid w:val="008904E7"/>
    <w:rsid w:val="008A2561"/>
    <w:rsid w:val="008C4D21"/>
    <w:rsid w:val="008D58F3"/>
    <w:rsid w:val="008E6A5F"/>
    <w:rsid w:val="009013F2"/>
    <w:rsid w:val="00904066"/>
    <w:rsid w:val="00911BF5"/>
    <w:rsid w:val="00916745"/>
    <w:rsid w:val="009172C0"/>
    <w:rsid w:val="009229F4"/>
    <w:rsid w:val="00924211"/>
    <w:rsid w:val="00927ED1"/>
    <w:rsid w:val="00927EE2"/>
    <w:rsid w:val="009356FE"/>
    <w:rsid w:val="0094110B"/>
    <w:rsid w:val="00944096"/>
    <w:rsid w:val="00960F64"/>
    <w:rsid w:val="00963200"/>
    <w:rsid w:val="009711A9"/>
    <w:rsid w:val="0099349B"/>
    <w:rsid w:val="009A70E1"/>
    <w:rsid w:val="009B4710"/>
    <w:rsid w:val="009D751A"/>
    <w:rsid w:val="009D7A39"/>
    <w:rsid w:val="009F1300"/>
    <w:rsid w:val="00A0024C"/>
    <w:rsid w:val="00A05D45"/>
    <w:rsid w:val="00A1088C"/>
    <w:rsid w:val="00A10BDD"/>
    <w:rsid w:val="00A1310C"/>
    <w:rsid w:val="00A31563"/>
    <w:rsid w:val="00A437DB"/>
    <w:rsid w:val="00A63B1F"/>
    <w:rsid w:val="00A65DF9"/>
    <w:rsid w:val="00A71F75"/>
    <w:rsid w:val="00A82409"/>
    <w:rsid w:val="00A9320B"/>
    <w:rsid w:val="00AA5B11"/>
    <w:rsid w:val="00AB507F"/>
    <w:rsid w:val="00AB61FD"/>
    <w:rsid w:val="00AC42E1"/>
    <w:rsid w:val="00AD1287"/>
    <w:rsid w:val="00AD2A25"/>
    <w:rsid w:val="00B10386"/>
    <w:rsid w:val="00B1428C"/>
    <w:rsid w:val="00B2754E"/>
    <w:rsid w:val="00B34BF7"/>
    <w:rsid w:val="00B4438F"/>
    <w:rsid w:val="00B50A92"/>
    <w:rsid w:val="00B87AA4"/>
    <w:rsid w:val="00B95723"/>
    <w:rsid w:val="00BA63AE"/>
    <w:rsid w:val="00BA63F7"/>
    <w:rsid w:val="00BB01E7"/>
    <w:rsid w:val="00BB3E04"/>
    <w:rsid w:val="00BC58CE"/>
    <w:rsid w:val="00BC5B29"/>
    <w:rsid w:val="00BE144A"/>
    <w:rsid w:val="00BF11D0"/>
    <w:rsid w:val="00BF38AA"/>
    <w:rsid w:val="00C054AE"/>
    <w:rsid w:val="00C1661B"/>
    <w:rsid w:val="00C175B2"/>
    <w:rsid w:val="00C2682B"/>
    <w:rsid w:val="00C359C2"/>
    <w:rsid w:val="00C56E23"/>
    <w:rsid w:val="00C736C1"/>
    <w:rsid w:val="00C750F9"/>
    <w:rsid w:val="00C77026"/>
    <w:rsid w:val="00C945B5"/>
    <w:rsid w:val="00C9567C"/>
    <w:rsid w:val="00CA0BCE"/>
    <w:rsid w:val="00CA3513"/>
    <w:rsid w:val="00CB1A58"/>
    <w:rsid w:val="00CB4D62"/>
    <w:rsid w:val="00CC2807"/>
    <w:rsid w:val="00CD0185"/>
    <w:rsid w:val="00CE6778"/>
    <w:rsid w:val="00CE6A6A"/>
    <w:rsid w:val="00CE7C1F"/>
    <w:rsid w:val="00CF1E48"/>
    <w:rsid w:val="00D430BF"/>
    <w:rsid w:val="00D43744"/>
    <w:rsid w:val="00D47A97"/>
    <w:rsid w:val="00D511F3"/>
    <w:rsid w:val="00D802C0"/>
    <w:rsid w:val="00D91BF8"/>
    <w:rsid w:val="00D9585F"/>
    <w:rsid w:val="00DA60FE"/>
    <w:rsid w:val="00DC4F67"/>
    <w:rsid w:val="00DD7E11"/>
    <w:rsid w:val="00DF0F5F"/>
    <w:rsid w:val="00E0247F"/>
    <w:rsid w:val="00E15056"/>
    <w:rsid w:val="00E17532"/>
    <w:rsid w:val="00E2017E"/>
    <w:rsid w:val="00E25511"/>
    <w:rsid w:val="00E2613D"/>
    <w:rsid w:val="00E34111"/>
    <w:rsid w:val="00E34FAF"/>
    <w:rsid w:val="00E4674F"/>
    <w:rsid w:val="00E46E0F"/>
    <w:rsid w:val="00E554F2"/>
    <w:rsid w:val="00E6186F"/>
    <w:rsid w:val="00E6418C"/>
    <w:rsid w:val="00E73F89"/>
    <w:rsid w:val="00E75843"/>
    <w:rsid w:val="00EA292B"/>
    <w:rsid w:val="00EA5925"/>
    <w:rsid w:val="00EE1A1E"/>
    <w:rsid w:val="00EF5FC1"/>
    <w:rsid w:val="00F13A7A"/>
    <w:rsid w:val="00F31EC7"/>
    <w:rsid w:val="00F36A5A"/>
    <w:rsid w:val="00F47F22"/>
    <w:rsid w:val="00F50575"/>
    <w:rsid w:val="00F5361C"/>
    <w:rsid w:val="00F5378B"/>
    <w:rsid w:val="00F630FB"/>
    <w:rsid w:val="00F67493"/>
    <w:rsid w:val="00F82AAE"/>
    <w:rsid w:val="00F86FC0"/>
    <w:rsid w:val="00FA191D"/>
    <w:rsid w:val="00FA3DDA"/>
    <w:rsid w:val="00FB6B54"/>
    <w:rsid w:val="00FC162F"/>
    <w:rsid w:val="00FE7E77"/>
    <w:rsid w:val="00FF14B9"/>
    <w:rsid w:val="00FF6D6C"/>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uiPriority="22" w:qFormat="1"/>
    <w:lsdException w:name="Emphasis" w:uiPriority="20" w:qFormat="1"/>
    <w:lsdException w:name="Table Grid" w:semiHidden="0" w:uiPriority="1" w:unhideWhenUsed="0"/>
    <w:lsdException w:name="Placeholder Text" w:unhideWhenUsed="0"/>
    <w:lsdException w:name="No Spacing"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sid w:val="00E554F2"/>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sid w:val="00E554F2"/>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rsid w:val="00E554F2"/>
    <w:pPr>
      <w:spacing w:after="0" w:line="240" w:lineRule="auto"/>
    </w:pPr>
    <w:tblPr>
      <w:tblInd w:w="0" w:type="dxa"/>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CellMar>
        <w:top w:w="0" w:type="dxa"/>
        <w:left w:w="108" w:type="dxa"/>
        <w:bottom w:w="0" w:type="dxa"/>
        <w:right w:w="108" w:type="dxa"/>
      </w:tblCellMar>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sid w:val="00E554F2"/>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sid w:val="00E554F2"/>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sid w:val="00E554F2"/>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sid w:val="00E554F2"/>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semiHidden/>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rsid w:val="00E554F2"/>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paragraph" w:styleId="TOC1">
    <w:name w:val="toc 1"/>
    <w:basedOn w:val="Normal"/>
    <w:next w:val="Normal"/>
    <w:autoRedefine/>
    <w:uiPriority w:val="39"/>
    <w:semiHidden/>
    <w:unhideWhenUsed/>
    <w:rsid w:val="001C3489"/>
    <w:pPr>
      <w:spacing w:after="100"/>
    </w:pPr>
  </w:style>
  <w:style w:type="paragraph" w:styleId="ListParagraph">
    <w:name w:val="List Paragraph"/>
    <w:basedOn w:val="Normal"/>
    <w:uiPriority w:val="34"/>
    <w:qFormat/>
    <w:rsid w:val="00F67493"/>
    <w:pPr>
      <w:spacing w:before="0" w:line="276" w:lineRule="auto"/>
      <w:ind w:left="720"/>
      <w:contextualSpacing/>
    </w:pPr>
    <w:rPr>
      <w:lang w:eastAsia="en-US"/>
    </w:rPr>
  </w:style>
  <w:style w:type="character" w:customStyle="1" w:styleId="xbe">
    <w:name w:val="_xbe"/>
    <w:basedOn w:val="DefaultParagraphFont"/>
    <w:rsid w:val="0025670F"/>
  </w:style>
  <w:style w:type="character" w:styleId="Hyperlink">
    <w:name w:val="Hyperlink"/>
    <w:basedOn w:val="DefaultParagraphFont"/>
    <w:uiPriority w:val="99"/>
    <w:unhideWhenUsed/>
    <w:rsid w:val="00A1088C"/>
    <w:rPr>
      <w:color w:val="005DBA" w:themeColor="hyperlink"/>
      <w:u w:val="single"/>
    </w:rPr>
  </w:style>
  <w:style w:type="character" w:styleId="HTMLCite">
    <w:name w:val="HTML Cite"/>
    <w:basedOn w:val="DefaultParagraphFont"/>
    <w:uiPriority w:val="99"/>
    <w:semiHidden/>
    <w:unhideWhenUsed/>
    <w:rsid w:val="00A1088C"/>
    <w:rPr>
      <w:i/>
      <w:iCs/>
    </w:rPr>
  </w:style>
</w:styles>
</file>

<file path=word/webSettings.xml><?xml version="1.0" encoding="utf-8"?>
<w:webSettings xmlns:r="http://schemas.openxmlformats.org/officeDocument/2006/relationships" xmlns:w="http://schemas.openxmlformats.org/wordprocessingml/2006/main">
  <w:divs>
    <w:div w:id="4788433">
      <w:bodyDiv w:val="1"/>
      <w:marLeft w:val="0"/>
      <w:marRight w:val="0"/>
      <w:marTop w:val="0"/>
      <w:marBottom w:val="0"/>
      <w:divBdr>
        <w:top w:val="none" w:sz="0" w:space="0" w:color="auto"/>
        <w:left w:val="none" w:sz="0" w:space="0" w:color="auto"/>
        <w:bottom w:val="none" w:sz="0" w:space="0" w:color="auto"/>
        <w:right w:val="none" w:sz="0" w:space="0" w:color="auto"/>
      </w:divBdr>
    </w:div>
    <w:div w:id="29570742">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92866837">
      <w:bodyDiv w:val="1"/>
      <w:marLeft w:val="0"/>
      <w:marRight w:val="0"/>
      <w:marTop w:val="0"/>
      <w:marBottom w:val="0"/>
      <w:divBdr>
        <w:top w:val="none" w:sz="0" w:space="0" w:color="auto"/>
        <w:left w:val="none" w:sz="0" w:space="0" w:color="auto"/>
        <w:bottom w:val="none" w:sz="0" w:space="0" w:color="auto"/>
        <w:right w:val="none" w:sz="0" w:space="0" w:color="auto"/>
      </w:divBdr>
    </w:div>
    <w:div w:id="93328535">
      <w:bodyDiv w:val="1"/>
      <w:marLeft w:val="0"/>
      <w:marRight w:val="0"/>
      <w:marTop w:val="0"/>
      <w:marBottom w:val="0"/>
      <w:divBdr>
        <w:top w:val="none" w:sz="0" w:space="0" w:color="auto"/>
        <w:left w:val="none" w:sz="0" w:space="0" w:color="auto"/>
        <w:bottom w:val="none" w:sz="0" w:space="0" w:color="auto"/>
        <w:right w:val="none" w:sz="0" w:space="0" w:color="auto"/>
      </w:divBdr>
      <w:divsChild>
        <w:div w:id="1252589865">
          <w:marLeft w:val="56"/>
          <w:marRight w:val="56"/>
          <w:marTop w:val="19"/>
          <w:marBottom w:val="0"/>
          <w:divBdr>
            <w:top w:val="none" w:sz="0" w:space="0" w:color="auto"/>
            <w:left w:val="none" w:sz="0" w:space="0" w:color="auto"/>
            <w:bottom w:val="none" w:sz="0" w:space="0" w:color="auto"/>
            <w:right w:val="none" w:sz="0" w:space="0" w:color="auto"/>
          </w:divBdr>
          <w:divsChild>
            <w:div w:id="47468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1850">
      <w:bodyDiv w:val="1"/>
      <w:marLeft w:val="0"/>
      <w:marRight w:val="0"/>
      <w:marTop w:val="0"/>
      <w:marBottom w:val="0"/>
      <w:divBdr>
        <w:top w:val="none" w:sz="0" w:space="0" w:color="auto"/>
        <w:left w:val="none" w:sz="0" w:space="0" w:color="auto"/>
        <w:bottom w:val="none" w:sz="0" w:space="0" w:color="auto"/>
        <w:right w:val="none" w:sz="0" w:space="0" w:color="auto"/>
      </w:divBdr>
    </w:div>
    <w:div w:id="449325077">
      <w:bodyDiv w:val="1"/>
      <w:marLeft w:val="0"/>
      <w:marRight w:val="0"/>
      <w:marTop w:val="0"/>
      <w:marBottom w:val="0"/>
      <w:divBdr>
        <w:top w:val="none" w:sz="0" w:space="0" w:color="auto"/>
        <w:left w:val="none" w:sz="0" w:space="0" w:color="auto"/>
        <w:bottom w:val="none" w:sz="0" w:space="0" w:color="auto"/>
        <w:right w:val="none" w:sz="0" w:space="0" w:color="auto"/>
      </w:divBdr>
    </w:div>
    <w:div w:id="482042071">
      <w:bodyDiv w:val="1"/>
      <w:marLeft w:val="0"/>
      <w:marRight w:val="0"/>
      <w:marTop w:val="0"/>
      <w:marBottom w:val="0"/>
      <w:divBdr>
        <w:top w:val="none" w:sz="0" w:space="0" w:color="auto"/>
        <w:left w:val="none" w:sz="0" w:space="0" w:color="auto"/>
        <w:bottom w:val="none" w:sz="0" w:space="0" w:color="auto"/>
        <w:right w:val="none" w:sz="0" w:space="0" w:color="auto"/>
      </w:divBdr>
    </w:div>
    <w:div w:id="521011933">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74848434">
      <w:bodyDiv w:val="1"/>
      <w:marLeft w:val="0"/>
      <w:marRight w:val="0"/>
      <w:marTop w:val="0"/>
      <w:marBottom w:val="0"/>
      <w:divBdr>
        <w:top w:val="none" w:sz="0" w:space="0" w:color="auto"/>
        <w:left w:val="none" w:sz="0" w:space="0" w:color="auto"/>
        <w:bottom w:val="none" w:sz="0" w:space="0" w:color="auto"/>
        <w:right w:val="none" w:sz="0" w:space="0" w:color="auto"/>
      </w:divBdr>
    </w:div>
    <w:div w:id="849300013">
      <w:bodyDiv w:val="1"/>
      <w:marLeft w:val="0"/>
      <w:marRight w:val="0"/>
      <w:marTop w:val="0"/>
      <w:marBottom w:val="0"/>
      <w:divBdr>
        <w:top w:val="none" w:sz="0" w:space="0" w:color="auto"/>
        <w:left w:val="none" w:sz="0" w:space="0" w:color="auto"/>
        <w:bottom w:val="none" w:sz="0" w:space="0" w:color="auto"/>
        <w:right w:val="none" w:sz="0" w:space="0" w:color="auto"/>
      </w:divBdr>
      <w:divsChild>
        <w:div w:id="1447575761">
          <w:marLeft w:val="0"/>
          <w:marRight w:val="0"/>
          <w:marTop w:val="0"/>
          <w:marBottom w:val="0"/>
          <w:divBdr>
            <w:top w:val="none" w:sz="0" w:space="0" w:color="auto"/>
            <w:left w:val="none" w:sz="0" w:space="0" w:color="auto"/>
            <w:bottom w:val="none" w:sz="0" w:space="0" w:color="auto"/>
            <w:right w:val="none" w:sz="0" w:space="0" w:color="auto"/>
          </w:divBdr>
        </w:div>
        <w:div w:id="861359731">
          <w:marLeft w:val="0"/>
          <w:marRight w:val="0"/>
          <w:marTop w:val="0"/>
          <w:marBottom w:val="0"/>
          <w:divBdr>
            <w:top w:val="none" w:sz="0" w:space="0" w:color="auto"/>
            <w:left w:val="none" w:sz="0" w:space="0" w:color="auto"/>
            <w:bottom w:val="none" w:sz="0" w:space="0" w:color="auto"/>
            <w:right w:val="none" w:sz="0" w:space="0" w:color="auto"/>
          </w:divBdr>
        </w:div>
      </w:divsChild>
    </w:div>
    <w:div w:id="885138044">
      <w:bodyDiv w:val="1"/>
      <w:marLeft w:val="0"/>
      <w:marRight w:val="0"/>
      <w:marTop w:val="0"/>
      <w:marBottom w:val="0"/>
      <w:divBdr>
        <w:top w:val="none" w:sz="0" w:space="0" w:color="auto"/>
        <w:left w:val="none" w:sz="0" w:space="0" w:color="auto"/>
        <w:bottom w:val="none" w:sz="0" w:space="0" w:color="auto"/>
        <w:right w:val="none" w:sz="0" w:space="0" w:color="auto"/>
      </w:divBdr>
    </w:div>
    <w:div w:id="949355109">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130978942">
      <w:bodyDiv w:val="1"/>
      <w:marLeft w:val="0"/>
      <w:marRight w:val="0"/>
      <w:marTop w:val="0"/>
      <w:marBottom w:val="0"/>
      <w:divBdr>
        <w:top w:val="none" w:sz="0" w:space="0" w:color="auto"/>
        <w:left w:val="none" w:sz="0" w:space="0" w:color="auto"/>
        <w:bottom w:val="none" w:sz="0" w:space="0" w:color="auto"/>
        <w:right w:val="none" w:sz="0" w:space="0" w:color="auto"/>
      </w:divBdr>
    </w:div>
    <w:div w:id="1247423831">
      <w:bodyDiv w:val="1"/>
      <w:marLeft w:val="0"/>
      <w:marRight w:val="0"/>
      <w:marTop w:val="0"/>
      <w:marBottom w:val="0"/>
      <w:divBdr>
        <w:top w:val="none" w:sz="0" w:space="0" w:color="auto"/>
        <w:left w:val="none" w:sz="0" w:space="0" w:color="auto"/>
        <w:bottom w:val="none" w:sz="0" w:space="0" w:color="auto"/>
        <w:right w:val="none" w:sz="0" w:space="0" w:color="auto"/>
      </w:divBdr>
    </w:div>
    <w:div w:id="1454594922">
      <w:bodyDiv w:val="1"/>
      <w:marLeft w:val="0"/>
      <w:marRight w:val="0"/>
      <w:marTop w:val="0"/>
      <w:marBottom w:val="0"/>
      <w:divBdr>
        <w:top w:val="none" w:sz="0" w:space="0" w:color="auto"/>
        <w:left w:val="none" w:sz="0" w:space="0" w:color="auto"/>
        <w:bottom w:val="none" w:sz="0" w:space="0" w:color="auto"/>
        <w:right w:val="none" w:sz="0" w:space="0" w:color="auto"/>
      </w:divBdr>
    </w:div>
    <w:div w:id="1519083197">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62401810">
      <w:bodyDiv w:val="1"/>
      <w:marLeft w:val="0"/>
      <w:marRight w:val="0"/>
      <w:marTop w:val="0"/>
      <w:marBottom w:val="0"/>
      <w:divBdr>
        <w:top w:val="none" w:sz="0" w:space="0" w:color="auto"/>
        <w:left w:val="none" w:sz="0" w:space="0" w:color="auto"/>
        <w:bottom w:val="none" w:sz="0" w:space="0" w:color="auto"/>
        <w:right w:val="none" w:sz="0" w:space="0" w:color="auto"/>
      </w:divBdr>
    </w:div>
    <w:div w:id="1732579989">
      <w:bodyDiv w:val="1"/>
      <w:marLeft w:val="0"/>
      <w:marRight w:val="0"/>
      <w:marTop w:val="0"/>
      <w:marBottom w:val="0"/>
      <w:divBdr>
        <w:top w:val="none" w:sz="0" w:space="0" w:color="auto"/>
        <w:left w:val="none" w:sz="0" w:space="0" w:color="auto"/>
        <w:bottom w:val="none" w:sz="0" w:space="0" w:color="auto"/>
        <w:right w:val="none" w:sz="0" w:space="0" w:color="auto"/>
      </w:divBdr>
    </w:div>
    <w:div w:id="1774014736">
      <w:bodyDiv w:val="1"/>
      <w:marLeft w:val="0"/>
      <w:marRight w:val="0"/>
      <w:marTop w:val="0"/>
      <w:marBottom w:val="0"/>
      <w:divBdr>
        <w:top w:val="none" w:sz="0" w:space="0" w:color="auto"/>
        <w:left w:val="none" w:sz="0" w:space="0" w:color="auto"/>
        <w:bottom w:val="none" w:sz="0" w:space="0" w:color="auto"/>
        <w:right w:val="none" w:sz="0" w:space="0" w:color="auto"/>
      </w:divBdr>
    </w:div>
    <w:div w:id="1877038198">
      <w:bodyDiv w:val="1"/>
      <w:marLeft w:val="0"/>
      <w:marRight w:val="0"/>
      <w:marTop w:val="0"/>
      <w:marBottom w:val="0"/>
      <w:divBdr>
        <w:top w:val="none" w:sz="0" w:space="0" w:color="auto"/>
        <w:left w:val="none" w:sz="0" w:space="0" w:color="auto"/>
        <w:bottom w:val="none" w:sz="0" w:space="0" w:color="auto"/>
        <w:right w:val="none" w:sz="0" w:space="0" w:color="auto"/>
      </w:divBdr>
    </w:div>
    <w:div w:id="2052144909">
      <w:bodyDiv w:val="1"/>
      <w:marLeft w:val="0"/>
      <w:marRight w:val="0"/>
      <w:marTop w:val="0"/>
      <w:marBottom w:val="0"/>
      <w:divBdr>
        <w:top w:val="none" w:sz="0" w:space="0" w:color="auto"/>
        <w:left w:val="none" w:sz="0" w:space="0" w:color="auto"/>
        <w:bottom w:val="none" w:sz="0" w:space="0" w:color="auto"/>
        <w:right w:val="none" w:sz="0" w:space="0" w:color="auto"/>
      </w:divBdr>
    </w:div>
    <w:div w:id="2069722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package" Target="embeddings/Microsoft_Office_PowerPoint_Slide14.sldx"/><Relationship Id="rId21" Type="http://schemas.openxmlformats.org/officeDocument/2006/relationships/package" Target="embeddings/Microsoft_Office_PowerPoint_Slide5.sldx"/><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package" Target="embeddings/Microsoft_Office_PowerPoint_Slide18.sldx"/><Relationship Id="rId50" Type="http://schemas.openxmlformats.org/officeDocument/2006/relationships/image" Target="media/image21.emf"/><Relationship Id="rId55" Type="http://schemas.openxmlformats.org/officeDocument/2006/relationships/package" Target="embeddings/Microsoft_Office_PowerPoint_Slide22.sldx"/><Relationship Id="rId63" Type="http://schemas.openxmlformats.org/officeDocument/2006/relationships/package" Target="embeddings/Microsoft_Office_PowerPoint_Slide26.sldx"/><Relationship Id="rId68" Type="http://schemas.openxmlformats.org/officeDocument/2006/relationships/image" Target="media/image30.emf"/><Relationship Id="rId76" Type="http://schemas.openxmlformats.org/officeDocument/2006/relationships/image" Target="media/image34.emf"/><Relationship Id="rId84" Type="http://schemas.openxmlformats.org/officeDocument/2006/relationships/image" Target="media/image38.emf"/><Relationship Id="rId89" Type="http://schemas.openxmlformats.org/officeDocument/2006/relationships/hyperlink" Target="https://stackoverflow.com/" TargetMode="External"/><Relationship Id="rId7" Type="http://schemas.openxmlformats.org/officeDocument/2006/relationships/settings" Target="settings.xml"/><Relationship Id="rId71" Type="http://schemas.openxmlformats.org/officeDocument/2006/relationships/package" Target="embeddings/Microsoft_Office_PowerPoint_Slide30.sldx"/><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package" Target="embeddings/Microsoft_Office_PowerPoint_Slide9.sldx"/><Relationship Id="rId11" Type="http://schemas.openxmlformats.org/officeDocument/2006/relationships/image" Target="media/image1.jpeg"/><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package" Target="embeddings/Microsoft_Office_PowerPoint_Slide13.sldx"/><Relationship Id="rId40" Type="http://schemas.openxmlformats.org/officeDocument/2006/relationships/image" Target="media/image16.emf"/><Relationship Id="rId45" Type="http://schemas.openxmlformats.org/officeDocument/2006/relationships/package" Target="embeddings/Microsoft_Office_PowerPoint_Slide17.sldx"/><Relationship Id="rId53" Type="http://schemas.openxmlformats.org/officeDocument/2006/relationships/package" Target="embeddings/Microsoft_Office_PowerPoint_Slide21.sldx"/><Relationship Id="rId58" Type="http://schemas.openxmlformats.org/officeDocument/2006/relationships/image" Target="media/image25.emf"/><Relationship Id="rId66" Type="http://schemas.openxmlformats.org/officeDocument/2006/relationships/image" Target="media/image29.emf"/><Relationship Id="rId74" Type="http://schemas.openxmlformats.org/officeDocument/2006/relationships/image" Target="media/image33.emf"/><Relationship Id="rId79" Type="http://schemas.openxmlformats.org/officeDocument/2006/relationships/package" Target="embeddings/Microsoft_Office_PowerPoint_Slide34.sldx"/><Relationship Id="rId87" Type="http://schemas.openxmlformats.org/officeDocument/2006/relationships/package" Target="embeddings/Microsoft_Office_PowerPoint_Slide38.sldx"/><Relationship Id="rId5" Type="http://schemas.openxmlformats.org/officeDocument/2006/relationships/numbering" Target="numbering.xml"/><Relationship Id="rId61" Type="http://schemas.openxmlformats.org/officeDocument/2006/relationships/package" Target="embeddings/Microsoft_Office_PowerPoint_Slide25.sldx"/><Relationship Id="rId82" Type="http://schemas.openxmlformats.org/officeDocument/2006/relationships/image" Target="media/image37.emf"/><Relationship Id="rId90" Type="http://schemas.openxmlformats.org/officeDocument/2006/relationships/hyperlink" Target="https://getbootstrap.com/" TargetMode="External"/><Relationship Id="rId19" Type="http://schemas.openxmlformats.org/officeDocument/2006/relationships/package" Target="embeddings/Microsoft_Office_PowerPoint_Slide4.sldx"/><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Office_PowerPoint_Slide8.sldx"/><Relationship Id="rId30" Type="http://schemas.openxmlformats.org/officeDocument/2006/relationships/image" Target="media/image11.emf"/><Relationship Id="rId35" Type="http://schemas.openxmlformats.org/officeDocument/2006/relationships/package" Target="embeddings/Microsoft_Office_PowerPoint_Slide12.sldx"/><Relationship Id="rId43" Type="http://schemas.openxmlformats.org/officeDocument/2006/relationships/package" Target="embeddings/Microsoft_Office_PowerPoint_Slide16.sldx"/><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openxmlformats.org/officeDocument/2006/relationships/package" Target="embeddings/Microsoft_Office_PowerPoint_Slide29.sldx"/><Relationship Id="rId77" Type="http://schemas.openxmlformats.org/officeDocument/2006/relationships/package" Target="embeddings/Microsoft_Office_PowerPoint_Slide33.sldx"/><Relationship Id="rId8" Type="http://schemas.openxmlformats.org/officeDocument/2006/relationships/webSettings" Target="webSettings.xml"/><Relationship Id="rId51" Type="http://schemas.openxmlformats.org/officeDocument/2006/relationships/package" Target="embeddings/Microsoft_Office_PowerPoint_Slide20.sldx"/><Relationship Id="rId72" Type="http://schemas.openxmlformats.org/officeDocument/2006/relationships/image" Target="media/image32.emf"/><Relationship Id="rId80" Type="http://schemas.openxmlformats.org/officeDocument/2006/relationships/image" Target="media/image36.emf"/><Relationship Id="rId85" Type="http://schemas.openxmlformats.org/officeDocument/2006/relationships/package" Target="embeddings/Microsoft_Office_PowerPoint_Slide37.sldx"/><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package" Target="embeddings/Microsoft_Office_PowerPoint_Slide3.sldx"/><Relationship Id="rId25" Type="http://schemas.openxmlformats.org/officeDocument/2006/relationships/package" Target="embeddings/Microsoft_Office_PowerPoint_Slide7.sldx"/><Relationship Id="rId33" Type="http://schemas.openxmlformats.org/officeDocument/2006/relationships/package" Target="embeddings/Microsoft_Office_PowerPoint_Slide11.sldx"/><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package" Target="embeddings/Microsoft_Office_PowerPoint_Slide24.sldx"/><Relationship Id="rId67" Type="http://schemas.openxmlformats.org/officeDocument/2006/relationships/package" Target="embeddings/Microsoft_Office_PowerPoint_Slide28.sldx"/><Relationship Id="rId20" Type="http://schemas.openxmlformats.org/officeDocument/2006/relationships/image" Target="media/image6.emf"/><Relationship Id="rId41" Type="http://schemas.openxmlformats.org/officeDocument/2006/relationships/package" Target="embeddings/Microsoft_Office_PowerPoint_Slide15.sldx"/><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image" Target="media/image31.emf"/><Relationship Id="rId75" Type="http://schemas.openxmlformats.org/officeDocument/2006/relationships/package" Target="embeddings/Microsoft_Office_PowerPoint_Slide32.sldx"/><Relationship Id="rId83" Type="http://schemas.openxmlformats.org/officeDocument/2006/relationships/package" Target="embeddings/Microsoft_Office_PowerPoint_Slide36.sldx"/><Relationship Id="rId88" Type="http://schemas.openxmlformats.org/officeDocument/2006/relationships/hyperlink" Target="https://www.w3schools.com/"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package" Target="embeddings/Microsoft_Office_PowerPoint_Slide2.sldx"/><Relationship Id="rId23" Type="http://schemas.openxmlformats.org/officeDocument/2006/relationships/package" Target="embeddings/Microsoft_Office_PowerPoint_Slide6.sl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package" Target="embeddings/Microsoft_Office_PowerPoint_Slide19.sldx"/><Relationship Id="rId57" Type="http://schemas.openxmlformats.org/officeDocument/2006/relationships/package" Target="embeddings/Microsoft_Office_PowerPoint_Slide23.sldx"/><Relationship Id="rId10" Type="http://schemas.openxmlformats.org/officeDocument/2006/relationships/endnotes" Target="endnotes.xml"/><Relationship Id="rId31" Type="http://schemas.openxmlformats.org/officeDocument/2006/relationships/package" Target="embeddings/Microsoft_Office_PowerPoint_Slide10.sldx"/><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package" Target="embeddings/Microsoft_Office_PowerPoint_Slide27.sldx"/><Relationship Id="rId73" Type="http://schemas.openxmlformats.org/officeDocument/2006/relationships/package" Target="embeddings/Microsoft_Office_PowerPoint_Slide31.sldx"/><Relationship Id="rId78" Type="http://schemas.openxmlformats.org/officeDocument/2006/relationships/image" Target="media/image35.emf"/><Relationship Id="rId81" Type="http://schemas.openxmlformats.org/officeDocument/2006/relationships/package" Target="embeddings/Microsoft_Office_PowerPoint_Slide35.sldx"/><Relationship Id="rId86" Type="http://schemas.openxmlformats.org/officeDocument/2006/relationships/image" Target="media/image39.emf"/><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ITEN\Downloads\tf03749967.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xmlns=""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919B48-47CB-4994-A52B-DCB598D9E802}">
  <ds:schemaRefs>
    <ds:schemaRef ds:uri="http://schemas.openxmlformats.org/officeDocument/2006/bibliography"/>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FF740C13-C6A2-43D3-86C5-4CBB969C2C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tf03749967</Template>
  <TotalTime>57</TotalTime>
  <Pages>84</Pages>
  <Words>2356</Words>
  <Characters>13435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Windows User</cp:lastModifiedBy>
  <cp:revision>24</cp:revision>
  <cp:lastPrinted>2018-03-21T12:21:00Z</cp:lastPrinted>
  <dcterms:created xsi:type="dcterms:W3CDTF">2018-03-21T11:20:00Z</dcterms:created>
  <dcterms:modified xsi:type="dcterms:W3CDTF">2018-03-21T12:22:00Z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